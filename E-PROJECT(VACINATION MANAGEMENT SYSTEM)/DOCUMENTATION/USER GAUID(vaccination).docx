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7630F2" w:rsidRPr="00495014" w14:paraId="218F8896" w14:textId="77777777" w:rsidTr="00B17E13">
        <w:trPr>
          <w:trHeight w:val="8354"/>
        </w:trPr>
        <w:tc>
          <w:tcPr>
            <w:tcW w:w="10485" w:type="dxa"/>
          </w:tcPr>
          <w:bookmarkStart w:id="0" w:name="_Hlk155859028"/>
          <w:bookmarkEnd w:id="0"/>
          <w:p w14:paraId="6D423F9E" w14:textId="16971EB9" w:rsidR="007630F2" w:rsidRPr="00495014" w:rsidRDefault="00F07C1A" w:rsidP="00FF0D24">
            <w:pPr>
              <w:tabs>
                <w:tab w:val="left" w:pos="5985"/>
                <w:tab w:val="right" w:pos="10269"/>
              </w:tabs>
              <w:spacing w:line="240" w:lineRule="auto"/>
              <w:rPr>
                <w:b/>
                <w:color w:val="D83B01"/>
                <w:sz w:val="4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708E0EC" wp14:editId="519B731F">
                      <wp:simplePos x="0" y="0"/>
                      <wp:positionH relativeFrom="column">
                        <wp:posOffset>-1906</wp:posOffset>
                      </wp:positionH>
                      <wp:positionV relativeFrom="paragraph">
                        <wp:posOffset>-956310</wp:posOffset>
                      </wp:positionV>
                      <wp:extent cx="6696075" cy="6162675"/>
                      <wp:effectExtent l="0" t="0" r="28575" b="28575"/>
                      <wp:wrapNone/>
                      <wp:docPr id="20288959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96075" cy="6162675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43AF03" id="Rectangle 3" o:spid="_x0000_s1026" style="position:absolute;margin-left:-.15pt;margin-top:-75.3pt;width:527.25pt;height:485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" filled="f" strokeweight="2pt">
                      <v:stroke miterlimit="4"/>
                      <v:textbox inset="3pt,3pt,3pt,3pt"/>
                    </v:rect>
                  </w:pict>
                </mc:Fallback>
              </mc:AlternateContent>
            </w:r>
            <w:r w:rsidR="00FF0D2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7D44DA7" wp14:editId="548CB020">
                      <wp:simplePos x="0" y="0"/>
                      <wp:positionH relativeFrom="column">
                        <wp:posOffset>3874769</wp:posOffset>
                      </wp:positionH>
                      <wp:positionV relativeFrom="paragraph">
                        <wp:posOffset>91440</wp:posOffset>
                      </wp:positionV>
                      <wp:extent cx="2162175" cy="1371600"/>
                      <wp:effectExtent l="0" t="0" r="28575" b="19050"/>
                      <wp:wrapNone/>
                      <wp:docPr id="1401322023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2175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9D9D19" id="Rectangle 5" o:spid="_x0000_s1026" style="position:absolute;margin-left:305.1pt;margin-top:7.2pt;width:170.25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" filled="f" strokeweight="2pt">
                      <v:stroke miterlimit="4"/>
                      <v:textbox inset="3pt,3pt,3pt,3pt"/>
                    </v:rect>
                  </w:pict>
                </mc:Fallback>
              </mc:AlternateContent>
            </w:r>
            <w:r w:rsidR="00FF0D24">
              <w:rPr>
                <w:b/>
                <w:color w:val="D83B01"/>
                <w:sz w:val="44"/>
              </w:rPr>
              <w:t xml:space="preserve">       </w:t>
            </w:r>
            <w:r w:rsidR="00FF0D24">
              <w:rPr>
                <w:b/>
                <w:color w:val="D83B01"/>
                <w:sz w:val="44"/>
              </w:rPr>
              <w:tab/>
            </w:r>
            <w:r w:rsidR="003A5F78">
              <w:rPr>
                <w:b/>
                <w:noProof/>
                <w:color w:val="D83B01"/>
                <w:sz w:val="44"/>
              </w:rPr>
              <w:drawing>
                <wp:inline distT="0" distB="0" distL="0" distR="0" wp14:anchorId="3E8260C5" wp14:editId="2AC73CEF">
                  <wp:extent cx="2345690" cy="1533348"/>
                  <wp:effectExtent l="0" t="0" r="0" b="0"/>
                  <wp:docPr id="100736252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362523" name="Picture 1007362523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350" cy="154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30F2" w:rsidRPr="00495014" w14:paraId="2CFBD8EA" w14:textId="77777777" w:rsidTr="00377792">
        <w:trPr>
          <w:trHeight w:val="3446"/>
        </w:trPr>
        <w:tc>
          <w:tcPr>
            <w:tcW w:w="10485" w:type="dxa"/>
          </w:tcPr>
          <w:p w14:paraId="4A560C73" w14:textId="0356E2AA" w:rsidR="00FF0D24" w:rsidRPr="00FF0D24" w:rsidRDefault="00FF0D24" w:rsidP="00FF0D24">
            <w:pPr>
              <w:pStyle w:val="Title"/>
            </w:pPr>
            <w:r>
              <w:t>Vaccination management system:</w:t>
            </w:r>
          </w:p>
          <w:p w14:paraId="3966DAE9" w14:textId="77777777" w:rsidR="007630F2" w:rsidRDefault="00F07C1A" w:rsidP="00FB6417">
            <w:pPr>
              <w:pStyle w:val="Subtitle"/>
            </w:pPr>
            <w:r>
              <w:t>Batch code;</w:t>
            </w:r>
          </w:p>
          <w:p w14:paraId="3C48BFFE" w14:textId="77777777" w:rsidR="00F07C1A" w:rsidRDefault="00F07C1A" w:rsidP="00F07C1A">
            <w:r>
              <w:t>2301B3</w:t>
            </w:r>
          </w:p>
          <w:p w14:paraId="7AC6857C" w14:textId="62E14A3D" w:rsidR="00F07C1A" w:rsidRPr="00F07C1A" w:rsidRDefault="00F07C1A" w:rsidP="00F07C1A">
            <w:pPr>
              <w:rPr>
                <w:b/>
                <w:bCs/>
                <w:i/>
                <w:iCs/>
                <w:sz w:val="36"/>
                <w:szCs w:val="36"/>
              </w:rPr>
            </w:pPr>
            <w:r w:rsidRPr="00F07C1A">
              <w:rPr>
                <w:b/>
                <w:bCs/>
                <w:i/>
                <w:iCs/>
                <w:sz w:val="36"/>
                <w:szCs w:val="36"/>
              </w:rPr>
              <w:t>SEMESTER 2 (DISM)</w:t>
            </w:r>
            <w:r>
              <w:rPr>
                <w:b/>
                <w:bCs/>
                <w:i/>
                <w:iCs/>
                <w:sz w:val="36"/>
                <w:szCs w:val="36"/>
              </w:rPr>
              <w:t>;</w:t>
            </w:r>
          </w:p>
        </w:tc>
      </w:tr>
    </w:tbl>
    <w:p w14:paraId="54BD4E04" w14:textId="1B25E383" w:rsidR="007F3D82" w:rsidRPr="00495014" w:rsidRDefault="007F3D82" w:rsidP="00E667B3"/>
    <w:p w14:paraId="7D66D474" w14:textId="77777777" w:rsidR="007F3D82" w:rsidRPr="00495014" w:rsidRDefault="007F3D82" w:rsidP="00E667B3">
      <w:pPr>
        <w:sectPr w:rsidR="007F3D82" w:rsidRPr="00495014" w:rsidSect="008C318E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 w:code="1"/>
          <w:pgMar w:top="1701" w:right="720" w:bottom="1672" w:left="720" w:header="578" w:footer="142" w:gutter="0"/>
          <w:cols w:space="720"/>
          <w:titlePg/>
          <w:docGrid w:linePitch="360"/>
        </w:sectPr>
      </w:pPr>
    </w:p>
    <w:p w14:paraId="6CF160A5" w14:textId="50B8185D" w:rsidR="00127D78" w:rsidRPr="00495014" w:rsidRDefault="00127D78" w:rsidP="00DD2790">
      <w:bookmarkStart w:id="1" w:name="_Hlk529311408"/>
    </w:p>
    <w:bookmarkEnd w:id="1"/>
    <w:p w14:paraId="76D6F765" w14:textId="76175E3D" w:rsidR="00DF5141" w:rsidRPr="00AA2EC9" w:rsidRDefault="00AA2EC9" w:rsidP="00DD2790">
      <w:pPr>
        <w:pStyle w:val="Bullets"/>
        <w:rPr>
          <w:b/>
          <w:bCs/>
          <w:color w:val="60B06A" w:themeColor="accent1" w:themeTint="99"/>
          <w:sz w:val="44"/>
          <w:szCs w:val="44"/>
        </w:rPr>
      </w:pPr>
      <w:r w:rsidRPr="00AA2EC9">
        <w:rPr>
          <w:b/>
          <w:bCs/>
          <w:color w:val="60B06A" w:themeColor="accent1" w:themeTint="99"/>
          <w:sz w:val="44"/>
          <w:szCs w:val="44"/>
        </w:rPr>
        <w:t>TEAM MEMBERS DETAILS:</w:t>
      </w:r>
    </w:p>
    <w:p w14:paraId="5069A94F" w14:textId="15E522BC" w:rsidR="00DF5141" w:rsidRDefault="00DF5141" w:rsidP="00DD2790"/>
    <w:p w14:paraId="6AB7EBE1" w14:textId="77777777" w:rsidR="00AA2EC9" w:rsidRDefault="00AA2EC9" w:rsidP="00AA2E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MEMBERS NAME:</w:t>
      </w:r>
    </w:p>
    <w:p w14:paraId="2CE1119F" w14:textId="77777777" w:rsidR="00AA2EC9" w:rsidRDefault="00AA2EC9" w:rsidP="00AA2EC9">
      <w:pPr>
        <w:rPr>
          <w:b/>
          <w:bCs/>
          <w:sz w:val="28"/>
          <w:szCs w:val="28"/>
        </w:rPr>
      </w:pPr>
    </w:p>
    <w:p w14:paraId="516DD667" w14:textId="60020B77" w:rsidR="00AA2EC9" w:rsidRDefault="00AA2EC9" w:rsidP="00AA2E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1.NIHA SIDDIQUI (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Student1452432</w:t>
      </w:r>
      <w:r>
        <w:rPr>
          <w:b/>
          <w:bCs/>
          <w:sz w:val="28"/>
          <w:szCs w:val="28"/>
        </w:rPr>
        <w:t>)</w:t>
      </w:r>
    </w:p>
    <w:p w14:paraId="7DC71EDB" w14:textId="7F10C8A7" w:rsidR="00AA2EC9" w:rsidRDefault="00AA2EC9" w:rsidP="00AA2E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2.MEHREEN FAIZ (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Student1452437</w:t>
      </w:r>
      <w:r>
        <w:rPr>
          <w:b/>
          <w:bCs/>
          <w:sz w:val="28"/>
          <w:szCs w:val="28"/>
        </w:rPr>
        <w:t>)</w:t>
      </w:r>
    </w:p>
    <w:p w14:paraId="5AF7B7E9" w14:textId="0A7B8E4F" w:rsidR="00AA2EC9" w:rsidRDefault="00AA2EC9" w:rsidP="00AA2E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</w:t>
      </w:r>
      <w:r w:rsidRPr="00AA2EC9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r w:rsidRPr="00AA2EC9">
        <w:rPr>
          <w:rFonts w:ascii="Calibri" w:hAnsi="Calibri" w:cs="Calibri"/>
          <w:b/>
          <w:bCs/>
          <w:color w:val="000000"/>
          <w:sz w:val="36"/>
          <w:szCs w:val="36"/>
          <w:shd w:val="clear" w:color="auto" w:fill="FFFFFF"/>
        </w:rPr>
        <w:t>MUHAMMAD UBAID</w:t>
      </w:r>
      <w:r>
        <w:rPr>
          <w:rFonts w:ascii="Calibri" w:hAnsi="Calibri" w:cs="Calibri"/>
          <w:b/>
          <w:bCs/>
          <w:color w:val="000000"/>
          <w:sz w:val="36"/>
          <w:szCs w:val="36"/>
          <w:shd w:val="clear" w:color="auto" w:fill="FFFFFF"/>
        </w:rPr>
        <w:t xml:space="preserve"> </w:t>
      </w:r>
      <w:proofErr w:type="gramStart"/>
      <w:r>
        <w:rPr>
          <w:rFonts w:ascii="Calibri" w:hAnsi="Calibri" w:cs="Calibri"/>
          <w:b/>
          <w:bCs/>
          <w:color w:val="000000"/>
          <w:sz w:val="36"/>
          <w:szCs w:val="36"/>
          <w:shd w:val="clear" w:color="auto" w:fill="FFFFFF"/>
        </w:rPr>
        <w:t>(</w:t>
      </w:r>
      <w:r w:rsidRPr="00AA2EC9"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Student</w:t>
      </w:r>
      <w:proofErr w:type="gramEnd"/>
      <w:r>
        <w:rPr>
          <w:rFonts w:ascii="Calibri" w:hAnsi="Calibri" w:cs="Calibri"/>
          <w:color w:val="000000"/>
          <w:sz w:val="20"/>
          <w:szCs w:val="20"/>
          <w:shd w:val="clear" w:color="auto" w:fill="FFFFFF"/>
        </w:rPr>
        <w:t>1452442</w:t>
      </w:r>
      <w:r>
        <w:rPr>
          <w:rFonts w:ascii="Calibri" w:hAnsi="Calibri" w:cs="Calibri"/>
          <w:b/>
          <w:bCs/>
          <w:color w:val="000000"/>
          <w:sz w:val="36"/>
          <w:szCs w:val="36"/>
          <w:shd w:val="clear" w:color="auto" w:fill="FFFFFF"/>
        </w:rPr>
        <w:t>)</w:t>
      </w:r>
    </w:p>
    <w:p w14:paraId="12308701" w14:textId="77777777" w:rsidR="00AA2EC9" w:rsidRPr="00495014" w:rsidRDefault="00AA2EC9" w:rsidP="00DD2790"/>
    <w:p w14:paraId="7955BFC4" w14:textId="77777777" w:rsidR="00AA2EC9" w:rsidRDefault="00AA2EC9" w:rsidP="007F3D82">
      <w:pPr>
        <w:spacing w:after="0" w:line="259" w:lineRule="auto"/>
      </w:pPr>
    </w:p>
    <w:p w14:paraId="58862F38" w14:textId="77777777" w:rsidR="00AA2EC9" w:rsidRDefault="00AA2EC9" w:rsidP="007F3D82">
      <w:pPr>
        <w:spacing w:after="0" w:line="259" w:lineRule="auto"/>
      </w:pPr>
    </w:p>
    <w:p w14:paraId="3B247439" w14:textId="77777777" w:rsidR="00AA2EC9" w:rsidRDefault="00AA2EC9" w:rsidP="007F3D82">
      <w:pPr>
        <w:spacing w:after="0" w:line="259" w:lineRule="auto"/>
      </w:pPr>
    </w:p>
    <w:p w14:paraId="5967C36E" w14:textId="77777777" w:rsidR="00AA2EC9" w:rsidRDefault="00AA2EC9" w:rsidP="007F3D82">
      <w:pPr>
        <w:spacing w:after="0" w:line="259" w:lineRule="auto"/>
      </w:pPr>
    </w:p>
    <w:p w14:paraId="1A2E22A8" w14:textId="77777777" w:rsidR="00AA2EC9" w:rsidRDefault="00AA2EC9" w:rsidP="007F3D82">
      <w:pPr>
        <w:spacing w:after="0" w:line="259" w:lineRule="auto"/>
      </w:pPr>
    </w:p>
    <w:p w14:paraId="12F998F4" w14:textId="77777777" w:rsidR="00AA2EC9" w:rsidRDefault="00AA2EC9" w:rsidP="007F3D82">
      <w:pPr>
        <w:spacing w:after="0" w:line="259" w:lineRule="auto"/>
      </w:pPr>
    </w:p>
    <w:p w14:paraId="5F845977" w14:textId="77777777" w:rsidR="00AA2EC9" w:rsidRDefault="00AA2EC9" w:rsidP="007F3D82">
      <w:pPr>
        <w:spacing w:after="0" w:line="259" w:lineRule="auto"/>
      </w:pPr>
    </w:p>
    <w:p w14:paraId="21299D0E" w14:textId="77777777" w:rsidR="00AA2EC9" w:rsidRDefault="00AA2EC9" w:rsidP="007F3D82">
      <w:pPr>
        <w:spacing w:after="0" w:line="259" w:lineRule="auto"/>
      </w:pPr>
    </w:p>
    <w:p w14:paraId="008B7CA3" w14:textId="77777777" w:rsidR="00AA2EC9" w:rsidRPr="00FC6512" w:rsidRDefault="00AA2EC9" w:rsidP="00AA2EC9">
      <w:pPr>
        <w:rPr>
          <w:b/>
          <w:bCs/>
          <w:sz w:val="28"/>
          <w:szCs w:val="28"/>
        </w:rPr>
      </w:pPr>
      <w:r w:rsidRPr="00FC6512">
        <w:rPr>
          <w:b/>
          <w:bCs/>
          <w:sz w:val="28"/>
          <w:szCs w:val="28"/>
        </w:rPr>
        <w:t>SUBMITTED TO</w:t>
      </w:r>
      <w:r>
        <w:rPr>
          <w:b/>
          <w:bCs/>
          <w:sz w:val="28"/>
          <w:szCs w:val="28"/>
        </w:rPr>
        <w:t>:</w:t>
      </w:r>
    </w:p>
    <w:p w14:paraId="02392919" w14:textId="77777777" w:rsidR="00AA2EC9" w:rsidRPr="00FC6512" w:rsidRDefault="00AA2EC9" w:rsidP="00AA2EC9">
      <w:pPr>
        <w:rPr>
          <w:b/>
          <w:bCs/>
          <w:sz w:val="28"/>
          <w:szCs w:val="28"/>
        </w:rPr>
      </w:pPr>
      <w:r w:rsidRPr="00FC6512">
        <w:rPr>
          <w:b/>
          <w:bCs/>
          <w:sz w:val="28"/>
          <w:szCs w:val="28"/>
        </w:rPr>
        <w:t>eProjects@aglsm.com</w:t>
      </w:r>
    </w:p>
    <w:p w14:paraId="65EA5A2E" w14:textId="77777777" w:rsidR="00AA2EC9" w:rsidRPr="00FC6512" w:rsidRDefault="00AA2EC9" w:rsidP="00AA2EC9">
      <w:pPr>
        <w:rPr>
          <w:b/>
          <w:bCs/>
          <w:sz w:val="28"/>
          <w:szCs w:val="28"/>
        </w:rPr>
      </w:pPr>
      <w:r w:rsidRPr="00FC6512">
        <w:rPr>
          <w:b/>
          <w:bCs/>
          <w:sz w:val="28"/>
          <w:szCs w:val="28"/>
        </w:rPr>
        <w:t>PROJECT INSTRUCTOR</w:t>
      </w:r>
      <w:r>
        <w:rPr>
          <w:b/>
          <w:bCs/>
          <w:sz w:val="28"/>
          <w:szCs w:val="28"/>
        </w:rPr>
        <w:t>:</w:t>
      </w:r>
    </w:p>
    <w:p w14:paraId="2A12432D" w14:textId="77777777" w:rsidR="00AA2EC9" w:rsidRDefault="00AA2EC9" w:rsidP="00AA2E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WALI MUHAMMAD </w:t>
      </w:r>
    </w:p>
    <w:p w14:paraId="11827E83" w14:textId="55AEB2E8" w:rsidR="00AA2EC9" w:rsidRDefault="00AA2EC9" w:rsidP="00AA2EC9">
      <w:pPr>
        <w:rPr>
          <w:b/>
          <w:bCs/>
          <w:sz w:val="28"/>
          <w:szCs w:val="28"/>
        </w:rPr>
      </w:pPr>
      <w:r w:rsidRPr="00FC6512">
        <w:rPr>
          <w:b/>
          <w:bCs/>
          <w:sz w:val="28"/>
          <w:szCs w:val="28"/>
        </w:rPr>
        <w:t>CURRICULUM CODE</w:t>
      </w:r>
      <w:r>
        <w:rPr>
          <w:b/>
          <w:bCs/>
          <w:sz w:val="28"/>
          <w:szCs w:val="28"/>
        </w:rPr>
        <w:t>:</w:t>
      </w:r>
    </w:p>
    <w:p w14:paraId="563C1658" w14:textId="77777777" w:rsidR="00AA2EC9" w:rsidRPr="00FC6512" w:rsidRDefault="00AA2EC9" w:rsidP="00AA2E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7062</w:t>
      </w:r>
    </w:p>
    <w:p w14:paraId="0091176A" w14:textId="2ECE4B1D" w:rsidR="001E6CEB" w:rsidRPr="00495014" w:rsidRDefault="001E6CEB" w:rsidP="007F3D82">
      <w:pPr>
        <w:spacing w:after="0" w:line="259" w:lineRule="auto"/>
      </w:pPr>
      <w:r w:rsidRPr="00495014">
        <w:br w:type="page"/>
      </w:r>
    </w:p>
    <w:p w14:paraId="593BFD92" w14:textId="5D676C4F" w:rsidR="00743D10" w:rsidRPr="00495014" w:rsidRDefault="00AA2EC9" w:rsidP="00DD2790">
      <w:pPr>
        <w:pStyle w:val="Heading1"/>
      </w:pPr>
      <w:r>
        <w:lastRenderedPageBreak/>
        <w:t>TABLE OF CONTENT;</w:t>
      </w:r>
    </w:p>
    <w:p w14:paraId="041E3EF4" w14:textId="63B30D35" w:rsidR="001E6CEB" w:rsidRPr="00495014" w:rsidRDefault="001E6CEB" w:rsidP="00352790"/>
    <w:p w14:paraId="6DC4D095" w14:textId="19F15416" w:rsidR="00AA2EC9" w:rsidRPr="00AA2EC9" w:rsidRDefault="00AA2EC9" w:rsidP="00AA2EC9">
      <w:pPr>
        <w:pStyle w:val="Bullets"/>
        <w:numPr>
          <w:ilvl w:val="0"/>
          <w:numId w:val="0"/>
        </w:numPr>
        <w:ind w:left="530" w:hanging="360"/>
      </w:pPr>
    </w:p>
    <w:p w14:paraId="39349A9C" w14:textId="77777777" w:rsidR="00505624" w:rsidRDefault="00505624" w:rsidP="00505624">
      <w:pPr>
        <w:ind w:firstLine="720"/>
      </w:pPr>
      <w:r>
        <w:t xml:space="preserve"> </w:t>
      </w:r>
    </w:p>
    <w:p w14:paraId="47E0D038" w14:textId="4BEF77F8" w:rsidR="00505624" w:rsidRDefault="00505624" w:rsidP="00505624">
      <w:pPr>
        <w:ind w:firstLine="720"/>
      </w:pPr>
      <w:r>
        <w:t>E-PROJECT</w:t>
      </w:r>
    </w:p>
    <w:p w14:paraId="16A0DE4C" w14:textId="77777777" w:rsidR="00505624" w:rsidRDefault="00505624" w:rsidP="00505624">
      <w:pPr>
        <w:ind w:firstLine="720"/>
      </w:pPr>
      <w:r>
        <w:t>INTRODUCTION TO CELLINFO 5</w:t>
      </w:r>
    </w:p>
    <w:p w14:paraId="347CB6F1" w14:textId="77777777" w:rsidR="00505624" w:rsidRDefault="00505624" w:rsidP="00505624">
      <w:pPr>
        <w:ind w:firstLine="720"/>
      </w:pPr>
      <w:r>
        <w:t>REQUIRMENT SPECIFICATION 5</w:t>
      </w:r>
    </w:p>
    <w:p w14:paraId="2F831145" w14:textId="77777777" w:rsidR="00505624" w:rsidRDefault="00505624" w:rsidP="00505624">
      <w:pPr>
        <w:ind w:firstLine="720"/>
      </w:pPr>
      <w:r>
        <w:t>(A) HARDWARE REQUIRMENT 5</w:t>
      </w:r>
    </w:p>
    <w:p w14:paraId="523A561D" w14:textId="77777777" w:rsidR="00505624" w:rsidRDefault="00505624" w:rsidP="00505624">
      <w:pPr>
        <w:ind w:firstLine="720"/>
      </w:pPr>
      <w:r>
        <w:t>(B) SOFTWARE REQUIRMENT 5</w:t>
      </w:r>
    </w:p>
    <w:p w14:paraId="23066C68" w14:textId="77777777" w:rsidR="00505624" w:rsidRDefault="00505624" w:rsidP="00505624">
      <w:pPr>
        <w:ind w:firstLine="720"/>
      </w:pPr>
      <w:r>
        <w:t xml:space="preserve">SITE DEFINATION </w:t>
      </w:r>
    </w:p>
    <w:p w14:paraId="7D6BD2BA" w14:textId="0A4CB21C" w:rsidR="00505624" w:rsidRDefault="00505624" w:rsidP="00505624">
      <w:pPr>
        <w:pStyle w:val="ListParagraph"/>
        <w:numPr>
          <w:ilvl w:val="0"/>
          <w:numId w:val="46"/>
        </w:numPr>
      </w:pPr>
      <w:r>
        <w:t>HOME</w:t>
      </w:r>
    </w:p>
    <w:p w14:paraId="75FCC411" w14:textId="715E9A6D" w:rsidR="00505624" w:rsidRDefault="00505624" w:rsidP="00505624">
      <w:pPr>
        <w:pStyle w:val="ListParagraph"/>
        <w:numPr>
          <w:ilvl w:val="0"/>
          <w:numId w:val="46"/>
        </w:numPr>
      </w:pPr>
      <w:r>
        <w:t>ABOUT</w:t>
      </w:r>
    </w:p>
    <w:p w14:paraId="0E734BC8" w14:textId="0612977D" w:rsidR="00505624" w:rsidRDefault="00505624" w:rsidP="00505624">
      <w:pPr>
        <w:pStyle w:val="ListParagraph"/>
        <w:numPr>
          <w:ilvl w:val="0"/>
          <w:numId w:val="46"/>
        </w:numPr>
      </w:pPr>
      <w:r>
        <w:t>SERVICES</w:t>
      </w:r>
    </w:p>
    <w:p w14:paraId="4512F161" w14:textId="642DCCDF" w:rsidR="00505624" w:rsidRDefault="00505624" w:rsidP="00505624">
      <w:pPr>
        <w:pStyle w:val="ListParagraph"/>
        <w:numPr>
          <w:ilvl w:val="0"/>
          <w:numId w:val="46"/>
        </w:numPr>
      </w:pPr>
      <w:r>
        <w:t>VACCINATION</w:t>
      </w:r>
    </w:p>
    <w:p w14:paraId="071240F0" w14:textId="386F2AB1" w:rsidR="00505624" w:rsidRDefault="00505624" w:rsidP="00505624">
      <w:pPr>
        <w:pStyle w:val="ListParagraph"/>
        <w:numPr>
          <w:ilvl w:val="0"/>
          <w:numId w:val="46"/>
        </w:numPr>
      </w:pPr>
      <w:r>
        <w:t>TEAM</w:t>
      </w:r>
    </w:p>
    <w:p w14:paraId="0768B693" w14:textId="1853B82A" w:rsidR="00505624" w:rsidRDefault="00505624" w:rsidP="00505624">
      <w:pPr>
        <w:pStyle w:val="ListParagraph"/>
        <w:numPr>
          <w:ilvl w:val="0"/>
          <w:numId w:val="46"/>
        </w:numPr>
      </w:pPr>
      <w:r>
        <w:t>CONTACT</w:t>
      </w:r>
    </w:p>
    <w:p w14:paraId="0141EADC" w14:textId="58DB9C3D" w:rsidR="00505624" w:rsidRDefault="00505624" w:rsidP="00505624">
      <w:pPr>
        <w:ind w:firstLine="720"/>
      </w:pPr>
      <w:r>
        <w:t>2.PORTALS;</w:t>
      </w:r>
    </w:p>
    <w:p w14:paraId="13FA0517" w14:textId="6396432F" w:rsidR="00505624" w:rsidRDefault="00505624" w:rsidP="00505624">
      <w:pPr>
        <w:pStyle w:val="ListParagraph"/>
        <w:numPr>
          <w:ilvl w:val="0"/>
          <w:numId w:val="47"/>
        </w:numPr>
      </w:pPr>
      <w:r>
        <w:t>DASHBOARD</w:t>
      </w:r>
    </w:p>
    <w:p w14:paraId="79A1F8A0" w14:textId="034CA004" w:rsidR="00505624" w:rsidRDefault="00505624" w:rsidP="00505624">
      <w:pPr>
        <w:pStyle w:val="ListParagraph"/>
        <w:numPr>
          <w:ilvl w:val="0"/>
          <w:numId w:val="47"/>
        </w:numPr>
      </w:pPr>
      <w:r>
        <w:t>HOSPITAL</w:t>
      </w:r>
    </w:p>
    <w:p w14:paraId="702108F2" w14:textId="5DE3A9F1" w:rsidR="00505624" w:rsidRDefault="00505624" w:rsidP="00505624">
      <w:pPr>
        <w:pStyle w:val="ListParagraph"/>
        <w:numPr>
          <w:ilvl w:val="0"/>
          <w:numId w:val="47"/>
        </w:numPr>
      </w:pPr>
      <w:r>
        <w:t>PARENT</w:t>
      </w:r>
    </w:p>
    <w:p w14:paraId="11219281" w14:textId="77777777" w:rsidR="00505624" w:rsidRDefault="00505624" w:rsidP="00505624"/>
    <w:p w14:paraId="70893D72" w14:textId="77777777" w:rsidR="00505624" w:rsidRDefault="00505624" w:rsidP="00505624"/>
    <w:p w14:paraId="5D774A83" w14:textId="77777777" w:rsidR="00505624" w:rsidRDefault="00505624" w:rsidP="00505624"/>
    <w:p w14:paraId="774B1F05" w14:textId="77777777" w:rsidR="00505624" w:rsidRDefault="00505624" w:rsidP="00505624"/>
    <w:p w14:paraId="393FB604" w14:textId="77777777" w:rsidR="00505624" w:rsidRDefault="00505624" w:rsidP="00505624"/>
    <w:p w14:paraId="08D81E64" w14:textId="7F538E42" w:rsidR="001E6CEB" w:rsidRPr="00352790" w:rsidRDefault="001E6CEB" w:rsidP="00352790">
      <w:pPr>
        <w:pStyle w:val="Bullets"/>
      </w:pPr>
    </w:p>
    <w:p w14:paraId="6612A922" w14:textId="77777777" w:rsidR="00DD1468" w:rsidRPr="00495014" w:rsidRDefault="00DD1468" w:rsidP="007F3D82">
      <w:r w:rsidRPr="00495014">
        <w:br w:type="page"/>
      </w:r>
    </w:p>
    <w:p w14:paraId="74EF7024" w14:textId="09AF2711" w:rsidR="00743D10" w:rsidRPr="00495014" w:rsidRDefault="00505624" w:rsidP="00743D10">
      <w:pPr>
        <w:pStyle w:val="Heading1"/>
      </w:pPr>
      <w:r>
        <w:lastRenderedPageBreak/>
        <w:t>SITE DETAIL SNAPSHOTS;</w:t>
      </w:r>
      <w:r w:rsidR="005D2A28">
        <w:rPr>
          <w:noProof/>
        </w:rPr>
        <w:drawing>
          <wp:inline distT="0" distB="0" distL="0" distR="0" wp14:anchorId="0FDD3748" wp14:editId="75213DA6">
            <wp:extent cx="6342380" cy="3209925"/>
            <wp:effectExtent l="0" t="0" r="1270" b="9525"/>
            <wp:docPr id="2036796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9601" name="Picture 2036796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458" cy="32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ED03" w14:textId="2FACFF1D" w:rsidR="00CF7269" w:rsidRPr="00495014" w:rsidRDefault="005D2A28" w:rsidP="00505624">
      <w:r>
        <w:rPr>
          <w:noProof/>
        </w:rPr>
        <w:drawing>
          <wp:inline distT="0" distB="0" distL="0" distR="0" wp14:anchorId="1AC3BA2E" wp14:editId="1FD8F3C3">
            <wp:extent cx="6342380" cy="4010025"/>
            <wp:effectExtent l="0" t="0" r="1270" b="9525"/>
            <wp:docPr id="10187402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40229" name="Picture 101874022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38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3DC6" w14:textId="05DF31C6" w:rsidR="00DD1468" w:rsidRPr="00495014" w:rsidRDefault="005D2A28" w:rsidP="00DD1468">
      <w:r>
        <w:rPr>
          <w:noProof/>
        </w:rPr>
        <w:lastRenderedPageBreak/>
        <w:drawing>
          <wp:inline distT="0" distB="0" distL="0" distR="0" wp14:anchorId="5E853BEA" wp14:editId="3CF98CFD">
            <wp:extent cx="6858000" cy="3267075"/>
            <wp:effectExtent l="0" t="0" r="0" b="9525"/>
            <wp:docPr id="16419123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12333" name="Picture 164191233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09247" wp14:editId="77569A47">
            <wp:extent cx="6858000" cy="3857625"/>
            <wp:effectExtent l="0" t="0" r="0" b="9525"/>
            <wp:docPr id="1036829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2923" name="Picture 1036829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468" w:rsidRPr="00495014">
        <w:br w:type="page"/>
      </w:r>
      <w:r>
        <w:rPr>
          <w:noProof/>
        </w:rPr>
        <w:lastRenderedPageBreak/>
        <w:drawing>
          <wp:inline distT="0" distB="0" distL="0" distR="0" wp14:anchorId="0097B4BA" wp14:editId="634DCD5A">
            <wp:extent cx="6858000" cy="3333750"/>
            <wp:effectExtent l="0" t="0" r="0" b="0"/>
            <wp:docPr id="21255377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37791" name="Picture 21255377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F45" w14:textId="3F6928D7" w:rsidR="00743D10" w:rsidRPr="00495014" w:rsidRDefault="005D2A28" w:rsidP="005D2A28">
      <w:pPr>
        <w:spacing w:after="160" w:line="259" w:lineRule="auto"/>
      </w:pPr>
      <w:r>
        <w:rPr>
          <w:noProof/>
        </w:rPr>
        <w:drawing>
          <wp:inline distT="0" distB="0" distL="0" distR="0" wp14:anchorId="7DB189C7" wp14:editId="0A1AB9D3">
            <wp:extent cx="7010400" cy="4314825"/>
            <wp:effectExtent l="0" t="0" r="0" b="9525"/>
            <wp:docPr id="17986834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83443" name="Picture 179868344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806" cy="43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B900" w14:textId="3132485B" w:rsidR="006A4307" w:rsidRPr="00DD2790" w:rsidRDefault="00B63326" w:rsidP="00B63326">
      <w:r>
        <w:rPr>
          <w:noProof/>
        </w:rPr>
        <w:lastRenderedPageBreak/>
        <w:drawing>
          <wp:inline distT="0" distB="0" distL="0" distR="0" wp14:anchorId="00B6755F" wp14:editId="38E92C5E">
            <wp:extent cx="6858000" cy="3314700"/>
            <wp:effectExtent l="0" t="0" r="0" b="0"/>
            <wp:docPr id="11198005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00575" name="Picture 111980057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AB4A8" wp14:editId="33147721">
            <wp:extent cx="6858000" cy="3857625"/>
            <wp:effectExtent l="0" t="0" r="0" b="9525"/>
            <wp:docPr id="11404057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05725" name="Picture 114040572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7F4" w:rsidRPr="00495014">
        <w:br w:type="page"/>
      </w:r>
    </w:p>
    <w:p w14:paraId="7E4496AD" w14:textId="3125AD86" w:rsidR="00ED77F4" w:rsidRPr="00495014" w:rsidRDefault="00B63326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0D7EBF6E" wp14:editId="40A460A3">
            <wp:extent cx="6858000" cy="3409950"/>
            <wp:effectExtent l="0" t="0" r="0" b="0"/>
            <wp:docPr id="4826452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45255" name="Picture 48264525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BDB4F" wp14:editId="0918AB3C">
            <wp:extent cx="6858000" cy="4000500"/>
            <wp:effectExtent l="0" t="0" r="0" b="0"/>
            <wp:docPr id="12468609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60979" name="Picture 124686097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7F4" w:rsidRPr="00495014">
        <w:br w:type="page"/>
      </w:r>
    </w:p>
    <w:p w14:paraId="408C0C90" w14:textId="5A20B9FE" w:rsidR="00194685" w:rsidRPr="00495014" w:rsidRDefault="00B63326" w:rsidP="000A7CCA">
      <w:r>
        <w:rPr>
          <w:noProof/>
        </w:rPr>
        <w:lastRenderedPageBreak/>
        <w:drawing>
          <wp:inline distT="0" distB="0" distL="0" distR="0" wp14:anchorId="348C2ACD" wp14:editId="56CC18D0">
            <wp:extent cx="6858000" cy="3276600"/>
            <wp:effectExtent l="0" t="0" r="0" b="0"/>
            <wp:docPr id="3277816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81698" name="Picture 3277816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D730" w14:textId="4169CC16" w:rsidR="00B86DBD" w:rsidRPr="00495014" w:rsidRDefault="00B63326">
      <w:pPr>
        <w:spacing w:after="160" w:line="259" w:lineRule="auto"/>
      </w:pPr>
      <w:r>
        <w:rPr>
          <w:noProof/>
        </w:rPr>
        <w:drawing>
          <wp:inline distT="0" distB="0" distL="0" distR="0" wp14:anchorId="12C74488" wp14:editId="2C3C156B">
            <wp:extent cx="6858000" cy="3857625"/>
            <wp:effectExtent l="0" t="0" r="0" b="9525"/>
            <wp:docPr id="1371936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3639" name="Picture 13719363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DBD" w:rsidRPr="00495014">
        <w:br w:type="page"/>
      </w:r>
    </w:p>
    <w:tbl>
      <w:tblPr>
        <w:tblpPr w:leftFromText="180" w:rightFromText="180" w:vertAnchor="page" w:horzAnchor="margin" w:tblpY="1651"/>
        <w:tblW w:w="500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795"/>
      </w:tblGrid>
      <w:tr w:rsidR="00505624" w:rsidRPr="00425C02" w14:paraId="7DA9E52A" w14:textId="77777777" w:rsidTr="00505624">
        <w:trPr>
          <w:trHeight w:val="284"/>
        </w:trPr>
        <w:tc>
          <w:tcPr>
            <w:tcW w:w="11160" w:type="dxa"/>
            <w:tcBorders>
              <w:top w:val="nil"/>
              <w:left w:val="nil"/>
              <w:bottom w:val="single" w:sz="4" w:space="0" w:color="404040"/>
              <w:right w:val="single" w:sz="4" w:space="0" w:color="404040"/>
            </w:tcBorders>
            <w:shd w:val="clear" w:color="auto" w:fill="264D2B" w:themeFill="accent1"/>
            <w:noWrap/>
            <w:vAlign w:val="center"/>
            <w:hideMark/>
          </w:tcPr>
          <w:p w14:paraId="15CD3D00" w14:textId="77777777" w:rsidR="00505624" w:rsidRPr="00425C02" w:rsidRDefault="00505624" w:rsidP="00505624">
            <w:pPr>
              <w:pStyle w:val="Tabletotal"/>
            </w:pPr>
          </w:p>
        </w:tc>
      </w:tr>
    </w:tbl>
    <w:p w14:paraId="004CD8A1" w14:textId="77777777" w:rsidR="00792405" w:rsidRPr="00495014" w:rsidRDefault="00792405" w:rsidP="000A7CCA"/>
    <w:p w14:paraId="1C50985A" w14:textId="6107E591" w:rsidR="00B86DBD" w:rsidRDefault="00FB4726" w:rsidP="000A7CCA">
      <w:pPr>
        <w:rPr>
          <w:noProof/>
        </w:rPr>
      </w:pPr>
      <w:r>
        <w:rPr>
          <w:noProof/>
        </w:rPr>
        <w:drawing>
          <wp:inline distT="0" distB="0" distL="0" distR="0" wp14:anchorId="06FEE570" wp14:editId="31F4EE87">
            <wp:extent cx="6858000" cy="3857625"/>
            <wp:effectExtent l="0" t="0" r="0" b="9525"/>
            <wp:docPr id="963612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268" name="Picture 9636126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326">
        <w:rPr>
          <w:noProof/>
        </w:rPr>
        <w:drawing>
          <wp:inline distT="0" distB="0" distL="0" distR="0" wp14:anchorId="3B24A829" wp14:editId="1D4D1FD9">
            <wp:extent cx="6858000" cy="3381375"/>
            <wp:effectExtent l="0" t="0" r="0" b="9525"/>
            <wp:docPr id="15009242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4229" name="Picture 15009242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61BD" w14:textId="6FB4248D" w:rsidR="00FB4726" w:rsidRDefault="00FB4726" w:rsidP="00FB4726">
      <w:pPr>
        <w:rPr>
          <w:noProof/>
        </w:rPr>
      </w:pPr>
    </w:p>
    <w:p w14:paraId="745E070D" w14:textId="7C9D63E0" w:rsidR="00FB4726" w:rsidRDefault="00FB4726" w:rsidP="00FB4726">
      <w:pPr>
        <w:rPr>
          <w:noProof/>
        </w:rPr>
      </w:pPr>
      <w:r>
        <w:rPr>
          <w:noProof/>
        </w:rPr>
        <w:drawing>
          <wp:inline distT="0" distB="0" distL="0" distR="0" wp14:anchorId="3D0D89A0" wp14:editId="6C72DD94">
            <wp:extent cx="6858000" cy="3162300"/>
            <wp:effectExtent l="0" t="0" r="0" b="0"/>
            <wp:docPr id="14469136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13613" name="Picture 14469136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360D" w14:textId="77777777" w:rsidR="00FB4726" w:rsidRDefault="00FB4726" w:rsidP="00FB4726">
      <w:pPr>
        <w:rPr>
          <w:noProof/>
        </w:rPr>
      </w:pPr>
    </w:p>
    <w:p w14:paraId="1F1F47B2" w14:textId="066A34FC" w:rsidR="00FB4726" w:rsidRPr="00FB4726" w:rsidRDefault="00FB4726" w:rsidP="00FB4726">
      <w:pPr>
        <w:sectPr w:rsidR="00FB4726" w:rsidRPr="00FB4726" w:rsidSect="008C318E">
          <w:pgSz w:w="12240" w:h="15840" w:code="1"/>
          <w:pgMar w:top="1701" w:right="720" w:bottom="1672" w:left="720" w:header="432" w:footer="432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337F5B8C" wp14:editId="0B12EC2F">
            <wp:extent cx="6858000" cy="3857625"/>
            <wp:effectExtent l="0" t="0" r="0" b="9525"/>
            <wp:docPr id="127662139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21396" name="Picture 127662139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076D" w14:textId="7207111C" w:rsidR="00194685" w:rsidRPr="007237D4" w:rsidRDefault="00194685" w:rsidP="00194685"/>
    <w:p w14:paraId="6366854E" w14:textId="77777777" w:rsidR="00F45F0A" w:rsidRDefault="00F45F0A">
      <w:pPr>
        <w:rPr>
          <w:b/>
          <w:sz w:val="44"/>
          <w:szCs w:val="44"/>
        </w:rPr>
      </w:pPr>
      <w:r w:rsidRPr="00F45F0A">
        <w:rPr>
          <w:b/>
          <w:color w:val="2B612E" w:themeColor="accent2" w:themeShade="80"/>
          <w:sz w:val="44"/>
          <w:szCs w:val="44"/>
        </w:rPr>
        <w:t>Snapshots of portals;</w:t>
      </w:r>
    </w:p>
    <w:p w14:paraId="6033A95B" w14:textId="10E39F99" w:rsidR="00F45F0A" w:rsidRPr="00F45F0A" w:rsidRDefault="00F45F0A">
      <w:pPr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 wp14:anchorId="076E5FB7" wp14:editId="2693BC22">
            <wp:extent cx="8618220" cy="4845685"/>
            <wp:effectExtent l="0" t="0" r="0" b="0"/>
            <wp:docPr id="190982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20742" name="Picture 190982074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F0A">
        <w:rPr>
          <w:b/>
          <w:sz w:val="44"/>
          <w:szCs w:val="44"/>
        </w:rPr>
        <w:br w:type="page"/>
      </w:r>
    </w:p>
    <w:p w14:paraId="3A107252" w14:textId="77777777" w:rsidR="00F45F0A" w:rsidRDefault="00F45F0A">
      <w:pPr>
        <w:rPr>
          <w:b/>
        </w:rPr>
      </w:pPr>
    </w:p>
    <w:p w14:paraId="73D1D618" w14:textId="77777777" w:rsidR="00F45F0A" w:rsidRDefault="00F45F0A">
      <w:pPr>
        <w:rPr>
          <w:b/>
        </w:rPr>
      </w:pPr>
    </w:p>
    <w:p w14:paraId="39A10361" w14:textId="6986C480" w:rsidR="00F45F0A" w:rsidRDefault="00F45F0A">
      <w:pPr>
        <w:rPr>
          <w:b/>
        </w:rPr>
      </w:pPr>
      <w:r>
        <w:rPr>
          <w:b/>
          <w:noProof/>
        </w:rPr>
        <w:drawing>
          <wp:inline distT="0" distB="0" distL="0" distR="0" wp14:anchorId="722D4780" wp14:editId="2355EF62">
            <wp:extent cx="8618220" cy="4845685"/>
            <wp:effectExtent l="0" t="0" r="0" b="0"/>
            <wp:docPr id="540095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95437" name="Picture 5400954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14:paraId="2AC3AA17" w14:textId="6876FF9A" w:rsidR="00F45F0A" w:rsidRDefault="00F45F0A"/>
    <w:p w14:paraId="3838A863" w14:textId="0A7FF6D0" w:rsidR="00F45F0A" w:rsidRDefault="00F45F0A">
      <w:r>
        <w:rPr>
          <w:noProof/>
        </w:rPr>
        <w:drawing>
          <wp:inline distT="0" distB="0" distL="0" distR="0" wp14:anchorId="6A2C4B1F" wp14:editId="5E499FD1">
            <wp:extent cx="8618220" cy="5362575"/>
            <wp:effectExtent l="0" t="0" r="0" b="9525"/>
            <wp:docPr id="13652649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64995" name="Picture 136526499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009866D" w14:textId="77777777" w:rsidR="00F45F0A" w:rsidRDefault="00F45F0A"/>
    <w:p w14:paraId="0C79BD9A" w14:textId="75F7F105" w:rsidR="00F45F0A" w:rsidRDefault="00B61A17">
      <w:pPr>
        <w:rPr>
          <w:b/>
        </w:rPr>
      </w:pPr>
      <w:r>
        <w:rPr>
          <w:b/>
          <w:noProof/>
        </w:rPr>
        <w:drawing>
          <wp:inline distT="0" distB="0" distL="0" distR="0" wp14:anchorId="43E63B7C" wp14:editId="53B9F8B6">
            <wp:extent cx="8618220" cy="5372100"/>
            <wp:effectExtent l="0" t="0" r="0" b="0"/>
            <wp:docPr id="3275806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80630" name="Picture 3275806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F0A">
        <w:rPr>
          <w:b/>
        </w:rPr>
        <w:br w:type="page"/>
      </w:r>
    </w:p>
    <w:p w14:paraId="73AE08F5" w14:textId="2B43E029" w:rsidR="00F45F0A" w:rsidRDefault="00F45F0A">
      <w:pPr>
        <w:rPr>
          <w:b/>
        </w:rPr>
      </w:pPr>
    </w:p>
    <w:p w14:paraId="7F635932" w14:textId="429D1BF6" w:rsidR="00B61A17" w:rsidRDefault="00B61A17">
      <w:r>
        <w:rPr>
          <w:noProof/>
        </w:rPr>
        <w:drawing>
          <wp:inline distT="0" distB="0" distL="0" distR="0" wp14:anchorId="20467559" wp14:editId="2381D798">
            <wp:extent cx="8618220" cy="5734050"/>
            <wp:effectExtent l="0" t="0" r="0" b="0"/>
            <wp:docPr id="10861524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52428" name="Picture 10861524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0717" cy="573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3E23" w14:textId="77777777" w:rsidR="00F45F0A" w:rsidRDefault="00F45F0A">
      <w:r>
        <w:br w:type="page"/>
      </w:r>
    </w:p>
    <w:p w14:paraId="61C70627" w14:textId="0060AD39" w:rsidR="00F45F0A" w:rsidRDefault="00F45F0A"/>
    <w:p w14:paraId="17E2147D" w14:textId="5FE1B09D" w:rsidR="00F45F0A" w:rsidRDefault="000A2C38">
      <w:r>
        <w:rPr>
          <w:noProof/>
        </w:rPr>
        <w:drawing>
          <wp:inline distT="0" distB="0" distL="0" distR="0" wp14:anchorId="70416840" wp14:editId="09C4C47C">
            <wp:extent cx="8618220" cy="5591175"/>
            <wp:effectExtent l="0" t="0" r="0" b="9525"/>
            <wp:docPr id="4611429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2965" name="Picture 46114296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F0A">
        <w:br w:type="page"/>
      </w:r>
    </w:p>
    <w:p w14:paraId="75C0CC0B" w14:textId="4ADD4F70" w:rsidR="00F45F0A" w:rsidRDefault="00F45F0A"/>
    <w:p w14:paraId="273D644A" w14:textId="57DA053C" w:rsidR="00F45F0A" w:rsidRDefault="000A2C38">
      <w:r>
        <w:rPr>
          <w:noProof/>
        </w:rPr>
        <w:drawing>
          <wp:inline distT="0" distB="0" distL="0" distR="0" wp14:anchorId="6207B752" wp14:editId="7E737517">
            <wp:extent cx="8618220" cy="4467225"/>
            <wp:effectExtent l="0" t="0" r="0" b="9525"/>
            <wp:docPr id="8504167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16798" name="Picture 85041679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F0A">
        <w:br w:type="page"/>
      </w:r>
    </w:p>
    <w:p w14:paraId="36A09E15" w14:textId="61301754" w:rsidR="00F45F0A" w:rsidRDefault="00F45F0A"/>
    <w:p w14:paraId="2E600192" w14:textId="4C1E8FB4" w:rsidR="000A2C38" w:rsidRPr="007237D4" w:rsidRDefault="000A2C38" w:rsidP="000A2C38">
      <w:r>
        <w:rPr>
          <w:noProof/>
        </w:rPr>
        <w:drawing>
          <wp:inline distT="0" distB="0" distL="0" distR="0" wp14:anchorId="4B7BC328" wp14:editId="6A4063BC">
            <wp:extent cx="8618220" cy="5857875"/>
            <wp:effectExtent l="0" t="0" r="0" b="9525"/>
            <wp:docPr id="9660120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12002" name="Picture 96601200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F0A">
        <w:br w:type="page"/>
      </w:r>
    </w:p>
    <w:p w14:paraId="0CFBEE59" w14:textId="26217473" w:rsidR="00F45F0A" w:rsidRDefault="00F45F0A"/>
    <w:p w14:paraId="3C09DB55" w14:textId="322E9B12" w:rsidR="00F45F0A" w:rsidRDefault="00F45F0A"/>
    <w:p w14:paraId="433F1676" w14:textId="4DA5AEC9" w:rsidR="000A2C38" w:rsidRDefault="000A2C38" w:rsidP="000A2C38">
      <w:pPr>
        <w:rPr>
          <w:b/>
          <w:color w:val="2B612E" w:themeColor="accent2" w:themeShade="80"/>
          <w:sz w:val="44"/>
          <w:szCs w:val="44"/>
        </w:rPr>
      </w:pPr>
      <w:r w:rsidRPr="00F45F0A">
        <w:rPr>
          <w:b/>
          <w:color w:val="2B612E" w:themeColor="accent2" w:themeShade="80"/>
          <w:sz w:val="44"/>
          <w:szCs w:val="44"/>
        </w:rPr>
        <w:t xml:space="preserve">Snapshots of </w:t>
      </w:r>
      <w:r>
        <w:rPr>
          <w:b/>
          <w:color w:val="2B612E" w:themeColor="accent2" w:themeShade="80"/>
          <w:sz w:val="44"/>
          <w:szCs w:val="44"/>
        </w:rPr>
        <w:t>Dashboard</w:t>
      </w:r>
      <w:r w:rsidRPr="00F45F0A">
        <w:rPr>
          <w:b/>
          <w:color w:val="2B612E" w:themeColor="accent2" w:themeShade="80"/>
          <w:sz w:val="44"/>
          <w:szCs w:val="44"/>
        </w:rPr>
        <w:t>;</w:t>
      </w:r>
    </w:p>
    <w:p w14:paraId="734B34EE" w14:textId="0AD95472" w:rsidR="000A2C38" w:rsidRDefault="000A2C38" w:rsidP="000A2C38">
      <w:pPr>
        <w:rPr>
          <w:b/>
          <w:sz w:val="44"/>
          <w:szCs w:val="44"/>
        </w:rPr>
      </w:pPr>
      <w:r>
        <w:rPr>
          <w:b/>
          <w:noProof/>
          <w:sz w:val="44"/>
          <w:szCs w:val="44"/>
        </w:rPr>
        <w:drawing>
          <wp:inline distT="0" distB="0" distL="0" distR="0" wp14:anchorId="4E89446C" wp14:editId="015086F2">
            <wp:extent cx="8618220" cy="4848225"/>
            <wp:effectExtent l="0" t="0" r="0" b="9525"/>
            <wp:docPr id="127718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87264" name="Picture 127718726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D250" w14:textId="64C84D76" w:rsidR="00F45F0A" w:rsidRDefault="00F45F0A">
      <w:r>
        <w:br w:type="page"/>
      </w:r>
    </w:p>
    <w:p w14:paraId="17019144" w14:textId="4C7163F6" w:rsidR="00F45F0A" w:rsidRDefault="00F45F0A"/>
    <w:p w14:paraId="3514A43E" w14:textId="35FE9BC5" w:rsidR="00F45F0A" w:rsidRDefault="000A2C38">
      <w:r>
        <w:rPr>
          <w:noProof/>
        </w:rPr>
        <w:drawing>
          <wp:inline distT="0" distB="0" distL="0" distR="0" wp14:anchorId="03AA9F29" wp14:editId="4F865EC7">
            <wp:extent cx="8618220" cy="5276850"/>
            <wp:effectExtent l="0" t="0" r="0" b="0"/>
            <wp:docPr id="3224316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31654" name="Picture 3224316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F0A">
        <w:br w:type="page"/>
      </w:r>
    </w:p>
    <w:p w14:paraId="36C55C44" w14:textId="62B75FAA" w:rsidR="00F45F0A" w:rsidRDefault="00F45F0A"/>
    <w:p w14:paraId="2FDDF6F8" w14:textId="14D7F5D6" w:rsidR="00F45F0A" w:rsidRDefault="000A2C38">
      <w:r>
        <w:rPr>
          <w:noProof/>
        </w:rPr>
        <w:drawing>
          <wp:inline distT="0" distB="0" distL="0" distR="0" wp14:anchorId="3BFED91A" wp14:editId="1FA9198E">
            <wp:extent cx="8618220" cy="5410200"/>
            <wp:effectExtent l="0" t="0" r="0" b="0"/>
            <wp:docPr id="12878358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35805" name="Picture 128783580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F0A">
        <w:br w:type="page"/>
      </w:r>
    </w:p>
    <w:p w14:paraId="7FA47206" w14:textId="320C4C42" w:rsidR="00F45F0A" w:rsidRDefault="00F45F0A"/>
    <w:p w14:paraId="1CD65FE3" w14:textId="5D4D3730" w:rsidR="00F45F0A" w:rsidRDefault="000A2C38">
      <w:r>
        <w:rPr>
          <w:noProof/>
        </w:rPr>
        <w:drawing>
          <wp:inline distT="0" distB="0" distL="0" distR="0" wp14:anchorId="764B17A8" wp14:editId="51ED3EC2">
            <wp:extent cx="8618220" cy="5610225"/>
            <wp:effectExtent l="0" t="0" r="0" b="9525"/>
            <wp:docPr id="6687181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18195" name="Picture 66871819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F0A">
        <w:br w:type="page"/>
      </w:r>
    </w:p>
    <w:p w14:paraId="626AB0C4" w14:textId="3AF0A51B" w:rsidR="00F45F0A" w:rsidRDefault="00F45F0A"/>
    <w:p w14:paraId="255CBE82" w14:textId="77777777" w:rsidR="000A2C38" w:rsidRDefault="000A2C38"/>
    <w:p w14:paraId="4E1F7F6A" w14:textId="1A6C1820" w:rsidR="000A2C38" w:rsidRDefault="000A2C38">
      <w:r>
        <w:rPr>
          <w:noProof/>
        </w:rPr>
        <w:drawing>
          <wp:inline distT="0" distB="0" distL="0" distR="0" wp14:anchorId="3FE655F9" wp14:editId="768205B1">
            <wp:extent cx="8618220" cy="5314950"/>
            <wp:effectExtent l="0" t="0" r="0" b="0"/>
            <wp:docPr id="17710678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67854" name="Picture 177106785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0E4AB86" w14:textId="77777777" w:rsidR="000A2C38" w:rsidRDefault="000A2C38"/>
    <w:p w14:paraId="00DBDF88" w14:textId="44DBCECD" w:rsidR="000A2C38" w:rsidRDefault="006439A8">
      <w:r>
        <w:rPr>
          <w:noProof/>
        </w:rPr>
        <w:drawing>
          <wp:inline distT="0" distB="0" distL="0" distR="0" wp14:anchorId="3F996A56" wp14:editId="018AF360">
            <wp:extent cx="8618220" cy="5191125"/>
            <wp:effectExtent l="0" t="0" r="0" b="9525"/>
            <wp:docPr id="14757814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81463" name="Picture 147578146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C38">
        <w:br w:type="page"/>
      </w:r>
    </w:p>
    <w:p w14:paraId="3CFADE37" w14:textId="4AE4BDEF" w:rsidR="00F45F0A" w:rsidRDefault="00F45F0A">
      <w:r>
        <w:lastRenderedPageBreak/>
        <w:br w:type="page"/>
      </w:r>
    </w:p>
    <w:p w14:paraId="36A6E01E" w14:textId="77777777" w:rsidR="00F45F0A" w:rsidRDefault="00F45F0A"/>
    <w:tbl>
      <w:tblPr>
        <w:tblpPr w:leftFromText="180" w:rightFromText="180" w:vertAnchor="text" w:horzAnchor="page" w:tblpX="2341" w:tblpY="878"/>
        <w:tblW w:w="1400" w:type="pct"/>
        <w:tblLook w:val="04A0" w:firstRow="1" w:lastRow="0" w:firstColumn="1" w:lastColumn="0" w:noHBand="0" w:noVBand="1"/>
      </w:tblPr>
      <w:tblGrid>
        <w:gridCol w:w="444"/>
        <w:gridCol w:w="261"/>
        <w:gridCol w:w="261"/>
        <w:gridCol w:w="261"/>
        <w:gridCol w:w="261"/>
        <w:gridCol w:w="261"/>
        <w:gridCol w:w="261"/>
        <w:gridCol w:w="261"/>
        <w:gridCol w:w="261"/>
        <w:gridCol w:w="261"/>
        <w:gridCol w:w="222"/>
        <w:gridCol w:w="261"/>
        <w:gridCol w:w="261"/>
        <w:gridCol w:w="261"/>
      </w:tblGrid>
      <w:tr w:rsidR="00F45F0A" w:rsidRPr="00495014" w14:paraId="1EE93EEB" w14:textId="77777777" w:rsidTr="00F45F0A">
        <w:trPr>
          <w:trHeight w:val="1024"/>
        </w:trPr>
        <w:tc>
          <w:tcPr>
            <w:tcW w:w="4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264D2B" w:themeFill="accent1"/>
            <w:noWrap/>
            <w:vAlign w:val="center"/>
            <w:hideMark/>
          </w:tcPr>
          <w:p w14:paraId="2FF95891" w14:textId="0DB8FACA" w:rsidR="00F45F0A" w:rsidRPr="00495014" w:rsidRDefault="00F45F0A" w:rsidP="00F45F0A">
            <w:pPr>
              <w:pStyle w:val="Tabletotal"/>
            </w:pP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</w:tcPr>
          <w:p w14:paraId="0BC7761D" w14:textId="77777777" w:rsidR="00F45F0A" w:rsidRPr="00495014" w:rsidRDefault="00F45F0A" w:rsidP="00F45F0A">
            <w:pPr>
              <w:pStyle w:val="Tabletotal"/>
            </w:pP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  <w:hideMark/>
          </w:tcPr>
          <w:p w14:paraId="7E0AFC4A" w14:textId="77777777" w:rsidR="00F45F0A" w:rsidRPr="00495014" w:rsidRDefault="00F45F0A" w:rsidP="00F45F0A">
            <w:pPr>
              <w:pStyle w:val="Tabletotal"/>
            </w:pPr>
            <w:r w:rsidRPr="00495014">
              <w:t> </w:t>
            </w: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  <w:hideMark/>
          </w:tcPr>
          <w:p w14:paraId="067DA736" w14:textId="77777777" w:rsidR="00F45F0A" w:rsidRPr="00495014" w:rsidRDefault="00F45F0A" w:rsidP="00F45F0A">
            <w:pPr>
              <w:pStyle w:val="Tabletotal"/>
            </w:pPr>
            <w:r w:rsidRPr="00495014">
              <w:t> </w:t>
            </w: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  <w:hideMark/>
          </w:tcPr>
          <w:p w14:paraId="1D846DB4" w14:textId="77777777" w:rsidR="00F45F0A" w:rsidRPr="00495014" w:rsidRDefault="00F45F0A" w:rsidP="00F45F0A">
            <w:pPr>
              <w:pStyle w:val="Tabletotal"/>
            </w:pPr>
            <w:r w:rsidRPr="00495014">
              <w:t> </w:t>
            </w: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  <w:hideMark/>
          </w:tcPr>
          <w:p w14:paraId="7C7156DF" w14:textId="77777777" w:rsidR="00F45F0A" w:rsidRPr="00495014" w:rsidRDefault="00F45F0A" w:rsidP="00F45F0A">
            <w:pPr>
              <w:pStyle w:val="Tabletotal"/>
            </w:pPr>
            <w:r w:rsidRPr="00495014">
              <w:t> </w:t>
            </w: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</w:tcPr>
          <w:p w14:paraId="231EA9F7" w14:textId="6ABA721F" w:rsidR="00F45F0A" w:rsidRPr="00495014" w:rsidRDefault="00F45F0A" w:rsidP="00F45F0A">
            <w:pPr>
              <w:pStyle w:val="Tabletotal"/>
            </w:pP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  <w:hideMark/>
          </w:tcPr>
          <w:p w14:paraId="6A6B336F" w14:textId="77777777" w:rsidR="00F45F0A" w:rsidRPr="00495014" w:rsidRDefault="00F45F0A" w:rsidP="00F45F0A">
            <w:pPr>
              <w:pStyle w:val="Tabletotal"/>
            </w:pPr>
            <w:r w:rsidRPr="00495014">
              <w:t> </w:t>
            </w: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  <w:hideMark/>
          </w:tcPr>
          <w:p w14:paraId="2DA106D6" w14:textId="77777777" w:rsidR="00F45F0A" w:rsidRPr="00495014" w:rsidRDefault="00F45F0A" w:rsidP="00F45F0A">
            <w:pPr>
              <w:pStyle w:val="Tabletotal"/>
            </w:pPr>
            <w:r w:rsidRPr="00495014">
              <w:t> </w:t>
            </w: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  <w:hideMark/>
          </w:tcPr>
          <w:p w14:paraId="15900D98" w14:textId="77777777" w:rsidR="00F45F0A" w:rsidRPr="00495014" w:rsidRDefault="00F45F0A" w:rsidP="00F45F0A">
            <w:pPr>
              <w:pStyle w:val="Tabletotal"/>
            </w:pPr>
            <w:r w:rsidRPr="00495014">
              <w:t> </w:t>
            </w:r>
          </w:p>
        </w:tc>
        <w:tc>
          <w:tcPr>
            <w:tcW w:w="2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</w:tcPr>
          <w:p w14:paraId="52664F7E" w14:textId="77777777" w:rsidR="00F45F0A" w:rsidRPr="00495014" w:rsidRDefault="00F45F0A" w:rsidP="00F45F0A">
            <w:pPr>
              <w:pStyle w:val="Tabletotal"/>
            </w:pP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  <w:hideMark/>
          </w:tcPr>
          <w:p w14:paraId="3A04755B" w14:textId="77777777" w:rsidR="00F45F0A" w:rsidRPr="00495014" w:rsidRDefault="00F45F0A" w:rsidP="00F45F0A">
            <w:pPr>
              <w:pStyle w:val="Tabletotal"/>
            </w:pPr>
            <w:r w:rsidRPr="00495014">
              <w:t> </w:t>
            </w: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264D2B" w:themeFill="accent1"/>
            <w:noWrap/>
            <w:vAlign w:val="center"/>
          </w:tcPr>
          <w:p w14:paraId="58170311" w14:textId="77777777" w:rsidR="00F45F0A" w:rsidRPr="00495014" w:rsidRDefault="00F45F0A" w:rsidP="00F45F0A">
            <w:pPr>
              <w:pStyle w:val="Tabletotal"/>
            </w:pPr>
          </w:p>
        </w:tc>
        <w:tc>
          <w:tcPr>
            <w:tcW w:w="261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264D2B" w:themeFill="accent1"/>
            <w:noWrap/>
            <w:vAlign w:val="center"/>
            <w:hideMark/>
          </w:tcPr>
          <w:p w14:paraId="05DD894F" w14:textId="77777777" w:rsidR="00F45F0A" w:rsidRPr="00495014" w:rsidRDefault="00F45F0A" w:rsidP="00F45F0A">
            <w:pPr>
              <w:pStyle w:val="Tabletotal"/>
            </w:pPr>
            <w:r w:rsidRPr="00495014">
              <w:t> </w:t>
            </w:r>
          </w:p>
        </w:tc>
      </w:tr>
      <w:tr w:rsidR="00F45F0A" w:rsidRPr="00495014" w14:paraId="545B2DEE" w14:textId="77777777" w:rsidTr="00F45F0A">
        <w:trPr>
          <w:trHeight w:val="80"/>
        </w:trPr>
        <w:tc>
          <w:tcPr>
            <w:tcW w:w="3798" w:type="dxa"/>
            <w:gridSpan w:val="14"/>
            <w:tcBorders>
              <w:top w:val="nil"/>
              <w:left w:val="single" w:sz="4" w:space="0" w:color="auto"/>
              <w:bottom w:val="single" w:sz="4" w:space="0" w:color="404040"/>
              <w:right w:val="single" w:sz="4" w:space="0" w:color="000000"/>
            </w:tcBorders>
            <w:shd w:val="clear" w:color="auto" w:fill="264D2B" w:themeFill="accent1"/>
            <w:vAlign w:val="center"/>
            <w:hideMark/>
          </w:tcPr>
          <w:p w14:paraId="751F7F15" w14:textId="77777777" w:rsidR="00F45F0A" w:rsidRPr="00495014" w:rsidRDefault="00F45F0A" w:rsidP="00F45F0A">
            <w:pPr>
              <w:pStyle w:val="TableText"/>
              <w:rPr>
                <w:color w:val="F2F2F2"/>
                <w:sz w:val="10"/>
                <w:szCs w:val="10"/>
              </w:rPr>
            </w:pPr>
          </w:p>
        </w:tc>
      </w:tr>
    </w:tbl>
    <w:p w14:paraId="6F5F10D9" w14:textId="77777777" w:rsidR="00B86DBD" w:rsidRPr="00495014" w:rsidRDefault="00B86DBD" w:rsidP="000A7CCA">
      <w:pPr>
        <w:sectPr w:rsidR="00B86DBD" w:rsidRPr="00495014" w:rsidSect="008C318E">
          <w:headerReference w:type="default" r:id="rId42"/>
          <w:footerReference w:type="default" r:id="rId43"/>
          <w:pgSz w:w="15840" w:h="12240" w:orient="landscape" w:code="1"/>
          <w:pgMar w:top="720" w:right="1134" w:bottom="720" w:left="1134" w:header="432" w:footer="432" w:gutter="0"/>
          <w:cols w:space="720"/>
          <w:docGrid w:linePitch="360"/>
        </w:sectPr>
      </w:pPr>
    </w:p>
    <w:p w14:paraId="4E5E62B1" w14:textId="0210EE77" w:rsidR="00B86DBD" w:rsidRPr="00495014" w:rsidRDefault="00B86DBD">
      <w:pPr>
        <w:spacing w:after="160" w:line="259" w:lineRule="auto"/>
      </w:pPr>
    </w:p>
    <w:p w14:paraId="28A6EDEF" w14:textId="77777777" w:rsidR="00193F0D" w:rsidRPr="00495014" w:rsidRDefault="00193F0D" w:rsidP="000A7CCA">
      <w:pPr>
        <w:sectPr w:rsidR="00193F0D" w:rsidRPr="00495014" w:rsidSect="008C318E">
          <w:headerReference w:type="default" r:id="rId44"/>
          <w:footerReference w:type="default" r:id="rId45"/>
          <w:pgSz w:w="12240" w:h="15840" w:code="1"/>
          <w:pgMar w:top="1701" w:right="720" w:bottom="1673" w:left="720" w:header="432" w:footer="432" w:gutter="0"/>
          <w:cols w:space="720"/>
          <w:docGrid w:linePitch="360"/>
        </w:sectPr>
      </w:pPr>
    </w:p>
    <w:p w14:paraId="7B0C7AD9" w14:textId="77777777" w:rsidR="00123565" w:rsidRPr="00495014" w:rsidRDefault="00123565" w:rsidP="000A7CCA"/>
    <w:p w14:paraId="28D1C188" w14:textId="77777777" w:rsidR="00123565" w:rsidRPr="00495014" w:rsidRDefault="00123565" w:rsidP="000A7CCA">
      <w:pPr>
        <w:sectPr w:rsidR="00123565" w:rsidRPr="00495014" w:rsidSect="008C318E">
          <w:headerReference w:type="default" r:id="rId46"/>
          <w:footerReference w:type="default" r:id="rId47"/>
          <w:pgSz w:w="15840" w:h="12240" w:orient="landscape" w:code="1"/>
          <w:pgMar w:top="1701" w:right="1134" w:bottom="1673" w:left="1134" w:header="432" w:footer="432" w:gutter="0"/>
          <w:cols w:space="720"/>
          <w:docGrid w:linePitch="360"/>
        </w:sectPr>
      </w:pPr>
    </w:p>
    <w:p w14:paraId="436FBB37" w14:textId="538E48CE" w:rsidR="006A4307" w:rsidRPr="00495014" w:rsidRDefault="006A4307" w:rsidP="0011677C"/>
    <w:sectPr w:rsidR="006A4307" w:rsidRPr="00495014" w:rsidSect="008C318E">
      <w:headerReference w:type="default" r:id="rId48"/>
      <w:footerReference w:type="default" r:id="rId49"/>
      <w:pgSz w:w="12240" w:h="15840" w:code="1"/>
      <w:pgMar w:top="1701" w:right="720" w:bottom="1673" w:left="720" w:header="432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976AC5" w14:textId="77777777" w:rsidR="008C318E" w:rsidRDefault="008C318E" w:rsidP="008F1194">
      <w:pPr>
        <w:spacing w:after="0" w:line="240" w:lineRule="auto"/>
      </w:pPr>
      <w:r>
        <w:separator/>
      </w:r>
    </w:p>
  </w:endnote>
  <w:endnote w:type="continuationSeparator" w:id="0">
    <w:p w14:paraId="473581AE" w14:textId="77777777" w:rsidR="008C318E" w:rsidRDefault="008C318E" w:rsidP="008F11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(Body CS)">
    <w:altName w:val="Times New Roman"/>
    <w:charset w:val="00"/>
    <w:family w:val="roman"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150771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21BB52" w14:textId="77777777" w:rsidR="005235DF" w:rsidRDefault="005235DF" w:rsidP="009544F4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33661" behindDoc="1" locked="0" layoutInCell="1" allowOverlap="1" wp14:anchorId="2153DC64" wp14:editId="293AAF10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6858000" cy="859536"/>
                  <wp:effectExtent l="0" t="0" r="2540" b="0"/>
                  <wp:wrapNone/>
                  <wp:docPr id="36" name="Rectangl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6858000" cy="859536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a:graphicData>
                  </a:graphic>
                  <wp14:sizeRelH relativeFrom="margin">
                    <wp14:pctWidth>100000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071BD5EC" id="Rectangle" o:spid="_x0000_s1026" style="position:absolute;margin-left:0;margin-top:0;width:540pt;height:67.7pt;z-index:-251682819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" fillcolor="#264d2b [3204]" stroked="f" strokeweight="1pt">
                  <v:stroke miterlimit="4"/>
                  <v:textbox inset="3pt,3pt,3pt,3pt"/>
                  <w10:wrap anchorx="margin" anchory="page"/>
                </v:rect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34685" behindDoc="1" locked="0" layoutInCell="1" allowOverlap="1" wp14:anchorId="4B5ABE45" wp14:editId="73424583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6858000" cy="914664"/>
                  <wp:effectExtent l="0" t="0" r="2540" b="0"/>
                  <wp:wrapNone/>
                  <wp:docPr id="37" name="Shap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6858000" cy="91466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8904" y="14889"/>
                                </a:moveTo>
                                <a:lnTo>
                                  <a:pt x="18836" y="14889"/>
                                </a:lnTo>
                                <a:lnTo>
                                  <a:pt x="18836" y="14380"/>
                                </a:lnTo>
                                <a:cubicBezTo>
                                  <a:pt x="18836" y="14320"/>
                                  <a:pt x="18828" y="14260"/>
                                  <a:pt x="18820" y="14260"/>
                                </a:cubicBezTo>
                                <a:lnTo>
                                  <a:pt x="18700" y="14260"/>
                                </a:lnTo>
                                <a:cubicBezTo>
                                  <a:pt x="18692" y="14260"/>
                                  <a:pt x="18684" y="14320"/>
                                  <a:pt x="18684" y="14380"/>
                                </a:cubicBezTo>
                                <a:lnTo>
                                  <a:pt x="18684" y="14889"/>
                                </a:lnTo>
                                <a:lnTo>
                                  <a:pt x="18616" y="14889"/>
                                </a:lnTo>
                                <a:cubicBezTo>
                                  <a:pt x="18608" y="14889"/>
                                  <a:pt x="18600" y="14949"/>
                                  <a:pt x="18600" y="15009"/>
                                </a:cubicBezTo>
                                <a:lnTo>
                                  <a:pt x="18600" y="15908"/>
                                </a:lnTo>
                                <a:cubicBezTo>
                                  <a:pt x="18600" y="15968"/>
                                  <a:pt x="18608" y="16028"/>
                                  <a:pt x="18616" y="16028"/>
                                </a:cubicBezTo>
                                <a:lnTo>
                                  <a:pt x="18684" y="16028"/>
                                </a:lnTo>
                                <a:lnTo>
                                  <a:pt x="18684" y="16537"/>
                                </a:lnTo>
                                <a:cubicBezTo>
                                  <a:pt x="18684" y="16597"/>
                                  <a:pt x="18692" y="16657"/>
                                  <a:pt x="18700" y="16657"/>
                                </a:cubicBezTo>
                                <a:lnTo>
                                  <a:pt x="18820" y="16657"/>
                                </a:lnTo>
                                <a:cubicBezTo>
                                  <a:pt x="18828" y="16657"/>
                                  <a:pt x="18836" y="16597"/>
                                  <a:pt x="18836" y="16537"/>
                                </a:cubicBezTo>
                                <a:lnTo>
                                  <a:pt x="18836" y="16028"/>
                                </a:lnTo>
                                <a:lnTo>
                                  <a:pt x="18904" y="16028"/>
                                </a:lnTo>
                                <a:cubicBezTo>
                                  <a:pt x="18912" y="16028"/>
                                  <a:pt x="18920" y="15968"/>
                                  <a:pt x="18920" y="15908"/>
                                </a:cubicBezTo>
                                <a:lnTo>
                                  <a:pt x="18920" y="15009"/>
                                </a:lnTo>
                                <a:cubicBezTo>
                                  <a:pt x="18916" y="14919"/>
                                  <a:pt x="18912" y="14889"/>
                                  <a:pt x="18904" y="14889"/>
                                </a:cubicBezTo>
                                <a:close/>
                                <a:moveTo>
                                  <a:pt x="18484" y="6022"/>
                                </a:moveTo>
                                <a:lnTo>
                                  <a:pt x="18420" y="6022"/>
                                </a:lnTo>
                                <a:lnTo>
                                  <a:pt x="18420" y="5542"/>
                                </a:lnTo>
                                <a:cubicBezTo>
                                  <a:pt x="18420" y="5482"/>
                                  <a:pt x="18416" y="5452"/>
                                  <a:pt x="18408" y="5452"/>
                                </a:cubicBezTo>
                                <a:lnTo>
                                  <a:pt x="18300" y="5452"/>
                                </a:lnTo>
                                <a:cubicBezTo>
                                  <a:pt x="18292" y="5452"/>
                                  <a:pt x="18288" y="5482"/>
                                  <a:pt x="18288" y="5542"/>
                                </a:cubicBezTo>
                                <a:lnTo>
                                  <a:pt x="18288" y="6022"/>
                                </a:lnTo>
                                <a:lnTo>
                                  <a:pt x="18224" y="6022"/>
                                </a:lnTo>
                                <a:cubicBezTo>
                                  <a:pt x="18216" y="6022"/>
                                  <a:pt x="18212" y="6052"/>
                                  <a:pt x="18212" y="6111"/>
                                </a:cubicBezTo>
                                <a:lnTo>
                                  <a:pt x="18212" y="6920"/>
                                </a:lnTo>
                                <a:cubicBezTo>
                                  <a:pt x="18212" y="6980"/>
                                  <a:pt x="18216" y="7010"/>
                                  <a:pt x="18224" y="7010"/>
                                </a:cubicBezTo>
                                <a:lnTo>
                                  <a:pt x="18288" y="7010"/>
                                </a:lnTo>
                                <a:lnTo>
                                  <a:pt x="18288" y="7490"/>
                                </a:lnTo>
                                <a:cubicBezTo>
                                  <a:pt x="18288" y="7549"/>
                                  <a:pt x="18292" y="7579"/>
                                  <a:pt x="18300" y="7579"/>
                                </a:cubicBezTo>
                                <a:lnTo>
                                  <a:pt x="18408" y="7579"/>
                                </a:lnTo>
                                <a:cubicBezTo>
                                  <a:pt x="18416" y="7579"/>
                                  <a:pt x="18420" y="7549"/>
                                  <a:pt x="18420" y="7490"/>
                                </a:cubicBezTo>
                                <a:lnTo>
                                  <a:pt x="18420" y="7010"/>
                                </a:lnTo>
                                <a:lnTo>
                                  <a:pt x="18484" y="7010"/>
                                </a:lnTo>
                                <a:cubicBezTo>
                                  <a:pt x="18492" y="7010"/>
                                  <a:pt x="18496" y="6980"/>
                                  <a:pt x="18496" y="6920"/>
                                </a:cubicBezTo>
                                <a:lnTo>
                                  <a:pt x="18496" y="6111"/>
                                </a:lnTo>
                                <a:cubicBezTo>
                                  <a:pt x="18500" y="6052"/>
                                  <a:pt x="18492" y="6022"/>
                                  <a:pt x="18484" y="6022"/>
                                </a:cubicBezTo>
                                <a:close/>
                                <a:moveTo>
                                  <a:pt x="18904" y="20761"/>
                                </a:moveTo>
                                <a:lnTo>
                                  <a:pt x="18836" y="20761"/>
                                </a:lnTo>
                                <a:lnTo>
                                  <a:pt x="18836" y="20252"/>
                                </a:lnTo>
                                <a:cubicBezTo>
                                  <a:pt x="18836" y="20192"/>
                                  <a:pt x="18828" y="20132"/>
                                  <a:pt x="18820" y="20132"/>
                                </a:cubicBezTo>
                                <a:lnTo>
                                  <a:pt x="18700" y="20132"/>
                                </a:lnTo>
                                <a:cubicBezTo>
                                  <a:pt x="18692" y="20132"/>
                                  <a:pt x="18684" y="20192"/>
                                  <a:pt x="18684" y="20252"/>
                                </a:cubicBezTo>
                                <a:lnTo>
                                  <a:pt x="18684" y="20761"/>
                                </a:lnTo>
                                <a:lnTo>
                                  <a:pt x="18616" y="20761"/>
                                </a:lnTo>
                                <a:cubicBezTo>
                                  <a:pt x="18608" y="20761"/>
                                  <a:pt x="18600" y="20821"/>
                                  <a:pt x="18600" y="20881"/>
                                </a:cubicBezTo>
                                <a:lnTo>
                                  <a:pt x="18600" y="21600"/>
                                </a:lnTo>
                                <a:lnTo>
                                  <a:pt x="18916" y="21600"/>
                                </a:lnTo>
                                <a:lnTo>
                                  <a:pt x="18916" y="20881"/>
                                </a:lnTo>
                                <a:cubicBezTo>
                                  <a:pt x="18916" y="20821"/>
                                  <a:pt x="18912" y="20761"/>
                                  <a:pt x="18904" y="20761"/>
                                </a:cubicBezTo>
                                <a:close/>
                                <a:moveTo>
                                  <a:pt x="18904" y="9017"/>
                                </a:moveTo>
                                <a:lnTo>
                                  <a:pt x="18836" y="9017"/>
                                </a:lnTo>
                                <a:lnTo>
                                  <a:pt x="18836" y="8508"/>
                                </a:lnTo>
                                <a:cubicBezTo>
                                  <a:pt x="18836" y="8448"/>
                                  <a:pt x="18828" y="8388"/>
                                  <a:pt x="18820" y="8388"/>
                                </a:cubicBezTo>
                                <a:lnTo>
                                  <a:pt x="18700" y="8388"/>
                                </a:lnTo>
                                <a:cubicBezTo>
                                  <a:pt x="18692" y="8388"/>
                                  <a:pt x="18684" y="8448"/>
                                  <a:pt x="18684" y="8508"/>
                                </a:cubicBezTo>
                                <a:lnTo>
                                  <a:pt x="18684" y="9017"/>
                                </a:lnTo>
                                <a:lnTo>
                                  <a:pt x="18616" y="9017"/>
                                </a:lnTo>
                                <a:cubicBezTo>
                                  <a:pt x="18608" y="9017"/>
                                  <a:pt x="18600" y="9077"/>
                                  <a:pt x="18600" y="9137"/>
                                </a:cubicBezTo>
                                <a:lnTo>
                                  <a:pt x="18600" y="10036"/>
                                </a:lnTo>
                                <a:cubicBezTo>
                                  <a:pt x="18600" y="10096"/>
                                  <a:pt x="18608" y="10156"/>
                                  <a:pt x="18616" y="10156"/>
                                </a:cubicBezTo>
                                <a:lnTo>
                                  <a:pt x="18684" y="10156"/>
                                </a:lnTo>
                                <a:lnTo>
                                  <a:pt x="18684" y="10665"/>
                                </a:lnTo>
                                <a:cubicBezTo>
                                  <a:pt x="18684" y="10725"/>
                                  <a:pt x="18692" y="10785"/>
                                  <a:pt x="18700" y="10785"/>
                                </a:cubicBezTo>
                                <a:lnTo>
                                  <a:pt x="18820" y="10785"/>
                                </a:lnTo>
                                <a:cubicBezTo>
                                  <a:pt x="18828" y="10785"/>
                                  <a:pt x="18836" y="10725"/>
                                  <a:pt x="18836" y="10665"/>
                                </a:cubicBezTo>
                                <a:lnTo>
                                  <a:pt x="18836" y="10156"/>
                                </a:lnTo>
                                <a:lnTo>
                                  <a:pt x="18904" y="10156"/>
                                </a:lnTo>
                                <a:cubicBezTo>
                                  <a:pt x="18912" y="10156"/>
                                  <a:pt x="18920" y="10096"/>
                                  <a:pt x="18920" y="10036"/>
                                </a:cubicBezTo>
                                <a:lnTo>
                                  <a:pt x="18920" y="9137"/>
                                </a:lnTo>
                                <a:cubicBezTo>
                                  <a:pt x="18916" y="9047"/>
                                  <a:pt x="18912" y="9017"/>
                                  <a:pt x="18904" y="9017"/>
                                </a:cubicBezTo>
                                <a:close/>
                                <a:moveTo>
                                  <a:pt x="18904" y="3116"/>
                                </a:moveTo>
                                <a:lnTo>
                                  <a:pt x="18836" y="3116"/>
                                </a:lnTo>
                                <a:lnTo>
                                  <a:pt x="18836" y="2606"/>
                                </a:lnTo>
                                <a:cubicBezTo>
                                  <a:pt x="18836" y="2546"/>
                                  <a:pt x="18828" y="2487"/>
                                  <a:pt x="18820" y="2487"/>
                                </a:cubicBezTo>
                                <a:lnTo>
                                  <a:pt x="18700" y="2487"/>
                                </a:lnTo>
                                <a:cubicBezTo>
                                  <a:pt x="18692" y="2487"/>
                                  <a:pt x="18684" y="2546"/>
                                  <a:pt x="18684" y="2606"/>
                                </a:cubicBezTo>
                                <a:lnTo>
                                  <a:pt x="18684" y="3116"/>
                                </a:lnTo>
                                <a:lnTo>
                                  <a:pt x="18616" y="3116"/>
                                </a:lnTo>
                                <a:cubicBezTo>
                                  <a:pt x="18608" y="3116"/>
                                  <a:pt x="18600" y="3176"/>
                                  <a:pt x="18600" y="3236"/>
                                </a:cubicBezTo>
                                <a:lnTo>
                                  <a:pt x="18600" y="4134"/>
                                </a:lnTo>
                                <a:cubicBezTo>
                                  <a:pt x="18600" y="4194"/>
                                  <a:pt x="18608" y="4254"/>
                                  <a:pt x="18616" y="4254"/>
                                </a:cubicBezTo>
                                <a:lnTo>
                                  <a:pt x="18684" y="4254"/>
                                </a:lnTo>
                                <a:lnTo>
                                  <a:pt x="18684" y="4763"/>
                                </a:lnTo>
                                <a:cubicBezTo>
                                  <a:pt x="18684" y="4823"/>
                                  <a:pt x="18692" y="4883"/>
                                  <a:pt x="18700" y="4883"/>
                                </a:cubicBezTo>
                                <a:lnTo>
                                  <a:pt x="18820" y="4883"/>
                                </a:lnTo>
                                <a:cubicBezTo>
                                  <a:pt x="18828" y="4883"/>
                                  <a:pt x="18836" y="4823"/>
                                  <a:pt x="18836" y="4763"/>
                                </a:cubicBezTo>
                                <a:lnTo>
                                  <a:pt x="18836" y="4254"/>
                                </a:lnTo>
                                <a:lnTo>
                                  <a:pt x="18904" y="4254"/>
                                </a:lnTo>
                                <a:cubicBezTo>
                                  <a:pt x="18912" y="4254"/>
                                  <a:pt x="18920" y="4194"/>
                                  <a:pt x="18920" y="4134"/>
                                </a:cubicBezTo>
                                <a:lnTo>
                                  <a:pt x="18920" y="3236"/>
                                </a:lnTo>
                                <a:cubicBezTo>
                                  <a:pt x="18916" y="3176"/>
                                  <a:pt x="18912" y="3116"/>
                                  <a:pt x="18904" y="3116"/>
                                </a:cubicBezTo>
                                <a:close/>
                                <a:moveTo>
                                  <a:pt x="18484" y="17825"/>
                                </a:moveTo>
                                <a:lnTo>
                                  <a:pt x="18420" y="17825"/>
                                </a:lnTo>
                                <a:lnTo>
                                  <a:pt x="18420" y="17346"/>
                                </a:lnTo>
                                <a:cubicBezTo>
                                  <a:pt x="18420" y="17286"/>
                                  <a:pt x="18416" y="17256"/>
                                  <a:pt x="18408" y="17256"/>
                                </a:cubicBezTo>
                                <a:lnTo>
                                  <a:pt x="18300" y="17256"/>
                                </a:lnTo>
                                <a:cubicBezTo>
                                  <a:pt x="18292" y="17256"/>
                                  <a:pt x="18288" y="17286"/>
                                  <a:pt x="18288" y="17346"/>
                                </a:cubicBezTo>
                                <a:lnTo>
                                  <a:pt x="18288" y="17825"/>
                                </a:lnTo>
                                <a:lnTo>
                                  <a:pt x="18224" y="17825"/>
                                </a:lnTo>
                                <a:cubicBezTo>
                                  <a:pt x="18216" y="17825"/>
                                  <a:pt x="18212" y="17855"/>
                                  <a:pt x="18212" y="17915"/>
                                </a:cubicBezTo>
                                <a:lnTo>
                                  <a:pt x="18212" y="18724"/>
                                </a:lnTo>
                                <a:cubicBezTo>
                                  <a:pt x="18212" y="18784"/>
                                  <a:pt x="18216" y="18814"/>
                                  <a:pt x="18224" y="18814"/>
                                </a:cubicBezTo>
                                <a:lnTo>
                                  <a:pt x="18288" y="18814"/>
                                </a:lnTo>
                                <a:lnTo>
                                  <a:pt x="18288" y="19293"/>
                                </a:lnTo>
                                <a:cubicBezTo>
                                  <a:pt x="18288" y="19353"/>
                                  <a:pt x="18292" y="19383"/>
                                  <a:pt x="18300" y="19383"/>
                                </a:cubicBezTo>
                                <a:lnTo>
                                  <a:pt x="18408" y="19383"/>
                                </a:lnTo>
                                <a:cubicBezTo>
                                  <a:pt x="18416" y="19383"/>
                                  <a:pt x="18420" y="19353"/>
                                  <a:pt x="18420" y="19293"/>
                                </a:cubicBezTo>
                                <a:lnTo>
                                  <a:pt x="18420" y="18814"/>
                                </a:lnTo>
                                <a:lnTo>
                                  <a:pt x="18484" y="18814"/>
                                </a:lnTo>
                                <a:cubicBezTo>
                                  <a:pt x="18492" y="18814"/>
                                  <a:pt x="18496" y="18784"/>
                                  <a:pt x="18496" y="18724"/>
                                </a:cubicBezTo>
                                <a:lnTo>
                                  <a:pt x="18496" y="17915"/>
                                </a:lnTo>
                                <a:cubicBezTo>
                                  <a:pt x="18500" y="17855"/>
                                  <a:pt x="18492" y="17825"/>
                                  <a:pt x="18484" y="17825"/>
                                </a:cubicBezTo>
                                <a:close/>
                                <a:moveTo>
                                  <a:pt x="18484" y="11893"/>
                                </a:moveTo>
                                <a:lnTo>
                                  <a:pt x="18420" y="11893"/>
                                </a:lnTo>
                                <a:lnTo>
                                  <a:pt x="18420" y="11414"/>
                                </a:lnTo>
                                <a:cubicBezTo>
                                  <a:pt x="18420" y="11354"/>
                                  <a:pt x="18416" y="11324"/>
                                  <a:pt x="18408" y="11324"/>
                                </a:cubicBezTo>
                                <a:lnTo>
                                  <a:pt x="18300" y="11324"/>
                                </a:lnTo>
                                <a:cubicBezTo>
                                  <a:pt x="18292" y="11324"/>
                                  <a:pt x="18288" y="11354"/>
                                  <a:pt x="18288" y="11414"/>
                                </a:cubicBezTo>
                                <a:lnTo>
                                  <a:pt x="18288" y="11893"/>
                                </a:lnTo>
                                <a:lnTo>
                                  <a:pt x="18224" y="11893"/>
                                </a:lnTo>
                                <a:cubicBezTo>
                                  <a:pt x="18216" y="11893"/>
                                  <a:pt x="18212" y="11923"/>
                                  <a:pt x="18212" y="11983"/>
                                </a:cubicBezTo>
                                <a:lnTo>
                                  <a:pt x="18212" y="12792"/>
                                </a:lnTo>
                                <a:cubicBezTo>
                                  <a:pt x="18212" y="12852"/>
                                  <a:pt x="18216" y="12882"/>
                                  <a:pt x="18224" y="12882"/>
                                </a:cubicBezTo>
                                <a:lnTo>
                                  <a:pt x="18288" y="12882"/>
                                </a:lnTo>
                                <a:lnTo>
                                  <a:pt x="18288" y="13361"/>
                                </a:lnTo>
                                <a:cubicBezTo>
                                  <a:pt x="18288" y="13421"/>
                                  <a:pt x="18292" y="13451"/>
                                  <a:pt x="18300" y="13451"/>
                                </a:cubicBezTo>
                                <a:lnTo>
                                  <a:pt x="18408" y="13451"/>
                                </a:lnTo>
                                <a:cubicBezTo>
                                  <a:pt x="18416" y="13451"/>
                                  <a:pt x="18420" y="13421"/>
                                  <a:pt x="18420" y="13361"/>
                                </a:cubicBezTo>
                                <a:lnTo>
                                  <a:pt x="18420" y="12882"/>
                                </a:lnTo>
                                <a:lnTo>
                                  <a:pt x="18484" y="12882"/>
                                </a:lnTo>
                                <a:cubicBezTo>
                                  <a:pt x="18492" y="12882"/>
                                  <a:pt x="18496" y="12852"/>
                                  <a:pt x="18496" y="12792"/>
                                </a:cubicBezTo>
                                <a:lnTo>
                                  <a:pt x="18496" y="11983"/>
                                </a:lnTo>
                                <a:cubicBezTo>
                                  <a:pt x="18500" y="11923"/>
                                  <a:pt x="18492" y="11893"/>
                                  <a:pt x="18484" y="11893"/>
                                </a:cubicBezTo>
                                <a:close/>
                                <a:moveTo>
                                  <a:pt x="18072" y="14979"/>
                                </a:moveTo>
                                <a:lnTo>
                                  <a:pt x="18016" y="14979"/>
                                </a:lnTo>
                                <a:lnTo>
                                  <a:pt x="18016" y="14560"/>
                                </a:lnTo>
                                <a:cubicBezTo>
                                  <a:pt x="18016" y="14500"/>
                                  <a:pt x="18012" y="14470"/>
                                  <a:pt x="18004" y="14470"/>
                                </a:cubicBezTo>
                                <a:lnTo>
                                  <a:pt x="17908" y="14470"/>
                                </a:lnTo>
                                <a:cubicBezTo>
                                  <a:pt x="17900" y="14470"/>
                                  <a:pt x="17896" y="14500"/>
                                  <a:pt x="17896" y="14560"/>
                                </a:cubicBezTo>
                                <a:lnTo>
                                  <a:pt x="17896" y="14979"/>
                                </a:lnTo>
                                <a:lnTo>
                                  <a:pt x="17840" y="14979"/>
                                </a:lnTo>
                                <a:cubicBezTo>
                                  <a:pt x="17832" y="14979"/>
                                  <a:pt x="17828" y="15009"/>
                                  <a:pt x="17828" y="15069"/>
                                </a:cubicBezTo>
                                <a:lnTo>
                                  <a:pt x="17828" y="15788"/>
                                </a:lnTo>
                                <a:cubicBezTo>
                                  <a:pt x="17828" y="15848"/>
                                  <a:pt x="17832" y="15878"/>
                                  <a:pt x="17840" y="15878"/>
                                </a:cubicBezTo>
                                <a:lnTo>
                                  <a:pt x="17896" y="15878"/>
                                </a:lnTo>
                                <a:lnTo>
                                  <a:pt x="17896" y="16297"/>
                                </a:lnTo>
                                <a:cubicBezTo>
                                  <a:pt x="17896" y="16357"/>
                                  <a:pt x="17900" y="16387"/>
                                  <a:pt x="17908" y="16387"/>
                                </a:cubicBezTo>
                                <a:lnTo>
                                  <a:pt x="18004" y="16387"/>
                                </a:lnTo>
                                <a:cubicBezTo>
                                  <a:pt x="18012" y="16387"/>
                                  <a:pt x="18016" y="16357"/>
                                  <a:pt x="18016" y="16297"/>
                                </a:cubicBezTo>
                                <a:lnTo>
                                  <a:pt x="18016" y="15878"/>
                                </a:lnTo>
                                <a:lnTo>
                                  <a:pt x="18072" y="15878"/>
                                </a:lnTo>
                                <a:cubicBezTo>
                                  <a:pt x="18080" y="15878"/>
                                  <a:pt x="18084" y="15848"/>
                                  <a:pt x="18084" y="15788"/>
                                </a:cubicBezTo>
                                <a:lnTo>
                                  <a:pt x="18084" y="15069"/>
                                </a:lnTo>
                                <a:cubicBezTo>
                                  <a:pt x="18080" y="15039"/>
                                  <a:pt x="18076" y="14979"/>
                                  <a:pt x="18072" y="14979"/>
                                </a:cubicBezTo>
                                <a:close/>
                                <a:moveTo>
                                  <a:pt x="18072" y="20881"/>
                                </a:moveTo>
                                <a:lnTo>
                                  <a:pt x="18016" y="20881"/>
                                </a:lnTo>
                                <a:lnTo>
                                  <a:pt x="18016" y="20462"/>
                                </a:lnTo>
                                <a:cubicBezTo>
                                  <a:pt x="18016" y="20402"/>
                                  <a:pt x="18012" y="20372"/>
                                  <a:pt x="18004" y="20372"/>
                                </a:cubicBezTo>
                                <a:lnTo>
                                  <a:pt x="17908" y="20372"/>
                                </a:lnTo>
                                <a:cubicBezTo>
                                  <a:pt x="17900" y="20372"/>
                                  <a:pt x="17896" y="20402"/>
                                  <a:pt x="17896" y="20462"/>
                                </a:cubicBezTo>
                                <a:lnTo>
                                  <a:pt x="17896" y="20881"/>
                                </a:lnTo>
                                <a:lnTo>
                                  <a:pt x="17840" y="20881"/>
                                </a:lnTo>
                                <a:cubicBezTo>
                                  <a:pt x="17832" y="20881"/>
                                  <a:pt x="17828" y="20911"/>
                                  <a:pt x="17828" y="20971"/>
                                </a:cubicBezTo>
                                <a:lnTo>
                                  <a:pt x="17828" y="21600"/>
                                </a:lnTo>
                                <a:lnTo>
                                  <a:pt x="18084" y="21600"/>
                                </a:lnTo>
                                <a:lnTo>
                                  <a:pt x="18084" y="20971"/>
                                </a:lnTo>
                                <a:cubicBezTo>
                                  <a:pt x="18080" y="20911"/>
                                  <a:pt x="18076" y="20881"/>
                                  <a:pt x="18072" y="20881"/>
                                </a:cubicBezTo>
                                <a:close/>
                                <a:moveTo>
                                  <a:pt x="18072" y="9107"/>
                                </a:moveTo>
                                <a:lnTo>
                                  <a:pt x="18016" y="9107"/>
                                </a:lnTo>
                                <a:lnTo>
                                  <a:pt x="18016" y="8688"/>
                                </a:lnTo>
                                <a:cubicBezTo>
                                  <a:pt x="18016" y="8628"/>
                                  <a:pt x="18012" y="8598"/>
                                  <a:pt x="18004" y="8598"/>
                                </a:cubicBezTo>
                                <a:lnTo>
                                  <a:pt x="17908" y="8598"/>
                                </a:lnTo>
                                <a:cubicBezTo>
                                  <a:pt x="17900" y="8598"/>
                                  <a:pt x="17896" y="8628"/>
                                  <a:pt x="17896" y="8688"/>
                                </a:cubicBezTo>
                                <a:lnTo>
                                  <a:pt x="17896" y="9107"/>
                                </a:lnTo>
                                <a:lnTo>
                                  <a:pt x="17840" y="9107"/>
                                </a:lnTo>
                                <a:cubicBezTo>
                                  <a:pt x="17832" y="9107"/>
                                  <a:pt x="17828" y="9137"/>
                                  <a:pt x="17828" y="9197"/>
                                </a:cubicBezTo>
                                <a:lnTo>
                                  <a:pt x="17828" y="9916"/>
                                </a:lnTo>
                                <a:cubicBezTo>
                                  <a:pt x="17828" y="9976"/>
                                  <a:pt x="17832" y="10006"/>
                                  <a:pt x="17840" y="10006"/>
                                </a:cubicBezTo>
                                <a:lnTo>
                                  <a:pt x="17896" y="10006"/>
                                </a:lnTo>
                                <a:lnTo>
                                  <a:pt x="17896" y="10426"/>
                                </a:lnTo>
                                <a:cubicBezTo>
                                  <a:pt x="17896" y="10485"/>
                                  <a:pt x="17900" y="10515"/>
                                  <a:pt x="17908" y="10515"/>
                                </a:cubicBezTo>
                                <a:lnTo>
                                  <a:pt x="18004" y="10515"/>
                                </a:lnTo>
                                <a:cubicBezTo>
                                  <a:pt x="18012" y="10515"/>
                                  <a:pt x="18016" y="10485"/>
                                  <a:pt x="18016" y="10426"/>
                                </a:cubicBezTo>
                                <a:lnTo>
                                  <a:pt x="18016" y="10006"/>
                                </a:lnTo>
                                <a:lnTo>
                                  <a:pt x="18072" y="10006"/>
                                </a:lnTo>
                                <a:cubicBezTo>
                                  <a:pt x="18080" y="10006"/>
                                  <a:pt x="18084" y="9976"/>
                                  <a:pt x="18084" y="9916"/>
                                </a:cubicBezTo>
                                <a:lnTo>
                                  <a:pt x="18084" y="9197"/>
                                </a:lnTo>
                                <a:cubicBezTo>
                                  <a:pt x="18080" y="9137"/>
                                  <a:pt x="18076" y="9107"/>
                                  <a:pt x="18072" y="9107"/>
                                </a:cubicBezTo>
                                <a:close/>
                                <a:moveTo>
                                  <a:pt x="19320" y="11774"/>
                                </a:moveTo>
                                <a:lnTo>
                                  <a:pt x="19244" y="11774"/>
                                </a:lnTo>
                                <a:lnTo>
                                  <a:pt x="19244" y="11204"/>
                                </a:lnTo>
                                <a:cubicBezTo>
                                  <a:pt x="19244" y="11145"/>
                                  <a:pt x="19236" y="11085"/>
                                  <a:pt x="19228" y="11085"/>
                                </a:cubicBezTo>
                                <a:lnTo>
                                  <a:pt x="19096" y="11085"/>
                                </a:lnTo>
                                <a:cubicBezTo>
                                  <a:pt x="19088" y="11085"/>
                                  <a:pt x="19080" y="11145"/>
                                  <a:pt x="19080" y="11204"/>
                                </a:cubicBezTo>
                                <a:lnTo>
                                  <a:pt x="19080" y="11774"/>
                                </a:lnTo>
                                <a:lnTo>
                                  <a:pt x="19004" y="11774"/>
                                </a:lnTo>
                                <a:cubicBezTo>
                                  <a:pt x="18996" y="11774"/>
                                  <a:pt x="18988" y="11834"/>
                                  <a:pt x="18988" y="11893"/>
                                </a:cubicBezTo>
                                <a:lnTo>
                                  <a:pt x="18988" y="12912"/>
                                </a:lnTo>
                                <a:cubicBezTo>
                                  <a:pt x="18988" y="12972"/>
                                  <a:pt x="18996" y="13032"/>
                                  <a:pt x="19004" y="13032"/>
                                </a:cubicBezTo>
                                <a:lnTo>
                                  <a:pt x="19080" y="13032"/>
                                </a:lnTo>
                                <a:lnTo>
                                  <a:pt x="19080" y="13601"/>
                                </a:lnTo>
                                <a:cubicBezTo>
                                  <a:pt x="19080" y="13661"/>
                                  <a:pt x="19088" y="13721"/>
                                  <a:pt x="19096" y="13721"/>
                                </a:cubicBezTo>
                                <a:lnTo>
                                  <a:pt x="19232" y="13721"/>
                                </a:lnTo>
                                <a:cubicBezTo>
                                  <a:pt x="19240" y="13721"/>
                                  <a:pt x="19248" y="13661"/>
                                  <a:pt x="19248" y="13601"/>
                                </a:cubicBezTo>
                                <a:lnTo>
                                  <a:pt x="19248" y="13032"/>
                                </a:lnTo>
                                <a:lnTo>
                                  <a:pt x="19324" y="13032"/>
                                </a:lnTo>
                                <a:cubicBezTo>
                                  <a:pt x="19332" y="13032"/>
                                  <a:pt x="19340" y="12972"/>
                                  <a:pt x="19340" y="12912"/>
                                </a:cubicBezTo>
                                <a:lnTo>
                                  <a:pt x="19340" y="11893"/>
                                </a:lnTo>
                                <a:cubicBezTo>
                                  <a:pt x="19336" y="11834"/>
                                  <a:pt x="19328" y="11774"/>
                                  <a:pt x="19320" y="11774"/>
                                </a:cubicBezTo>
                                <a:close/>
                                <a:moveTo>
                                  <a:pt x="18072" y="3236"/>
                                </a:moveTo>
                                <a:lnTo>
                                  <a:pt x="18016" y="3236"/>
                                </a:lnTo>
                                <a:lnTo>
                                  <a:pt x="18016" y="2816"/>
                                </a:lnTo>
                                <a:cubicBezTo>
                                  <a:pt x="18016" y="2756"/>
                                  <a:pt x="18012" y="2726"/>
                                  <a:pt x="18004" y="2726"/>
                                </a:cubicBezTo>
                                <a:lnTo>
                                  <a:pt x="17908" y="2726"/>
                                </a:lnTo>
                                <a:cubicBezTo>
                                  <a:pt x="17900" y="2726"/>
                                  <a:pt x="17896" y="2756"/>
                                  <a:pt x="17896" y="2816"/>
                                </a:cubicBezTo>
                                <a:lnTo>
                                  <a:pt x="17896" y="3236"/>
                                </a:lnTo>
                                <a:lnTo>
                                  <a:pt x="17840" y="3236"/>
                                </a:lnTo>
                                <a:cubicBezTo>
                                  <a:pt x="17832" y="3236"/>
                                  <a:pt x="17828" y="3265"/>
                                  <a:pt x="17828" y="3325"/>
                                </a:cubicBezTo>
                                <a:lnTo>
                                  <a:pt x="17828" y="4044"/>
                                </a:lnTo>
                                <a:cubicBezTo>
                                  <a:pt x="17828" y="4104"/>
                                  <a:pt x="17832" y="4134"/>
                                  <a:pt x="17840" y="4134"/>
                                </a:cubicBezTo>
                                <a:lnTo>
                                  <a:pt x="17896" y="4134"/>
                                </a:lnTo>
                                <a:lnTo>
                                  <a:pt x="17896" y="4554"/>
                                </a:lnTo>
                                <a:cubicBezTo>
                                  <a:pt x="17896" y="4614"/>
                                  <a:pt x="17900" y="4644"/>
                                  <a:pt x="17908" y="4644"/>
                                </a:cubicBezTo>
                                <a:lnTo>
                                  <a:pt x="18004" y="4644"/>
                                </a:lnTo>
                                <a:cubicBezTo>
                                  <a:pt x="18012" y="4644"/>
                                  <a:pt x="18016" y="4614"/>
                                  <a:pt x="18016" y="4554"/>
                                </a:cubicBezTo>
                                <a:lnTo>
                                  <a:pt x="18016" y="4134"/>
                                </a:lnTo>
                                <a:lnTo>
                                  <a:pt x="18072" y="4134"/>
                                </a:lnTo>
                                <a:cubicBezTo>
                                  <a:pt x="18080" y="4134"/>
                                  <a:pt x="18084" y="4104"/>
                                  <a:pt x="18084" y="4044"/>
                                </a:cubicBezTo>
                                <a:lnTo>
                                  <a:pt x="18084" y="3325"/>
                                </a:lnTo>
                                <a:cubicBezTo>
                                  <a:pt x="18080" y="3265"/>
                                  <a:pt x="18076" y="3236"/>
                                  <a:pt x="18072" y="3236"/>
                                </a:cubicBezTo>
                                <a:close/>
                                <a:moveTo>
                                  <a:pt x="19320" y="17705"/>
                                </a:moveTo>
                                <a:lnTo>
                                  <a:pt x="19244" y="17705"/>
                                </a:lnTo>
                                <a:lnTo>
                                  <a:pt x="19244" y="17136"/>
                                </a:lnTo>
                                <a:cubicBezTo>
                                  <a:pt x="19244" y="17076"/>
                                  <a:pt x="19236" y="17016"/>
                                  <a:pt x="19228" y="17016"/>
                                </a:cubicBezTo>
                                <a:lnTo>
                                  <a:pt x="19096" y="17016"/>
                                </a:lnTo>
                                <a:cubicBezTo>
                                  <a:pt x="19088" y="17016"/>
                                  <a:pt x="19080" y="17076"/>
                                  <a:pt x="19080" y="17136"/>
                                </a:cubicBezTo>
                                <a:lnTo>
                                  <a:pt x="19080" y="17705"/>
                                </a:lnTo>
                                <a:lnTo>
                                  <a:pt x="19004" y="17705"/>
                                </a:lnTo>
                                <a:cubicBezTo>
                                  <a:pt x="18996" y="17705"/>
                                  <a:pt x="18988" y="17765"/>
                                  <a:pt x="18988" y="17825"/>
                                </a:cubicBezTo>
                                <a:lnTo>
                                  <a:pt x="18988" y="18844"/>
                                </a:lnTo>
                                <a:cubicBezTo>
                                  <a:pt x="18988" y="18904"/>
                                  <a:pt x="18996" y="18964"/>
                                  <a:pt x="19004" y="18964"/>
                                </a:cubicBezTo>
                                <a:lnTo>
                                  <a:pt x="19080" y="18964"/>
                                </a:lnTo>
                                <a:lnTo>
                                  <a:pt x="19080" y="19533"/>
                                </a:lnTo>
                                <a:cubicBezTo>
                                  <a:pt x="19080" y="19593"/>
                                  <a:pt x="19088" y="19653"/>
                                  <a:pt x="19096" y="19653"/>
                                </a:cubicBezTo>
                                <a:lnTo>
                                  <a:pt x="19232" y="19653"/>
                                </a:lnTo>
                                <a:cubicBezTo>
                                  <a:pt x="19240" y="19653"/>
                                  <a:pt x="19248" y="19593"/>
                                  <a:pt x="19248" y="19533"/>
                                </a:cubicBezTo>
                                <a:lnTo>
                                  <a:pt x="19248" y="18964"/>
                                </a:lnTo>
                                <a:lnTo>
                                  <a:pt x="19324" y="18964"/>
                                </a:lnTo>
                                <a:cubicBezTo>
                                  <a:pt x="19332" y="18964"/>
                                  <a:pt x="19340" y="18904"/>
                                  <a:pt x="19340" y="18844"/>
                                </a:cubicBezTo>
                                <a:lnTo>
                                  <a:pt x="19340" y="17825"/>
                                </a:lnTo>
                                <a:cubicBezTo>
                                  <a:pt x="19336" y="17765"/>
                                  <a:pt x="19328" y="17705"/>
                                  <a:pt x="19320" y="17705"/>
                                </a:cubicBezTo>
                                <a:close/>
                                <a:moveTo>
                                  <a:pt x="19884" y="14110"/>
                                </a:moveTo>
                                <a:lnTo>
                                  <a:pt x="20048" y="14110"/>
                                </a:lnTo>
                                <a:cubicBezTo>
                                  <a:pt x="20060" y="14110"/>
                                  <a:pt x="20068" y="14050"/>
                                  <a:pt x="20068" y="13961"/>
                                </a:cubicBezTo>
                                <a:lnTo>
                                  <a:pt x="20068" y="13242"/>
                                </a:lnTo>
                                <a:lnTo>
                                  <a:pt x="20164" y="13242"/>
                                </a:lnTo>
                                <a:cubicBezTo>
                                  <a:pt x="20176" y="13242"/>
                                  <a:pt x="20184" y="13182"/>
                                  <a:pt x="20184" y="13092"/>
                                </a:cubicBezTo>
                                <a:lnTo>
                                  <a:pt x="20184" y="11864"/>
                                </a:lnTo>
                                <a:cubicBezTo>
                                  <a:pt x="20184" y="11774"/>
                                  <a:pt x="20176" y="11714"/>
                                  <a:pt x="20164" y="11714"/>
                                </a:cubicBezTo>
                                <a:lnTo>
                                  <a:pt x="20068" y="11714"/>
                                </a:lnTo>
                                <a:lnTo>
                                  <a:pt x="20068" y="10995"/>
                                </a:lnTo>
                                <a:cubicBezTo>
                                  <a:pt x="20068" y="10905"/>
                                  <a:pt x="20060" y="10845"/>
                                  <a:pt x="20048" y="10845"/>
                                </a:cubicBezTo>
                                <a:lnTo>
                                  <a:pt x="19884" y="10845"/>
                                </a:lnTo>
                                <a:cubicBezTo>
                                  <a:pt x="19872" y="10845"/>
                                  <a:pt x="19864" y="10905"/>
                                  <a:pt x="19864" y="10995"/>
                                </a:cubicBezTo>
                                <a:lnTo>
                                  <a:pt x="19864" y="11714"/>
                                </a:lnTo>
                                <a:lnTo>
                                  <a:pt x="19768" y="11714"/>
                                </a:lnTo>
                                <a:cubicBezTo>
                                  <a:pt x="19756" y="11714"/>
                                  <a:pt x="19748" y="11774"/>
                                  <a:pt x="19748" y="11864"/>
                                </a:cubicBezTo>
                                <a:lnTo>
                                  <a:pt x="19748" y="12433"/>
                                </a:lnTo>
                                <a:lnTo>
                                  <a:pt x="19748" y="12433"/>
                                </a:lnTo>
                                <a:lnTo>
                                  <a:pt x="19748" y="13122"/>
                                </a:lnTo>
                                <a:cubicBezTo>
                                  <a:pt x="19748" y="13212"/>
                                  <a:pt x="19756" y="13272"/>
                                  <a:pt x="19768" y="13272"/>
                                </a:cubicBezTo>
                                <a:lnTo>
                                  <a:pt x="19864" y="13272"/>
                                </a:lnTo>
                                <a:lnTo>
                                  <a:pt x="19864" y="13991"/>
                                </a:lnTo>
                                <a:cubicBezTo>
                                  <a:pt x="19864" y="14050"/>
                                  <a:pt x="19872" y="14110"/>
                                  <a:pt x="19884" y="14110"/>
                                </a:cubicBezTo>
                                <a:close/>
                                <a:moveTo>
                                  <a:pt x="20184" y="19054"/>
                                </a:moveTo>
                                <a:lnTo>
                                  <a:pt x="20184" y="17825"/>
                                </a:lnTo>
                                <a:cubicBezTo>
                                  <a:pt x="20184" y="17735"/>
                                  <a:pt x="20176" y="17675"/>
                                  <a:pt x="20164" y="17675"/>
                                </a:cubicBezTo>
                                <a:lnTo>
                                  <a:pt x="20068" y="17675"/>
                                </a:lnTo>
                                <a:lnTo>
                                  <a:pt x="20068" y="16956"/>
                                </a:lnTo>
                                <a:cubicBezTo>
                                  <a:pt x="20068" y="16867"/>
                                  <a:pt x="20060" y="16807"/>
                                  <a:pt x="20048" y="16807"/>
                                </a:cubicBezTo>
                                <a:lnTo>
                                  <a:pt x="19884" y="16807"/>
                                </a:lnTo>
                                <a:cubicBezTo>
                                  <a:pt x="19872" y="16807"/>
                                  <a:pt x="19864" y="16867"/>
                                  <a:pt x="19864" y="16956"/>
                                </a:cubicBezTo>
                                <a:lnTo>
                                  <a:pt x="19864" y="17675"/>
                                </a:lnTo>
                                <a:lnTo>
                                  <a:pt x="19768" y="17675"/>
                                </a:lnTo>
                                <a:cubicBezTo>
                                  <a:pt x="19756" y="17675"/>
                                  <a:pt x="19748" y="17735"/>
                                  <a:pt x="19748" y="17825"/>
                                </a:cubicBezTo>
                                <a:lnTo>
                                  <a:pt x="19748" y="18394"/>
                                </a:lnTo>
                                <a:lnTo>
                                  <a:pt x="19748" y="18394"/>
                                </a:lnTo>
                                <a:lnTo>
                                  <a:pt x="19748" y="19083"/>
                                </a:lnTo>
                                <a:cubicBezTo>
                                  <a:pt x="19748" y="19173"/>
                                  <a:pt x="19756" y="19233"/>
                                  <a:pt x="19768" y="19233"/>
                                </a:cubicBezTo>
                                <a:lnTo>
                                  <a:pt x="19864" y="19233"/>
                                </a:lnTo>
                                <a:lnTo>
                                  <a:pt x="19864" y="19952"/>
                                </a:lnTo>
                                <a:cubicBezTo>
                                  <a:pt x="19864" y="20042"/>
                                  <a:pt x="19872" y="20102"/>
                                  <a:pt x="19884" y="20102"/>
                                </a:cubicBezTo>
                                <a:lnTo>
                                  <a:pt x="20048" y="20102"/>
                                </a:lnTo>
                                <a:cubicBezTo>
                                  <a:pt x="20060" y="20102"/>
                                  <a:pt x="20068" y="20042"/>
                                  <a:pt x="20068" y="19952"/>
                                </a:cubicBezTo>
                                <a:lnTo>
                                  <a:pt x="20068" y="19233"/>
                                </a:lnTo>
                                <a:lnTo>
                                  <a:pt x="20164" y="19233"/>
                                </a:lnTo>
                                <a:cubicBezTo>
                                  <a:pt x="20172" y="19203"/>
                                  <a:pt x="20184" y="19143"/>
                                  <a:pt x="20184" y="19054"/>
                                </a:cubicBezTo>
                                <a:close/>
                                <a:moveTo>
                                  <a:pt x="19368" y="10126"/>
                                </a:moveTo>
                                <a:cubicBezTo>
                                  <a:pt x="19368" y="10186"/>
                                  <a:pt x="19376" y="10246"/>
                                  <a:pt x="19384" y="10246"/>
                                </a:cubicBezTo>
                                <a:lnTo>
                                  <a:pt x="19468" y="10246"/>
                                </a:lnTo>
                                <a:lnTo>
                                  <a:pt x="19468" y="10875"/>
                                </a:lnTo>
                                <a:cubicBezTo>
                                  <a:pt x="19468" y="10935"/>
                                  <a:pt x="19476" y="10995"/>
                                  <a:pt x="19484" y="10995"/>
                                </a:cubicBezTo>
                                <a:lnTo>
                                  <a:pt x="19632" y="10995"/>
                                </a:lnTo>
                                <a:cubicBezTo>
                                  <a:pt x="19640" y="10995"/>
                                  <a:pt x="19648" y="10935"/>
                                  <a:pt x="19648" y="10875"/>
                                </a:cubicBezTo>
                                <a:lnTo>
                                  <a:pt x="19648" y="10246"/>
                                </a:lnTo>
                                <a:lnTo>
                                  <a:pt x="19732" y="10246"/>
                                </a:lnTo>
                                <a:cubicBezTo>
                                  <a:pt x="19740" y="10246"/>
                                  <a:pt x="19748" y="10186"/>
                                  <a:pt x="19748" y="10126"/>
                                </a:cubicBezTo>
                                <a:lnTo>
                                  <a:pt x="19748" y="9017"/>
                                </a:lnTo>
                                <a:cubicBezTo>
                                  <a:pt x="19748" y="8958"/>
                                  <a:pt x="19740" y="8898"/>
                                  <a:pt x="19732" y="8898"/>
                                </a:cubicBezTo>
                                <a:lnTo>
                                  <a:pt x="19656" y="8898"/>
                                </a:lnTo>
                                <a:lnTo>
                                  <a:pt x="19656" y="8269"/>
                                </a:lnTo>
                                <a:cubicBezTo>
                                  <a:pt x="19656" y="8209"/>
                                  <a:pt x="19648" y="8149"/>
                                  <a:pt x="19640" y="8149"/>
                                </a:cubicBezTo>
                                <a:lnTo>
                                  <a:pt x="19492" y="8149"/>
                                </a:lnTo>
                                <a:cubicBezTo>
                                  <a:pt x="19484" y="8149"/>
                                  <a:pt x="19476" y="8209"/>
                                  <a:pt x="19476" y="8269"/>
                                </a:cubicBezTo>
                                <a:lnTo>
                                  <a:pt x="19476" y="8898"/>
                                </a:lnTo>
                                <a:lnTo>
                                  <a:pt x="19392" y="8898"/>
                                </a:lnTo>
                                <a:cubicBezTo>
                                  <a:pt x="19384" y="8898"/>
                                  <a:pt x="19376" y="8958"/>
                                  <a:pt x="19376" y="9017"/>
                                </a:cubicBezTo>
                                <a:lnTo>
                                  <a:pt x="19376" y="10126"/>
                                </a:lnTo>
                                <a:close/>
                                <a:moveTo>
                                  <a:pt x="19368" y="15998"/>
                                </a:moveTo>
                                <a:cubicBezTo>
                                  <a:pt x="19368" y="16058"/>
                                  <a:pt x="19376" y="16118"/>
                                  <a:pt x="19384" y="16118"/>
                                </a:cubicBezTo>
                                <a:lnTo>
                                  <a:pt x="19468" y="16118"/>
                                </a:lnTo>
                                <a:lnTo>
                                  <a:pt x="19468" y="16747"/>
                                </a:lnTo>
                                <a:cubicBezTo>
                                  <a:pt x="19468" y="16807"/>
                                  <a:pt x="19476" y="16867"/>
                                  <a:pt x="19484" y="16867"/>
                                </a:cubicBezTo>
                                <a:lnTo>
                                  <a:pt x="19632" y="16867"/>
                                </a:lnTo>
                                <a:cubicBezTo>
                                  <a:pt x="19640" y="16867"/>
                                  <a:pt x="19648" y="16807"/>
                                  <a:pt x="19648" y="16747"/>
                                </a:cubicBezTo>
                                <a:lnTo>
                                  <a:pt x="19648" y="16118"/>
                                </a:lnTo>
                                <a:lnTo>
                                  <a:pt x="19732" y="16118"/>
                                </a:lnTo>
                                <a:cubicBezTo>
                                  <a:pt x="19740" y="16118"/>
                                  <a:pt x="19748" y="16058"/>
                                  <a:pt x="19748" y="15998"/>
                                </a:cubicBezTo>
                                <a:lnTo>
                                  <a:pt x="19748" y="14889"/>
                                </a:lnTo>
                                <a:cubicBezTo>
                                  <a:pt x="19748" y="14829"/>
                                  <a:pt x="19740" y="14769"/>
                                  <a:pt x="19732" y="14769"/>
                                </a:cubicBezTo>
                                <a:lnTo>
                                  <a:pt x="19656" y="14769"/>
                                </a:lnTo>
                                <a:lnTo>
                                  <a:pt x="19656" y="14140"/>
                                </a:lnTo>
                                <a:cubicBezTo>
                                  <a:pt x="19656" y="14080"/>
                                  <a:pt x="19648" y="14021"/>
                                  <a:pt x="19640" y="14021"/>
                                </a:cubicBezTo>
                                <a:lnTo>
                                  <a:pt x="19492" y="14021"/>
                                </a:lnTo>
                                <a:cubicBezTo>
                                  <a:pt x="19484" y="14021"/>
                                  <a:pt x="19476" y="14080"/>
                                  <a:pt x="19476" y="14140"/>
                                </a:cubicBezTo>
                                <a:lnTo>
                                  <a:pt x="19476" y="14769"/>
                                </a:lnTo>
                                <a:lnTo>
                                  <a:pt x="19392" y="14769"/>
                                </a:lnTo>
                                <a:cubicBezTo>
                                  <a:pt x="19384" y="14769"/>
                                  <a:pt x="19376" y="14829"/>
                                  <a:pt x="19376" y="14889"/>
                                </a:cubicBezTo>
                                <a:lnTo>
                                  <a:pt x="19376" y="15998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0" y="2127"/>
                                </a:lnTo>
                                <a:lnTo>
                                  <a:pt x="19864" y="2127"/>
                                </a:lnTo>
                                <a:lnTo>
                                  <a:pt x="19864" y="2277"/>
                                </a:lnTo>
                                <a:cubicBezTo>
                                  <a:pt x="19864" y="2367"/>
                                  <a:pt x="19872" y="2427"/>
                                  <a:pt x="19884" y="2427"/>
                                </a:cubicBezTo>
                                <a:lnTo>
                                  <a:pt x="20048" y="2427"/>
                                </a:lnTo>
                                <a:cubicBezTo>
                                  <a:pt x="20060" y="2427"/>
                                  <a:pt x="20068" y="2367"/>
                                  <a:pt x="20068" y="2277"/>
                                </a:cubicBezTo>
                                <a:lnTo>
                                  <a:pt x="20068" y="2127"/>
                                </a:lnTo>
                                <a:lnTo>
                                  <a:pt x="20256" y="2127"/>
                                </a:lnTo>
                                <a:lnTo>
                                  <a:pt x="20256" y="2846"/>
                                </a:lnTo>
                                <a:lnTo>
                                  <a:pt x="20152" y="2846"/>
                                </a:lnTo>
                                <a:cubicBezTo>
                                  <a:pt x="20140" y="2846"/>
                                  <a:pt x="20132" y="2906"/>
                                  <a:pt x="20132" y="2996"/>
                                </a:cubicBezTo>
                                <a:lnTo>
                                  <a:pt x="20132" y="3625"/>
                                </a:lnTo>
                                <a:lnTo>
                                  <a:pt x="20132" y="3625"/>
                                </a:lnTo>
                                <a:lnTo>
                                  <a:pt x="20132" y="4374"/>
                                </a:lnTo>
                                <a:cubicBezTo>
                                  <a:pt x="20132" y="4464"/>
                                  <a:pt x="20140" y="4524"/>
                                  <a:pt x="20152" y="4524"/>
                                </a:cubicBezTo>
                                <a:lnTo>
                                  <a:pt x="20256" y="4524"/>
                                </a:lnTo>
                                <a:lnTo>
                                  <a:pt x="20256" y="5303"/>
                                </a:lnTo>
                                <a:cubicBezTo>
                                  <a:pt x="20256" y="5392"/>
                                  <a:pt x="20264" y="5452"/>
                                  <a:pt x="20276" y="5452"/>
                                </a:cubicBezTo>
                                <a:lnTo>
                                  <a:pt x="20460" y="5452"/>
                                </a:lnTo>
                                <a:cubicBezTo>
                                  <a:pt x="20472" y="5452"/>
                                  <a:pt x="20480" y="5392"/>
                                  <a:pt x="20480" y="5303"/>
                                </a:cubicBezTo>
                                <a:lnTo>
                                  <a:pt x="20480" y="4524"/>
                                </a:lnTo>
                                <a:lnTo>
                                  <a:pt x="20584" y="4524"/>
                                </a:lnTo>
                                <a:cubicBezTo>
                                  <a:pt x="20596" y="4524"/>
                                  <a:pt x="20604" y="4464"/>
                                  <a:pt x="20604" y="4374"/>
                                </a:cubicBezTo>
                                <a:lnTo>
                                  <a:pt x="20604" y="2996"/>
                                </a:lnTo>
                                <a:cubicBezTo>
                                  <a:pt x="20604" y="2906"/>
                                  <a:pt x="20596" y="2846"/>
                                  <a:pt x="20584" y="2846"/>
                                </a:cubicBezTo>
                                <a:lnTo>
                                  <a:pt x="20480" y="2846"/>
                                </a:lnTo>
                                <a:lnTo>
                                  <a:pt x="20480" y="2127"/>
                                </a:lnTo>
                                <a:lnTo>
                                  <a:pt x="20644" y="2127"/>
                                </a:lnTo>
                                <a:lnTo>
                                  <a:pt x="20644" y="2636"/>
                                </a:lnTo>
                                <a:cubicBezTo>
                                  <a:pt x="20644" y="2726"/>
                                  <a:pt x="20656" y="2816"/>
                                  <a:pt x="20668" y="2816"/>
                                </a:cubicBezTo>
                                <a:lnTo>
                                  <a:pt x="20872" y="2816"/>
                                </a:lnTo>
                                <a:cubicBezTo>
                                  <a:pt x="20872" y="2816"/>
                                  <a:pt x="20876" y="2816"/>
                                  <a:pt x="20876" y="2816"/>
                                </a:cubicBezTo>
                                <a:cubicBezTo>
                                  <a:pt x="20876" y="2816"/>
                                  <a:pt x="20876" y="2846"/>
                                  <a:pt x="20876" y="2846"/>
                                </a:cubicBezTo>
                                <a:lnTo>
                                  <a:pt x="20876" y="4554"/>
                                </a:lnTo>
                                <a:cubicBezTo>
                                  <a:pt x="20876" y="4673"/>
                                  <a:pt x="20888" y="4763"/>
                                  <a:pt x="20904" y="4763"/>
                                </a:cubicBezTo>
                                <a:lnTo>
                                  <a:pt x="21036" y="4763"/>
                                </a:lnTo>
                                <a:lnTo>
                                  <a:pt x="21036" y="5752"/>
                                </a:lnTo>
                                <a:cubicBezTo>
                                  <a:pt x="21036" y="5872"/>
                                  <a:pt x="21048" y="5962"/>
                                  <a:pt x="21064" y="5962"/>
                                </a:cubicBezTo>
                                <a:lnTo>
                                  <a:pt x="21248" y="5962"/>
                                </a:lnTo>
                                <a:lnTo>
                                  <a:pt x="21248" y="7400"/>
                                </a:lnTo>
                                <a:lnTo>
                                  <a:pt x="21064" y="7400"/>
                                </a:lnTo>
                                <a:cubicBezTo>
                                  <a:pt x="21056" y="7400"/>
                                  <a:pt x="21048" y="7430"/>
                                  <a:pt x="21044" y="7490"/>
                                </a:cubicBezTo>
                                <a:lnTo>
                                  <a:pt x="21044" y="6022"/>
                                </a:lnTo>
                                <a:cubicBezTo>
                                  <a:pt x="21044" y="5932"/>
                                  <a:pt x="21032" y="5842"/>
                                  <a:pt x="21020" y="5842"/>
                                </a:cubicBezTo>
                                <a:lnTo>
                                  <a:pt x="20896" y="5842"/>
                                </a:lnTo>
                                <a:lnTo>
                                  <a:pt x="20896" y="4973"/>
                                </a:lnTo>
                                <a:cubicBezTo>
                                  <a:pt x="20896" y="4883"/>
                                  <a:pt x="20884" y="4793"/>
                                  <a:pt x="20872" y="4793"/>
                                </a:cubicBezTo>
                                <a:lnTo>
                                  <a:pt x="20668" y="4793"/>
                                </a:lnTo>
                                <a:cubicBezTo>
                                  <a:pt x="20656" y="4793"/>
                                  <a:pt x="20644" y="4883"/>
                                  <a:pt x="20644" y="4973"/>
                                </a:cubicBezTo>
                                <a:lnTo>
                                  <a:pt x="20644" y="5842"/>
                                </a:lnTo>
                                <a:lnTo>
                                  <a:pt x="20528" y="5842"/>
                                </a:lnTo>
                                <a:cubicBezTo>
                                  <a:pt x="20516" y="5842"/>
                                  <a:pt x="20504" y="5932"/>
                                  <a:pt x="20504" y="6022"/>
                                </a:cubicBezTo>
                                <a:lnTo>
                                  <a:pt x="20504" y="7549"/>
                                </a:lnTo>
                                <a:cubicBezTo>
                                  <a:pt x="20504" y="7639"/>
                                  <a:pt x="20516" y="7729"/>
                                  <a:pt x="20528" y="7729"/>
                                </a:cubicBezTo>
                                <a:lnTo>
                                  <a:pt x="20644" y="7729"/>
                                </a:lnTo>
                                <a:lnTo>
                                  <a:pt x="20644" y="8598"/>
                                </a:lnTo>
                                <a:cubicBezTo>
                                  <a:pt x="20644" y="8688"/>
                                  <a:pt x="20656" y="8778"/>
                                  <a:pt x="20668" y="8778"/>
                                </a:cubicBezTo>
                                <a:lnTo>
                                  <a:pt x="20872" y="8778"/>
                                </a:lnTo>
                                <a:cubicBezTo>
                                  <a:pt x="20872" y="8778"/>
                                  <a:pt x="20876" y="8778"/>
                                  <a:pt x="20876" y="8778"/>
                                </a:cubicBezTo>
                                <a:lnTo>
                                  <a:pt x="20876" y="10455"/>
                                </a:lnTo>
                                <a:cubicBezTo>
                                  <a:pt x="20876" y="10575"/>
                                  <a:pt x="20888" y="10665"/>
                                  <a:pt x="20904" y="10665"/>
                                </a:cubicBezTo>
                                <a:lnTo>
                                  <a:pt x="21036" y="10665"/>
                                </a:lnTo>
                                <a:lnTo>
                                  <a:pt x="21036" y="11654"/>
                                </a:lnTo>
                                <a:cubicBezTo>
                                  <a:pt x="21036" y="11774"/>
                                  <a:pt x="21048" y="11863"/>
                                  <a:pt x="21064" y="11863"/>
                                </a:cubicBezTo>
                                <a:lnTo>
                                  <a:pt x="21248" y="11863"/>
                                </a:lnTo>
                                <a:lnTo>
                                  <a:pt x="21248" y="13301"/>
                                </a:lnTo>
                                <a:lnTo>
                                  <a:pt x="21064" y="13301"/>
                                </a:lnTo>
                                <a:cubicBezTo>
                                  <a:pt x="21056" y="13301"/>
                                  <a:pt x="21048" y="13331"/>
                                  <a:pt x="21044" y="13391"/>
                                </a:cubicBezTo>
                                <a:lnTo>
                                  <a:pt x="21044" y="11923"/>
                                </a:lnTo>
                                <a:cubicBezTo>
                                  <a:pt x="21044" y="11834"/>
                                  <a:pt x="21032" y="11744"/>
                                  <a:pt x="21020" y="11744"/>
                                </a:cubicBezTo>
                                <a:lnTo>
                                  <a:pt x="20896" y="11744"/>
                                </a:lnTo>
                                <a:lnTo>
                                  <a:pt x="20896" y="10785"/>
                                </a:lnTo>
                                <a:cubicBezTo>
                                  <a:pt x="20896" y="10695"/>
                                  <a:pt x="20884" y="10605"/>
                                  <a:pt x="20872" y="10605"/>
                                </a:cubicBezTo>
                                <a:lnTo>
                                  <a:pt x="20668" y="10605"/>
                                </a:lnTo>
                                <a:cubicBezTo>
                                  <a:pt x="20656" y="10605"/>
                                  <a:pt x="20644" y="10695"/>
                                  <a:pt x="20644" y="10785"/>
                                </a:cubicBezTo>
                                <a:lnTo>
                                  <a:pt x="20644" y="11654"/>
                                </a:lnTo>
                                <a:lnTo>
                                  <a:pt x="20528" y="11654"/>
                                </a:lnTo>
                                <a:cubicBezTo>
                                  <a:pt x="20516" y="11654"/>
                                  <a:pt x="20504" y="11744"/>
                                  <a:pt x="20504" y="11834"/>
                                </a:cubicBezTo>
                                <a:lnTo>
                                  <a:pt x="20504" y="13361"/>
                                </a:lnTo>
                                <a:cubicBezTo>
                                  <a:pt x="20504" y="13451"/>
                                  <a:pt x="20516" y="13541"/>
                                  <a:pt x="20528" y="13541"/>
                                </a:cubicBezTo>
                                <a:lnTo>
                                  <a:pt x="20644" y="13541"/>
                                </a:lnTo>
                                <a:lnTo>
                                  <a:pt x="20644" y="14410"/>
                                </a:lnTo>
                                <a:cubicBezTo>
                                  <a:pt x="20644" y="14500"/>
                                  <a:pt x="20656" y="14590"/>
                                  <a:pt x="20668" y="14590"/>
                                </a:cubicBezTo>
                                <a:lnTo>
                                  <a:pt x="20872" y="14590"/>
                                </a:lnTo>
                                <a:cubicBezTo>
                                  <a:pt x="20872" y="14590"/>
                                  <a:pt x="20876" y="14590"/>
                                  <a:pt x="20876" y="14590"/>
                                </a:cubicBezTo>
                                <a:lnTo>
                                  <a:pt x="20876" y="16267"/>
                                </a:lnTo>
                                <a:cubicBezTo>
                                  <a:pt x="20876" y="16387"/>
                                  <a:pt x="20888" y="16477"/>
                                  <a:pt x="20904" y="16477"/>
                                </a:cubicBezTo>
                                <a:lnTo>
                                  <a:pt x="21036" y="16477"/>
                                </a:lnTo>
                                <a:lnTo>
                                  <a:pt x="21036" y="17466"/>
                                </a:lnTo>
                                <a:cubicBezTo>
                                  <a:pt x="21036" y="17586"/>
                                  <a:pt x="21048" y="17675"/>
                                  <a:pt x="21064" y="17675"/>
                                </a:cubicBezTo>
                                <a:lnTo>
                                  <a:pt x="21248" y="17675"/>
                                </a:lnTo>
                                <a:lnTo>
                                  <a:pt x="21248" y="19113"/>
                                </a:lnTo>
                                <a:lnTo>
                                  <a:pt x="21064" y="19113"/>
                                </a:lnTo>
                                <a:cubicBezTo>
                                  <a:pt x="21056" y="19113"/>
                                  <a:pt x="21048" y="19143"/>
                                  <a:pt x="21044" y="19203"/>
                                </a:cubicBezTo>
                                <a:lnTo>
                                  <a:pt x="21044" y="17675"/>
                                </a:lnTo>
                                <a:cubicBezTo>
                                  <a:pt x="21044" y="17586"/>
                                  <a:pt x="21032" y="17496"/>
                                  <a:pt x="21020" y="17496"/>
                                </a:cubicBezTo>
                                <a:lnTo>
                                  <a:pt x="20896" y="17496"/>
                                </a:lnTo>
                                <a:lnTo>
                                  <a:pt x="20896" y="16627"/>
                                </a:lnTo>
                                <a:cubicBezTo>
                                  <a:pt x="20896" y="16537"/>
                                  <a:pt x="20884" y="16447"/>
                                  <a:pt x="20872" y="16447"/>
                                </a:cubicBezTo>
                                <a:lnTo>
                                  <a:pt x="20668" y="16447"/>
                                </a:lnTo>
                                <a:cubicBezTo>
                                  <a:pt x="20656" y="16447"/>
                                  <a:pt x="20644" y="16537"/>
                                  <a:pt x="20644" y="16627"/>
                                </a:cubicBezTo>
                                <a:lnTo>
                                  <a:pt x="20644" y="17496"/>
                                </a:lnTo>
                                <a:lnTo>
                                  <a:pt x="20528" y="17496"/>
                                </a:lnTo>
                                <a:cubicBezTo>
                                  <a:pt x="20516" y="17496"/>
                                  <a:pt x="20504" y="17586"/>
                                  <a:pt x="20504" y="17675"/>
                                </a:cubicBezTo>
                                <a:lnTo>
                                  <a:pt x="20504" y="19203"/>
                                </a:lnTo>
                                <a:cubicBezTo>
                                  <a:pt x="20504" y="19293"/>
                                  <a:pt x="20516" y="19383"/>
                                  <a:pt x="20528" y="19383"/>
                                </a:cubicBezTo>
                                <a:lnTo>
                                  <a:pt x="20644" y="19383"/>
                                </a:lnTo>
                                <a:lnTo>
                                  <a:pt x="20644" y="20252"/>
                                </a:lnTo>
                                <a:cubicBezTo>
                                  <a:pt x="20644" y="20342"/>
                                  <a:pt x="20656" y="20432"/>
                                  <a:pt x="20668" y="20432"/>
                                </a:cubicBezTo>
                                <a:lnTo>
                                  <a:pt x="20872" y="20432"/>
                                </a:lnTo>
                                <a:cubicBezTo>
                                  <a:pt x="20872" y="20432"/>
                                  <a:pt x="20876" y="20432"/>
                                  <a:pt x="20876" y="20432"/>
                                </a:cubicBezTo>
                                <a:cubicBezTo>
                                  <a:pt x="20876" y="20432"/>
                                  <a:pt x="20876" y="20462"/>
                                  <a:pt x="20876" y="20462"/>
                                </a:cubicBezTo>
                                <a:lnTo>
                                  <a:pt x="20876" y="21570"/>
                                </a:lnTo>
                                <a:lnTo>
                                  <a:pt x="21472" y="21570"/>
                                </a:lnTo>
                                <a:lnTo>
                                  <a:pt x="21472" y="20881"/>
                                </a:lnTo>
                                <a:lnTo>
                                  <a:pt x="21600" y="20881"/>
                                </a:lnTo>
                                <a:lnTo>
                                  <a:pt x="21600" y="15938"/>
                                </a:lnTo>
                                <a:lnTo>
                                  <a:pt x="21472" y="15938"/>
                                </a:lnTo>
                                <a:lnTo>
                                  <a:pt x="21472" y="15039"/>
                                </a:lnTo>
                                <a:lnTo>
                                  <a:pt x="21600" y="15039"/>
                                </a:lnTo>
                                <a:lnTo>
                                  <a:pt x="21600" y="10096"/>
                                </a:lnTo>
                                <a:lnTo>
                                  <a:pt x="21472" y="10096"/>
                                </a:lnTo>
                                <a:lnTo>
                                  <a:pt x="21472" y="9167"/>
                                </a:lnTo>
                                <a:lnTo>
                                  <a:pt x="21600" y="9167"/>
                                </a:lnTo>
                                <a:lnTo>
                                  <a:pt x="21600" y="4224"/>
                                </a:lnTo>
                                <a:lnTo>
                                  <a:pt x="21472" y="4224"/>
                                </a:lnTo>
                                <a:lnTo>
                                  <a:pt x="21472" y="3236"/>
                                </a:lnTo>
                                <a:lnTo>
                                  <a:pt x="21600" y="3236"/>
                                </a:lnTo>
                                <a:lnTo>
                                  <a:pt x="21600" y="2097"/>
                                </a:lnTo>
                                <a:lnTo>
                                  <a:pt x="21600" y="2097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21032" y="2636"/>
                                </a:moveTo>
                                <a:lnTo>
                                  <a:pt x="20900" y="2636"/>
                                </a:lnTo>
                                <a:cubicBezTo>
                                  <a:pt x="20896" y="2636"/>
                                  <a:pt x="20896" y="2636"/>
                                  <a:pt x="20892" y="2636"/>
                                </a:cubicBezTo>
                                <a:cubicBezTo>
                                  <a:pt x="20892" y="2636"/>
                                  <a:pt x="20892" y="2606"/>
                                  <a:pt x="20892" y="2606"/>
                                </a:cubicBezTo>
                                <a:lnTo>
                                  <a:pt x="20892" y="2097"/>
                                </a:lnTo>
                                <a:lnTo>
                                  <a:pt x="21028" y="2097"/>
                                </a:lnTo>
                                <a:lnTo>
                                  <a:pt x="21028" y="2636"/>
                                </a:lnTo>
                                <a:close/>
                                <a:moveTo>
                                  <a:pt x="21032" y="8508"/>
                                </a:moveTo>
                                <a:lnTo>
                                  <a:pt x="20900" y="8508"/>
                                </a:lnTo>
                                <a:cubicBezTo>
                                  <a:pt x="20896" y="8508"/>
                                  <a:pt x="20896" y="8508"/>
                                  <a:pt x="20896" y="8508"/>
                                </a:cubicBezTo>
                                <a:lnTo>
                                  <a:pt x="20896" y="7669"/>
                                </a:lnTo>
                                <a:lnTo>
                                  <a:pt x="21012" y="7669"/>
                                </a:lnTo>
                                <a:cubicBezTo>
                                  <a:pt x="21020" y="7669"/>
                                  <a:pt x="21028" y="7639"/>
                                  <a:pt x="21032" y="7579"/>
                                </a:cubicBezTo>
                                <a:lnTo>
                                  <a:pt x="21032" y="8508"/>
                                </a:lnTo>
                                <a:close/>
                                <a:moveTo>
                                  <a:pt x="21032" y="14410"/>
                                </a:moveTo>
                                <a:lnTo>
                                  <a:pt x="20900" y="14410"/>
                                </a:lnTo>
                                <a:cubicBezTo>
                                  <a:pt x="20896" y="14410"/>
                                  <a:pt x="20896" y="14410"/>
                                  <a:pt x="20896" y="14410"/>
                                </a:cubicBezTo>
                                <a:lnTo>
                                  <a:pt x="20896" y="13571"/>
                                </a:lnTo>
                                <a:lnTo>
                                  <a:pt x="21012" y="13571"/>
                                </a:lnTo>
                                <a:cubicBezTo>
                                  <a:pt x="21020" y="13571"/>
                                  <a:pt x="21028" y="13541"/>
                                  <a:pt x="21032" y="13481"/>
                                </a:cubicBezTo>
                                <a:lnTo>
                                  <a:pt x="21032" y="14410"/>
                                </a:lnTo>
                                <a:close/>
                                <a:moveTo>
                                  <a:pt x="21032" y="20282"/>
                                </a:moveTo>
                                <a:lnTo>
                                  <a:pt x="20900" y="20282"/>
                                </a:lnTo>
                                <a:cubicBezTo>
                                  <a:pt x="20896" y="20282"/>
                                  <a:pt x="20896" y="20282"/>
                                  <a:pt x="20892" y="20282"/>
                                </a:cubicBezTo>
                                <a:cubicBezTo>
                                  <a:pt x="20892" y="20282"/>
                                  <a:pt x="20892" y="20252"/>
                                  <a:pt x="20892" y="20252"/>
                                </a:cubicBezTo>
                                <a:lnTo>
                                  <a:pt x="20892" y="19383"/>
                                </a:lnTo>
                                <a:lnTo>
                                  <a:pt x="21008" y="19383"/>
                                </a:lnTo>
                                <a:cubicBezTo>
                                  <a:pt x="21016" y="19383"/>
                                  <a:pt x="21024" y="19353"/>
                                  <a:pt x="21028" y="19293"/>
                                </a:cubicBezTo>
                                <a:lnTo>
                                  <a:pt x="21028" y="20282"/>
                                </a:lnTo>
                                <a:close/>
                                <a:moveTo>
                                  <a:pt x="21420" y="20282"/>
                                </a:moveTo>
                                <a:lnTo>
                                  <a:pt x="21312" y="20282"/>
                                </a:lnTo>
                                <a:lnTo>
                                  <a:pt x="21312" y="19623"/>
                                </a:lnTo>
                                <a:lnTo>
                                  <a:pt x="21420" y="19623"/>
                                </a:lnTo>
                                <a:lnTo>
                                  <a:pt x="21420" y="20282"/>
                                </a:lnTo>
                                <a:close/>
                                <a:moveTo>
                                  <a:pt x="21420" y="17286"/>
                                </a:moveTo>
                                <a:lnTo>
                                  <a:pt x="21312" y="17286"/>
                                </a:lnTo>
                                <a:lnTo>
                                  <a:pt x="21312" y="16507"/>
                                </a:lnTo>
                                <a:lnTo>
                                  <a:pt x="21420" y="16507"/>
                                </a:lnTo>
                                <a:lnTo>
                                  <a:pt x="21420" y="17286"/>
                                </a:lnTo>
                                <a:close/>
                                <a:moveTo>
                                  <a:pt x="21420" y="14410"/>
                                </a:moveTo>
                                <a:lnTo>
                                  <a:pt x="21312" y="14410"/>
                                </a:lnTo>
                                <a:lnTo>
                                  <a:pt x="21312" y="13781"/>
                                </a:lnTo>
                                <a:lnTo>
                                  <a:pt x="21420" y="13781"/>
                                </a:lnTo>
                                <a:lnTo>
                                  <a:pt x="21420" y="14410"/>
                                </a:lnTo>
                                <a:close/>
                                <a:moveTo>
                                  <a:pt x="21420" y="11444"/>
                                </a:moveTo>
                                <a:lnTo>
                                  <a:pt x="21312" y="11444"/>
                                </a:lnTo>
                                <a:lnTo>
                                  <a:pt x="21312" y="10605"/>
                                </a:lnTo>
                                <a:lnTo>
                                  <a:pt x="21420" y="10605"/>
                                </a:lnTo>
                                <a:lnTo>
                                  <a:pt x="21420" y="11444"/>
                                </a:lnTo>
                                <a:close/>
                                <a:moveTo>
                                  <a:pt x="21420" y="8508"/>
                                </a:moveTo>
                                <a:lnTo>
                                  <a:pt x="21312" y="8508"/>
                                </a:lnTo>
                                <a:lnTo>
                                  <a:pt x="21312" y="7879"/>
                                </a:lnTo>
                                <a:lnTo>
                                  <a:pt x="21420" y="7879"/>
                                </a:lnTo>
                                <a:lnTo>
                                  <a:pt x="21420" y="8508"/>
                                </a:lnTo>
                                <a:close/>
                                <a:moveTo>
                                  <a:pt x="21420" y="5572"/>
                                </a:moveTo>
                                <a:lnTo>
                                  <a:pt x="21312" y="5572"/>
                                </a:lnTo>
                                <a:lnTo>
                                  <a:pt x="21312" y="4733"/>
                                </a:lnTo>
                                <a:lnTo>
                                  <a:pt x="21420" y="4733"/>
                                </a:lnTo>
                                <a:lnTo>
                                  <a:pt x="21420" y="5572"/>
                                </a:lnTo>
                                <a:close/>
                                <a:moveTo>
                                  <a:pt x="21420" y="2636"/>
                                </a:moveTo>
                                <a:lnTo>
                                  <a:pt x="21312" y="2636"/>
                                </a:lnTo>
                                <a:lnTo>
                                  <a:pt x="21312" y="2127"/>
                                </a:lnTo>
                                <a:lnTo>
                                  <a:pt x="21420" y="2127"/>
                                </a:lnTo>
                                <a:lnTo>
                                  <a:pt x="21420" y="2636"/>
                                </a:lnTo>
                                <a:close/>
                                <a:moveTo>
                                  <a:pt x="19320" y="5902"/>
                                </a:moveTo>
                                <a:lnTo>
                                  <a:pt x="19244" y="5902"/>
                                </a:lnTo>
                                <a:lnTo>
                                  <a:pt x="19244" y="5333"/>
                                </a:lnTo>
                                <a:cubicBezTo>
                                  <a:pt x="19244" y="5273"/>
                                  <a:pt x="19236" y="5213"/>
                                  <a:pt x="19228" y="5213"/>
                                </a:cubicBezTo>
                                <a:lnTo>
                                  <a:pt x="19096" y="5213"/>
                                </a:lnTo>
                                <a:cubicBezTo>
                                  <a:pt x="19088" y="5213"/>
                                  <a:pt x="19080" y="5273"/>
                                  <a:pt x="19080" y="5333"/>
                                </a:cubicBezTo>
                                <a:lnTo>
                                  <a:pt x="19080" y="5902"/>
                                </a:lnTo>
                                <a:lnTo>
                                  <a:pt x="19004" y="5902"/>
                                </a:lnTo>
                                <a:cubicBezTo>
                                  <a:pt x="18996" y="5902"/>
                                  <a:pt x="18988" y="5962"/>
                                  <a:pt x="18988" y="6022"/>
                                </a:cubicBezTo>
                                <a:lnTo>
                                  <a:pt x="18988" y="7040"/>
                                </a:lnTo>
                                <a:cubicBezTo>
                                  <a:pt x="18988" y="7100"/>
                                  <a:pt x="18996" y="7160"/>
                                  <a:pt x="19004" y="7160"/>
                                </a:cubicBezTo>
                                <a:lnTo>
                                  <a:pt x="19080" y="7160"/>
                                </a:lnTo>
                                <a:lnTo>
                                  <a:pt x="19080" y="7729"/>
                                </a:lnTo>
                                <a:cubicBezTo>
                                  <a:pt x="19080" y="7789"/>
                                  <a:pt x="19088" y="7849"/>
                                  <a:pt x="19096" y="7849"/>
                                </a:cubicBezTo>
                                <a:lnTo>
                                  <a:pt x="19232" y="7849"/>
                                </a:lnTo>
                                <a:cubicBezTo>
                                  <a:pt x="19240" y="7849"/>
                                  <a:pt x="19248" y="7789"/>
                                  <a:pt x="19248" y="7729"/>
                                </a:cubicBezTo>
                                <a:lnTo>
                                  <a:pt x="19248" y="7160"/>
                                </a:lnTo>
                                <a:lnTo>
                                  <a:pt x="19324" y="7160"/>
                                </a:lnTo>
                                <a:cubicBezTo>
                                  <a:pt x="19332" y="7160"/>
                                  <a:pt x="19340" y="7100"/>
                                  <a:pt x="19340" y="7040"/>
                                </a:cubicBezTo>
                                <a:lnTo>
                                  <a:pt x="19340" y="6022"/>
                                </a:lnTo>
                                <a:cubicBezTo>
                                  <a:pt x="19336" y="5932"/>
                                  <a:pt x="19328" y="5902"/>
                                  <a:pt x="19320" y="5902"/>
                                </a:cubicBezTo>
                                <a:close/>
                                <a:moveTo>
                                  <a:pt x="20588" y="20462"/>
                                </a:moveTo>
                                <a:lnTo>
                                  <a:pt x="20484" y="20462"/>
                                </a:lnTo>
                                <a:lnTo>
                                  <a:pt x="20484" y="19683"/>
                                </a:lnTo>
                                <a:cubicBezTo>
                                  <a:pt x="20484" y="19593"/>
                                  <a:pt x="20476" y="19533"/>
                                  <a:pt x="20464" y="19533"/>
                                </a:cubicBezTo>
                                <a:lnTo>
                                  <a:pt x="20280" y="19533"/>
                                </a:lnTo>
                                <a:cubicBezTo>
                                  <a:pt x="20268" y="19533"/>
                                  <a:pt x="20260" y="19593"/>
                                  <a:pt x="20260" y="19683"/>
                                </a:cubicBezTo>
                                <a:lnTo>
                                  <a:pt x="20260" y="20462"/>
                                </a:lnTo>
                                <a:lnTo>
                                  <a:pt x="20156" y="20462"/>
                                </a:lnTo>
                                <a:cubicBezTo>
                                  <a:pt x="20144" y="20462"/>
                                  <a:pt x="20136" y="20521"/>
                                  <a:pt x="20136" y="20611"/>
                                </a:cubicBezTo>
                                <a:lnTo>
                                  <a:pt x="20136" y="21240"/>
                                </a:lnTo>
                                <a:lnTo>
                                  <a:pt x="20136" y="21240"/>
                                </a:lnTo>
                                <a:lnTo>
                                  <a:pt x="20136" y="21570"/>
                                </a:lnTo>
                                <a:lnTo>
                                  <a:pt x="20616" y="21570"/>
                                </a:lnTo>
                                <a:lnTo>
                                  <a:pt x="20616" y="20611"/>
                                </a:lnTo>
                                <a:cubicBezTo>
                                  <a:pt x="20608" y="20551"/>
                                  <a:pt x="20600" y="20462"/>
                                  <a:pt x="20588" y="20462"/>
                                </a:cubicBezTo>
                                <a:close/>
                                <a:moveTo>
                                  <a:pt x="19640" y="2217"/>
                                </a:moveTo>
                                <a:lnTo>
                                  <a:pt x="19492" y="2217"/>
                                </a:lnTo>
                                <a:cubicBezTo>
                                  <a:pt x="19484" y="2217"/>
                                  <a:pt x="19476" y="2277"/>
                                  <a:pt x="19476" y="2337"/>
                                </a:cubicBezTo>
                                <a:lnTo>
                                  <a:pt x="19476" y="2966"/>
                                </a:lnTo>
                                <a:lnTo>
                                  <a:pt x="19392" y="2966"/>
                                </a:lnTo>
                                <a:cubicBezTo>
                                  <a:pt x="19384" y="2966"/>
                                  <a:pt x="19376" y="3026"/>
                                  <a:pt x="19376" y="3086"/>
                                </a:cubicBezTo>
                                <a:lnTo>
                                  <a:pt x="19376" y="4194"/>
                                </a:lnTo>
                                <a:cubicBezTo>
                                  <a:pt x="19376" y="4254"/>
                                  <a:pt x="19384" y="4314"/>
                                  <a:pt x="19392" y="4314"/>
                                </a:cubicBezTo>
                                <a:lnTo>
                                  <a:pt x="19476" y="4314"/>
                                </a:lnTo>
                                <a:lnTo>
                                  <a:pt x="19476" y="4943"/>
                                </a:lnTo>
                                <a:cubicBezTo>
                                  <a:pt x="19476" y="5003"/>
                                  <a:pt x="19484" y="5063"/>
                                  <a:pt x="19492" y="5063"/>
                                </a:cubicBezTo>
                                <a:lnTo>
                                  <a:pt x="19640" y="5063"/>
                                </a:lnTo>
                                <a:cubicBezTo>
                                  <a:pt x="19648" y="5063"/>
                                  <a:pt x="19656" y="5003"/>
                                  <a:pt x="19656" y="4943"/>
                                </a:cubicBezTo>
                                <a:lnTo>
                                  <a:pt x="19656" y="4314"/>
                                </a:lnTo>
                                <a:lnTo>
                                  <a:pt x="19740" y="4314"/>
                                </a:lnTo>
                                <a:cubicBezTo>
                                  <a:pt x="19748" y="4314"/>
                                  <a:pt x="19756" y="4254"/>
                                  <a:pt x="19756" y="4194"/>
                                </a:cubicBezTo>
                                <a:lnTo>
                                  <a:pt x="19756" y="3086"/>
                                </a:lnTo>
                                <a:cubicBezTo>
                                  <a:pt x="19756" y="3026"/>
                                  <a:pt x="19748" y="2966"/>
                                  <a:pt x="19740" y="2966"/>
                                </a:cubicBezTo>
                                <a:lnTo>
                                  <a:pt x="19656" y="2966"/>
                                </a:lnTo>
                                <a:lnTo>
                                  <a:pt x="19656" y="2337"/>
                                </a:lnTo>
                                <a:cubicBezTo>
                                  <a:pt x="19656" y="2277"/>
                                  <a:pt x="19648" y="2217"/>
                                  <a:pt x="19640" y="2217"/>
                                </a:cubicBezTo>
                                <a:close/>
                                <a:moveTo>
                                  <a:pt x="19740" y="20641"/>
                                </a:moveTo>
                                <a:lnTo>
                                  <a:pt x="19656" y="20641"/>
                                </a:lnTo>
                                <a:lnTo>
                                  <a:pt x="19656" y="20012"/>
                                </a:lnTo>
                                <a:cubicBezTo>
                                  <a:pt x="19656" y="19952"/>
                                  <a:pt x="19648" y="19892"/>
                                  <a:pt x="19640" y="19892"/>
                                </a:cubicBezTo>
                                <a:lnTo>
                                  <a:pt x="19492" y="19892"/>
                                </a:lnTo>
                                <a:cubicBezTo>
                                  <a:pt x="19484" y="19892"/>
                                  <a:pt x="19476" y="19952"/>
                                  <a:pt x="19476" y="20012"/>
                                </a:cubicBezTo>
                                <a:lnTo>
                                  <a:pt x="19476" y="20641"/>
                                </a:lnTo>
                                <a:lnTo>
                                  <a:pt x="19392" y="20641"/>
                                </a:lnTo>
                                <a:cubicBezTo>
                                  <a:pt x="19384" y="20641"/>
                                  <a:pt x="19376" y="20701"/>
                                  <a:pt x="19376" y="20761"/>
                                </a:cubicBezTo>
                                <a:lnTo>
                                  <a:pt x="19376" y="21600"/>
                                </a:lnTo>
                                <a:lnTo>
                                  <a:pt x="19764" y="21600"/>
                                </a:lnTo>
                                <a:lnTo>
                                  <a:pt x="19764" y="20761"/>
                                </a:lnTo>
                                <a:cubicBezTo>
                                  <a:pt x="19760" y="20701"/>
                                  <a:pt x="19752" y="20641"/>
                                  <a:pt x="19740" y="20641"/>
                                </a:cubicBezTo>
                                <a:close/>
                                <a:moveTo>
                                  <a:pt x="20048" y="5003"/>
                                </a:moveTo>
                                <a:lnTo>
                                  <a:pt x="19884" y="5003"/>
                                </a:lnTo>
                                <a:cubicBezTo>
                                  <a:pt x="19872" y="5003"/>
                                  <a:pt x="19864" y="5063"/>
                                  <a:pt x="19864" y="5153"/>
                                </a:cubicBezTo>
                                <a:lnTo>
                                  <a:pt x="19864" y="5872"/>
                                </a:lnTo>
                                <a:lnTo>
                                  <a:pt x="19768" y="5872"/>
                                </a:lnTo>
                                <a:cubicBezTo>
                                  <a:pt x="19756" y="5872"/>
                                  <a:pt x="19748" y="5932"/>
                                  <a:pt x="19748" y="6022"/>
                                </a:cubicBezTo>
                                <a:lnTo>
                                  <a:pt x="19748" y="6591"/>
                                </a:lnTo>
                                <a:lnTo>
                                  <a:pt x="19748" y="6591"/>
                                </a:lnTo>
                                <a:lnTo>
                                  <a:pt x="19748" y="7280"/>
                                </a:lnTo>
                                <a:cubicBezTo>
                                  <a:pt x="19748" y="7370"/>
                                  <a:pt x="19756" y="7430"/>
                                  <a:pt x="19768" y="7430"/>
                                </a:cubicBezTo>
                                <a:lnTo>
                                  <a:pt x="19864" y="7430"/>
                                </a:lnTo>
                                <a:lnTo>
                                  <a:pt x="19864" y="8149"/>
                                </a:lnTo>
                                <a:cubicBezTo>
                                  <a:pt x="19864" y="8239"/>
                                  <a:pt x="19872" y="8298"/>
                                  <a:pt x="19884" y="8298"/>
                                </a:cubicBezTo>
                                <a:lnTo>
                                  <a:pt x="20048" y="8298"/>
                                </a:lnTo>
                                <a:cubicBezTo>
                                  <a:pt x="20060" y="8298"/>
                                  <a:pt x="20068" y="8239"/>
                                  <a:pt x="20068" y="8149"/>
                                </a:cubicBezTo>
                                <a:lnTo>
                                  <a:pt x="20068" y="7430"/>
                                </a:lnTo>
                                <a:lnTo>
                                  <a:pt x="20164" y="7430"/>
                                </a:lnTo>
                                <a:cubicBezTo>
                                  <a:pt x="20176" y="7430"/>
                                  <a:pt x="20184" y="7370"/>
                                  <a:pt x="20184" y="7280"/>
                                </a:cubicBezTo>
                                <a:lnTo>
                                  <a:pt x="20184" y="5992"/>
                                </a:lnTo>
                                <a:cubicBezTo>
                                  <a:pt x="20184" y="5902"/>
                                  <a:pt x="20176" y="5842"/>
                                  <a:pt x="20164" y="5842"/>
                                </a:cubicBezTo>
                                <a:lnTo>
                                  <a:pt x="20068" y="5842"/>
                                </a:lnTo>
                                <a:lnTo>
                                  <a:pt x="20068" y="5123"/>
                                </a:lnTo>
                                <a:cubicBezTo>
                                  <a:pt x="20068" y="5063"/>
                                  <a:pt x="20060" y="5003"/>
                                  <a:pt x="20048" y="5003"/>
                                </a:cubicBezTo>
                                <a:close/>
                                <a:moveTo>
                                  <a:pt x="20460" y="7759"/>
                                </a:moveTo>
                                <a:lnTo>
                                  <a:pt x="20276" y="7759"/>
                                </a:lnTo>
                                <a:cubicBezTo>
                                  <a:pt x="20264" y="7759"/>
                                  <a:pt x="20256" y="7819"/>
                                  <a:pt x="20256" y="7909"/>
                                </a:cubicBezTo>
                                <a:lnTo>
                                  <a:pt x="20256" y="8688"/>
                                </a:lnTo>
                                <a:lnTo>
                                  <a:pt x="20152" y="8688"/>
                                </a:lnTo>
                                <a:cubicBezTo>
                                  <a:pt x="20140" y="8688"/>
                                  <a:pt x="20132" y="8748"/>
                                  <a:pt x="20132" y="8838"/>
                                </a:cubicBezTo>
                                <a:lnTo>
                                  <a:pt x="20132" y="9467"/>
                                </a:lnTo>
                                <a:lnTo>
                                  <a:pt x="20132" y="9467"/>
                                </a:lnTo>
                                <a:lnTo>
                                  <a:pt x="20132" y="10216"/>
                                </a:lnTo>
                                <a:cubicBezTo>
                                  <a:pt x="20132" y="10306"/>
                                  <a:pt x="20140" y="10366"/>
                                  <a:pt x="20152" y="10366"/>
                                </a:cubicBezTo>
                                <a:lnTo>
                                  <a:pt x="20256" y="10366"/>
                                </a:lnTo>
                                <a:lnTo>
                                  <a:pt x="20256" y="11145"/>
                                </a:lnTo>
                                <a:cubicBezTo>
                                  <a:pt x="20256" y="11234"/>
                                  <a:pt x="20264" y="11294"/>
                                  <a:pt x="20276" y="11294"/>
                                </a:cubicBezTo>
                                <a:lnTo>
                                  <a:pt x="20460" y="11294"/>
                                </a:lnTo>
                                <a:cubicBezTo>
                                  <a:pt x="20472" y="11294"/>
                                  <a:pt x="20480" y="11234"/>
                                  <a:pt x="20480" y="11145"/>
                                </a:cubicBezTo>
                                <a:lnTo>
                                  <a:pt x="20480" y="10366"/>
                                </a:lnTo>
                                <a:lnTo>
                                  <a:pt x="20584" y="10366"/>
                                </a:lnTo>
                                <a:cubicBezTo>
                                  <a:pt x="20596" y="10366"/>
                                  <a:pt x="20604" y="10306"/>
                                  <a:pt x="20604" y="10216"/>
                                </a:cubicBezTo>
                                <a:lnTo>
                                  <a:pt x="20604" y="8838"/>
                                </a:lnTo>
                                <a:cubicBezTo>
                                  <a:pt x="20604" y="8748"/>
                                  <a:pt x="20596" y="8688"/>
                                  <a:pt x="20584" y="8688"/>
                                </a:cubicBezTo>
                                <a:lnTo>
                                  <a:pt x="20480" y="8688"/>
                                </a:lnTo>
                                <a:lnTo>
                                  <a:pt x="20480" y="7909"/>
                                </a:lnTo>
                                <a:cubicBezTo>
                                  <a:pt x="20480" y="7849"/>
                                  <a:pt x="20472" y="7759"/>
                                  <a:pt x="20460" y="7759"/>
                                </a:cubicBezTo>
                                <a:close/>
                                <a:moveTo>
                                  <a:pt x="20276" y="17256"/>
                                </a:moveTo>
                                <a:lnTo>
                                  <a:pt x="20460" y="17256"/>
                                </a:lnTo>
                                <a:cubicBezTo>
                                  <a:pt x="20472" y="17256"/>
                                  <a:pt x="20480" y="17196"/>
                                  <a:pt x="20480" y="17106"/>
                                </a:cubicBezTo>
                                <a:lnTo>
                                  <a:pt x="20480" y="16327"/>
                                </a:lnTo>
                                <a:lnTo>
                                  <a:pt x="20584" y="16327"/>
                                </a:lnTo>
                                <a:cubicBezTo>
                                  <a:pt x="20596" y="16327"/>
                                  <a:pt x="20604" y="16267"/>
                                  <a:pt x="20604" y="16178"/>
                                </a:cubicBezTo>
                                <a:lnTo>
                                  <a:pt x="20604" y="14799"/>
                                </a:lnTo>
                                <a:cubicBezTo>
                                  <a:pt x="20604" y="14710"/>
                                  <a:pt x="20596" y="14650"/>
                                  <a:pt x="20584" y="14650"/>
                                </a:cubicBezTo>
                                <a:lnTo>
                                  <a:pt x="20480" y="14650"/>
                                </a:lnTo>
                                <a:lnTo>
                                  <a:pt x="20480" y="13871"/>
                                </a:lnTo>
                                <a:cubicBezTo>
                                  <a:pt x="20480" y="13781"/>
                                  <a:pt x="20472" y="13721"/>
                                  <a:pt x="20460" y="13721"/>
                                </a:cubicBezTo>
                                <a:lnTo>
                                  <a:pt x="20276" y="13721"/>
                                </a:lnTo>
                                <a:cubicBezTo>
                                  <a:pt x="20264" y="13721"/>
                                  <a:pt x="20256" y="13781"/>
                                  <a:pt x="20256" y="13871"/>
                                </a:cubicBezTo>
                                <a:lnTo>
                                  <a:pt x="20256" y="14650"/>
                                </a:lnTo>
                                <a:lnTo>
                                  <a:pt x="20152" y="14650"/>
                                </a:lnTo>
                                <a:cubicBezTo>
                                  <a:pt x="20140" y="14650"/>
                                  <a:pt x="20132" y="14710"/>
                                  <a:pt x="20132" y="14799"/>
                                </a:cubicBezTo>
                                <a:lnTo>
                                  <a:pt x="20132" y="15429"/>
                                </a:lnTo>
                                <a:lnTo>
                                  <a:pt x="20132" y="15429"/>
                                </a:lnTo>
                                <a:lnTo>
                                  <a:pt x="20132" y="16178"/>
                                </a:lnTo>
                                <a:cubicBezTo>
                                  <a:pt x="20132" y="16267"/>
                                  <a:pt x="20140" y="16327"/>
                                  <a:pt x="20152" y="16327"/>
                                </a:cubicBezTo>
                                <a:lnTo>
                                  <a:pt x="20256" y="16327"/>
                                </a:lnTo>
                                <a:lnTo>
                                  <a:pt x="20256" y="17106"/>
                                </a:lnTo>
                                <a:cubicBezTo>
                                  <a:pt x="20256" y="17166"/>
                                  <a:pt x="20264" y="17256"/>
                                  <a:pt x="20276" y="1725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a:graphicData>
                  </a:graphic>
                  <wp14:sizeRelH relativeFrom="margin">
                    <wp14:pctWidth>100000</wp14:pctWidth>
                  </wp14:sizeRelH>
                </wp:anchor>
              </w:drawing>
            </mc:Choice>
            <mc:Fallback>
              <w:pict>
                <v:shape w14:anchorId="0E8B9275" id="Shape" o:spid="_x0000_s1026" style="position:absolute;margin-left:0;margin-top:0;width:540pt;height:1in;z-index:-251681795;visibility:visible;mso-wrap-style:square;mso-width-percent:1000;mso-wrap-distance-left:9pt;mso-wrap-distance-top:0;mso-wrap-distance-right:9pt;mso-wrap-distance-bottom:0;mso-position-horizontal:center;mso-position-horizontal-relative:margin;mso-position-vertical:bottom;mso-position-vertical-relative:page;mso-width-percent:1000;mso-width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" path="m18904,14889r-68,l18836,14380v,-60,-8,-120,-16,-120l18700,14260v-8,,-16,60,-16,120l18684,14889r-68,c18608,14889,18600,14949,18600,15009r,899c18600,15968,18608,16028,18616,16028r68,l18684,16537v,60,8,120,16,120l18820,16657v8,,16,-60,16,-120l18836,16028r68,c18912,16028,18920,15968,18920,15908r,-899c18916,14919,18912,14889,18904,14889xm18484,6022r-64,l18420,5542v,-60,-4,-90,-12,-90l18300,5452v-8,,-12,30,-12,90l18288,6022r-64,c18216,6022,18212,6052,18212,6111r,809c18212,6980,18216,7010,18224,7010r64,l18288,7490v,59,4,89,12,89l18408,7579v8,,12,-30,12,-89l18420,7010r64,c18492,7010,18496,6980,18496,6920r,-809c18500,6052,18492,6022,18484,6022xm18904,20761r-68,l18836,20252v,-60,-8,-120,-16,-120l18700,20132v-8,,-16,60,-16,120l18684,20761r-68,c18608,20761,18600,20821,18600,20881r,719l18916,21600r,-719c18916,20821,18912,20761,18904,20761xm18904,9017r-68,l18836,8508v,-60,-8,-120,-16,-120l18700,8388v-8,,-16,60,-16,120l18684,9017r-68,c18608,9017,18600,9077,18600,9137r,899c18600,10096,18608,10156,18616,10156r68,l18684,10665v,60,8,120,16,120l18820,10785v8,,16,-60,16,-120l18836,10156r68,c18912,10156,18920,10096,18920,10036r,-899c18916,9047,18912,9017,18904,9017xm18904,3116r-68,l18836,2606v,-60,-8,-119,-16,-119l18700,2487v-8,,-16,59,-16,119l18684,3116r-68,c18608,3116,18600,3176,18600,3236r,898c18600,4194,18608,4254,18616,4254r68,l18684,4763v,60,8,120,16,120l18820,4883v8,,16,-60,16,-120l18836,4254r68,c18912,4254,18920,4194,18920,4134r,-898c18916,3176,18912,3116,18904,3116xm18484,17825r-64,l18420,17346v,-60,-4,-90,-12,-90l18300,17256v-8,,-12,30,-12,90l18288,17825r-64,c18216,17825,18212,17855,18212,17915r,809c18212,18784,18216,18814,18224,18814r64,l18288,19293v,60,4,90,12,90l18408,19383v8,,12,-30,12,-90l18420,18814r64,c18492,18814,18496,18784,18496,18724r,-809c18500,17855,18492,17825,18484,17825xm18484,11893r-64,l18420,11414v,-60,-4,-90,-12,-90l18300,11324v-8,,-12,30,-12,90l18288,11893r-64,c18216,11893,18212,11923,18212,11983r,809c18212,12852,18216,12882,18224,12882r64,l18288,13361v,60,4,90,12,90l18408,13451v8,,12,-30,12,-90l18420,12882r64,c18492,12882,18496,12852,18496,12792r,-809c18500,11923,18492,11893,18484,11893xm18072,14979r-56,l18016,14560v,-60,-4,-90,-12,-90l17908,14470v-8,,-12,30,-12,90l17896,14979r-56,c17832,14979,17828,15009,17828,15069r,719c17828,15848,17832,15878,17840,15878r56,l17896,16297v,60,4,90,12,90l18004,16387v8,,12,-30,12,-90l18016,15878r56,c18080,15878,18084,15848,18084,15788r,-719c18080,15039,18076,14979,18072,14979xm18072,20881r-56,l18016,20462v,-60,-4,-90,-12,-90l17908,20372v-8,,-12,30,-12,90l17896,20881r-56,c17832,20881,17828,20911,17828,20971r,629l18084,21600r,-629c18080,20911,18076,20881,18072,20881xm18072,9107r-56,l18016,8688v,-60,-4,-90,-12,-90l17908,8598v-8,,-12,30,-12,90l17896,9107r-56,c17832,9107,17828,9137,17828,9197r,719c17828,9976,17832,10006,17840,10006r56,l17896,10426v,59,4,89,12,89l18004,10515v8,,12,-30,12,-89l18016,10006r56,c18080,10006,18084,9976,18084,9916r,-719c18080,9137,18076,9107,18072,9107xm19320,11774r-76,l19244,11204v,-59,-8,-119,-16,-119l19096,11085v-8,,-16,60,-16,119l19080,11774r-76,c18996,11774,18988,11834,18988,11893r,1019c18988,12972,18996,13032,19004,13032r76,l19080,13601v,60,8,120,16,120l19232,13721v8,,16,-60,16,-120l19248,13032r76,c19332,13032,19340,12972,19340,12912r,-1019c19336,11834,19328,11774,19320,11774xm18072,3236r-56,l18016,2816v,-60,-4,-90,-12,-90l17908,2726v-8,,-12,30,-12,90l17896,3236r-56,c17832,3236,17828,3265,17828,3325r,719c17828,4104,17832,4134,17840,4134r56,l17896,4554v,60,4,90,12,90l18004,4644v8,,12,-30,12,-90l18016,4134r56,c18080,4134,18084,4104,18084,4044r,-719c18080,3265,18076,3236,18072,3236xm19320,17705r-76,l19244,17136v,-60,-8,-120,-16,-120l19096,17016v-8,,-16,60,-16,120l19080,17705r-76,c18996,17705,18988,17765,18988,17825r,1019c18988,18904,18996,18964,19004,18964r76,l19080,19533v,60,8,120,16,120l19232,19653v8,,16,-60,16,-120l19248,18964r76,c19332,18964,19340,18904,19340,18844r,-1019c19336,17765,19328,17705,19320,17705xm19884,14110r164,c20060,14110,20068,14050,20068,13961r,-719l20164,13242v12,,20,-60,20,-150l20184,11864v,-90,-8,-150,-20,-150l20068,11714r,-719c20068,10905,20060,10845,20048,10845r-164,c19872,10845,19864,10905,19864,10995r,719l19768,11714v-12,,-20,60,-20,150l19748,12433r,l19748,13122v,90,8,150,20,150l19864,13272r,719c19864,14050,19872,14110,19884,14110xm20184,19054r,-1229c20184,17735,20176,17675,20164,17675r-96,l20068,16956v,-89,-8,-149,-20,-149l19884,16807v-12,,-20,60,-20,149l19864,17675r-96,c19756,17675,19748,17735,19748,17825r,569l19748,18394r,689c19748,19173,19756,19233,19768,19233r96,l19864,19952v,90,8,150,20,150l20048,20102v12,,20,-60,20,-150l20068,19233r96,c20172,19203,20184,19143,20184,19054xm19368,10126v,60,8,120,16,120l19468,10246r,629c19468,10935,19476,10995,19484,10995r148,c19640,10995,19648,10935,19648,10875r,-629l19732,10246v8,,16,-60,16,-120l19748,9017v,-59,-8,-119,-16,-119l19656,8898r,-629c19656,8209,19648,8149,19640,8149r-148,c19484,8149,19476,8209,19476,8269r,629l19392,8898v-8,,-16,60,-16,119l19376,10126r-8,xm19368,15998v,60,8,120,16,120l19468,16118r,629c19468,16807,19476,16867,19484,16867r148,c19640,16867,19648,16807,19648,16747r,-629l19732,16118v8,,16,-60,16,-120l19748,14889v,-60,-8,-120,-16,-120l19656,14769r,-629c19656,14080,19648,14021,19640,14021r-148,c19484,14021,19476,14080,19476,14140r,629l19392,14769v-8,,-16,60,-16,120l19376,15998r-8,xm,l,2127r19864,l19864,2277v,90,8,150,20,150l20048,2427v12,,20,-60,20,-150l20068,2127r188,l20256,2846r-104,c20140,2846,20132,2906,20132,2996r,629l20132,3625r,749c20132,4464,20140,4524,20152,4524r104,l20256,5303v,89,8,149,20,149l20460,5452v12,,20,-60,20,-149l20480,4524r104,c20596,4524,20604,4464,20604,4374r,-1378c20604,2906,20596,2846,20584,2846r-104,l20480,2127r164,l20644,2636v,90,12,180,24,180l20872,2816v,,4,,4,c20876,2816,20876,2846,20876,2846r,1708c20876,4673,20888,4763,20904,4763r132,l21036,5752v,120,12,210,28,210l21248,5962r,1438l21064,7400v-8,,-16,30,-20,90l21044,6022v,-90,-12,-180,-24,-180l20896,5842r,-869c20896,4883,20884,4793,20872,4793r-204,c20656,4793,20644,4883,20644,4973r,869l20528,5842v-12,,-24,90,-24,180l20504,7549v,90,12,180,24,180l20644,7729r,869c20644,8688,20656,8778,20668,8778r204,c20872,8778,20876,8778,20876,8778r,1677c20876,10575,20888,10665,20904,10665r132,l21036,11654v,120,12,209,28,209l21248,11863r,1438l21064,13301v-8,,-16,30,-20,90l21044,11923v,-89,-12,-179,-24,-179l20896,11744r,-959c20896,10695,20884,10605,20872,10605r-204,c20656,10605,20644,10695,20644,10785r,869l20528,11654v-12,,-24,90,-24,180l20504,13361v,90,12,180,24,180l20644,13541r,869c20644,14500,20656,14590,20668,14590r204,c20872,14590,20876,14590,20876,14590r,1677c20876,16387,20888,16477,20904,16477r132,l21036,17466v,120,12,209,28,209l21248,17675r,1438l21064,19113v-8,,-16,30,-20,90l21044,17675v,-89,-12,-179,-24,-179l20896,17496r,-869c20896,16537,20884,16447,20872,16447r-204,c20656,16447,20644,16537,20644,16627r,869l20528,17496v-12,,-24,90,-24,179l20504,19203v,90,12,180,24,180l20644,19383r,869c20644,20342,20656,20432,20668,20432r204,c20872,20432,20876,20432,20876,20432v,,,30,,30l20876,21570r596,l21472,20881r128,l21600,15938r-128,l21472,15039r128,l21600,10096r-128,l21472,9167r128,l21600,4224r-128,l21472,3236r128,l21600,2097r,l21600,,,xm21032,2636r-132,c20896,2636,20896,2636,20892,2636v,,,-30,,-30l20892,2097r136,l21028,2636r4,xm21032,8508r-132,c20896,8508,20896,8508,20896,8508r,-839l21012,7669v8,,16,-30,20,-90l21032,8508xm21032,14410r-132,c20896,14410,20896,14410,20896,14410r,-839l21012,13571v8,,16,-30,20,-90l21032,14410xm21032,20282r-132,c20896,20282,20896,20282,20892,20282v,,,-30,,-30l20892,19383r116,c21016,19383,21024,19353,21028,19293r,989l21032,20282xm21420,20282r-108,l21312,19623r108,l21420,20282xm21420,17286r-108,l21312,16507r108,l21420,17286xm21420,14410r-108,l21312,13781r108,l21420,14410xm21420,11444r-108,l21312,10605r108,l21420,11444xm21420,8508r-108,l21312,7879r108,l21420,8508xm21420,5572r-108,l21312,4733r108,l21420,5572xm21420,2636r-108,l21312,2127r108,l21420,2636xm19320,5902r-76,l19244,5333v,-60,-8,-120,-16,-120l19096,5213v-8,,-16,60,-16,120l19080,5902r-76,c18996,5902,18988,5962,18988,6022r,1018c18988,7100,18996,7160,19004,7160r76,l19080,7729v,60,8,120,16,120l19232,7849v8,,16,-60,16,-120l19248,7160r76,c19332,7160,19340,7100,19340,7040r,-1018c19336,5932,19328,5902,19320,5902xm20588,20462r-104,l20484,19683v,-90,-8,-150,-20,-150l20280,19533v-12,,-20,60,-20,150l20260,20462r-104,c20144,20462,20136,20521,20136,20611r,629l20136,21240r,330l20616,21570r,-959c20608,20551,20600,20462,20588,20462xm19640,2217r-148,c19484,2217,19476,2277,19476,2337r,629l19392,2966v-8,,-16,60,-16,120l19376,4194v,60,8,120,16,120l19476,4314r,629c19476,5003,19484,5063,19492,5063r148,c19648,5063,19656,5003,19656,4943r,-629l19740,4314v8,,16,-60,16,-120l19756,3086v,-60,-8,-120,-16,-120l19656,2966r,-629c19656,2277,19648,2217,19640,2217xm19740,20641r-84,l19656,20012v,-60,-8,-120,-16,-120l19492,19892v-8,,-16,60,-16,120l19476,20641r-84,c19384,20641,19376,20701,19376,20761r,839l19764,21600r,-839c19760,20701,19752,20641,19740,20641xm20048,5003r-164,c19872,5003,19864,5063,19864,5153r,719l19768,5872v-12,,-20,60,-20,150l19748,6591r,l19748,7280v,90,8,150,20,150l19864,7430r,719c19864,8239,19872,8298,19884,8298r164,c20060,8298,20068,8239,20068,8149r,-719l20164,7430v12,,20,-60,20,-150l20184,5992v,-90,-8,-150,-20,-150l20068,5842r,-719c20068,5063,20060,5003,20048,5003xm20460,7759r-184,c20264,7759,20256,7819,20256,7909r,779l20152,8688v-12,,-20,60,-20,150l20132,9467r,l20132,10216v,90,8,150,20,150l20256,10366r,779c20256,11234,20264,11294,20276,11294r184,c20472,11294,20480,11234,20480,11145r,-779l20584,10366v12,,20,-60,20,-150l20604,8838v,-90,-8,-150,-20,-150l20480,8688r,-779c20480,7849,20472,7759,20460,7759xm20276,17256r184,c20472,17256,20480,17196,20480,17106r,-779l20584,16327v12,,20,-60,20,-149l20604,14799v,-89,-8,-149,-20,-149l20480,14650r,-779c20480,13781,20472,13721,20460,13721r-184,c20264,13721,20256,13781,20256,13871r,779l20152,14650v-12,,-20,60,-20,149l20132,15429r,l20132,16178v,89,8,149,20,149l20256,16327r,779c20256,17166,20264,17256,20276,17256xe" fillcolor="#60b966 [3205]" stroked="f" strokeweight="1pt">
                  <v:stroke miterlimit="4" joinstyle="miter"/>
                  <v:path arrowok="t" o:extrusionok="f" o:connecttype="custom" o:connectlocs="3429000,457332;3429000,457332;3429000,457332;3429000,457332" o:connectangles="0,90,180,270"/>
                  <w10:wrap anchorx="margin" anchory="page"/>
                </v:shape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7688BF" w14:textId="77777777" w:rsidR="005235DF" w:rsidRDefault="005235DF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734016" behindDoc="1" locked="0" layoutInCell="1" allowOverlap="1" wp14:anchorId="75B9858A" wp14:editId="6944F0F2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6858000" cy="923544"/>
              <wp:effectExtent l="0" t="0" r="0" b="0"/>
              <wp:wrapNone/>
              <wp:docPr id="199" name="Group 199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23544"/>
                        <a:chOff x="0" y="0"/>
                        <a:chExt cx="6858000" cy="924560"/>
                      </a:xfrm>
                    </wpg:grpSpPr>
                    <wps:wsp>
                      <wps:cNvPr id="200" name="Rectangle"/>
                      <wps:cNvSpPr/>
                      <wps:spPr>
                        <a:xfrm>
                          <a:off x="0" y="60960"/>
                          <a:ext cx="6858000" cy="8636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01" name="Shape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>
                          <a:off x="0" y="0"/>
                          <a:ext cx="6858000" cy="9156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8904" y="14889"/>
                              </a:moveTo>
                              <a:lnTo>
                                <a:pt x="18836" y="14889"/>
                              </a:lnTo>
                              <a:lnTo>
                                <a:pt x="18836" y="14380"/>
                              </a:lnTo>
                              <a:cubicBezTo>
                                <a:pt x="18836" y="14320"/>
                                <a:pt x="18828" y="14260"/>
                                <a:pt x="18820" y="14260"/>
                              </a:cubicBezTo>
                              <a:lnTo>
                                <a:pt x="18700" y="14260"/>
                              </a:lnTo>
                              <a:cubicBezTo>
                                <a:pt x="18692" y="14260"/>
                                <a:pt x="18684" y="14320"/>
                                <a:pt x="18684" y="14380"/>
                              </a:cubicBezTo>
                              <a:lnTo>
                                <a:pt x="18684" y="14889"/>
                              </a:lnTo>
                              <a:lnTo>
                                <a:pt x="18616" y="14889"/>
                              </a:lnTo>
                              <a:cubicBezTo>
                                <a:pt x="18608" y="14889"/>
                                <a:pt x="18600" y="14949"/>
                                <a:pt x="18600" y="15009"/>
                              </a:cubicBezTo>
                              <a:lnTo>
                                <a:pt x="18600" y="15908"/>
                              </a:lnTo>
                              <a:cubicBezTo>
                                <a:pt x="18600" y="15968"/>
                                <a:pt x="18608" y="16028"/>
                                <a:pt x="18616" y="16028"/>
                              </a:cubicBezTo>
                              <a:lnTo>
                                <a:pt x="18684" y="16028"/>
                              </a:lnTo>
                              <a:lnTo>
                                <a:pt x="18684" y="16537"/>
                              </a:lnTo>
                              <a:cubicBezTo>
                                <a:pt x="18684" y="16597"/>
                                <a:pt x="18692" y="16657"/>
                                <a:pt x="18700" y="16657"/>
                              </a:cubicBezTo>
                              <a:lnTo>
                                <a:pt x="18820" y="16657"/>
                              </a:lnTo>
                              <a:cubicBezTo>
                                <a:pt x="18828" y="16657"/>
                                <a:pt x="18836" y="16597"/>
                                <a:pt x="18836" y="16537"/>
                              </a:cubicBezTo>
                              <a:lnTo>
                                <a:pt x="18836" y="16028"/>
                              </a:lnTo>
                              <a:lnTo>
                                <a:pt x="18904" y="16028"/>
                              </a:lnTo>
                              <a:cubicBezTo>
                                <a:pt x="18912" y="16028"/>
                                <a:pt x="18920" y="15968"/>
                                <a:pt x="18920" y="15908"/>
                              </a:cubicBezTo>
                              <a:lnTo>
                                <a:pt x="18920" y="15009"/>
                              </a:lnTo>
                              <a:cubicBezTo>
                                <a:pt x="18916" y="14919"/>
                                <a:pt x="18912" y="14889"/>
                                <a:pt x="18904" y="14889"/>
                              </a:cubicBezTo>
                              <a:close/>
                              <a:moveTo>
                                <a:pt x="18484" y="6022"/>
                              </a:moveTo>
                              <a:lnTo>
                                <a:pt x="18420" y="6022"/>
                              </a:lnTo>
                              <a:lnTo>
                                <a:pt x="18420" y="5542"/>
                              </a:lnTo>
                              <a:cubicBezTo>
                                <a:pt x="18420" y="5482"/>
                                <a:pt x="18416" y="5452"/>
                                <a:pt x="18408" y="5452"/>
                              </a:cubicBezTo>
                              <a:lnTo>
                                <a:pt x="18300" y="5452"/>
                              </a:lnTo>
                              <a:cubicBezTo>
                                <a:pt x="18292" y="5452"/>
                                <a:pt x="18288" y="5482"/>
                                <a:pt x="18288" y="5542"/>
                              </a:cubicBezTo>
                              <a:lnTo>
                                <a:pt x="18288" y="6022"/>
                              </a:lnTo>
                              <a:lnTo>
                                <a:pt x="18224" y="6022"/>
                              </a:lnTo>
                              <a:cubicBezTo>
                                <a:pt x="18216" y="6022"/>
                                <a:pt x="18212" y="6052"/>
                                <a:pt x="18212" y="6111"/>
                              </a:cubicBezTo>
                              <a:lnTo>
                                <a:pt x="18212" y="6920"/>
                              </a:lnTo>
                              <a:cubicBezTo>
                                <a:pt x="18212" y="6980"/>
                                <a:pt x="18216" y="7010"/>
                                <a:pt x="18224" y="7010"/>
                              </a:cubicBezTo>
                              <a:lnTo>
                                <a:pt x="18288" y="7010"/>
                              </a:lnTo>
                              <a:lnTo>
                                <a:pt x="18288" y="7490"/>
                              </a:lnTo>
                              <a:cubicBezTo>
                                <a:pt x="18288" y="7549"/>
                                <a:pt x="18292" y="7579"/>
                                <a:pt x="18300" y="7579"/>
                              </a:cubicBezTo>
                              <a:lnTo>
                                <a:pt x="18408" y="7579"/>
                              </a:lnTo>
                              <a:cubicBezTo>
                                <a:pt x="18416" y="7579"/>
                                <a:pt x="18420" y="7549"/>
                                <a:pt x="18420" y="7490"/>
                              </a:cubicBezTo>
                              <a:lnTo>
                                <a:pt x="18420" y="7010"/>
                              </a:lnTo>
                              <a:lnTo>
                                <a:pt x="18484" y="7010"/>
                              </a:lnTo>
                              <a:cubicBezTo>
                                <a:pt x="18492" y="7010"/>
                                <a:pt x="18496" y="6980"/>
                                <a:pt x="18496" y="6920"/>
                              </a:cubicBezTo>
                              <a:lnTo>
                                <a:pt x="18496" y="6111"/>
                              </a:lnTo>
                              <a:cubicBezTo>
                                <a:pt x="18500" y="6052"/>
                                <a:pt x="18492" y="6022"/>
                                <a:pt x="18484" y="6022"/>
                              </a:cubicBezTo>
                              <a:close/>
                              <a:moveTo>
                                <a:pt x="18904" y="20761"/>
                              </a:moveTo>
                              <a:lnTo>
                                <a:pt x="18836" y="20761"/>
                              </a:lnTo>
                              <a:lnTo>
                                <a:pt x="18836" y="20252"/>
                              </a:lnTo>
                              <a:cubicBezTo>
                                <a:pt x="18836" y="20192"/>
                                <a:pt x="18828" y="20132"/>
                                <a:pt x="18820" y="20132"/>
                              </a:cubicBezTo>
                              <a:lnTo>
                                <a:pt x="18700" y="20132"/>
                              </a:lnTo>
                              <a:cubicBezTo>
                                <a:pt x="18692" y="20132"/>
                                <a:pt x="18684" y="20192"/>
                                <a:pt x="18684" y="20252"/>
                              </a:cubicBezTo>
                              <a:lnTo>
                                <a:pt x="18684" y="20761"/>
                              </a:lnTo>
                              <a:lnTo>
                                <a:pt x="18616" y="20761"/>
                              </a:lnTo>
                              <a:cubicBezTo>
                                <a:pt x="18608" y="20761"/>
                                <a:pt x="18600" y="20821"/>
                                <a:pt x="18600" y="20881"/>
                              </a:cubicBezTo>
                              <a:lnTo>
                                <a:pt x="18600" y="21600"/>
                              </a:lnTo>
                              <a:lnTo>
                                <a:pt x="18916" y="21600"/>
                              </a:lnTo>
                              <a:lnTo>
                                <a:pt x="18916" y="20881"/>
                              </a:lnTo>
                              <a:cubicBezTo>
                                <a:pt x="18916" y="20821"/>
                                <a:pt x="18912" y="20761"/>
                                <a:pt x="18904" y="20761"/>
                              </a:cubicBezTo>
                              <a:close/>
                              <a:moveTo>
                                <a:pt x="18904" y="9017"/>
                              </a:moveTo>
                              <a:lnTo>
                                <a:pt x="18836" y="9017"/>
                              </a:lnTo>
                              <a:lnTo>
                                <a:pt x="18836" y="8508"/>
                              </a:lnTo>
                              <a:cubicBezTo>
                                <a:pt x="18836" y="8448"/>
                                <a:pt x="18828" y="8388"/>
                                <a:pt x="18820" y="8388"/>
                              </a:cubicBezTo>
                              <a:lnTo>
                                <a:pt x="18700" y="8388"/>
                              </a:lnTo>
                              <a:cubicBezTo>
                                <a:pt x="18692" y="8388"/>
                                <a:pt x="18684" y="8448"/>
                                <a:pt x="18684" y="8508"/>
                              </a:cubicBezTo>
                              <a:lnTo>
                                <a:pt x="18684" y="9017"/>
                              </a:lnTo>
                              <a:lnTo>
                                <a:pt x="18616" y="9017"/>
                              </a:lnTo>
                              <a:cubicBezTo>
                                <a:pt x="18608" y="9017"/>
                                <a:pt x="18600" y="9077"/>
                                <a:pt x="18600" y="9137"/>
                              </a:cubicBezTo>
                              <a:lnTo>
                                <a:pt x="18600" y="10036"/>
                              </a:lnTo>
                              <a:cubicBezTo>
                                <a:pt x="18600" y="10096"/>
                                <a:pt x="18608" y="10156"/>
                                <a:pt x="18616" y="10156"/>
                              </a:cubicBezTo>
                              <a:lnTo>
                                <a:pt x="18684" y="10156"/>
                              </a:lnTo>
                              <a:lnTo>
                                <a:pt x="18684" y="10665"/>
                              </a:lnTo>
                              <a:cubicBezTo>
                                <a:pt x="18684" y="10725"/>
                                <a:pt x="18692" y="10785"/>
                                <a:pt x="18700" y="10785"/>
                              </a:cubicBezTo>
                              <a:lnTo>
                                <a:pt x="18820" y="10785"/>
                              </a:lnTo>
                              <a:cubicBezTo>
                                <a:pt x="18828" y="10785"/>
                                <a:pt x="18836" y="10725"/>
                                <a:pt x="18836" y="10665"/>
                              </a:cubicBezTo>
                              <a:lnTo>
                                <a:pt x="18836" y="10156"/>
                              </a:lnTo>
                              <a:lnTo>
                                <a:pt x="18904" y="10156"/>
                              </a:lnTo>
                              <a:cubicBezTo>
                                <a:pt x="18912" y="10156"/>
                                <a:pt x="18920" y="10096"/>
                                <a:pt x="18920" y="10036"/>
                              </a:cubicBezTo>
                              <a:lnTo>
                                <a:pt x="18920" y="9137"/>
                              </a:lnTo>
                              <a:cubicBezTo>
                                <a:pt x="18916" y="9047"/>
                                <a:pt x="18912" y="9017"/>
                                <a:pt x="18904" y="9017"/>
                              </a:cubicBezTo>
                              <a:close/>
                              <a:moveTo>
                                <a:pt x="18904" y="3116"/>
                              </a:moveTo>
                              <a:lnTo>
                                <a:pt x="18836" y="3116"/>
                              </a:lnTo>
                              <a:lnTo>
                                <a:pt x="18836" y="2606"/>
                              </a:lnTo>
                              <a:cubicBezTo>
                                <a:pt x="18836" y="2546"/>
                                <a:pt x="18828" y="2487"/>
                                <a:pt x="18820" y="2487"/>
                              </a:cubicBezTo>
                              <a:lnTo>
                                <a:pt x="18700" y="2487"/>
                              </a:lnTo>
                              <a:cubicBezTo>
                                <a:pt x="18692" y="2487"/>
                                <a:pt x="18684" y="2546"/>
                                <a:pt x="18684" y="2606"/>
                              </a:cubicBezTo>
                              <a:lnTo>
                                <a:pt x="18684" y="3116"/>
                              </a:lnTo>
                              <a:lnTo>
                                <a:pt x="18616" y="3116"/>
                              </a:lnTo>
                              <a:cubicBezTo>
                                <a:pt x="18608" y="3116"/>
                                <a:pt x="18600" y="3176"/>
                                <a:pt x="18600" y="3236"/>
                              </a:cubicBezTo>
                              <a:lnTo>
                                <a:pt x="18600" y="4134"/>
                              </a:lnTo>
                              <a:cubicBezTo>
                                <a:pt x="18600" y="4194"/>
                                <a:pt x="18608" y="4254"/>
                                <a:pt x="18616" y="4254"/>
                              </a:cubicBezTo>
                              <a:lnTo>
                                <a:pt x="18684" y="4254"/>
                              </a:lnTo>
                              <a:lnTo>
                                <a:pt x="18684" y="4763"/>
                              </a:lnTo>
                              <a:cubicBezTo>
                                <a:pt x="18684" y="4823"/>
                                <a:pt x="18692" y="4883"/>
                                <a:pt x="18700" y="4883"/>
                              </a:cubicBezTo>
                              <a:lnTo>
                                <a:pt x="18820" y="4883"/>
                              </a:lnTo>
                              <a:cubicBezTo>
                                <a:pt x="18828" y="4883"/>
                                <a:pt x="18836" y="4823"/>
                                <a:pt x="18836" y="4763"/>
                              </a:cubicBezTo>
                              <a:lnTo>
                                <a:pt x="18836" y="4254"/>
                              </a:lnTo>
                              <a:lnTo>
                                <a:pt x="18904" y="4254"/>
                              </a:lnTo>
                              <a:cubicBezTo>
                                <a:pt x="18912" y="4254"/>
                                <a:pt x="18920" y="4194"/>
                                <a:pt x="18920" y="4134"/>
                              </a:cubicBezTo>
                              <a:lnTo>
                                <a:pt x="18920" y="3236"/>
                              </a:lnTo>
                              <a:cubicBezTo>
                                <a:pt x="18916" y="3176"/>
                                <a:pt x="18912" y="3116"/>
                                <a:pt x="18904" y="3116"/>
                              </a:cubicBezTo>
                              <a:close/>
                              <a:moveTo>
                                <a:pt x="18484" y="17825"/>
                              </a:moveTo>
                              <a:lnTo>
                                <a:pt x="18420" y="17825"/>
                              </a:lnTo>
                              <a:lnTo>
                                <a:pt x="18420" y="17346"/>
                              </a:lnTo>
                              <a:cubicBezTo>
                                <a:pt x="18420" y="17286"/>
                                <a:pt x="18416" y="17256"/>
                                <a:pt x="18408" y="17256"/>
                              </a:cubicBezTo>
                              <a:lnTo>
                                <a:pt x="18300" y="17256"/>
                              </a:lnTo>
                              <a:cubicBezTo>
                                <a:pt x="18292" y="17256"/>
                                <a:pt x="18288" y="17286"/>
                                <a:pt x="18288" y="17346"/>
                              </a:cubicBezTo>
                              <a:lnTo>
                                <a:pt x="18288" y="17825"/>
                              </a:lnTo>
                              <a:lnTo>
                                <a:pt x="18224" y="17825"/>
                              </a:lnTo>
                              <a:cubicBezTo>
                                <a:pt x="18216" y="17825"/>
                                <a:pt x="18212" y="17855"/>
                                <a:pt x="18212" y="17915"/>
                              </a:cubicBezTo>
                              <a:lnTo>
                                <a:pt x="18212" y="18724"/>
                              </a:lnTo>
                              <a:cubicBezTo>
                                <a:pt x="18212" y="18784"/>
                                <a:pt x="18216" y="18814"/>
                                <a:pt x="18224" y="18814"/>
                              </a:cubicBezTo>
                              <a:lnTo>
                                <a:pt x="18288" y="18814"/>
                              </a:lnTo>
                              <a:lnTo>
                                <a:pt x="18288" y="19293"/>
                              </a:lnTo>
                              <a:cubicBezTo>
                                <a:pt x="18288" y="19353"/>
                                <a:pt x="18292" y="19383"/>
                                <a:pt x="18300" y="19383"/>
                              </a:cubicBezTo>
                              <a:lnTo>
                                <a:pt x="18408" y="19383"/>
                              </a:lnTo>
                              <a:cubicBezTo>
                                <a:pt x="18416" y="19383"/>
                                <a:pt x="18420" y="19353"/>
                                <a:pt x="18420" y="19293"/>
                              </a:cubicBezTo>
                              <a:lnTo>
                                <a:pt x="18420" y="18814"/>
                              </a:lnTo>
                              <a:lnTo>
                                <a:pt x="18484" y="18814"/>
                              </a:lnTo>
                              <a:cubicBezTo>
                                <a:pt x="18492" y="18814"/>
                                <a:pt x="18496" y="18784"/>
                                <a:pt x="18496" y="18724"/>
                              </a:cubicBezTo>
                              <a:lnTo>
                                <a:pt x="18496" y="17915"/>
                              </a:lnTo>
                              <a:cubicBezTo>
                                <a:pt x="18500" y="17855"/>
                                <a:pt x="18492" y="17825"/>
                                <a:pt x="18484" y="17825"/>
                              </a:cubicBezTo>
                              <a:close/>
                              <a:moveTo>
                                <a:pt x="18484" y="11893"/>
                              </a:moveTo>
                              <a:lnTo>
                                <a:pt x="18420" y="11893"/>
                              </a:lnTo>
                              <a:lnTo>
                                <a:pt x="18420" y="11414"/>
                              </a:lnTo>
                              <a:cubicBezTo>
                                <a:pt x="18420" y="11354"/>
                                <a:pt x="18416" y="11324"/>
                                <a:pt x="18408" y="11324"/>
                              </a:cubicBezTo>
                              <a:lnTo>
                                <a:pt x="18300" y="11324"/>
                              </a:lnTo>
                              <a:cubicBezTo>
                                <a:pt x="18292" y="11324"/>
                                <a:pt x="18288" y="11354"/>
                                <a:pt x="18288" y="11414"/>
                              </a:cubicBezTo>
                              <a:lnTo>
                                <a:pt x="18288" y="11893"/>
                              </a:lnTo>
                              <a:lnTo>
                                <a:pt x="18224" y="11893"/>
                              </a:lnTo>
                              <a:cubicBezTo>
                                <a:pt x="18216" y="11893"/>
                                <a:pt x="18212" y="11923"/>
                                <a:pt x="18212" y="11983"/>
                              </a:cubicBezTo>
                              <a:lnTo>
                                <a:pt x="18212" y="12792"/>
                              </a:lnTo>
                              <a:cubicBezTo>
                                <a:pt x="18212" y="12852"/>
                                <a:pt x="18216" y="12882"/>
                                <a:pt x="18224" y="12882"/>
                              </a:cubicBezTo>
                              <a:lnTo>
                                <a:pt x="18288" y="12882"/>
                              </a:lnTo>
                              <a:lnTo>
                                <a:pt x="18288" y="13361"/>
                              </a:lnTo>
                              <a:cubicBezTo>
                                <a:pt x="18288" y="13421"/>
                                <a:pt x="18292" y="13451"/>
                                <a:pt x="18300" y="13451"/>
                              </a:cubicBezTo>
                              <a:lnTo>
                                <a:pt x="18408" y="13451"/>
                              </a:lnTo>
                              <a:cubicBezTo>
                                <a:pt x="18416" y="13451"/>
                                <a:pt x="18420" y="13421"/>
                                <a:pt x="18420" y="13361"/>
                              </a:cubicBezTo>
                              <a:lnTo>
                                <a:pt x="18420" y="12882"/>
                              </a:lnTo>
                              <a:lnTo>
                                <a:pt x="18484" y="12882"/>
                              </a:lnTo>
                              <a:cubicBezTo>
                                <a:pt x="18492" y="12882"/>
                                <a:pt x="18496" y="12852"/>
                                <a:pt x="18496" y="12792"/>
                              </a:cubicBezTo>
                              <a:lnTo>
                                <a:pt x="18496" y="11983"/>
                              </a:lnTo>
                              <a:cubicBezTo>
                                <a:pt x="18500" y="11923"/>
                                <a:pt x="18492" y="11893"/>
                                <a:pt x="18484" y="11893"/>
                              </a:cubicBezTo>
                              <a:close/>
                              <a:moveTo>
                                <a:pt x="18072" y="14979"/>
                              </a:moveTo>
                              <a:lnTo>
                                <a:pt x="18016" y="14979"/>
                              </a:lnTo>
                              <a:lnTo>
                                <a:pt x="18016" y="14560"/>
                              </a:lnTo>
                              <a:cubicBezTo>
                                <a:pt x="18016" y="14500"/>
                                <a:pt x="18012" y="14470"/>
                                <a:pt x="18004" y="14470"/>
                              </a:cubicBezTo>
                              <a:lnTo>
                                <a:pt x="17908" y="14470"/>
                              </a:lnTo>
                              <a:cubicBezTo>
                                <a:pt x="17900" y="14470"/>
                                <a:pt x="17896" y="14500"/>
                                <a:pt x="17896" y="14560"/>
                              </a:cubicBezTo>
                              <a:lnTo>
                                <a:pt x="17896" y="14979"/>
                              </a:lnTo>
                              <a:lnTo>
                                <a:pt x="17840" y="14979"/>
                              </a:lnTo>
                              <a:cubicBezTo>
                                <a:pt x="17832" y="14979"/>
                                <a:pt x="17828" y="15009"/>
                                <a:pt x="17828" y="15069"/>
                              </a:cubicBezTo>
                              <a:lnTo>
                                <a:pt x="17828" y="15788"/>
                              </a:lnTo>
                              <a:cubicBezTo>
                                <a:pt x="17828" y="15848"/>
                                <a:pt x="17832" y="15878"/>
                                <a:pt x="17840" y="15878"/>
                              </a:cubicBezTo>
                              <a:lnTo>
                                <a:pt x="17896" y="15878"/>
                              </a:lnTo>
                              <a:lnTo>
                                <a:pt x="17896" y="16297"/>
                              </a:lnTo>
                              <a:cubicBezTo>
                                <a:pt x="17896" y="16357"/>
                                <a:pt x="17900" y="16387"/>
                                <a:pt x="17908" y="16387"/>
                              </a:cubicBezTo>
                              <a:lnTo>
                                <a:pt x="18004" y="16387"/>
                              </a:lnTo>
                              <a:cubicBezTo>
                                <a:pt x="18012" y="16387"/>
                                <a:pt x="18016" y="16357"/>
                                <a:pt x="18016" y="16297"/>
                              </a:cubicBezTo>
                              <a:lnTo>
                                <a:pt x="18016" y="15878"/>
                              </a:lnTo>
                              <a:lnTo>
                                <a:pt x="18072" y="15878"/>
                              </a:lnTo>
                              <a:cubicBezTo>
                                <a:pt x="18080" y="15878"/>
                                <a:pt x="18084" y="15848"/>
                                <a:pt x="18084" y="15788"/>
                              </a:cubicBezTo>
                              <a:lnTo>
                                <a:pt x="18084" y="15069"/>
                              </a:lnTo>
                              <a:cubicBezTo>
                                <a:pt x="18080" y="15039"/>
                                <a:pt x="18076" y="14979"/>
                                <a:pt x="18072" y="14979"/>
                              </a:cubicBezTo>
                              <a:close/>
                              <a:moveTo>
                                <a:pt x="18072" y="20881"/>
                              </a:moveTo>
                              <a:lnTo>
                                <a:pt x="18016" y="20881"/>
                              </a:lnTo>
                              <a:lnTo>
                                <a:pt x="18016" y="20462"/>
                              </a:lnTo>
                              <a:cubicBezTo>
                                <a:pt x="18016" y="20402"/>
                                <a:pt x="18012" y="20372"/>
                                <a:pt x="18004" y="20372"/>
                              </a:cubicBezTo>
                              <a:lnTo>
                                <a:pt x="17908" y="20372"/>
                              </a:lnTo>
                              <a:cubicBezTo>
                                <a:pt x="17900" y="20372"/>
                                <a:pt x="17896" y="20402"/>
                                <a:pt x="17896" y="20462"/>
                              </a:cubicBezTo>
                              <a:lnTo>
                                <a:pt x="17896" y="20881"/>
                              </a:lnTo>
                              <a:lnTo>
                                <a:pt x="17840" y="20881"/>
                              </a:lnTo>
                              <a:cubicBezTo>
                                <a:pt x="17832" y="20881"/>
                                <a:pt x="17828" y="20911"/>
                                <a:pt x="17828" y="20971"/>
                              </a:cubicBezTo>
                              <a:lnTo>
                                <a:pt x="17828" y="21600"/>
                              </a:lnTo>
                              <a:lnTo>
                                <a:pt x="18084" y="21600"/>
                              </a:lnTo>
                              <a:lnTo>
                                <a:pt x="18084" y="20971"/>
                              </a:lnTo>
                              <a:cubicBezTo>
                                <a:pt x="18080" y="20911"/>
                                <a:pt x="18076" y="20881"/>
                                <a:pt x="18072" y="20881"/>
                              </a:cubicBezTo>
                              <a:close/>
                              <a:moveTo>
                                <a:pt x="18072" y="9107"/>
                              </a:moveTo>
                              <a:lnTo>
                                <a:pt x="18016" y="9107"/>
                              </a:lnTo>
                              <a:lnTo>
                                <a:pt x="18016" y="8688"/>
                              </a:lnTo>
                              <a:cubicBezTo>
                                <a:pt x="18016" y="8628"/>
                                <a:pt x="18012" y="8598"/>
                                <a:pt x="18004" y="8598"/>
                              </a:cubicBezTo>
                              <a:lnTo>
                                <a:pt x="17908" y="8598"/>
                              </a:lnTo>
                              <a:cubicBezTo>
                                <a:pt x="17900" y="8598"/>
                                <a:pt x="17896" y="8628"/>
                                <a:pt x="17896" y="8688"/>
                              </a:cubicBezTo>
                              <a:lnTo>
                                <a:pt x="17896" y="9107"/>
                              </a:lnTo>
                              <a:lnTo>
                                <a:pt x="17840" y="9107"/>
                              </a:lnTo>
                              <a:cubicBezTo>
                                <a:pt x="17832" y="9107"/>
                                <a:pt x="17828" y="9137"/>
                                <a:pt x="17828" y="9197"/>
                              </a:cubicBezTo>
                              <a:lnTo>
                                <a:pt x="17828" y="9916"/>
                              </a:lnTo>
                              <a:cubicBezTo>
                                <a:pt x="17828" y="9976"/>
                                <a:pt x="17832" y="10006"/>
                                <a:pt x="17840" y="10006"/>
                              </a:cubicBezTo>
                              <a:lnTo>
                                <a:pt x="17896" y="10006"/>
                              </a:lnTo>
                              <a:lnTo>
                                <a:pt x="17896" y="10426"/>
                              </a:lnTo>
                              <a:cubicBezTo>
                                <a:pt x="17896" y="10485"/>
                                <a:pt x="17900" y="10515"/>
                                <a:pt x="17908" y="10515"/>
                              </a:cubicBezTo>
                              <a:lnTo>
                                <a:pt x="18004" y="10515"/>
                              </a:lnTo>
                              <a:cubicBezTo>
                                <a:pt x="18012" y="10515"/>
                                <a:pt x="18016" y="10485"/>
                                <a:pt x="18016" y="10426"/>
                              </a:cubicBezTo>
                              <a:lnTo>
                                <a:pt x="18016" y="10006"/>
                              </a:lnTo>
                              <a:lnTo>
                                <a:pt x="18072" y="10006"/>
                              </a:lnTo>
                              <a:cubicBezTo>
                                <a:pt x="18080" y="10006"/>
                                <a:pt x="18084" y="9976"/>
                                <a:pt x="18084" y="9916"/>
                              </a:cubicBezTo>
                              <a:lnTo>
                                <a:pt x="18084" y="9197"/>
                              </a:lnTo>
                              <a:cubicBezTo>
                                <a:pt x="18080" y="9137"/>
                                <a:pt x="18076" y="9107"/>
                                <a:pt x="18072" y="9107"/>
                              </a:cubicBezTo>
                              <a:close/>
                              <a:moveTo>
                                <a:pt x="19320" y="11774"/>
                              </a:moveTo>
                              <a:lnTo>
                                <a:pt x="19244" y="11774"/>
                              </a:lnTo>
                              <a:lnTo>
                                <a:pt x="19244" y="11204"/>
                              </a:lnTo>
                              <a:cubicBezTo>
                                <a:pt x="19244" y="11145"/>
                                <a:pt x="19236" y="11085"/>
                                <a:pt x="19228" y="11085"/>
                              </a:cubicBezTo>
                              <a:lnTo>
                                <a:pt x="19096" y="11085"/>
                              </a:lnTo>
                              <a:cubicBezTo>
                                <a:pt x="19088" y="11085"/>
                                <a:pt x="19080" y="11145"/>
                                <a:pt x="19080" y="11204"/>
                              </a:cubicBezTo>
                              <a:lnTo>
                                <a:pt x="19080" y="11774"/>
                              </a:lnTo>
                              <a:lnTo>
                                <a:pt x="19004" y="11774"/>
                              </a:lnTo>
                              <a:cubicBezTo>
                                <a:pt x="18996" y="11774"/>
                                <a:pt x="18988" y="11834"/>
                                <a:pt x="18988" y="11893"/>
                              </a:cubicBezTo>
                              <a:lnTo>
                                <a:pt x="18988" y="12912"/>
                              </a:lnTo>
                              <a:cubicBezTo>
                                <a:pt x="18988" y="12972"/>
                                <a:pt x="18996" y="13032"/>
                                <a:pt x="19004" y="13032"/>
                              </a:cubicBezTo>
                              <a:lnTo>
                                <a:pt x="19080" y="13032"/>
                              </a:lnTo>
                              <a:lnTo>
                                <a:pt x="19080" y="13601"/>
                              </a:lnTo>
                              <a:cubicBezTo>
                                <a:pt x="19080" y="13661"/>
                                <a:pt x="19088" y="13721"/>
                                <a:pt x="19096" y="13721"/>
                              </a:cubicBezTo>
                              <a:lnTo>
                                <a:pt x="19232" y="13721"/>
                              </a:lnTo>
                              <a:cubicBezTo>
                                <a:pt x="19240" y="13721"/>
                                <a:pt x="19248" y="13661"/>
                                <a:pt x="19248" y="13601"/>
                              </a:cubicBezTo>
                              <a:lnTo>
                                <a:pt x="19248" y="13032"/>
                              </a:lnTo>
                              <a:lnTo>
                                <a:pt x="19324" y="13032"/>
                              </a:lnTo>
                              <a:cubicBezTo>
                                <a:pt x="19332" y="13032"/>
                                <a:pt x="19340" y="12972"/>
                                <a:pt x="19340" y="12912"/>
                              </a:cubicBezTo>
                              <a:lnTo>
                                <a:pt x="19340" y="11893"/>
                              </a:lnTo>
                              <a:cubicBezTo>
                                <a:pt x="19336" y="11834"/>
                                <a:pt x="19328" y="11774"/>
                                <a:pt x="19320" y="11774"/>
                              </a:cubicBezTo>
                              <a:close/>
                              <a:moveTo>
                                <a:pt x="18072" y="3236"/>
                              </a:moveTo>
                              <a:lnTo>
                                <a:pt x="18016" y="3236"/>
                              </a:lnTo>
                              <a:lnTo>
                                <a:pt x="18016" y="2816"/>
                              </a:lnTo>
                              <a:cubicBezTo>
                                <a:pt x="18016" y="2756"/>
                                <a:pt x="18012" y="2726"/>
                                <a:pt x="18004" y="2726"/>
                              </a:cubicBezTo>
                              <a:lnTo>
                                <a:pt x="17908" y="2726"/>
                              </a:lnTo>
                              <a:cubicBezTo>
                                <a:pt x="17900" y="2726"/>
                                <a:pt x="17896" y="2756"/>
                                <a:pt x="17896" y="2816"/>
                              </a:cubicBezTo>
                              <a:lnTo>
                                <a:pt x="17896" y="3236"/>
                              </a:lnTo>
                              <a:lnTo>
                                <a:pt x="17840" y="3236"/>
                              </a:lnTo>
                              <a:cubicBezTo>
                                <a:pt x="17832" y="3236"/>
                                <a:pt x="17828" y="3265"/>
                                <a:pt x="17828" y="3325"/>
                              </a:cubicBezTo>
                              <a:lnTo>
                                <a:pt x="17828" y="4044"/>
                              </a:lnTo>
                              <a:cubicBezTo>
                                <a:pt x="17828" y="4104"/>
                                <a:pt x="17832" y="4134"/>
                                <a:pt x="17840" y="4134"/>
                              </a:cubicBezTo>
                              <a:lnTo>
                                <a:pt x="17896" y="4134"/>
                              </a:lnTo>
                              <a:lnTo>
                                <a:pt x="17896" y="4554"/>
                              </a:lnTo>
                              <a:cubicBezTo>
                                <a:pt x="17896" y="4614"/>
                                <a:pt x="17900" y="4644"/>
                                <a:pt x="17908" y="4644"/>
                              </a:cubicBezTo>
                              <a:lnTo>
                                <a:pt x="18004" y="4644"/>
                              </a:lnTo>
                              <a:cubicBezTo>
                                <a:pt x="18012" y="4644"/>
                                <a:pt x="18016" y="4614"/>
                                <a:pt x="18016" y="4554"/>
                              </a:cubicBezTo>
                              <a:lnTo>
                                <a:pt x="18016" y="4134"/>
                              </a:lnTo>
                              <a:lnTo>
                                <a:pt x="18072" y="4134"/>
                              </a:lnTo>
                              <a:cubicBezTo>
                                <a:pt x="18080" y="4134"/>
                                <a:pt x="18084" y="4104"/>
                                <a:pt x="18084" y="4044"/>
                              </a:cubicBezTo>
                              <a:lnTo>
                                <a:pt x="18084" y="3325"/>
                              </a:lnTo>
                              <a:cubicBezTo>
                                <a:pt x="18080" y="3265"/>
                                <a:pt x="18076" y="3236"/>
                                <a:pt x="18072" y="3236"/>
                              </a:cubicBezTo>
                              <a:close/>
                              <a:moveTo>
                                <a:pt x="19320" y="17705"/>
                              </a:moveTo>
                              <a:lnTo>
                                <a:pt x="19244" y="17705"/>
                              </a:lnTo>
                              <a:lnTo>
                                <a:pt x="19244" y="17136"/>
                              </a:lnTo>
                              <a:cubicBezTo>
                                <a:pt x="19244" y="17076"/>
                                <a:pt x="19236" y="17016"/>
                                <a:pt x="19228" y="17016"/>
                              </a:cubicBezTo>
                              <a:lnTo>
                                <a:pt x="19096" y="17016"/>
                              </a:lnTo>
                              <a:cubicBezTo>
                                <a:pt x="19088" y="17016"/>
                                <a:pt x="19080" y="17076"/>
                                <a:pt x="19080" y="17136"/>
                              </a:cubicBezTo>
                              <a:lnTo>
                                <a:pt x="19080" y="17705"/>
                              </a:lnTo>
                              <a:lnTo>
                                <a:pt x="19004" y="17705"/>
                              </a:lnTo>
                              <a:cubicBezTo>
                                <a:pt x="18996" y="17705"/>
                                <a:pt x="18988" y="17765"/>
                                <a:pt x="18988" y="17825"/>
                              </a:cubicBezTo>
                              <a:lnTo>
                                <a:pt x="18988" y="18844"/>
                              </a:lnTo>
                              <a:cubicBezTo>
                                <a:pt x="18988" y="18904"/>
                                <a:pt x="18996" y="18964"/>
                                <a:pt x="19004" y="18964"/>
                              </a:cubicBezTo>
                              <a:lnTo>
                                <a:pt x="19080" y="18964"/>
                              </a:lnTo>
                              <a:lnTo>
                                <a:pt x="19080" y="19533"/>
                              </a:lnTo>
                              <a:cubicBezTo>
                                <a:pt x="19080" y="19593"/>
                                <a:pt x="19088" y="19653"/>
                                <a:pt x="19096" y="19653"/>
                              </a:cubicBezTo>
                              <a:lnTo>
                                <a:pt x="19232" y="19653"/>
                              </a:lnTo>
                              <a:cubicBezTo>
                                <a:pt x="19240" y="19653"/>
                                <a:pt x="19248" y="19593"/>
                                <a:pt x="19248" y="19533"/>
                              </a:cubicBezTo>
                              <a:lnTo>
                                <a:pt x="19248" y="18964"/>
                              </a:lnTo>
                              <a:lnTo>
                                <a:pt x="19324" y="18964"/>
                              </a:lnTo>
                              <a:cubicBezTo>
                                <a:pt x="19332" y="18964"/>
                                <a:pt x="19340" y="18904"/>
                                <a:pt x="19340" y="18844"/>
                              </a:cubicBezTo>
                              <a:lnTo>
                                <a:pt x="19340" y="17825"/>
                              </a:lnTo>
                              <a:cubicBezTo>
                                <a:pt x="19336" y="17765"/>
                                <a:pt x="19328" y="17705"/>
                                <a:pt x="19320" y="17705"/>
                              </a:cubicBezTo>
                              <a:close/>
                              <a:moveTo>
                                <a:pt x="19884" y="14110"/>
                              </a:moveTo>
                              <a:lnTo>
                                <a:pt x="20048" y="14110"/>
                              </a:lnTo>
                              <a:cubicBezTo>
                                <a:pt x="20060" y="14110"/>
                                <a:pt x="20068" y="14050"/>
                                <a:pt x="20068" y="13961"/>
                              </a:cubicBezTo>
                              <a:lnTo>
                                <a:pt x="20068" y="13242"/>
                              </a:lnTo>
                              <a:lnTo>
                                <a:pt x="20164" y="13242"/>
                              </a:lnTo>
                              <a:cubicBezTo>
                                <a:pt x="20176" y="13242"/>
                                <a:pt x="20184" y="13182"/>
                                <a:pt x="20184" y="13092"/>
                              </a:cubicBezTo>
                              <a:lnTo>
                                <a:pt x="20184" y="11864"/>
                              </a:lnTo>
                              <a:cubicBezTo>
                                <a:pt x="20184" y="11774"/>
                                <a:pt x="20176" y="11714"/>
                                <a:pt x="20164" y="11714"/>
                              </a:cubicBezTo>
                              <a:lnTo>
                                <a:pt x="20068" y="11714"/>
                              </a:lnTo>
                              <a:lnTo>
                                <a:pt x="20068" y="10995"/>
                              </a:lnTo>
                              <a:cubicBezTo>
                                <a:pt x="20068" y="10905"/>
                                <a:pt x="20060" y="10845"/>
                                <a:pt x="20048" y="10845"/>
                              </a:cubicBezTo>
                              <a:lnTo>
                                <a:pt x="19884" y="10845"/>
                              </a:lnTo>
                              <a:cubicBezTo>
                                <a:pt x="19872" y="10845"/>
                                <a:pt x="19864" y="10905"/>
                                <a:pt x="19864" y="10995"/>
                              </a:cubicBezTo>
                              <a:lnTo>
                                <a:pt x="19864" y="11714"/>
                              </a:lnTo>
                              <a:lnTo>
                                <a:pt x="19768" y="11714"/>
                              </a:lnTo>
                              <a:cubicBezTo>
                                <a:pt x="19756" y="11714"/>
                                <a:pt x="19748" y="11774"/>
                                <a:pt x="19748" y="11864"/>
                              </a:cubicBezTo>
                              <a:lnTo>
                                <a:pt x="19748" y="12433"/>
                              </a:lnTo>
                              <a:lnTo>
                                <a:pt x="19748" y="12433"/>
                              </a:lnTo>
                              <a:lnTo>
                                <a:pt x="19748" y="13122"/>
                              </a:lnTo>
                              <a:cubicBezTo>
                                <a:pt x="19748" y="13212"/>
                                <a:pt x="19756" y="13272"/>
                                <a:pt x="19768" y="13272"/>
                              </a:cubicBezTo>
                              <a:lnTo>
                                <a:pt x="19864" y="13272"/>
                              </a:lnTo>
                              <a:lnTo>
                                <a:pt x="19864" y="13991"/>
                              </a:lnTo>
                              <a:cubicBezTo>
                                <a:pt x="19864" y="14050"/>
                                <a:pt x="19872" y="14110"/>
                                <a:pt x="19884" y="14110"/>
                              </a:cubicBezTo>
                              <a:close/>
                              <a:moveTo>
                                <a:pt x="20184" y="19054"/>
                              </a:moveTo>
                              <a:lnTo>
                                <a:pt x="20184" y="17825"/>
                              </a:lnTo>
                              <a:cubicBezTo>
                                <a:pt x="20184" y="17735"/>
                                <a:pt x="20176" y="17675"/>
                                <a:pt x="20164" y="17675"/>
                              </a:cubicBezTo>
                              <a:lnTo>
                                <a:pt x="20068" y="17675"/>
                              </a:lnTo>
                              <a:lnTo>
                                <a:pt x="20068" y="16956"/>
                              </a:lnTo>
                              <a:cubicBezTo>
                                <a:pt x="20068" y="16867"/>
                                <a:pt x="20060" y="16807"/>
                                <a:pt x="20048" y="16807"/>
                              </a:cubicBezTo>
                              <a:lnTo>
                                <a:pt x="19884" y="16807"/>
                              </a:lnTo>
                              <a:cubicBezTo>
                                <a:pt x="19872" y="16807"/>
                                <a:pt x="19864" y="16867"/>
                                <a:pt x="19864" y="16956"/>
                              </a:cubicBezTo>
                              <a:lnTo>
                                <a:pt x="19864" y="17675"/>
                              </a:lnTo>
                              <a:lnTo>
                                <a:pt x="19768" y="17675"/>
                              </a:lnTo>
                              <a:cubicBezTo>
                                <a:pt x="19756" y="17675"/>
                                <a:pt x="19748" y="17735"/>
                                <a:pt x="19748" y="17825"/>
                              </a:cubicBezTo>
                              <a:lnTo>
                                <a:pt x="19748" y="18394"/>
                              </a:lnTo>
                              <a:lnTo>
                                <a:pt x="19748" y="18394"/>
                              </a:lnTo>
                              <a:lnTo>
                                <a:pt x="19748" y="19083"/>
                              </a:lnTo>
                              <a:cubicBezTo>
                                <a:pt x="19748" y="19173"/>
                                <a:pt x="19756" y="19233"/>
                                <a:pt x="19768" y="19233"/>
                              </a:cubicBezTo>
                              <a:lnTo>
                                <a:pt x="19864" y="19233"/>
                              </a:lnTo>
                              <a:lnTo>
                                <a:pt x="19864" y="19952"/>
                              </a:lnTo>
                              <a:cubicBezTo>
                                <a:pt x="19864" y="20042"/>
                                <a:pt x="19872" y="20102"/>
                                <a:pt x="19884" y="20102"/>
                              </a:cubicBezTo>
                              <a:lnTo>
                                <a:pt x="20048" y="20102"/>
                              </a:lnTo>
                              <a:cubicBezTo>
                                <a:pt x="20060" y="20102"/>
                                <a:pt x="20068" y="20042"/>
                                <a:pt x="20068" y="19952"/>
                              </a:cubicBezTo>
                              <a:lnTo>
                                <a:pt x="20068" y="19233"/>
                              </a:lnTo>
                              <a:lnTo>
                                <a:pt x="20164" y="19233"/>
                              </a:lnTo>
                              <a:cubicBezTo>
                                <a:pt x="20172" y="19203"/>
                                <a:pt x="20184" y="19143"/>
                                <a:pt x="20184" y="19054"/>
                              </a:cubicBezTo>
                              <a:close/>
                              <a:moveTo>
                                <a:pt x="19368" y="10126"/>
                              </a:moveTo>
                              <a:cubicBezTo>
                                <a:pt x="19368" y="10186"/>
                                <a:pt x="19376" y="10246"/>
                                <a:pt x="19384" y="10246"/>
                              </a:cubicBezTo>
                              <a:lnTo>
                                <a:pt x="19468" y="10246"/>
                              </a:lnTo>
                              <a:lnTo>
                                <a:pt x="19468" y="10875"/>
                              </a:lnTo>
                              <a:cubicBezTo>
                                <a:pt x="19468" y="10935"/>
                                <a:pt x="19476" y="10995"/>
                                <a:pt x="19484" y="10995"/>
                              </a:cubicBezTo>
                              <a:lnTo>
                                <a:pt x="19632" y="10995"/>
                              </a:lnTo>
                              <a:cubicBezTo>
                                <a:pt x="19640" y="10995"/>
                                <a:pt x="19648" y="10935"/>
                                <a:pt x="19648" y="10875"/>
                              </a:cubicBezTo>
                              <a:lnTo>
                                <a:pt x="19648" y="10246"/>
                              </a:lnTo>
                              <a:lnTo>
                                <a:pt x="19732" y="10246"/>
                              </a:lnTo>
                              <a:cubicBezTo>
                                <a:pt x="19740" y="10246"/>
                                <a:pt x="19748" y="10186"/>
                                <a:pt x="19748" y="10126"/>
                              </a:cubicBezTo>
                              <a:lnTo>
                                <a:pt x="19748" y="9017"/>
                              </a:lnTo>
                              <a:cubicBezTo>
                                <a:pt x="19748" y="8958"/>
                                <a:pt x="19740" y="8898"/>
                                <a:pt x="19732" y="8898"/>
                              </a:cubicBezTo>
                              <a:lnTo>
                                <a:pt x="19656" y="8898"/>
                              </a:lnTo>
                              <a:lnTo>
                                <a:pt x="19656" y="8269"/>
                              </a:lnTo>
                              <a:cubicBezTo>
                                <a:pt x="19656" y="8209"/>
                                <a:pt x="19648" y="8149"/>
                                <a:pt x="19640" y="8149"/>
                              </a:cubicBezTo>
                              <a:lnTo>
                                <a:pt x="19492" y="8149"/>
                              </a:lnTo>
                              <a:cubicBezTo>
                                <a:pt x="19484" y="8149"/>
                                <a:pt x="19476" y="8209"/>
                                <a:pt x="19476" y="8269"/>
                              </a:cubicBezTo>
                              <a:lnTo>
                                <a:pt x="19476" y="8898"/>
                              </a:lnTo>
                              <a:lnTo>
                                <a:pt x="19392" y="8898"/>
                              </a:lnTo>
                              <a:cubicBezTo>
                                <a:pt x="19384" y="8898"/>
                                <a:pt x="19376" y="8958"/>
                                <a:pt x="19376" y="9017"/>
                              </a:cubicBezTo>
                              <a:lnTo>
                                <a:pt x="19376" y="10126"/>
                              </a:lnTo>
                              <a:close/>
                              <a:moveTo>
                                <a:pt x="19368" y="15998"/>
                              </a:moveTo>
                              <a:cubicBezTo>
                                <a:pt x="19368" y="16058"/>
                                <a:pt x="19376" y="16118"/>
                                <a:pt x="19384" y="16118"/>
                              </a:cubicBezTo>
                              <a:lnTo>
                                <a:pt x="19468" y="16118"/>
                              </a:lnTo>
                              <a:lnTo>
                                <a:pt x="19468" y="16747"/>
                              </a:lnTo>
                              <a:cubicBezTo>
                                <a:pt x="19468" y="16807"/>
                                <a:pt x="19476" y="16867"/>
                                <a:pt x="19484" y="16867"/>
                              </a:cubicBezTo>
                              <a:lnTo>
                                <a:pt x="19632" y="16867"/>
                              </a:lnTo>
                              <a:cubicBezTo>
                                <a:pt x="19640" y="16867"/>
                                <a:pt x="19648" y="16807"/>
                                <a:pt x="19648" y="16747"/>
                              </a:cubicBezTo>
                              <a:lnTo>
                                <a:pt x="19648" y="16118"/>
                              </a:lnTo>
                              <a:lnTo>
                                <a:pt x="19732" y="16118"/>
                              </a:lnTo>
                              <a:cubicBezTo>
                                <a:pt x="19740" y="16118"/>
                                <a:pt x="19748" y="16058"/>
                                <a:pt x="19748" y="15998"/>
                              </a:cubicBezTo>
                              <a:lnTo>
                                <a:pt x="19748" y="14889"/>
                              </a:lnTo>
                              <a:cubicBezTo>
                                <a:pt x="19748" y="14829"/>
                                <a:pt x="19740" y="14769"/>
                                <a:pt x="19732" y="14769"/>
                              </a:cubicBezTo>
                              <a:lnTo>
                                <a:pt x="19656" y="14769"/>
                              </a:lnTo>
                              <a:lnTo>
                                <a:pt x="19656" y="14140"/>
                              </a:lnTo>
                              <a:cubicBezTo>
                                <a:pt x="19656" y="14080"/>
                                <a:pt x="19648" y="14021"/>
                                <a:pt x="19640" y="14021"/>
                              </a:cubicBezTo>
                              <a:lnTo>
                                <a:pt x="19492" y="14021"/>
                              </a:lnTo>
                              <a:cubicBezTo>
                                <a:pt x="19484" y="14021"/>
                                <a:pt x="19476" y="14080"/>
                                <a:pt x="19476" y="14140"/>
                              </a:cubicBezTo>
                              <a:lnTo>
                                <a:pt x="19476" y="14769"/>
                              </a:lnTo>
                              <a:lnTo>
                                <a:pt x="19392" y="14769"/>
                              </a:lnTo>
                              <a:cubicBezTo>
                                <a:pt x="19384" y="14769"/>
                                <a:pt x="19376" y="14829"/>
                                <a:pt x="19376" y="14889"/>
                              </a:cubicBezTo>
                              <a:lnTo>
                                <a:pt x="19376" y="15998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0" y="2127"/>
                              </a:lnTo>
                              <a:lnTo>
                                <a:pt x="19864" y="2127"/>
                              </a:lnTo>
                              <a:lnTo>
                                <a:pt x="19864" y="2277"/>
                              </a:lnTo>
                              <a:cubicBezTo>
                                <a:pt x="19864" y="2367"/>
                                <a:pt x="19872" y="2427"/>
                                <a:pt x="19884" y="2427"/>
                              </a:cubicBezTo>
                              <a:lnTo>
                                <a:pt x="20048" y="2427"/>
                              </a:lnTo>
                              <a:cubicBezTo>
                                <a:pt x="20060" y="2427"/>
                                <a:pt x="20068" y="2367"/>
                                <a:pt x="20068" y="2277"/>
                              </a:cubicBezTo>
                              <a:lnTo>
                                <a:pt x="20068" y="2127"/>
                              </a:lnTo>
                              <a:lnTo>
                                <a:pt x="20256" y="2127"/>
                              </a:lnTo>
                              <a:lnTo>
                                <a:pt x="20256" y="2846"/>
                              </a:lnTo>
                              <a:lnTo>
                                <a:pt x="20152" y="2846"/>
                              </a:lnTo>
                              <a:cubicBezTo>
                                <a:pt x="20140" y="2846"/>
                                <a:pt x="20132" y="2906"/>
                                <a:pt x="20132" y="2996"/>
                              </a:cubicBezTo>
                              <a:lnTo>
                                <a:pt x="20132" y="3625"/>
                              </a:lnTo>
                              <a:lnTo>
                                <a:pt x="20132" y="3625"/>
                              </a:lnTo>
                              <a:lnTo>
                                <a:pt x="20132" y="4374"/>
                              </a:lnTo>
                              <a:cubicBezTo>
                                <a:pt x="20132" y="4464"/>
                                <a:pt x="20140" y="4524"/>
                                <a:pt x="20152" y="4524"/>
                              </a:cubicBezTo>
                              <a:lnTo>
                                <a:pt x="20256" y="4524"/>
                              </a:lnTo>
                              <a:lnTo>
                                <a:pt x="20256" y="5303"/>
                              </a:lnTo>
                              <a:cubicBezTo>
                                <a:pt x="20256" y="5392"/>
                                <a:pt x="20264" y="5452"/>
                                <a:pt x="20276" y="5452"/>
                              </a:cubicBezTo>
                              <a:lnTo>
                                <a:pt x="20460" y="5452"/>
                              </a:lnTo>
                              <a:cubicBezTo>
                                <a:pt x="20472" y="5452"/>
                                <a:pt x="20480" y="5392"/>
                                <a:pt x="20480" y="5303"/>
                              </a:cubicBezTo>
                              <a:lnTo>
                                <a:pt x="20480" y="4524"/>
                              </a:lnTo>
                              <a:lnTo>
                                <a:pt x="20584" y="4524"/>
                              </a:lnTo>
                              <a:cubicBezTo>
                                <a:pt x="20596" y="4524"/>
                                <a:pt x="20604" y="4464"/>
                                <a:pt x="20604" y="4374"/>
                              </a:cubicBezTo>
                              <a:lnTo>
                                <a:pt x="20604" y="2996"/>
                              </a:lnTo>
                              <a:cubicBezTo>
                                <a:pt x="20604" y="2906"/>
                                <a:pt x="20596" y="2846"/>
                                <a:pt x="20584" y="2846"/>
                              </a:cubicBezTo>
                              <a:lnTo>
                                <a:pt x="20480" y="2846"/>
                              </a:lnTo>
                              <a:lnTo>
                                <a:pt x="20480" y="2127"/>
                              </a:lnTo>
                              <a:lnTo>
                                <a:pt x="20644" y="2127"/>
                              </a:lnTo>
                              <a:lnTo>
                                <a:pt x="20644" y="2636"/>
                              </a:lnTo>
                              <a:cubicBezTo>
                                <a:pt x="20644" y="2726"/>
                                <a:pt x="20656" y="2816"/>
                                <a:pt x="20668" y="2816"/>
                              </a:cubicBezTo>
                              <a:lnTo>
                                <a:pt x="20872" y="2816"/>
                              </a:lnTo>
                              <a:cubicBezTo>
                                <a:pt x="20872" y="2816"/>
                                <a:pt x="20876" y="2816"/>
                                <a:pt x="20876" y="2816"/>
                              </a:cubicBezTo>
                              <a:cubicBezTo>
                                <a:pt x="20876" y="2816"/>
                                <a:pt x="20876" y="2846"/>
                                <a:pt x="20876" y="2846"/>
                              </a:cubicBezTo>
                              <a:lnTo>
                                <a:pt x="20876" y="4554"/>
                              </a:lnTo>
                              <a:cubicBezTo>
                                <a:pt x="20876" y="4673"/>
                                <a:pt x="20888" y="4763"/>
                                <a:pt x="20904" y="4763"/>
                              </a:cubicBezTo>
                              <a:lnTo>
                                <a:pt x="21036" y="4763"/>
                              </a:lnTo>
                              <a:lnTo>
                                <a:pt x="21036" y="5752"/>
                              </a:lnTo>
                              <a:cubicBezTo>
                                <a:pt x="21036" y="5872"/>
                                <a:pt x="21048" y="5962"/>
                                <a:pt x="21064" y="5962"/>
                              </a:cubicBezTo>
                              <a:lnTo>
                                <a:pt x="21248" y="5962"/>
                              </a:lnTo>
                              <a:lnTo>
                                <a:pt x="21248" y="7400"/>
                              </a:lnTo>
                              <a:lnTo>
                                <a:pt x="21064" y="7400"/>
                              </a:lnTo>
                              <a:cubicBezTo>
                                <a:pt x="21056" y="7400"/>
                                <a:pt x="21048" y="7430"/>
                                <a:pt x="21044" y="7490"/>
                              </a:cubicBezTo>
                              <a:lnTo>
                                <a:pt x="21044" y="6022"/>
                              </a:lnTo>
                              <a:cubicBezTo>
                                <a:pt x="21044" y="5932"/>
                                <a:pt x="21032" y="5842"/>
                                <a:pt x="21020" y="5842"/>
                              </a:cubicBezTo>
                              <a:lnTo>
                                <a:pt x="20896" y="5842"/>
                              </a:lnTo>
                              <a:lnTo>
                                <a:pt x="20896" y="4973"/>
                              </a:lnTo>
                              <a:cubicBezTo>
                                <a:pt x="20896" y="4883"/>
                                <a:pt x="20884" y="4793"/>
                                <a:pt x="20872" y="4793"/>
                              </a:cubicBezTo>
                              <a:lnTo>
                                <a:pt x="20668" y="4793"/>
                              </a:lnTo>
                              <a:cubicBezTo>
                                <a:pt x="20656" y="4793"/>
                                <a:pt x="20644" y="4883"/>
                                <a:pt x="20644" y="4973"/>
                              </a:cubicBezTo>
                              <a:lnTo>
                                <a:pt x="20644" y="5842"/>
                              </a:lnTo>
                              <a:lnTo>
                                <a:pt x="20528" y="5842"/>
                              </a:lnTo>
                              <a:cubicBezTo>
                                <a:pt x="20516" y="5842"/>
                                <a:pt x="20504" y="5932"/>
                                <a:pt x="20504" y="6022"/>
                              </a:cubicBezTo>
                              <a:lnTo>
                                <a:pt x="20504" y="7549"/>
                              </a:lnTo>
                              <a:cubicBezTo>
                                <a:pt x="20504" y="7639"/>
                                <a:pt x="20516" y="7729"/>
                                <a:pt x="20528" y="7729"/>
                              </a:cubicBezTo>
                              <a:lnTo>
                                <a:pt x="20644" y="7729"/>
                              </a:lnTo>
                              <a:lnTo>
                                <a:pt x="20644" y="8598"/>
                              </a:lnTo>
                              <a:cubicBezTo>
                                <a:pt x="20644" y="8688"/>
                                <a:pt x="20656" y="8778"/>
                                <a:pt x="20668" y="8778"/>
                              </a:cubicBezTo>
                              <a:lnTo>
                                <a:pt x="20872" y="8778"/>
                              </a:lnTo>
                              <a:cubicBezTo>
                                <a:pt x="20872" y="8778"/>
                                <a:pt x="20876" y="8778"/>
                                <a:pt x="20876" y="8778"/>
                              </a:cubicBezTo>
                              <a:lnTo>
                                <a:pt x="20876" y="10455"/>
                              </a:lnTo>
                              <a:cubicBezTo>
                                <a:pt x="20876" y="10575"/>
                                <a:pt x="20888" y="10665"/>
                                <a:pt x="20904" y="10665"/>
                              </a:cubicBezTo>
                              <a:lnTo>
                                <a:pt x="21036" y="10665"/>
                              </a:lnTo>
                              <a:lnTo>
                                <a:pt x="21036" y="11654"/>
                              </a:lnTo>
                              <a:cubicBezTo>
                                <a:pt x="21036" y="11774"/>
                                <a:pt x="21048" y="11863"/>
                                <a:pt x="21064" y="11863"/>
                              </a:cubicBezTo>
                              <a:lnTo>
                                <a:pt x="21248" y="11863"/>
                              </a:lnTo>
                              <a:lnTo>
                                <a:pt x="21248" y="13301"/>
                              </a:lnTo>
                              <a:lnTo>
                                <a:pt x="21064" y="13301"/>
                              </a:lnTo>
                              <a:cubicBezTo>
                                <a:pt x="21056" y="13301"/>
                                <a:pt x="21048" y="13331"/>
                                <a:pt x="21044" y="13391"/>
                              </a:cubicBezTo>
                              <a:lnTo>
                                <a:pt x="21044" y="11923"/>
                              </a:lnTo>
                              <a:cubicBezTo>
                                <a:pt x="21044" y="11834"/>
                                <a:pt x="21032" y="11744"/>
                                <a:pt x="21020" y="11744"/>
                              </a:cubicBezTo>
                              <a:lnTo>
                                <a:pt x="20896" y="11744"/>
                              </a:lnTo>
                              <a:lnTo>
                                <a:pt x="20896" y="10785"/>
                              </a:lnTo>
                              <a:cubicBezTo>
                                <a:pt x="20896" y="10695"/>
                                <a:pt x="20884" y="10605"/>
                                <a:pt x="20872" y="10605"/>
                              </a:cubicBezTo>
                              <a:lnTo>
                                <a:pt x="20668" y="10605"/>
                              </a:lnTo>
                              <a:cubicBezTo>
                                <a:pt x="20656" y="10605"/>
                                <a:pt x="20644" y="10695"/>
                                <a:pt x="20644" y="10785"/>
                              </a:cubicBezTo>
                              <a:lnTo>
                                <a:pt x="20644" y="11654"/>
                              </a:lnTo>
                              <a:lnTo>
                                <a:pt x="20528" y="11654"/>
                              </a:lnTo>
                              <a:cubicBezTo>
                                <a:pt x="20516" y="11654"/>
                                <a:pt x="20504" y="11744"/>
                                <a:pt x="20504" y="11834"/>
                              </a:cubicBezTo>
                              <a:lnTo>
                                <a:pt x="20504" y="13361"/>
                              </a:lnTo>
                              <a:cubicBezTo>
                                <a:pt x="20504" y="13451"/>
                                <a:pt x="20516" y="13541"/>
                                <a:pt x="20528" y="13541"/>
                              </a:cubicBezTo>
                              <a:lnTo>
                                <a:pt x="20644" y="13541"/>
                              </a:lnTo>
                              <a:lnTo>
                                <a:pt x="20644" y="14410"/>
                              </a:lnTo>
                              <a:cubicBezTo>
                                <a:pt x="20644" y="14500"/>
                                <a:pt x="20656" y="14590"/>
                                <a:pt x="20668" y="14590"/>
                              </a:cubicBezTo>
                              <a:lnTo>
                                <a:pt x="20872" y="14590"/>
                              </a:lnTo>
                              <a:cubicBezTo>
                                <a:pt x="20872" y="14590"/>
                                <a:pt x="20876" y="14590"/>
                                <a:pt x="20876" y="14590"/>
                              </a:cubicBezTo>
                              <a:lnTo>
                                <a:pt x="20876" y="16267"/>
                              </a:lnTo>
                              <a:cubicBezTo>
                                <a:pt x="20876" y="16387"/>
                                <a:pt x="20888" y="16477"/>
                                <a:pt x="20904" y="16477"/>
                              </a:cubicBezTo>
                              <a:lnTo>
                                <a:pt x="21036" y="16477"/>
                              </a:lnTo>
                              <a:lnTo>
                                <a:pt x="21036" y="17466"/>
                              </a:lnTo>
                              <a:cubicBezTo>
                                <a:pt x="21036" y="17586"/>
                                <a:pt x="21048" y="17675"/>
                                <a:pt x="21064" y="17675"/>
                              </a:cubicBezTo>
                              <a:lnTo>
                                <a:pt x="21248" y="17675"/>
                              </a:lnTo>
                              <a:lnTo>
                                <a:pt x="21248" y="19113"/>
                              </a:lnTo>
                              <a:lnTo>
                                <a:pt x="21064" y="19113"/>
                              </a:lnTo>
                              <a:cubicBezTo>
                                <a:pt x="21056" y="19113"/>
                                <a:pt x="21048" y="19143"/>
                                <a:pt x="21044" y="19203"/>
                              </a:cubicBezTo>
                              <a:lnTo>
                                <a:pt x="21044" y="17675"/>
                              </a:lnTo>
                              <a:cubicBezTo>
                                <a:pt x="21044" y="17586"/>
                                <a:pt x="21032" y="17496"/>
                                <a:pt x="21020" y="17496"/>
                              </a:cubicBezTo>
                              <a:lnTo>
                                <a:pt x="20896" y="17496"/>
                              </a:lnTo>
                              <a:lnTo>
                                <a:pt x="20896" y="16627"/>
                              </a:lnTo>
                              <a:cubicBezTo>
                                <a:pt x="20896" y="16537"/>
                                <a:pt x="20884" y="16447"/>
                                <a:pt x="20872" y="16447"/>
                              </a:cubicBezTo>
                              <a:lnTo>
                                <a:pt x="20668" y="16447"/>
                              </a:lnTo>
                              <a:cubicBezTo>
                                <a:pt x="20656" y="16447"/>
                                <a:pt x="20644" y="16537"/>
                                <a:pt x="20644" y="16627"/>
                              </a:cubicBezTo>
                              <a:lnTo>
                                <a:pt x="20644" y="17496"/>
                              </a:lnTo>
                              <a:lnTo>
                                <a:pt x="20528" y="17496"/>
                              </a:lnTo>
                              <a:cubicBezTo>
                                <a:pt x="20516" y="17496"/>
                                <a:pt x="20504" y="17586"/>
                                <a:pt x="20504" y="17675"/>
                              </a:cubicBezTo>
                              <a:lnTo>
                                <a:pt x="20504" y="19203"/>
                              </a:lnTo>
                              <a:cubicBezTo>
                                <a:pt x="20504" y="19293"/>
                                <a:pt x="20516" y="19383"/>
                                <a:pt x="20528" y="19383"/>
                              </a:cubicBezTo>
                              <a:lnTo>
                                <a:pt x="20644" y="19383"/>
                              </a:lnTo>
                              <a:lnTo>
                                <a:pt x="20644" y="20252"/>
                              </a:lnTo>
                              <a:cubicBezTo>
                                <a:pt x="20644" y="20342"/>
                                <a:pt x="20656" y="20432"/>
                                <a:pt x="20668" y="20432"/>
                              </a:cubicBezTo>
                              <a:lnTo>
                                <a:pt x="20872" y="20432"/>
                              </a:lnTo>
                              <a:cubicBezTo>
                                <a:pt x="20872" y="20432"/>
                                <a:pt x="20876" y="20432"/>
                                <a:pt x="20876" y="20432"/>
                              </a:cubicBezTo>
                              <a:cubicBezTo>
                                <a:pt x="20876" y="20432"/>
                                <a:pt x="20876" y="20462"/>
                                <a:pt x="20876" y="20462"/>
                              </a:cubicBezTo>
                              <a:lnTo>
                                <a:pt x="20876" y="21570"/>
                              </a:lnTo>
                              <a:lnTo>
                                <a:pt x="21472" y="21570"/>
                              </a:lnTo>
                              <a:lnTo>
                                <a:pt x="21472" y="20881"/>
                              </a:lnTo>
                              <a:lnTo>
                                <a:pt x="21600" y="20881"/>
                              </a:lnTo>
                              <a:lnTo>
                                <a:pt x="21600" y="15938"/>
                              </a:lnTo>
                              <a:lnTo>
                                <a:pt x="21472" y="15938"/>
                              </a:lnTo>
                              <a:lnTo>
                                <a:pt x="21472" y="15039"/>
                              </a:lnTo>
                              <a:lnTo>
                                <a:pt x="21600" y="15039"/>
                              </a:lnTo>
                              <a:lnTo>
                                <a:pt x="21600" y="10096"/>
                              </a:lnTo>
                              <a:lnTo>
                                <a:pt x="21472" y="10096"/>
                              </a:lnTo>
                              <a:lnTo>
                                <a:pt x="21472" y="9167"/>
                              </a:lnTo>
                              <a:lnTo>
                                <a:pt x="21600" y="9167"/>
                              </a:lnTo>
                              <a:lnTo>
                                <a:pt x="21600" y="4224"/>
                              </a:lnTo>
                              <a:lnTo>
                                <a:pt x="21472" y="4224"/>
                              </a:lnTo>
                              <a:lnTo>
                                <a:pt x="21472" y="3236"/>
                              </a:lnTo>
                              <a:lnTo>
                                <a:pt x="21600" y="3236"/>
                              </a:lnTo>
                              <a:lnTo>
                                <a:pt x="21600" y="2097"/>
                              </a:lnTo>
                              <a:lnTo>
                                <a:pt x="21600" y="2097"/>
                              </a:lnTo>
                              <a:lnTo>
                                <a:pt x="21600" y="0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21032" y="2636"/>
                              </a:moveTo>
                              <a:lnTo>
                                <a:pt x="20900" y="2636"/>
                              </a:lnTo>
                              <a:cubicBezTo>
                                <a:pt x="20896" y="2636"/>
                                <a:pt x="20896" y="2636"/>
                                <a:pt x="20892" y="2636"/>
                              </a:cubicBezTo>
                              <a:cubicBezTo>
                                <a:pt x="20892" y="2636"/>
                                <a:pt x="20892" y="2606"/>
                                <a:pt x="20892" y="2606"/>
                              </a:cubicBezTo>
                              <a:lnTo>
                                <a:pt x="20892" y="2097"/>
                              </a:lnTo>
                              <a:lnTo>
                                <a:pt x="21028" y="2097"/>
                              </a:lnTo>
                              <a:lnTo>
                                <a:pt x="21028" y="2636"/>
                              </a:lnTo>
                              <a:close/>
                              <a:moveTo>
                                <a:pt x="21032" y="8508"/>
                              </a:moveTo>
                              <a:lnTo>
                                <a:pt x="20900" y="8508"/>
                              </a:lnTo>
                              <a:cubicBezTo>
                                <a:pt x="20896" y="8508"/>
                                <a:pt x="20896" y="8508"/>
                                <a:pt x="20896" y="8508"/>
                              </a:cubicBezTo>
                              <a:lnTo>
                                <a:pt x="20896" y="7669"/>
                              </a:lnTo>
                              <a:lnTo>
                                <a:pt x="21012" y="7669"/>
                              </a:lnTo>
                              <a:cubicBezTo>
                                <a:pt x="21020" y="7669"/>
                                <a:pt x="21028" y="7639"/>
                                <a:pt x="21032" y="7579"/>
                              </a:cubicBezTo>
                              <a:lnTo>
                                <a:pt x="21032" y="8508"/>
                              </a:lnTo>
                              <a:close/>
                              <a:moveTo>
                                <a:pt x="21032" y="14410"/>
                              </a:moveTo>
                              <a:lnTo>
                                <a:pt x="20900" y="14410"/>
                              </a:lnTo>
                              <a:cubicBezTo>
                                <a:pt x="20896" y="14410"/>
                                <a:pt x="20896" y="14410"/>
                                <a:pt x="20896" y="14410"/>
                              </a:cubicBezTo>
                              <a:lnTo>
                                <a:pt x="20896" y="13571"/>
                              </a:lnTo>
                              <a:lnTo>
                                <a:pt x="21012" y="13571"/>
                              </a:lnTo>
                              <a:cubicBezTo>
                                <a:pt x="21020" y="13571"/>
                                <a:pt x="21028" y="13541"/>
                                <a:pt x="21032" y="13481"/>
                              </a:cubicBezTo>
                              <a:lnTo>
                                <a:pt x="21032" y="14410"/>
                              </a:lnTo>
                              <a:close/>
                              <a:moveTo>
                                <a:pt x="21032" y="20282"/>
                              </a:moveTo>
                              <a:lnTo>
                                <a:pt x="20900" y="20282"/>
                              </a:lnTo>
                              <a:cubicBezTo>
                                <a:pt x="20896" y="20282"/>
                                <a:pt x="20896" y="20282"/>
                                <a:pt x="20892" y="20282"/>
                              </a:cubicBezTo>
                              <a:cubicBezTo>
                                <a:pt x="20892" y="20282"/>
                                <a:pt x="20892" y="20252"/>
                                <a:pt x="20892" y="20252"/>
                              </a:cubicBezTo>
                              <a:lnTo>
                                <a:pt x="20892" y="19383"/>
                              </a:lnTo>
                              <a:lnTo>
                                <a:pt x="21008" y="19383"/>
                              </a:lnTo>
                              <a:cubicBezTo>
                                <a:pt x="21016" y="19383"/>
                                <a:pt x="21024" y="19353"/>
                                <a:pt x="21028" y="19293"/>
                              </a:cubicBezTo>
                              <a:lnTo>
                                <a:pt x="21028" y="20282"/>
                              </a:lnTo>
                              <a:close/>
                              <a:moveTo>
                                <a:pt x="21420" y="20282"/>
                              </a:moveTo>
                              <a:lnTo>
                                <a:pt x="21312" y="20282"/>
                              </a:lnTo>
                              <a:lnTo>
                                <a:pt x="21312" y="19623"/>
                              </a:lnTo>
                              <a:lnTo>
                                <a:pt x="21420" y="19623"/>
                              </a:lnTo>
                              <a:lnTo>
                                <a:pt x="21420" y="20282"/>
                              </a:lnTo>
                              <a:close/>
                              <a:moveTo>
                                <a:pt x="21420" y="17286"/>
                              </a:moveTo>
                              <a:lnTo>
                                <a:pt x="21312" y="17286"/>
                              </a:lnTo>
                              <a:lnTo>
                                <a:pt x="21312" y="16507"/>
                              </a:lnTo>
                              <a:lnTo>
                                <a:pt x="21420" y="16507"/>
                              </a:lnTo>
                              <a:lnTo>
                                <a:pt x="21420" y="17286"/>
                              </a:lnTo>
                              <a:close/>
                              <a:moveTo>
                                <a:pt x="21420" y="14410"/>
                              </a:moveTo>
                              <a:lnTo>
                                <a:pt x="21312" y="14410"/>
                              </a:lnTo>
                              <a:lnTo>
                                <a:pt x="21312" y="13781"/>
                              </a:lnTo>
                              <a:lnTo>
                                <a:pt x="21420" y="13781"/>
                              </a:lnTo>
                              <a:lnTo>
                                <a:pt x="21420" y="14410"/>
                              </a:lnTo>
                              <a:close/>
                              <a:moveTo>
                                <a:pt x="21420" y="11444"/>
                              </a:moveTo>
                              <a:lnTo>
                                <a:pt x="21312" y="11444"/>
                              </a:lnTo>
                              <a:lnTo>
                                <a:pt x="21312" y="10605"/>
                              </a:lnTo>
                              <a:lnTo>
                                <a:pt x="21420" y="10605"/>
                              </a:lnTo>
                              <a:lnTo>
                                <a:pt x="21420" y="11444"/>
                              </a:lnTo>
                              <a:close/>
                              <a:moveTo>
                                <a:pt x="21420" y="8508"/>
                              </a:moveTo>
                              <a:lnTo>
                                <a:pt x="21312" y="8508"/>
                              </a:lnTo>
                              <a:lnTo>
                                <a:pt x="21312" y="7879"/>
                              </a:lnTo>
                              <a:lnTo>
                                <a:pt x="21420" y="7879"/>
                              </a:lnTo>
                              <a:lnTo>
                                <a:pt x="21420" y="8508"/>
                              </a:lnTo>
                              <a:close/>
                              <a:moveTo>
                                <a:pt x="21420" y="5572"/>
                              </a:moveTo>
                              <a:lnTo>
                                <a:pt x="21312" y="5572"/>
                              </a:lnTo>
                              <a:lnTo>
                                <a:pt x="21312" y="4733"/>
                              </a:lnTo>
                              <a:lnTo>
                                <a:pt x="21420" y="4733"/>
                              </a:lnTo>
                              <a:lnTo>
                                <a:pt x="21420" y="5572"/>
                              </a:lnTo>
                              <a:close/>
                              <a:moveTo>
                                <a:pt x="21420" y="2636"/>
                              </a:moveTo>
                              <a:lnTo>
                                <a:pt x="21312" y="2636"/>
                              </a:lnTo>
                              <a:lnTo>
                                <a:pt x="21312" y="2127"/>
                              </a:lnTo>
                              <a:lnTo>
                                <a:pt x="21420" y="2127"/>
                              </a:lnTo>
                              <a:lnTo>
                                <a:pt x="21420" y="2636"/>
                              </a:lnTo>
                              <a:close/>
                              <a:moveTo>
                                <a:pt x="19320" y="5902"/>
                              </a:moveTo>
                              <a:lnTo>
                                <a:pt x="19244" y="5902"/>
                              </a:lnTo>
                              <a:lnTo>
                                <a:pt x="19244" y="5333"/>
                              </a:lnTo>
                              <a:cubicBezTo>
                                <a:pt x="19244" y="5273"/>
                                <a:pt x="19236" y="5213"/>
                                <a:pt x="19228" y="5213"/>
                              </a:cubicBezTo>
                              <a:lnTo>
                                <a:pt x="19096" y="5213"/>
                              </a:lnTo>
                              <a:cubicBezTo>
                                <a:pt x="19088" y="5213"/>
                                <a:pt x="19080" y="5273"/>
                                <a:pt x="19080" y="5333"/>
                              </a:cubicBezTo>
                              <a:lnTo>
                                <a:pt x="19080" y="5902"/>
                              </a:lnTo>
                              <a:lnTo>
                                <a:pt x="19004" y="5902"/>
                              </a:lnTo>
                              <a:cubicBezTo>
                                <a:pt x="18996" y="5902"/>
                                <a:pt x="18988" y="5962"/>
                                <a:pt x="18988" y="6022"/>
                              </a:cubicBezTo>
                              <a:lnTo>
                                <a:pt x="18988" y="7040"/>
                              </a:lnTo>
                              <a:cubicBezTo>
                                <a:pt x="18988" y="7100"/>
                                <a:pt x="18996" y="7160"/>
                                <a:pt x="19004" y="7160"/>
                              </a:cubicBezTo>
                              <a:lnTo>
                                <a:pt x="19080" y="7160"/>
                              </a:lnTo>
                              <a:lnTo>
                                <a:pt x="19080" y="7729"/>
                              </a:lnTo>
                              <a:cubicBezTo>
                                <a:pt x="19080" y="7789"/>
                                <a:pt x="19088" y="7849"/>
                                <a:pt x="19096" y="7849"/>
                              </a:cubicBezTo>
                              <a:lnTo>
                                <a:pt x="19232" y="7849"/>
                              </a:lnTo>
                              <a:cubicBezTo>
                                <a:pt x="19240" y="7849"/>
                                <a:pt x="19248" y="7789"/>
                                <a:pt x="19248" y="7729"/>
                              </a:cubicBezTo>
                              <a:lnTo>
                                <a:pt x="19248" y="7160"/>
                              </a:lnTo>
                              <a:lnTo>
                                <a:pt x="19324" y="7160"/>
                              </a:lnTo>
                              <a:cubicBezTo>
                                <a:pt x="19332" y="7160"/>
                                <a:pt x="19340" y="7100"/>
                                <a:pt x="19340" y="7040"/>
                              </a:cubicBezTo>
                              <a:lnTo>
                                <a:pt x="19340" y="6022"/>
                              </a:lnTo>
                              <a:cubicBezTo>
                                <a:pt x="19336" y="5932"/>
                                <a:pt x="19328" y="5902"/>
                                <a:pt x="19320" y="5902"/>
                              </a:cubicBezTo>
                              <a:close/>
                              <a:moveTo>
                                <a:pt x="20588" y="20462"/>
                              </a:moveTo>
                              <a:lnTo>
                                <a:pt x="20484" y="20462"/>
                              </a:lnTo>
                              <a:lnTo>
                                <a:pt x="20484" y="19683"/>
                              </a:lnTo>
                              <a:cubicBezTo>
                                <a:pt x="20484" y="19593"/>
                                <a:pt x="20476" y="19533"/>
                                <a:pt x="20464" y="19533"/>
                              </a:cubicBezTo>
                              <a:lnTo>
                                <a:pt x="20280" y="19533"/>
                              </a:lnTo>
                              <a:cubicBezTo>
                                <a:pt x="20268" y="19533"/>
                                <a:pt x="20260" y="19593"/>
                                <a:pt x="20260" y="19683"/>
                              </a:cubicBezTo>
                              <a:lnTo>
                                <a:pt x="20260" y="20462"/>
                              </a:lnTo>
                              <a:lnTo>
                                <a:pt x="20156" y="20462"/>
                              </a:lnTo>
                              <a:cubicBezTo>
                                <a:pt x="20144" y="20462"/>
                                <a:pt x="20136" y="20521"/>
                                <a:pt x="20136" y="20611"/>
                              </a:cubicBezTo>
                              <a:lnTo>
                                <a:pt x="20136" y="21240"/>
                              </a:lnTo>
                              <a:lnTo>
                                <a:pt x="20136" y="21240"/>
                              </a:lnTo>
                              <a:lnTo>
                                <a:pt x="20136" y="21570"/>
                              </a:lnTo>
                              <a:lnTo>
                                <a:pt x="20616" y="21570"/>
                              </a:lnTo>
                              <a:lnTo>
                                <a:pt x="20616" y="20611"/>
                              </a:lnTo>
                              <a:cubicBezTo>
                                <a:pt x="20608" y="20551"/>
                                <a:pt x="20600" y="20462"/>
                                <a:pt x="20588" y="20462"/>
                              </a:cubicBezTo>
                              <a:close/>
                              <a:moveTo>
                                <a:pt x="19640" y="2217"/>
                              </a:moveTo>
                              <a:lnTo>
                                <a:pt x="19492" y="2217"/>
                              </a:lnTo>
                              <a:cubicBezTo>
                                <a:pt x="19484" y="2217"/>
                                <a:pt x="19476" y="2277"/>
                                <a:pt x="19476" y="2337"/>
                              </a:cubicBezTo>
                              <a:lnTo>
                                <a:pt x="19476" y="2966"/>
                              </a:lnTo>
                              <a:lnTo>
                                <a:pt x="19392" y="2966"/>
                              </a:lnTo>
                              <a:cubicBezTo>
                                <a:pt x="19384" y="2966"/>
                                <a:pt x="19376" y="3026"/>
                                <a:pt x="19376" y="3086"/>
                              </a:cubicBezTo>
                              <a:lnTo>
                                <a:pt x="19376" y="4194"/>
                              </a:lnTo>
                              <a:cubicBezTo>
                                <a:pt x="19376" y="4254"/>
                                <a:pt x="19384" y="4314"/>
                                <a:pt x="19392" y="4314"/>
                              </a:cubicBezTo>
                              <a:lnTo>
                                <a:pt x="19476" y="4314"/>
                              </a:lnTo>
                              <a:lnTo>
                                <a:pt x="19476" y="4943"/>
                              </a:lnTo>
                              <a:cubicBezTo>
                                <a:pt x="19476" y="5003"/>
                                <a:pt x="19484" y="5063"/>
                                <a:pt x="19492" y="5063"/>
                              </a:cubicBezTo>
                              <a:lnTo>
                                <a:pt x="19640" y="5063"/>
                              </a:lnTo>
                              <a:cubicBezTo>
                                <a:pt x="19648" y="5063"/>
                                <a:pt x="19656" y="5003"/>
                                <a:pt x="19656" y="4943"/>
                              </a:cubicBezTo>
                              <a:lnTo>
                                <a:pt x="19656" y="4314"/>
                              </a:lnTo>
                              <a:lnTo>
                                <a:pt x="19740" y="4314"/>
                              </a:lnTo>
                              <a:cubicBezTo>
                                <a:pt x="19748" y="4314"/>
                                <a:pt x="19756" y="4254"/>
                                <a:pt x="19756" y="4194"/>
                              </a:cubicBezTo>
                              <a:lnTo>
                                <a:pt x="19756" y="3086"/>
                              </a:lnTo>
                              <a:cubicBezTo>
                                <a:pt x="19756" y="3026"/>
                                <a:pt x="19748" y="2966"/>
                                <a:pt x="19740" y="2966"/>
                              </a:cubicBezTo>
                              <a:lnTo>
                                <a:pt x="19656" y="2966"/>
                              </a:lnTo>
                              <a:lnTo>
                                <a:pt x="19656" y="2337"/>
                              </a:lnTo>
                              <a:cubicBezTo>
                                <a:pt x="19656" y="2277"/>
                                <a:pt x="19648" y="2217"/>
                                <a:pt x="19640" y="2217"/>
                              </a:cubicBezTo>
                              <a:close/>
                              <a:moveTo>
                                <a:pt x="19740" y="20641"/>
                              </a:moveTo>
                              <a:lnTo>
                                <a:pt x="19656" y="20641"/>
                              </a:lnTo>
                              <a:lnTo>
                                <a:pt x="19656" y="20012"/>
                              </a:lnTo>
                              <a:cubicBezTo>
                                <a:pt x="19656" y="19952"/>
                                <a:pt x="19648" y="19892"/>
                                <a:pt x="19640" y="19892"/>
                              </a:cubicBezTo>
                              <a:lnTo>
                                <a:pt x="19492" y="19892"/>
                              </a:lnTo>
                              <a:cubicBezTo>
                                <a:pt x="19484" y="19892"/>
                                <a:pt x="19476" y="19952"/>
                                <a:pt x="19476" y="20012"/>
                              </a:cubicBezTo>
                              <a:lnTo>
                                <a:pt x="19476" y="20641"/>
                              </a:lnTo>
                              <a:lnTo>
                                <a:pt x="19392" y="20641"/>
                              </a:lnTo>
                              <a:cubicBezTo>
                                <a:pt x="19384" y="20641"/>
                                <a:pt x="19376" y="20701"/>
                                <a:pt x="19376" y="20761"/>
                              </a:cubicBezTo>
                              <a:lnTo>
                                <a:pt x="19376" y="21600"/>
                              </a:lnTo>
                              <a:lnTo>
                                <a:pt x="19764" y="21600"/>
                              </a:lnTo>
                              <a:lnTo>
                                <a:pt x="19764" y="20761"/>
                              </a:lnTo>
                              <a:cubicBezTo>
                                <a:pt x="19760" y="20701"/>
                                <a:pt x="19752" y="20641"/>
                                <a:pt x="19740" y="20641"/>
                              </a:cubicBezTo>
                              <a:close/>
                              <a:moveTo>
                                <a:pt x="20048" y="5003"/>
                              </a:moveTo>
                              <a:lnTo>
                                <a:pt x="19884" y="5003"/>
                              </a:lnTo>
                              <a:cubicBezTo>
                                <a:pt x="19872" y="5003"/>
                                <a:pt x="19864" y="5063"/>
                                <a:pt x="19864" y="5153"/>
                              </a:cubicBezTo>
                              <a:lnTo>
                                <a:pt x="19864" y="5872"/>
                              </a:lnTo>
                              <a:lnTo>
                                <a:pt x="19768" y="5872"/>
                              </a:lnTo>
                              <a:cubicBezTo>
                                <a:pt x="19756" y="5872"/>
                                <a:pt x="19748" y="5932"/>
                                <a:pt x="19748" y="6022"/>
                              </a:cubicBezTo>
                              <a:lnTo>
                                <a:pt x="19748" y="6591"/>
                              </a:lnTo>
                              <a:lnTo>
                                <a:pt x="19748" y="6591"/>
                              </a:lnTo>
                              <a:lnTo>
                                <a:pt x="19748" y="7280"/>
                              </a:lnTo>
                              <a:cubicBezTo>
                                <a:pt x="19748" y="7370"/>
                                <a:pt x="19756" y="7430"/>
                                <a:pt x="19768" y="7430"/>
                              </a:cubicBezTo>
                              <a:lnTo>
                                <a:pt x="19864" y="7430"/>
                              </a:lnTo>
                              <a:lnTo>
                                <a:pt x="19864" y="8149"/>
                              </a:lnTo>
                              <a:cubicBezTo>
                                <a:pt x="19864" y="8239"/>
                                <a:pt x="19872" y="8298"/>
                                <a:pt x="19884" y="8298"/>
                              </a:cubicBezTo>
                              <a:lnTo>
                                <a:pt x="20048" y="8298"/>
                              </a:lnTo>
                              <a:cubicBezTo>
                                <a:pt x="20060" y="8298"/>
                                <a:pt x="20068" y="8239"/>
                                <a:pt x="20068" y="8149"/>
                              </a:cubicBezTo>
                              <a:lnTo>
                                <a:pt x="20068" y="7430"/>
                              </a:lnTo>
                              <a:lnTo>
                                <a:pt x="20164" y="7430"/>
                              </a:lnTo>
                              <a:cubicBezTo>
                                <a:pt x="20176" y="7430"/>
                                <a:pt x="20184" y="7370"/>
                                <a:pt x="20184" y="7280"/>
                              </a:cubicBezTo>
                              <a:lnTo>
                                <a:pt x="20184" y="5992"/>
                              </a:lnTo>
                              <a:cubicBezTo>
                                <a:pt x="20184" y="5902"/>
                                <a:pt x="20176" y="5842"/>
                                <a:pt x="20164" y="5842"/>
                              </a:cubicBezTo>
                              <a:lnTo>
                                <a:pt x="20068" y="5842"/>
                              </a:lnTo>
                              <a:lnTo>
                                <a:pt x="20068" y="5123"/>
                              </a:lnTo>
                              <a:cubicBezTo>
                                <a:pt x="20068" y="5063"/>
                                <a:pt x="20060" y="5003"/>
                                <a:pt x="20048" y="5003"/>
                              </a:cubicBezTo>
                              <a:close/>
                              <a:moveTo>
                                <a:pt x="20460" y="7759"/>
                              </a:moveTo>
                              <a:lnTo>
                                <a:pt x="20276" y="7759"/>
                              </a:lnTo>
                              <a:cubicBezTo>
                                <a:pt x="20264" y="7759"/>
                                <a:pt x="20256" y="7819"/>
                                <a:pt x="20256" y="7909"/>
                              </a:cubicBezTo>
                              <a:lnTo>
                                <a:pt x="20256" y="8688"/>
                              </a:lnTo>
                              <a:lnTo>
                                <a:pt x="20152" y="8688"/>
                              </a:lnTo>
                              <a:cubicBezTo>
                                <a:pt x="20140" y="8688"/>
                                <a:pt x="20132" y="8748"/>
                                <a:pt x="20132" y="8838"/>
                              </a:cubicBezTo>
                              <a:lnTo>
                                <a:pt x="20132" y="9467"/>
                              </a:lnTo>
                              <a:lnTo>
                                <a:pt x="20132" y="9467"/>
                              </a:lnTo>
                              <a:lnTo>
                                <a:pt x="20132" y="10216"/>
                              </a:lnTo>
                              <a:cubicBezTo>
                                <a:pt x="20132" y="10306"/>
                                <a:pt x="20140" y="10366"/>
                                <a:pt x="20152" y="10366"/>
                              </a:cubicBezTo>
                              <a:lnTo>
                                <a:pt x="20256" y="10366"/>
                              </a:lnTo>
                              <a:lnTo>
                                <a:pt x="20256" y="11145"/>
                              </a:lnTo>
                              <a:cubicBezTo>
                                <a:pt x="20256" y="11234"/>
                                <a:pt x="20264" y="11294"/>
                                <a:pt x="20276" y="11294"/>
                              </a:cubicBezTo>
                              <a:lnTo>
                                <a:pt x="20460" y="11294"/>
                              </a:lnTo>
                              <a:cubicBezTo>
                                <a:pt x="20472" y="11294"/>
                                <a:pt x="20480" y="11234"/>
                                <a:pt x="20480" y="11145"/>
                              </a:cubicBezTo>
                              <a:lnTo>
                                <a:pt x="20480" y="10366"/>
                              </a:lnTo>
                              <a:lnTo>
                                <a:pt x="20584" y="10366"/>
                              </a:lnTo>
                              <a:cubicBezTo>
                                <a:pt x="20596" y="10366"/>
                                <a:pt x="20604" y="10306"/>
                                <a:pt x="20604" y="10216"/>
                              </a:cubicBezTo>
                              <a:lnTo>
                                <a:pt x="20604" y="8838"/>
                              </a:lnTo>
                              <a:cubicBezTo>
                                <a:pt x="20604" y="8748"/>
                                <a:pt x="20596" y="8688"/>
                                <a:pt x="20584" y="8688"/>
                              </a:cubicBezTo>
                              <a:lnTo>
                                <a:pt x="20480" y="8688"/>
                              </a:lnTo>
                              <a:lnTo>
                                <a:pt x="20480" y="7909"/>
                              </a:lnTo>
                              <a:cubicBezTo>
                                <a:pt x="20480" y="7849"/>
                                <a:pt x="20472" y="7759"/>
                                <a:pt x="20460" y="7759"/>
                              </a:cubicBezTo>
                              <a:close/>
                              <a:moveTo>
                                <a:pt x="20276" y="17256"/>
                              </a:moveTo>
                              <a:lnTo>
                                <a:pt x="20460" y="17256"/>
                              </a:lnTo>
                              <a:cubicBezTo>
                                <a:pt x="20472" y="17256"/>
                                <a:pt x="20480" y="17196"/>
                                <a:pt x="20480" y="17106"/>
                              </a:cubicBezTo>
                              <a:lnTo>
                                <a:pt x="20480" y="16327"/>
                              </a:lnTo>
                              <a:lnTo>
                                <a:pt x="20584" y="16327"/>
                              </a:lnTo>
                              <a:cubicBezTo>
                                <a:pt x="20596" y="16327"/>
                                <a:pt x="20604" y="16267"/>
                                <a:pt x="20604" y="16178"/>
                              </a:cubicBezTo>
                              <a:lnTo>
                                <a:pt x="20604" y="14799"/>
                              </a:lnTo>
                              <a:cubicBezTo>
                                <a:pt x="20604" y="14710"/>
                                <a:pt x="20596" y="14650"/>
                                <a:pt x="20584" y="14650"/>
                              </a:cubicBezTo>
                              <a:lnTo>
                                <a:pt x="20480" y="14650"/>
                              </a:lnTo>
                              <a:lnTo>
                                <a:pt x="20480" y="13871"/>
                              </a:lnTo>
                              <a:cubicBezTo>
                                <a:pt x="20480" y="13781"/>
                                <a:pt x="20472" y="13721"/>
                                <a:pt x="20460" y="13721"/>
                              </a:cubicBezTo>
                              <a:lnTo>
                                <a:pt x="20276" y="13721"/>
                              </a:lnTo>
                              <a:cubicBezTo>
                                <a:pt x="20264" y="13721"/>
                                <a:pt x="20256" y="13781"/>
                                <a:pt x="20256" y="13871"/>
                              </a:cubicBezTo>
                              <a:lnTo>
                                <a:pt x="20256" y="14650"/>
                              </a:lnTo>
                              <a:lnTo>
                                <a:pt x="20152" y="14650"/>
                              </a:lnTo>
                              <a:cubicBezTo>
                                <a:pt x="20140" y="14650"/>
                                <a:pt x="20132" y="14710"/>
                                <a:pt x="20132" y="14799"/>
                              </a:cubicBezTo>
                              <a:lnTo>
                                <a:pt x="20132" y="15429"/>
                              </a:lnTo>
                              <a:lnTo>
                                <a:pt x="20132" y="15429"/>
                              </a:lnTo>
                              <a:lnTo>
                                <a:pt x="20132" y="16178"/>
                              </a:lnTo>
                              <a:cubicBezTo>
                                <a:pt x="20132" y="16267"/>
                                <a:pt x="20140" y="16327"/>
                                <a:pt x="20152" y="16327"/>
                              </a:cubicBezTo>
                              <a:lnTo>
                                <a:pt x="20256" y="16327"/>
                              </a:lnTo>
                              <a:lnTo>
                                <a:pt x="20256" y="17106"/>
                              </a:lnTo>
                              <a:cubicBezTo>
                                <a:pt x="20256" y="17166"/>
                                <a:pt x="20264" y="17256"/>
                                <a:pt x="20276" y="17256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2194678" id="Group 199" o:spid="_x0000_s1026" style="position:absolute;margin-left:0;margin-top:0;width:540pt;height:72.7pt;z-index:-251582464;mso-width-percent:1000;mso-position-horizontal:center;mso-position-horizontal-relative:margin;mso-position-vertical:bottom;mso-position-vertical-relative:page;mso-width-percent:1000;mso-width-relative:margin;mso-height-relative:margin" coordsize="68580,9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">
              <v:rect id="Rectangle" o:spid="_x0000_s1027" style="position:absolute;top:609;width:68580;height:86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" fillcolor="#264d2b [3204]" stroked="f" strokeweight="1pt">
                <v:stroke miterlimit="4"/>
                <v:textbox inset="3pt,3pt,3pt,3pt"/>
              </v:rect>
              <v:shape id="Shape" o:spid="_x0000_s1028" style="position:absolute;width:68580;height:915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" path="m18904,14889r-68,l18836,14380v,-60,-8,-120,-16,-120l18700,14260v-8,,-16,60,-16,120l18684,14889r-68,c18608,14889,18600,14949,18600,15009r,899c18600,15968,18608,16028,18616,16028r68,l18684,16537v,60,8,120,16,120l18820,16657v8,,16,-60,16,-120l18836,16028r68,c18912,16028,18920,15968,18920,15908r,-899c18916,14919,18912,14889,18904,14889xm18484,6022r-64,l18420,5542v,-60,-4,-90,-12,-90l18300,5452v-8,,-12,30,-12,90l18288,6022r-64,c18216,6022,18212,6052,18212,6111r,809c18212,6980,18216,7010,18224,7010r64,l18288,7490v,59,4,89,12,89l18408,7579v8,,12,-30,12,-89l18420,7010r64,c18492,7010,18496,6980,18496,6920r,-809c18500,6052,18492,6022,18484,6022xm18904,20761r-68,l18836,20252v,-60,-8,-120,-16,-120l18700,20132v-8,,-16,60,-16,120l18684,20761r-68,c18608,20761,18600,20821,18600,20881r,719l18916,21600r,-719c18916,20821,18912,20761,18904,20761xm18904,9017r-68,l18836,8508v,-60,-8,-120,-16,-120l18700,8388v-8,,-16,60,-16,120l18684,9017r-68,c18608,9017,18600,9077,18600,9137r,899c18600,10096,18608,10156,18616,10156r68,l18684,10665v,60,8,120,16,120l18820,10785v8,,16,-60,16,-120l18836,10156r68,c18912,10156,18920,10096,18920,10036r,-899c18916,9047,18912,9017,18904,9017xm18904,3116r-68,l18836,2606v,-60,-8,-119,-16,-119l18700,2487v-8,,-16,59,-16,119l18684,3116r-68,c18608,3116,18600,3176,18600,3236r,898c18600,4194,18608,4254,18616,4254r68,l18684,4763v,60,8,120,16,120l18820,4883v8,,16,-60,16,-120l18836,4254r68,c18912,4254,18920,4194,18920,4134r,-898c18916,3176,18912,3116,18904,3116xm18484,17825r-64,l18420,17346v,-60,-4,-90,-12,-90l18300,17256v-8,,-12,30,-12,90l18288,17825r-64,c18216,17825,18212,17855,18212,17915r,809c18212,18784,18216,18814,18224,18814r64,l18288,19293v,60,4,90,12,90l18408,19383v8,,12,-30,12,-90l18420,18814r64,c18492,18814,18496,18784,18496,18724r,-809c18500,17855,18492,17825,18484,17825xm18484,11893r-64,l18420,11414v,-60,-4,-90,-12,-90l18300,11324v-8,,-12,30,-12,90l18288,11893r-64,c18216,11893,18212,11923,18212,11983r,809c18212,12852,18216,12882,18224,12882r64,l18288,13361v,60,4,90,12,90l18408,13451v8,,12,-30,12,-90l18420,12882r64,c18492,12882,18496,12852,18496,12792r,-809c18500,11923,18492,11893,18484,11893xm18072,14979r-56,l18016,14560v,-60,-4,-90,-12,-90l17908,14470v-8,,-12,30,-12,90l17896,14979r-56,c17832,14979,17828,15009,17828,15069r,719c17828,15848,17832,15878,17840,15878r56,l17896,16297v,60,4,90,12,90l18004,16387v8,,12,-30,12,-90l18016,15878r56,c18080,15878,18084,15848,18084,15788r,-719c18080,15039,18076,14979,18072,14979xm18072,20881r-56,l18016,20462v,-60,-4,-90,-12,-90l17908,20372v-8,,-12,30,-12,90l17896,20881r-56,c17832,20881,17828,20911,17828,20971r,629l18084,21600r,-629c18080,20911,18076,20881,18072,20881xm18072,9107r-56,l18016,8688v,-60,-4,-90,-12,-90l17908,8598v-8,,-12,30,-12,90l17896,9107r-56,c17832,9107,17828,9137,17828,9197r,719c17828,9976,17832,10006,17840,10006r56,l17896,10426v,59,4,89,12,89l18004,10515v8,,12,-30,12,-89l18016,10006r56,c18080,10006,18084,9976,18084,9916r,-719c18080,9137,18076,9107,18072,9107xm19320,11774r-76,l19244,11204v,-59,-8,-119,-16,-119l19096,11085v-8,,-16,60,-16,119l19080,11774r-76,c18996,11774,18988,11834,18988,11893r,1019c18988,12972,18996,13032,19004,13032r76,l19080,13601v,60,8,120,16,120l19232,13721v8,,16,-60,16,-120l19248,13032r76,c19332,13032,19340,12972,19340,12912r,-1019c19336,11834,19328,11774,19320,11774xm18072,3236r-56,l18016,2816v,-60,-4,-90,-12,-90l17908,2726v-8,,-12,30,-12,90l17896,3236r-56,c17832,3236,17828,3265,17828,3325r,719c17828,4104,17832,4134,17840,4134r56,l17896,4554v,60,4,90,12,90l18004,4644v8,,12,-30,12,-90l18016,4134r56,c18080,4134,18084,4104,18084,4044r,-719c18080,3265,18076,3236,18072,3236xm19320,17705r-76,l19244,17136v,-60,-8,-120,-16,-120l19096,17016v-8,,-16,60,-16,120l19080,17705r-76,c18996,17705,18988,17765,18988,17825r,1019c18988,18904,18996,18964,19004,18964r76,l19080,19533v,60,8,120,16,120l19232,19653v8,,16,-60,16,-120l19248,18964r76,c19332,18964,19340,18904,19340,18844r,-1019c19336,17765,19328,17705,19320,17705xm19884,14110r164,c20060,14110,20068,14050,20068,13961r,-719l20164,13242v12,,20,-60,20,-150l20184,11864v,-90,-8,-150,-20,-150l20068,11714r,-719c20068,10905,20060,10845,20048,10845r-164,c19872,10845,19864,10905,19864,10995r,719l19768,11714v-12,,-20,60,-20,150l19748,12433r,l19748,13122v,90,8,150,20,150l19864,13272r,719c19864,14050,19872,14110,19884,14110xm20184,19054r,-1229c20184,17735,20176,17675,20164,17675r-96,l20068,16956v,-89,-8,-149,-20,-149l19884,16807v-12,,-20,60,-20,149l19864,17675r-96,c19756,17675,19748,17735,19748,17825r,569l19748,18394r,689c19748,19173,19756,19233,19768,19233r96,l19864,19952v,90,8,150,20,150l20048,20102v12,,20,-60,20,-150l20068,19233r96,c20172,19203,20184,19143,20184,19054xm19368,10126v,60,8,120,16,120l19468,10246r,629c19468,10935,19476,10995,19484,10995r148,c19640,10995,19648,10935,19648,10875r,-629l19732,10246v8,,16,-60,16,-120l19748,9017v,-59,-8,-119,-16,-119l19656,8898r,-629c19656,8209,19648,8149,19640,8149r-148,c19484,8149,19476,8209,19476,8269r,629l19392,8898v-8,,-16,60,-16,119l19376,10126r-8,xm19368,15998v,60,8,120,16,120l19468,16118r,629c19468,16807,19476,16867,19484,16867r148,c19640,16867,19648,16807,19648,16747r,-629l19732,16118v8,,16,-60,16,-120l19748,14889v,-60,-8,-120,-16,-120l19656,14769r,-629c19656,14080,19648,14021,19640,14021r-148,c19484,14021,19476,14080,19476,14140r,629l19392,14769v-8,,-16,60,-16,120l19376,15998r-8,xm,l,2127r19864,l19864,2277v,90,8,150,20,150l20048,2427v12,,20,-60,20,-150l20068,2127r188,l20256,2846r-104,c20140,2846,20132,2906,20132,2996r,629l20132,3625r,749c20132,4464,20140,4524,20152,4524r104,l20256,5303v,89,8,149,20,149l20460,5452v12,,20,-60,20,-149l20480,4524r104,c20596,4524,20604,4464,20604,4374r,-1378c20604,2906,20596,2846,20584,2846r-104,l20480,2127r164,l20644,2636v,90,12,180,24,180l20872,2816v,,4,,4,c20876,2816,20876,2846,20876,2846r,1708c20876,4673,20888,4763,20904,4763r132,l21036,5752v,120,12,210,28,210l21248,5962r,1438l21064,7400v-8,,-16,30,-20,90l21044,6022v,-90,-12,-180,-24,-180l20896,5842r,-869c20896,4883,20884,4793,20872,4793r-204,c20656,4793,20644,4883,20644,4973r,869l20528,5842v-12,,-24,90,-24,180l20504,7549v,90,12,180,24,180l20644,7729r,869c20644,8688,20656,8778,20668,8778r204,c20872,8778,20876,8778,20876,8778r,1677c20876,10575,20888,10665,20904,10665r132,l21036,11654v,120,12,209,28,209l21248,11863r,1438l21064,13301v-8,,-16,30,-20,90l21044,11923v,-89,-12,-179,-24,-179l20896,11744r,-959c20896,10695,20884,10605,20872,10605r-204,c20656,10605,20644,10695,20644,10785r,869l20528,11654v-12,,-24,90,-24,180l20504,13361v,90,12,180,24,180l20644,13541r,869c20644,14500,20656,14590,20668,14590r204,c20872,14590,20876,14590,20876,14590r,1677c20876,16387,20888,16477,20904,16477r132,l21036,17466v,120,12,209,28,209l21248,17675r,1438l21064,19113v-8,,-16,30,-20,90l21044,17675v,-89,-12,-179,-24,-179l20896,17496r,-869c20896,16537,20884,16447,20872,16447r-204,c20656,16447,20644,16537,20644,16627r,869l20528,17496v-12,,-24,90,-24,179l20504,19203v,90,12,180,24,180l20644,19383r,869c20644,20342,20656,20432,20668,20432r204,c20872,20432,20876,20432,20876,20432v,,,30,,30l20876,21570r596,l21472,20881r128,l21600,15938r-128,l21472,15039r128,l21600,10096r-128,l21472,9167r128,l21600,4224r-128,l21472,3236r128,l21600,2097r,l21600,,,xm21032,2636r-132,c20896,2636,20896,2636,20892,2636v,,,-30,,-30l20892,2097r136,l21028,2636r4,xm21032,8508r-132,c20896,8508,20896,8508,20896,8508r,-839l21012,7669v8,,16,-30,20,-90l21032,8508xm21032,14410r-132,c20896,14410,20896,14410,20896,14410r,-839l21012,13571v8,,16,-30,20,-90l21032,14410xm21032,20282r-132,c20896,20282,20896,20282,20892,20282v,,,-30,,-30l20892,19383r116,c21016,19383,21024,19353,21028,19293r,989l21032,20282xm21420,20282r-108,l21312,19623r108,l21420,20282xm21420,17286r-108,l21312,16507r108,l21420,17286xm21420,14410r-108,l21312,13781r108,l21420,14410xm21420,11444r-108,l21312,10605r108,l21420,11444xm21420,8508r-108,l21312,7879r108,l21420,8508xm21420,5572r-108,l21312,4733r108,l21420,5572xm21420,2636r-108,l21312,2127r108,l21420,2636xm19320,5902r-76,l19244,5333v,-60,-8,-120,-16,-120l19096,5213v-8,,-16,60,-16,120l19080,5902r-76,c18996,5902,18988,5962,18988,6022r,1018c18988,7100,18996,7160,19004,7160r76,l19080,7729v,60,8,120,16,120l19232,7849v8,,16,-60,16,-120l19248,7160r76,c19332,7160,19340,7100,19340,7040r,-1018c19336,5932,19328,5902,19320,5902xm20588,20462r-104,l20484,19683v,-90,-8,-150,-20,-150l20280,19533v-12,,-20,60,-20,150l20260,20462r-104,c20144,20462,20136,20521,20136,20611r,629l20136,21240r,330l20616,21570r,-959c20608,20551,20600,20462,20588,20462xm19640,2217r-148,c19484,2217,19476,2277,19476,2337r,629l19392,2966v-8,,-16,60,-16,120l19376,4194v,60,8,120,16,120l19476,4314r,629c19476,5003,19484,5063,19492,5063r148,c19648,5063,19656,5003,19656,4943r,-629l19740,4314v8,,16,-60,16,-120l19756,3086v,-60,-8,-120,-16,-120l19656,2966r,-629c19656,2277,19648,2217,19640,2217xm19740,20641r-84,l19656,20012v,-60,-8,-120,-16,-120l19492,19892v-8,,-16,60,-16,120l19476,20641r-84,c19384,20641,19376,20701,19376,20761r,839l19764,21600r,-839c19760,20701,19752,20641,19740,20641xm20048,5003r-164,c19872,5003,19864,5063,19864,5153r,719l19768,5872v-12,,-20,60,-20,150l19748,6591r,l19748,7280v,90,8,150,20,150l19864,7430r,719c19864,8239,19872,8298,19884,8298r164,c20060,8298,20068,8239,20068,8149r,-719l20164,7430v12,,20,-60,20,-150l20184,5992v,-90,-8,-150,-20,-150l20068,5842r,-719c20068,5063,20060,5003,20048,5003xm20460,7759r-184,c20264,7759,20256,7819,20256,7909r,779l20152,8688v-12,,-20,60,-20,150l20132,9467r,l20132,10216v,90,8,150,20,150l20256,10366r,779c20256,11234,20264,11294,20276,11294r184,c20472,11294,20480,11234,20480,11145r,-779l20584,10366v12,,20,-60,20,-150l20604,8838v,-90,-8,-150,-20,-150l20480,8688r,-779c20480,7849,20472,7759,20460,7759xm20276,17256r184,c20472,17256,20480,17196,20480,17106r,-779l20584,16327v12,,20,-60,20,-149l20604,14799v,-89,-8,-149,-20,-149l20480,14650r,-779c20480,13781,20472,13721,20460,13721r-184,c20264,13721,20256,13781,20256,13871r,779l20152,14650v-12,,-20,60,-20,149l20132,15429r,l20132,16178v,89,8,149,20,149l20256,16327r,779c20256,17166,20264,17256,20276,17256xe" fillcolor="#60b966 [3205]" stroked="f" strokeweight="1pt">
                <v:stroke miterlimit="4" joinstyle="miter"/>
                <v:path arrowok="t" o:extrusionok="f" o:connecttype="custom" o:connectlocs="3429000,457835;3429000,457835;3429000,457835;3429000,457835" o:connectangles="0,90,180,270"/>
              </v:shape>
              <w10:wrap anchorx="margin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005431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2D0872" w14:textId="77777777" w:rsidR="005235DF" w:rsidRDefault="005235DF" w:rsidP="009544F4">
        <w:pPr>
          <w:pStyle w:val="Footer"/>
          <w:jc w:val="cen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80768" behindDoc="1" locked="0" layoutInCell="1" allowOverlap="1" wp14:anchorId="1A2228F5" wp14:editId="2B89FCE5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9244584" cy="914400"/>
                  <wp:effectExtent l="0" t="0" r="0" b="0"/>
                  <wp:wrapNone/>
                  <wp:docPr id="9" name="Group 9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9244584" cy="914400"/>
                            <a:chOff x="0" y="0"/>
                            <a:chExt cx="9245600" cy="914400"/>
                          </a:xfrm>
                        </wpg:grpSpPr>
                        <wps:wsp>
                          <wps:cNvPr id="39" name="Rectangle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wps:cNvPr>
                          <wps:cNvSpPr/>
                          <wps:spPr>
                            <a:xfrm>
                              <a:off x="0" y="50105"/>
                              <a:ext cx="9245600" cy="859155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8" name="Shape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wps:cNvPr>
                          <wps:cNvSpPr/>
                          <wps:spPr>
                            <a:xfrm>
                              <a:off x="0" y="0"/>
                              <a:ext cx="9245600" cy="914400"/>
                            </a:xfrm>
                            <a:custGeom>
                              <a:avLst/>
                              <a:gdLst>
                                <a:gd name="connsiteX0" fmla="*/ 24293 w 26989"/>
                                <a:gd name="connsiteY0" fmla="*/ 14889 h 21600"/>
                                <a:gd name="connsiteX1" fmla="*/ 24225 w 26989"/>
                                <a:gd name="connsiteY1" fmla="*/ 14889 h 21600"/>
                                <a:gd name="connsiteX2" fmla="*/ 24225 w 26989"/>
                                <a:gd name="connsiteY2" fmla="*/ 14380 h 21600"/>
                                <a:gd name="connsiteX3" fmla="*/ 24209 w 26989"/>
                                <a:gd name="connsiteY3" fmla="*/ 14260 h 21600"/>
                                <a:gd name="connsiteX4" fmla="*/ 24089 w 26989"/>
                                <a:gd name="connsiteY4" fmla="*/ 14260 h 21600"/>
                                <a:gd name="connsiteX5" fmla="*/ 24073 w 26989"/>
                                <a:gd name="connsiteY5" fmla="*/ 14380 h 21600"/>
                                <a:gd name="connsiteX6" fmla="*/ 24073 w 26989"/>
                                <a:gd name="connsiteY6" fmla="*/ 14889 h 21600"/>
                                <a:gd name="connsiteX7" fmla="*/ 24005 w 26989"/>
                                <a:gd name="connsiteY7" fmla="*/ 14889 h 21600"/>
                                <a:gd name="connsiteX8" fmla="*/ 23989 w 26989"/>
                                <a:gd name="connsiteY8" fmla="*/ 15009 h 21600"/>
                                <a:gd name="connsiteX9" fmla="*/ 23989 w 26989"/>
                                <a:gd name="connsiteY9" fmla="*/ 15908 h 21600"/>
                                <a:gd name="connsiteX10" fmla="*/ 24005 w 26989"/>
                                <a:gd name="connsiteY10" fmla="*/ 16028 h 21600"/>
                                <a:gd name="connsiteX11" fmla="*/ 24073 w 26989"/>
                                <a:gd name="connsiteY11" fmla="*/ 16028 h 21600"/>
                                <a:gd name="connsiteX12" fmla="*/ 24073 w 26989"/>
                                <a:gd name="connsiteY12" fmla="*/ 16537 h 21600"/>
                                <a:gd name="connsiteX13" fmla="*/ 24089 w 26989"/>
                                <a:gd name="connsiteY13" fmla="*/ 16657 h 21600"/>
                                <a:gd name="connsiteX14" fmla="*/ 24209 w 26989"/>
                                <a:gd name="connsiteY14" fmla="*/ 16657 h 21600"/>
                                <a:gd name="connsiteX15" fmla="*/ 24225 w 26989"/>
                                <a:gd name="connsiteY15" fmla="*/ 16537 h 21600"/>
                                <a:gd name="connsiteX16" fmla="*/ 24225 w 26989"/>
                                <a:gd name="connsiteY16" fmla="*/ 16028 h 21600"/>
                                <a:gd name="connsiteX17" fmla="*/ 24293 w 26989"/>
                                <a:gd name="connsiteY17" fmla="*/ 16028 h 21600"/>
                                <a:gd name="connsiteX18" fmla="*/ 24309 w 26989"/>
                                <a:gd name="connsiteY18" fmla="*/ 15908 h 21600"/>
                                <a:gd name="connsiteX19" fmla="*/ 24309 w 26989"/>
                                <a:gd name="connsiteY19" fmla="*/ 15009 h 21600"/>
                                <a:gd name="connsiteX20" fmla="*/ 24293 w 26989"/>
                                <a:gd name="connsiteY20" fmla="*/ 14889 h 21600"/>
                                <a:gd name="connsiteX21" fmla="*/ 23873 w 26989"/>
                                <a:gd name="connsiteY21" fmla="*/ 6022 h 21600"/>
                                <a:gd name="connsiteX22" fmla="*/ 23809 w 26989"/>
                                <a:gd name="connsiteY22" fmla="*/ 6022 h 21600"/>
                                <a:gd name="connsiteX23" fmla="*/ 23809 w 26989"/>
                                <a:gd name="connsiteY23" fmla="*/ 5542 h 21600"/>
                                <a:gd name="connsiteX24" fmla="*/ 23797 w 26989"/>
                                <a:gd name="connsiteY24" fmla="*/ 5452 h 21600"/>
                                <a:gd name="connsiteX25" fmla="*/ 23689 w 26989"/>
                                <a:gd name="connsiteY25" fmla="*/ 5452 h 21600"/>
                                <a:gd name="connsiteX26" fmla="*/ 23677 w 26989"/>
                                <a:gd name="connsiteY26" fmla="*/ 5542 h 21600"/>
                                <a:gd name="connsiteX27" fmla="*/ 23677 w 26989"/>
                                <a:gd name="connsiteY27" fmla="*/ 6022 h 21600"/>
                                <a:gd name="connsiteX28" fmla="*/ 23613 w 26989"/>
                                <a:gd name="connsiteY28" fmla="*/ 6022 h 21600"/>
                                <a:gd name="connsiteX29" fmla="*/ 23601 w 26989"/>
                                <a:gd name="connsiteY29" fmla="*/ 6111 h 21600"/>
                                <a:gd name="connsiteX30" fmla="*/ 23601 w 26989"/>
                                <a:gd name="connsiteY30" fmla="*/ 6920 h 21600"/>
                                <a:gd name="connsiteX31" fmla="*/ 23613 w 26989"/>
                                <a:gd name="connsiteY31" fmla="*/ 7010 h 21600"/>
                                <a:gd name="connsiteX32" fmla="*/ 23677 w 26989"/>
                                <a:gd name="connsiteY32" fmla="*/ 7010 h 21600"/>
                                <a:gd name="connsiteX33" fmla="*/ 23677 w 26989"/>
                                <a:gd name="connsiteY33" fmla="*/ 7490 h 21600"/>
                                <a:gd name="connsiteX34" fmla="*/ 23689 w 26989"/>
                                <a:gd name="connsiteY34" fmla="*/ 7579 h 21600"/>
                                <a:gd name="connsiteX35" fmla="*/ 23797 w 26989"/>
                                <a:gd name="connsiteY35" fmla="*/ 7579 h 21600"/>
                                <a:gd name="connsiteX36" fmla="*/ 23809 w 26989"/>
                                <a:gd name="connsiteY36" fmla="*/ 7490 h 21600"/>
                                <a:gd name="connsiteX37" fmla="*/ 23809 w 26989"/>
                                <a:gd name="connsiteY37" fmla="*/ 7010 h 21600"/>
                                <a:gd name="connsiteX38" fmla="*/ 23873 w 26989"/>
                                <a:gd name="connsiteY38" fmla="*/ 7010 h 21600"/>
                                <a:gd name="connsiteX39" fmla="*/ 23885 w 26989"/>
                                <a:gd name="connsiteY39" fmla="*/ 6920 h 21600"/>
                                <a:gd name="connsiteX40" fmla="*/ 23885 w 26989"/>
                                <a:gd name="connsiteY40" fmla="*/ 6111 h 21600"/>
                                <a:gd name="connsiteX41" fmla="*/ 23873 w 26989"/>
                                <a:gd name="connsiteY41" fmla="*/ 6022 h 21600"/>
                                <a:gd name="connsiteX42" fmla="*/ 24293 w 26989"/>
                                <a:gd name="connsiteY42" fmla="*/ 20761 h 21600"/>
                                <a:gd name="connsiteX43" fmla="*/ 24225 w 26989"/>
                                <a:gd name="connsiteY43" fmla="*/ 20761 h 21600"/>
                                <a:gd name="connsiteX44" fmla="*/ 24225 w 26989"/>
                                <a:gd name="connsiteY44" fmla="*/ 20252 h 21600"/>
                                <a:gd name="connsiteX45" fmla="*/ 24209 w 26989"/>
                                <a:gd name="connsiteY45" fmla="*/ 20132 h 21600"/>
                                <a:gd name="connsiteX46" fmla="*/ 24089 w 26989"/>
                                <a:gd name="connsiteY46" fmla="*/ 20132 h 21600"/>
                                <a:gd name="connsiteX47" fmla="*/ 24073 w 26989"/>
                                <a:gd name="connsiteY47" fmla="*/ 20252 h 21600"/>
                                <a:gd name="connsiteX48" fmla="*/ 24073 w 26989"/>
                                <a:gd name="connsiteY48" fmla="*/ 20761 h 21600"/>
                                <a:gd name="connsiteX49" fmla="*/ 24005 w 26989"/>
                                <a:gd name="connsiteY49" fmla="*/ 20761 h 21600"/>
                                <a:gd name="connsiteX50" fmla="*/ 23989 w 26989"/>
                                <a:gd name="connsiteY50" fmla="*/ 20881 h 21600"/>
                                <a:gd name="connsiteX51" fmla="*/ 23989 w 26989"/>
                                <a:gd name="connsiteY51" fmla="*/ 21600 h 21600"/>
                                <a:gd name="connsiteX52" fmla="*/ 24305 w 26989"/>
                                <a:gd name="connsiteY52" fmla="*/ 21600 h 21600"/>
                                <a:gd name="connsiteX53" fmla="*/ 24305 w 26989"/>
                                <a:gd name="connsiteY53" fmla="*/ 20881 h 21600"/>
                                <a:gd name="connsiteX54" fmla="*/ 24293 w 26989"/>
                                <a:gd name="connsiteY54" fmla="*/ 20761 h 21600"/>
                                <a:gd name="connsiteX55" fmla="*/ 24293 w 26989"/>
                                <a:gd name="connsiteY55" fmla="*/ 9017 h 21600"/>
                                <a:gd name="connsiteX56" fmla="*/ 24225 w 26989"/>
                                <a:gd name="connsiteY56" fmla="*/ 9017 h 21600"/>
                                <a:gd name="connsiteX57" fmla="*/ 24225 w 26989"/>
                                <a:gd name="connsiteY57" fmla="*/ 8508 h 21600"/>
                                <a:gd name="connsiteX58" fmla="*/ 24209 w 26989"/>
                                <a:gd name="connsiteY58" fmla="*/ 8388 h 21600"/>
                                <a:gd name="connsiteX59" fmla="*/ 24089 w 26989"/>
                                <a:gd name="connsiteY59" fmla="*/ 8388 h 21600"/>
                                <a:gd name="connsiteX60" fmla="*/ 24073 w 26989"/>
                                <a:gd name="connsiteY60" fmla="*/ 8508 h 21600"/>
                                <a:gd name="connsiteX61" fmla="*/ 24073 w 26989"/>
                                <a:gd name="connsiteY61" fmla="*/ 9017 h 21600"/>
                                <a:gd name="connsiteX62" fmla="*/ 24005 w 26989"/>
                                <a:gd name="connsiteY62" fmla="*/ 9017 h 21600"/>
                                <a:gd name="connsiteX63" fmla="*/ 23989 w 26989"/>
                                <a:gd name="connsiteY63" fmla="*/ 9137 h 21600"/>
                                <a:gd name="connsiteX64" fmla="*/ 23989 w 26989"/>
                                <a:gd name="connsiteY64" fmla="*/ 10036 h 21600"/>
                                <a:gd name="connsiteX65" fmla="*/ 24005 w 26989"/>
                                <a:gd name="connsiteY65" fmla="*/ 10156 h 21600"/>
                                <a:gd name="connsiteX66" fmla="*/ 24073 w 26989"/>
                                <a:gd name="connsiteY66" fmla="*/ 10156 h 21600"/>
                                <a:gd name="connsiteX67" fmla="*/ 24073 w 26989"/>
                                <a:gd name="connsiteY67" fmla="*/ 10665 h 21600"/>
                                <a:gd name="connsiteX68" fmla="*/ 24089 w 26989"/>
                                <a:gd name="connsiteY68" fmla="*/ 10785 h 21600"/>
                                <a:gd name="connsiteX69" fmla="*/ 24209 w 26989"/>
                                <a:gd name="connsiteY69" fmla="*/ 10785 h 21600"/>
                                <a:gd name="connsiteX70" fmla="*/ 24225 w 26989"/>
                                <a:gd name="connsiteY70" fmla="*/ 10665 h 21600"/>
                                <a:gd name="connsiteX71" fmla="*/ 24225 w 26989"/>
                                <a:gd name="connsiteY71" fmla="*/ 10156 h 21600"/>
                                <a:gd name="connsiteX72" fmla="*/ 24293 w 26989"/>
                                <a:gd name="connsiteY72" fmla="*/ 10156 h 21600"/>
                                <a:gd name="connsiteX73" fmla="*/ 24309 w 26989"/>
                                <a:gd name="connsiteY73" fmla="*/ 10036 h 21600"/>
                                <a:gd name="connsiteX74" fmla="*/ 24309 w 26989"/>
                                <a:gd name="connsiteY74" fmla="*/ 9137 h 21600"/>
                                <a:gd name="connsiteX75" fmla="*/ 24293 w 26989"/>
                                <a:gd name="connsiteY75" fmla="*/ 9017 h 21600"/>
                                <a:gd name="connsiteX76" fmla="*/ 24293 w 26989"/>
                                <a:gd name="connsiteY76" fmla="*/ 3116 h 21600"/>
                                <a:gd name="connsiteX77" fmla="*/ 24225 w 26989"/>
                                <a:gd name="connsiteY77" fmla="*/ 3116 h 21600"/>
                                <a:gd name="connsiteX78" fmla="*/ 24225 w 26989"/>
                                <a:gd name="connsiteY78" fmla="*/ 2606 h 21600"/>
                                <a:gd name="connsiteX79" fmla="*/ 24209 w 26989"/>
                                <a:gd name="connsiteY79" fmla="*/ 2487 h 21600"/>
                                <a:gd name="connsiteX80" fmla="*/ 24089 w 26989"/>
                                <a:gd name="connsiteY80" fmla="*/ 2487 h 21600"/>
                                <a:gd name="connsiteX81" fmla="*/ 24073 w 26989"/>
                                <a:gd name="connsiteY81" fmla="*/ 2606 h 21600"/>
                                <a:gd name="connsiteX82" fmla="*/ 24073 w 26989"/>
                                <a:gd name="connsiteY82" fmla="*/ 3116 h 21600"/>
                                <a:gd name="connsiteX83" fmla="*/ 24005 w 26989"/>
                                <a:gd name="connsiteY83" fmla="*/ 3116 h 21600"/>
                                <a:gd name="connsiteX84" fmla="*/ 23989 w 26989"/>
                                <a:gd name="connsiteY84" fmla="*/ 3236 h 21600"/>
                                <a:gd name="connsiteX85" fmla="*/ 23989 w 26989"/>
                                <a:gd name="connsiteY85" fmla="*/ 4134 h 21600"/>
                                <a:gd name="connsiteX86" fmla="*/ 24005 w 26989"/>
                                <a:gd name="connsiteY86" fmla="*/ 4254 h 21600"/>
                                <a:gd name="connsiteX87" fmla="*/ 24073 w 26989"/>
                                <a:gd name="connsiteY87" fmla="*/ 4254 h 21600"/>
                                <a:gd name="connsiteX88" fmla="*/ 24073 w 26989"/>
                                <a:gd name="connsiteY88" fmla="*/ 4763 h 21600"/>
                                <a:gd name="connsiteX89" fmla="*/ 24089 w 26989"/>
                                <a:gd name="connsiteY89" fmla="*/ 4883 h 21600"/>
                                <a:gd name="connsiteX90" fmla="*/ 24209 w 26989"/>
                                <a:gd name="connsiteY90" fmla="*/ 4883 h 21600"/>
                                <a:gd name="connsiteX91" fmla="*/ 24225 w 26989"/>
                                <a:gd name="connsiteY91" fmla="*/ 4763 h 21600"/>
                                <a:gd name="connsiteX92" fmla="*/ 24225 w 26989"/>
                                <a:gd name="connsiteY92" fmla="*/ 4254 h 21600"/>
                                <a:gd name="connsiteX93" fmla="*/ 24293 w 26989"/>
                                <a:gd name="connsiteY93" fmla="*/ 4254 h 21600"/>
                                <a:gd name="connsiteX94" fmla="*/ 24309 w 26989"/>
                                <a:gd name="connsiteY94" fmla="*/ 4134 h 21600"/>
                                <a:gd name="connsiteX95" fmla="*/ 24309 w 26989"/>
                                <a:gd name="connsiteY95" fmla="*/ 3236 h 21600"/>
                                <a:gd name="connsiteX96" fmla="*/ 24293 w 26989"/>
                                <a:gd name="connsiteY96" fmla="*/ 3116 h 21600"/>
                                <a:gd name="connsiteX97" fmla="*/ 23873 w 26989"/>
                                <a:gd name="connsiteY97" fmla="*/ 17825 h 21600"/>
                                <a:gd name="connsiteX98" fmla="*/ 23809 w 26989"/>
                                <a:gd name="connsiteY98" fmla="*/ 17825 h 21600"/>
                                <a:gd name="connsiteX99" fmla="*/ 23809 w 26989"/>
                                <a:gd name="connsiteY99" fmla="*/ 17346 h 21600"/>
                                <a:gd name="connsiteX100" fmla="*/ 23797 w 26989"/>
                                <a:gd name="connsiteY100" fmla="*/ 17256 h 21600"/>
                                <a:gd name="connsiteX101" fmla="*/ 23689 w 26989"/>
                                <a:gd name="connsiteY101" fmla="*/ 17256 h 21600"/>
                                <a:gd name="connsiteX102" fmla="*/ 23677 w 26989"/>
                                <a:gd name="connsiteY102" fmla="*/ 17346 h 21600"/>
                                <a:gd name="connsiteX103" fmla="*/ 23677 w 26989"/>
                                <a:gd name="connsiteY103" fmla="*/ 17825 h 21600"/>
                                <a:gd name="connsiteX104" fmla="*/ 23613 w 26989"/>
                                <a:gd name="connsiteY104" fmla="*/ 17825 h 21600"/>
                                <a:gd name="connsiteX105" fmla="*/ 23601 w 26989"/>
                                <a:gd name="connsiteY105" fmla="*/ 17915 h 21600"/>
                                <a:gd name="connsiteX106" fmla="*/ 23601 w 26989"/>
                                <a:gd name="connsiteY106" fmla="*/ 18724 h 21600"/>
                                <a:gd name="connsiteX107" fmla="*/ 23613 w 26989"/>
                                <a:gd name="connsiteY107" fmla="*/ 18814 h 21600"/>
                                <a:gd name="connsiteX108" fmla="*/ 23677 w 26989"/>
                                <a:gd name="connsiteY108" fmla="*/ 18814 h 21600"/>
                                <a:gd name="connsiteX109" fmla="*/ 23677 w 26989"/>
                                <a:gd name="connsiteY109" fmla="*/ 19293 h 21600"/>
                                <a:gd name="connsiteX110" fmla="*/ 23689 w 26989"/>
                                <a:gd name="connsiteY110" fmla="*/ 19383 h 21600"/>
                                <a:gd name="connsiteX111" fmla="*/ 23797 w 26989"/>
                                <a:gd name="connsiteY111" fmla="*/ 19383 h 21600"/>
                                <a:gd name="connsiteX112" fmla="*/ 23809 w 26989"/>
                                <a:gd name="connsiteY112" fmla="*/ 19293 h 21600"/>
                                <a:gd name="connsiteX113" fmla="*/ 23809 w 26989"/>
                                <a:gd name="connsiteY113" fmla="*/ 18814 h 21600"/>
                                <a:gd name="connsiteX114" fmla="*/ 23873 w 26989"/>
                                <a:gd name="connsiteY114" fmla="*/ 18814 h 21600"/>
                                <a:gd name="connsiteX115" fmla="*/ 23885 w 26989"/>
                                <a:gd name="connsiteY115" fmla="*/ 18724 h 21600"/>
                                <a:gd name="connsiteX116" fmla="*/ 23885 w 26989"/>
                                <a:gd name="connsiteY116" fmla="*/ 17915 h 21600"/>
                                <a:gd name="connsiteX117" fmla="*/ 23873 w 26989"/>
                                <a:gd name="connsiteY117" fmla="*/ 17825 h 21600"/>
                                <a:gd name="connsiteX118" fmla="*/ 23873 w 26989"/>
                                <a:gd name="connsiteY118" fmla="*/ 11893 h 21600"/>
                                <a:gd name="connsiteX119" fmla="*/ 23809 w 26989"/>
                                <a:gd name="connsiteY119" fmla="*/ 11893 h 21600"/>
                                <a:gd name="connsiteX120" fmla="*/ 23809 w 26989"/>
                                <a:gd name="connsiteY120" fmla="*/ 11414 h 21600"/>
                                <a:gd name="connsiteX121" fmla="*/ 23797 w 26989"/>
                                <a:gd name="connsiteY121" fmla="*/ 11324 h 21600"/>
                                <a:gd name="connsiteX122" fmla="*/ 23689 w 26989"/>
                                <a:gd name="connsiteY122" fmla="*/ 11324 h 21600"/>
                                <a:gd name="connsiteX123" fmla="*/ 23677 w 26989"/>
                                <a:gd name="connsiteY123" fmla="*/ 11414 h 21600"/>
                                <a:gd name="connsiteX124" fmla="*/ 23677 w 26989"/>
                                <a:gd name="connsiteY124" fmla="*/ 11893 h 21600"/>
                                <a:gd name="connsiteX125" fmla="*/ 23613 w 26989"/>
                                <a:gd name="connsiteY125" fmla="*/ 11893 h 21600"/>
                                <a:gd name="connsiteX126" fmla="*/ 23601 w 26989"/>
                                <a:gd name="connsiteY126" fmla="*/ 11983 h 21600"/>
                                <a:gd name="connsiteX127" fmla="*/ 23601 w 26989"/>
                                <a:gd name="connsiteY127" fmla="*/ 12792 h 21600"/>
                                <a:gd name="connsiteX128" fmla="*/ 23613 w 26989"/>
                                <a:gd name="connsiteY128" fmla="*/ 12882 h 21600"/>
                                <a:gd name="connsiteX129" fmla="*/ 23677 w 26989"/>
                                <a:gd name="connsiteY129" fmla="*/ 12882 h 21600"/>
                                <a:gd name="connsiteX130" fmla="*/ 23677 w 26989"/>
                                <a:gd name="connsiteY130" fmla="*/ 13361 h 21600"/>
                                <a:gd name="connsiteX131" fmla="*/ 23689 w 26989"/>
                                <a:gd name="connsiteY131" fmla="*/ 13451 h 21600"/>
                                <a:gd name="connsiteX132" fmla="*/ 23797 w 26989"/>
                                <a:gd name="connsiteY132" fmla="*/ 13451 h 21600"/>
                                <a:gd name="connsiteX133" fmla="*/ 23809 w 26989"/>
                                <a:gd name="connsiteY133" fmla="*/ 13361 h 21600"/>
                                <a:gd name="connsiteX134" fmla="*/ 23809 w 26989"/>
                                <a:gd name="connsiteY134" fmla="*/ 12882 h 21600"/>
                                <a:gd name="connsiteX135" fmla="*/ 23873 w 26989"/>
                                <a:gd name="connsiteY135" fmla="*/ 12882 h 21600"/>
                                <a:gd name="connsiteX136" fmla="*/ 23885 w 26989"/>
                                <a:gd name="connsiteY136" fmla="*/ 12792 h 21600"/>
                                <a:gd name="connsiteX137" fmla="*/ 23885 w 26989"/>
                                <a:gd name="connsiteY137" fmla="*/ 11983 h 21600"/>
                                <a:gd name="connsiteX138" fmla="*/ 23873 w 26989"/>
                                <a:gd name="connsiteY138" fmla="*/ 11893 h 21600"/>
                                <a:gd name="connsiteX139" fmla="*/ 23461 w 26989"/>
                                <a:gd name="connsiteY139" fmla="*/ 14979 h 21600"/>
                                <a:gd name="connsiteX140" fmla="*/ 23405 w 26989"/>
                                <a:gd name="connsiteY140" fmla="*/ 14979 h 21600"/>
                                <a:gd name="connsiteX141" fmla="*/ 23405 w 26989"/>
                                <a:gd name="connsiteY141" fmla="*/ 14560 h 21600"/>
                                <a:gd name="connsiteX142" fmla="*/ 23393 w 26989"/>
                                <a:gd name="connsiteY142" fmla="*/ 14470 h 21600"/>
                                <a:gd name="connsiteX143" fmla="*/ 23297 w 26989"/>
                                <a:gd name="connsiteY143" fmla="*/ 14470 h 21600"/>
                                <a:gd name="connsiteX144" fmla="*/ 23285 w 26989"/>
                                <a:gd name="connsiteY144" fmla="*/ 14560 h 21600"/>
                                <a:gd name="connsiteX145" fmla="*/ 23285 w 26989"/>
                                <a:gd name="connsiteY145" fmla="*/ 14979 h 21600"/>
                                <a:gd name="connsiteX146" fmla="*/ 23229 w 26989"/>
                                <a:gd name="connsiteY146" fmla="*/ 14979 h 21600"/>
                                <a:gd name="connsiteX147" fmla="*/ 23217 w 26989"/>
                                <a:gd name="connsiteY147" fmla="*/ 15069 h 21600"/>
                                <a:gd name="connsiteX148" fmla="*/ 23217 w 26989"/>
                                <a:gd name="connsiteY148" fmla="*/ 15788 h 21600"/>
                                <a:gd name="connsiteX149" fmla="*/ 23229 w 26989"/>
                                <a:gd name="connsiteY149" fmla="*/ 15878 h 21600"/>
                                <a:gd name="connsiteX150" fmla="*/ 23285 w 26989"/>
                                <a:gd name="connsiteY150" fmla="*/ 15878 h 21600"/>
                                <a:gd name="connsiteX151" fmla="*/ 23285 w 26989"/>
                                <a:gd name="connsiteY151" fmla="*/ 16297 h 21600"/>
                                <a:gd name="connsiteX152" fmla="*/ 23297 w 26989"/>
                                <a:gd name="connsiteY152" fmla="*/ 16387 h 21600"/>
                                <a:gd name="connsiteX153" fmla="*/ 23393 w 26989"/>
                                <a:gd name="connsiteY153" fmla="*/ 16387 h 21600"/>
                                <a:gd name="connsiteX154" fmla="*/ 23405 w 26989"/>
                                <a:gd name="connsiteY154" fmla="*/ 16297 h 21600"/>
                                <a:gd name="connsiteX155" fmla="*/ 23405 w 26989"/>
                                <a:gd name="connsiteY155" fmla="*/ 15878 h 21600"/>
                                <a:gd name="connsiteX156" fmla="*/ 23461 w 26989"/>
                                <a:gd name="connsiteY156" fmla="*/ 15878 h 21600"/>
                                <a:gd name="connsiteX157" fmla="*/ 23473 w 26989"/>
                                <a:gd name="connsiteY157" fmla="*/ 15788 h 21600"/>
                                <a:gd name="connsiteX158" fmla="*/ 23473 w 26989"/>
                                <a:gd name="connsiteY158" fmla="*/ 15069 h 21600"/>
                                <a:gd name="connsiteX159" fmla="*/ 23461 w 26989"/>
                                <a:gd name="connsiteY159" fmla="*/ 14979 h 21600"/>
                                <a:gd name="connsiteX160" fmla="*/ 23461 w 26989"/>
                                <a:gd name="connsiteY160" fmla="*/ 20881 h 21600"/>
                                <a:gd name="connsiteX161" fmla="*/ 23405 w 26989"/>
                                <a:gd name="connsiteY161" fmla="*/ 20881 h 21600"/>
                                <a:gd name="connsiteX162" fmla="*/ 23405 w 26989"/>
                                <a:gd name="connsiteY162" fmla="*/ 20462 h 21600"/>
                                <a:gd name="connsiteX163" fmla="*/ 23393 w 26989"/>
                                <a:gd name="connsiteY163" fmla="*/ 20372 h 21600"/>
                                <a:gd name="connsiteX164" fmla="*/ 23297 w 26989"/>
                                <a:gd name="connsiteY164" fmla="*/ 20372 h 21600"/>
                                <a:gd name="connsiteX165" fmla="*/ 23285 w 26989"/>
                                <a:gd name="connsiteY165" fmla="*/ 20462 h 21600"/>
                                <a:gd name="connsiteX166" fmla="*/ 23285 w 26989"/>
                                <a:gd name="connsiteY166" fmla="*/ 20881 h 21600"/>
                                <a:gd name="connsiteX167" fmla="*/ 23229 w 26989"/>
                                <a:gd name="connsiteY167" fmla="*/ 20881 h 21600"/>
                                <a:gd name="connsiteX168" fmla="*/ 23217 w 26989"/>
                                <a:gd name="connsiteY168" fmla="*/ 20971 h 21600"/>
                                <a:gd name="connsiteX169" fmla="*/ 23217 w 26989"/>
                                <a:gd name="connsiteY169" fmla="*/ 21600 h 21600"/>
                                <a:gd name="connsiteX170" fmla="*/ 23473 w 26989"/>
                                <a:gd name="connsiteY170" fmla="*/ 21600 h 21600"/>
                                <a:gd name="connsiteX171" fmla="*/ 23473 w 26989"/>
                                <a:gd name="connsiteY171" fmla="*/ 20971 h 21600"/>
                                <a:gd name="connsiteX172" fmla="*/ 23461 w 26989"/>
                                <a:gd name="connsiteY172" fmla="*/ 20881 h 21600"/>
                                <a:gd name="connsiteX173" fmla="*/ 23461 w 26989"/>
                                <a:gd name="connsiteY173" fmla="*/ 9107 h 21600"/>
                                <a:gd name="connsiteX174" fmla="*/ 23405 w 26989"/>
                                <a:gd name="connsiteY174" fmla="*/ 9107 h 21600"/>
                                <a:gd name="connsiteX175" fmla="*/ 23405 w 26989"/>
                                <a:gd name="connsiteY175" fmla="*/ 8688 h 21600"/>
                                <a:gd name="connsiteX176" fmla="*/ 23393 w 26989"/>
                                <a:gd name="connsiteY176" fmla="*/ 8598 h 21600"/>
                                <a:gd name="connsiteX177" fmla="*/ 23297 w 26989"/>
                                <a:gd name="connsiteY177" fmla="*/ 8598 h 21600"/>
                                <a:gd name="connsiteX178" fmla="*/ 23285 w 26989"/>
                                <a:gd name="connsiteY178" fmla="*/ 8688 h 21600"/>
                                <a:gd name="connsiteX179" fmla="*/ 23285 w 26989"/>
                                <a:gd name="connsiteY179" fmla="*/ 9107 h 21600"/>
                                <a:gd name="connsiteX180" fmla="*/ 23229 w 26989"/>
                                <a:gd name="connsiteY180" fmla="*/ 9107 h 21600"/>
                                <a:gd name="connsiteX181" fmla="*/ 23217 w 26989"/>
                                <a:gd name="connsiteY181" fmla="*/ 9197 h 21600"/>
                                <a:gd name="connsiteX182" fmla="*/ 23217 w 26989"/>
                                <a:gd name="connsiteY182" fmla="*/ 9916 h 21600"/>
                                <a:gd name="connsiteX183" fmla="*/ 23229 w 26989"/>
                                <a:gd name="connsiteY183" fmla="*/ 10006 h 21600"/>
                                <a:gd name="connsiteX184" fmla="*/ 23285 w 26989"/>
                                <a:gd name="connsiteY184" fmla="*/ 10006 h 21600"/>
                                <a:gd name="connsiteX185" fmla="*/ 23285 w 26989"/>
                                <a:gd name="connsiteY185" fmla="*/ 10426 h 21600"/>
                                <a:gd name="connsiteX186" fmla="*/ 23297 w 26989"/>
                                <a:gd name="connsiteY186" fmla="*/ 10515 h 21600"/>
                                <a:gd name="connsiteX187" fmla="*/ 23393 w 26989"/>
                                <a:gd name="connsiteY187" fmla="*/ 10515 h 21600"/>
                                <a:gd name="connsiteX188" fmla="*/ 23405 w 26989"/>
                                <a:gd name="connsiteY188" fmla="*/ 10426 h 21600"/>
                                <a:gd name="connsiteX189" fmla="*/ 23405 w 26989"/>
                                <a:gd name="connsiteY189" fmla="*/ 10006 h 21600"/>
                                <a:gd name="connsiteX190" fmla="*/ 23461 w 26989"/>
                                <a:gd name="connsiteY190" fmla="*/ 10006 h 21600"/>
                                <a:gd name="connsiteX191" fmla="*/ 23473 w 26989"/>
                                <a:gd name="connsiteY191" fmla="*/ 9916 h 21600"/>
                                <a:gd name="connsiteX192" fmla="*/ 23473 w 26989"/>
                                <a:gd name="connsiteY192" fmla="*/ 9197 h 21600"/>
                                <a:gd name="connsiteX193" fmla="*/ 23461 w 26989"/>
                                <a:gd name="connsiteY193" fmla="*/ 9107 h 21600"/>
                                <a:gd name="connsiteX194" fmla="*/ 24709 w 26989"/>
                                <a:gd name="connsiteY194" fmla="*/ 11774 h 21600"/>
                                <a:gd name="connsiteX195" fmla="*/ 24633 w 26989"/>
                                <a:gd name="connsiteY195" fmla="*/ 11774 h 21600"/>
                                <a:gd name="connsiteX196" fmla="*/ 24633 w 26989"/>
                                <a:gd name="connsiteY196" fmla="*/ 11204 h 21600"/>
                                <a:gd name="connsiteX197" fmla="*/ 24617 w 26989"/>
                                <a:gd name="connsiteY197" fmla="*/ 11085 h 21600"/>
                                <a:gd name="connsiteX198" fmla="*/ 24485 w 26989"/>
                                <a:gd name="connsiteY198" fmla="*/ 11085 h 21600"/>
                                <a:gd name="connsiteX199" fmla="*/ 24469 w 26989"/>
                                <a:gd name="connsiteY199" fmla="*/ 11204 h 21600"/>
                                <a:gd name="connsiteX200" fmla="*/ 24469 w 26989"/>
                                <a:gd name="connsiteY200" fmla="*/ 11774 h 21600"/>
                                <a:gd name="connsiteX201" fmla="*/ 24393 w 26989"/>
                                <a:gd name="connsiteY201" fmla="*/ 11774 h 21600"/>
                                <a:gd name="connsiteX202" fmla="*/ 24377 w 26989"/>
                                <a:gd name="connsiteY202" fmla="*/ 11893 h 21600"/>
                                <a:gd name="connsiteX203" fmla="*/ 24377 w 26989"/>
                                <a:gd name="connsiteY203" fmla="*/ 12912 h 21600"/>
                                <a:gd name="connsiteX204" fmla="*/ 24393 w 26989"/>
                                <a:gd name="connsiteY204" fmla="*/ 13032 h 21600"/>
                                <a:gd name="connsiteX205" fmla="*/ 24469 w 26989"/>
                                <a:gd name="connsiteY205" fmla="*/ 13032 h 21600"/>
                                <a:gd name="connsiteX206" fmla="*/ 24469 w 26989"/>
                                <a:gd name="connsiteY206" fmla="*/ 13601 h 21600"/>
                                <a:gd name="connsiteX207" fmla="*/ 24485 w 26989"/>
                                <a:gd name="connsiteY207" fmla="*/ 13721 h 21600"/>
                                <a:gd name="connsiteX208" fmla="*/ 24621 w 26989"/>
                                <a:gd name="connsiteY208" fmla="*/ 13721 h 21600"/>
                                <a:gd name="connsiteX209" fmla="*/ 24637 w 26989"/>
                                <a:gd name="connsiteY209" fmla="*/ 13601 h 21600"/>
                                <a:gd name="connsiteX210" fmla="*/ 24637 w 26989"/>
                                <a:gd name="connsiteY210" fmla="*/ 13032 h 21600"/>
                                <a:gd name="connsiteX211" fmla="*/ 24713 w 26989"/>
                                <a:gd name="connsiteY211" fmla="*/ 13032 h 21600"/>
                                <a:gd name="connsiteX212" fmla="*/ 24729 w 26989"/>
                                <a:gd name="connsiteY212" fmla="*/ 12912 h 21600"/>
                                <a:gd name="connsiteX213" fmla="*/ 24729 w 26989"/>
                                <a:gd name="connsiteY213" fmla="*/ 11893 h 21600"/>
                                <a:gd name="connsiteX214" fmla="*/ 24709 w 26989"/>
                                <a:gd name="connsiteY214" fmla="*/ 11774 h 21600"/>
                                <a:gd name="connsiteX215" fmla="*/ 23461 w 26989"/>
                                <a:gd name="connsiteY215" fmla="*/ 3236 h 21600"/>
                                <a:gd name="connsiteX216" fmla="*/ 23405 w 26989"/>
                                <a:gd name="connsiteY216" fmla="*/ 3236 h 21600"/>
                                <a:gd name="connsiteX217" fmla="*/ 23405 w 26989"/>
                                <a:gd name="connsiteY217" fmla="*/ 2816 h 21600"/>
                                <a:gd name="connsiteX218" fmla="*/ 23393 w 26989"/>
                                <a:gd name="connsiteY218" fmla="*/ 2726 h 21600"/>
                                <a:gd name="connsiteX219" fmla="*/ 23297 w 26989"/>
                                <a:gd name="connsiteY219" fmla="*/ 2726 h 21600"/>
                                <a:gd name="connsiteX220" fmla="*/ 23285 w 26989"/>
                                <a:gd name="connsiteY220" fmla="*/ 2816 h 21600"/>
                                <a:gd name="connsiteX221" fmla="*/ 23285 w 26989"/>
                                <a:gd name="connsiteY221" fmla="*/ 3236 h 21600"/>
                                <a:gd name="connsiteX222" fmla="*/ 23229 w 26989"/>
                                <a:gd name="connsiteY222" fmla="*/ 3236 h 21600"/>
                                <a:gd name="connsiteX223" fmla="*/ 23217 w 26989"/>
                                <a:gd name="connsiteY223" fmla="*/ 3325 h 21600"/>
                                <a:gd name="connsiteX224" fmla="*/ 23217 w 26989"/>
                                <a:gd name="connsiteY224" fmla="*/ 4044 h 21600"/>
                                <a:gd name="connsiteX225" fmla="*/ 23229 w 26989"/>
                                <a:gd name="connsiteY225" fmla="*/ 4134 h 21600"/>
                                <a:gd name="connsiteX226" fmla="*/ 23285 w 26989"/>
                                <a:gd name="connsiteY226" fmla="*/ 4134 h 21600"/>
                                <a:gd name="connsiteX227" fmla="*/ 23285 w 26989"/>
                                <a:gd name="connsiteY227" fmla="*/ 4554 h 21600"/>
                                <a:gd name="connsiteX228" fmla="*/ 23297 w 26989"/>
                                <a:gd name="connsiteY228" fmla="*/ 4644 h 21600"/>
                                <a:gd name="connsiteX229" fmla="*/ 23393 w 26989"/>
                                <a:gd name="connsiteY229" fmla="*/ 4644 h 21600"/>
                                <a:gd name="connsiteX230" fmla="*/ 23405 w 26989"/>
                                <a:gd name="connsiteY230" fmla="*/ 4554 h 21600"/>
                                <a:gd name="connsiteX231" fmla="*/ 23405 w 26989"/>
                                <a:gd name="connsiteY231" fmla="*/ 4134 h 21600"/>
                                <a:gd name="connsiteX232" fmla="*/ 23461 w 26989"/>
                                <a:gd name="connsiteY232" fmla="*/ 4134 h 21600"/>
                                <a:gd name="connsiteX233" fmla="*/ 23473 w 26989"/>
                                <a:gd name="connsiteY233" fmla="*/ 4044 h 21600"/>
                                <a:gd name="connsiteX234" fmla="*/ 23473 w 26989"/>
                                <a:gd name="connsiteY234" fmla="*/ 3325 h 21600"/>
                                <a:gd name="connsiteX235" fmla="*/ 23461 w 26989"/>
                                <a:gd name="connsiteY235" fmla="*/ 3236 h 21600"/>
                                <a:gd name="connsiteX236" fmla="*/ 24709 w 26989"/>
                                <a:gd name="connsiteY236" fmla="*/ 17705 h 21600"/>
                                <a:gd name="connsiteX237" fmla="*/ 24633 w 26989"/>
                                <a:gd name="connsiteY237" fmla="*/ 17705 h 21600"/>
                                <a:gd name="connsiteX238" fmla="*/ 24633 w 26989"/>
                                <a:gd name="connsiteY238" fmla="*/ 17136 h 21600"/>
                                <a:gd name="connsiteX239" fmla="*/ 24617 w 26989"/>
                                <a:gd name="connsiteY239" fmla="*/ 17016 h 21600"/>
                                <a:gd name="connsiteX240" fmla="*/ 24485 w 26989"/>
                                <a:gd name="connsiteY240" fmla="*/ 17016 h 21600"/>
                                <a:gd name="connsiteX241" fmla="*/ 24469 w 26989"/>
                                <a:gd name="connsiteY241" fmla="*/ 17136 h 21600"/>
                                <a:gd name="connsiteX242" fmla="*/ 24469 w 26989"/>
                                <a:gd name="connsiteY242" fmla="*/ 17705 h 21600"/>
                                <a:gd name="connsiteX243" fmla="*/ 24393 w 26989"/>
                                <a:gd name="connsiteY243" fmla="*/ 17705 h 21600"/>
                                <a:gd name="connsiteX244" fmla="*/ 24377 w 26989"/>
                                <a:gd name="connsiteY244" fmla="*/ 17825 h 21600"/>
                                <a:gd name="connsiteX245" fmla="*/ 24377 w 26989"/>
                                <a:gd name="connsiteY245" fmla="*/ 18844 h 21600"/>
                                <a:gd name="connsiteX246" fmla="*/ 24393 w 26989"/>
                                <a:gd name="connsiteY246" fmla="*/ 18964 h 21600"/>
                                <a:gd name="connsiteX247" fmla="*/ 24469 w 26989"/>
                                <a:gd name="connsiteY247" fmla="*/ 18964 h 21600"/>
                                <a:gd name="connsiteX248" fmla="*/ 24469 w 26989"/>
                                <a:gd name="connsiteY248" fmla="*/ 19533 h 21600"/>
                                <a:gd name="connsiteX249" fmla="*/ 24485 w 26989"/>
                                <a:gd name="connsiteY249" fmla="*/ 19653 h 21600"/>
                                <a:gd name="connsiteX250" fmla="*/ 24621 w 26989"/>
                                <a:gd name="connsiteY250" fmla="*/ 19653 h 21600"/>
                                <a:gd name="connsiteX251" fmla="*/ 24637 w 26989"/>
                                <a:gd name="connsiteY251" fmla="*/ 19533 h 21600"/>
                                <a:gd name="connsiteX252" fmla="*/ 24637 w 26989"/>
                                <a:gd name="connsiteY252" fmla="*/ 18964 h 21600"/>
                                <a:gd name="connsiteX253" fmla="*/ 24713 w 26989"/>
                                <a:gd name="connsiteY253" fmla="*/ 18964 h 21600"/>
                                <a:gd name="connsiteX254" fmla="*/ 24729 w 26989"/>
                                <a:gd name="connsiteY254" fmla="*/ 18844 h 21600"/>
                                <a:gd name="connsiteX255" fmla="*/ 24729 w 26989"/>
                                <a:gd name="connsiteY255" fmla="*/ 17825 h 21600"/>
                                <a:gd name="connsiteX256" fmla="*/ 24709 w 26989"/>
                                <a:gd name="connsiteY256" fmla="*/ 17705 h 21600"/>
                                <a:gd name="connsiteX257" fmla="*/ 25273 w 26989"/>
                                <a:gd name="connsiteY257" fmla="*/ 14110 h 21600"/>
                                <a:gd name="connsiteX258" fmla="*/ 25437 w 26989"/>
                                <a:gd name="connsiteY258" fmla="*/ 14110 h 21600"/>
                                <a:gd name="connsiteX259" fmla="*/ 25457 w 26989"/>
                                <a:gd name="connsiteY259" fmla="*/ 13961 h 21600"/>
                                <a:gd name="connsiteX260" fmla="*/ 25457 w 26989"/>
                                <a:gd name="connsiteY260" fmla="*/ 13242 h 21600"/>
                                <a:gd name="connsiteX261" fmla="*/ 25553 w 26989"/>
                                <a:gd name="connsiteY261" fmla="*/ 13242 h 21600"/>
                                <a:gd name="connsiteX262" fmla="*/ 25573 w 26989"/>
                                <a:gd name="connsiteY262" fmla="*/ 13092 h 21600"/>
                                <a:gd name="connsiteX263" fmla="*/ 25573 w 26989"/>
                                <a:gd name="connsiteY263" fmla="*/ 11864 h 21600"/>
                                <a:gd name="connsiteX264" fmla="*/ 25553 w 26989"/>
                                <a:gd name="connsiteY264" fmla="*/ 11714 h 21600"/>
                                <a:gd name="connsiteX265" fmla="*/ 25457 w 26989"/>
                                <a:gd name="connsiteY265" fmla="*/ 11714 h 21600"/>
                                <a:gd name="connsiteX266" fmla="*/ 25457 w 26989"/>
                                <a:gd name="connsiteY266" fmla="*/ 10995 h 21600"/>
                                <a:gd name="connsiteX267" fmla="*/ 25437 w 26989"/>
                                <a:gd name="connsiteY267" fmla="*/ 10845 h 21600"/>
                                <a:gd name="connsiteX268" fmla="*/ 25273 w 26989"/>
                                <a:gd name="connsiteY268" fmla="*/ 10845 h 21600"/>
                                <a:gd name="connsiteX269" fmla="*/ 25253 w 26989"/>
                                <a:gd name="connsiteY269" fmla="*/ 10995 h 21600"/>
                                <a:gd name="connsiteX270" fmla="*/ 25253 w 26989"/>
                                <a:gd name="connsiteY270" fmla="*/ 11714 h 21600"/>
                                <a:gd name="connsiteX271" fmla="*/ 25157 w 26989"/>
                                <a:gd name="connsiteY271" fmla="*/ 11714 h 21600"/>
                                <a:gd name="connsiteX272" fmla="*/ 25137 w 26989"/>
                                <a:gd name="connsiteY272" fmla="*/ 11864 h 21600"/>
                                <a:gd name="connsiteX273" fmla="*/ 25137 w 26989"/>
                                <a:gd name="connsiteY273" fmla="*/ 12433 h 21600"/>
                                <a:gd name="connsiteX274" fmla="*/ 25137 w 26989"/>
                                <a:gd name="connsiteY274" fmla="*/ 12433 h 21600"/>
                                <a:gd name="connsiteX275" fmla="*/ 25137 w 26989"/>
                                <a:gd name="connsiteY275" fmla="*/ 13122 h 21600"/>
                                <a:gd name="connsiteX276" fmla="*/ 25157 w 26989"/>
                                <a:gd name="connsiteY276" fmla="*/ 13272 h 21600"/>
                                <a:gd name="connsiteX277" fmla="*/ 25253 w 26989"/>
                                <a:gd name="connsiteY277" fmla="*/ 13272 h 21600"/>
                                <a:gd name="connsiteX278" fmla="*/ 25253 w 26989"/>
                                <a:gd name="connsiteY278" fmla="*/ 13991 h 21600"/>
                                <a:gd name="connsiteX279" fmla="*/ 25273 w 26989"/>
                                <a:gd name="connsiteY279" fmla="*/ 14110 h 21600"/>
                                <a:gd name="connsiteX280" fmla="*/ 25573 w 26989"/>
                                <a:gd name="connsiteY280" fmla="*/ 19054 h 21600"/>
                                <a:gd name="connsiteX281" fmla="*/ 25573 w 26989"/>
                                <a:gd name="connsiteY281" fmla="*/ 17825 h 21600"/>
                                <a:gd name="connsiteX282" fmla="*/ 25553 w 26989"/>
                                <a:gd name="connsiteY282" fmla="*/ 17675 h 21600"/>
                                <a:gd name="connsiteX283" fmla="*/ 25457 w 26989"/>
                                <a:gd name="connsiteY283" fmla="*/ 17675 h 21600"/>
                                <a:gd name="connsiteX284" fmla="*/ 25457 w 26989"/>
                                <a:gd name="connsiteY284" fmla="*/ 16956 h 21600"/>
                                <a:gd name="connsiteX285" fmla="*/ 25437 w 26989"/>
                                <a:gd name="connsiteY285" fmla="*/ 16807 h 21600"/>
                                <a:gd name="connsiteX286" fmla="*/ 25273 w 26989"/>
                                <a:gd name="connsiteY286" fmla="*/ 16807 h 21600"/>
                                <a:gd name="connsiteX287" fmla="*/ 25253 w 26989"/>
                                <a:gd name="connsiteY287" fmla="*/ 16956 h 21600"/>
                                <a:gd name="connsiteX288" fmla="*/ 25253 w 26989"/>
                                <a:gd name="connsiteY288" fmla="*/ 17675 h 21600"/>
                                <a:gd name="connsiteX289" fmla="*/ 25157 w 26989"/>
                                <a:gd name="connsiteY289" fmla="*/ 17675 h 21600"/>
                                <a:gd name="connsiteX290" fmla="*/ 25137 w 26989"/>
                                <a:gd name="connsiteY290" fmla="*/ 17825 h 21600"/>
                                <a:gd name="connsiteX291" fmla="*/ 25137 w 26989"/>
                                <a:gd name="connsiteY291" fmla="*/ 18394 h 21600"/>
                                <a:gd name="connsiteX292" fmla="*/ 25137 w 26989"/>
                                <a:gd name="connsiteY292" fmla="*/ 18394 h 21600"/>
                                <a:gd name="connsiteX293" fmla="*/ 25137 w 26989"/>
                                <a:gd name="connsiteY293" fmla="*/ 19083 h 21600"/>
                                <a:gd name="connsiteX294" fmla="*/ 25157 w 26989"/>
                                <a:gd name="connsiteY294" fmla="*/ 19233 h 21600"/>
                                <a:gd name="connsiteX295" fmla="*/ 25253 w 26989"/>
                                <a:gd name="connsiteY295" fmla="*/ 19233 h 21600"/>
                                <a:gd name="connsiteX296" fmla="*/ 25253 w 26989"/>
                                <a:gd name="connsiteY296" fmla="*/ 19952 h 21600"/>
                                <a:gd name="connsiteX297" fmla="*/ 25273 w 26989"/>
                                <a:gd name="connsiteY297" fmla="*/ 20102 h 21600"/>
                                <a:gd name="connsiteX298" fmla="*/ 25437 w 26989"/>
                                <a:gd name="connsiteY298" fmla="*/ 20102 h 21600"/>
                                <a:gd name="connsiteX299" fmla="*/ 25457 w 26989"/>
                                <a:gd name="connsiteY299" fmla="*/ 19952 h 21600"/>
                                <a:gd name="connsiteX300" fmla="*/ 25457 w 26989"/>
                                <a:gd name="connsiteY300" fmla="*/ 19233 h 21600"/>
                                <a:gd name="connsiteX301" fmla="*/ 25553 w 26989"/>
                                <a:gd name="connsiteY301" fmla="*/ 19233 h 21600"/>
                                <a:gd name="connsiteX302" fmla="*/ 25573 w 26989"/>
                                <a:gd name="connsiteY302" fmla="*/ 19054 h 21600"/>
                                <a:gd name="connsiteX303" fmla="*/ 24757 w 26989"/>
                                <a:gd name="connsiteY303" fmla="*/ 10126 h 21600"/>
                                <a:gd name="connsiteX304" fmla="*/ 24773 w 26989"/>
                                <a:gd name="connsiteY304" fmla="*/ 10246 h 21600"/>
                                <a:gd name="connsiteX305" fmla="*/ 24857 w 26989"/>
                                <a:gd name="connsiteY305" fmla="*/ 10246 h 21600"/>
                                <a:gd name="connsiteX306" fmla="*/ 24857 w 26989"/>
                                <a:gd name="connsiteY306" fmla="*/ 10875 h 21600"/>
                                <a:gd name="connsiteX307" fmla="*/ 24873 w 26989"/>
                                <a:gd name="connsiteY307" fmla="*/ 10995 h 21600"/>
                                <a:gd name="connsiteX308" fmla="*/ 25021 w 26989"/>
                                <a:gd name="connsiteY308" fmla="*/ 10995 h 21600"/>
                                <a:gd name="connsiteX309" fmla="*/ 25037 w 26989"/>
                                <a:gd name="connsiteY309" fmla="*/ 10875 h 21600"/>
                                <a:gd name="connsiteX310" fmla="*/ 25037 w 26989"/>
                                <a:gd name="connsiteY310" fmla="*/ 10246 h 21600"/>
                                <a:gd name="connsiteX311" fmla="*/ 25121 w 26989"/>
                                <a:gd name="connsiteY311" fmla="*/ 10246 h 21600"/>
                                <a:gd name="connsiteX312" fmla="*/ 25137 w 26989"/>
                                <a:gd name="connsiteY312" fmla="*/ 10126 h 21600"/>
                                <a:gd name="connsiteX313" fmla="*/ 25137 w 26989"/>
                                <a:gd name="connsiteY313" fmla="*/ 9017 h 21600"/>
                                <a:gd name="connsiteX314" fmla="*/ 25121 w 26989"/>
                                <a:gd name="connsiteY314" fmla="*/ 8898 h 21600"/>
                                <a:gd name="connsiteX315" fmla="*/ 25045 w 26989"/>
                                <a:gd name="connsiteY315" fmla="*/ 8898 h 21600"/>
                                <a:gd name="connsiteX316" fmla="*/ 25045 w 26989"/>
                                <a:gd name="connsiteY316" fmla="*/ 8269 h 21600"/>
                                <a:gd name="connsiteX317" fmla="*/ 25029 w 26989"/>
                                <a:gd name="connsiteY317" fmla="*/ 8149 h 21600"/>
                                <a:gd name="connsiteX318" fmla="*/ 24881 w 26989"/>
                                <a:gd name="connsiteY318" fmla="*/ 8149 h 21600"/>
                                <a:gd name="connsiteX319" fmla="*/ 24865 w 26989"/>
                                <a:gd name="connsiteY319" fmla="*/ 8269 h 21600"/>
                                <a:gd name="connsiteX320" fmla="*/ 24865 w 26989"/>
                                <a:gd name="connsiteY320" fmla="*/ 8898 h 21600"/>
                                <a:gd name="connsiteX321" fmla="*/ 24781 w 26989"/>
                                <a:gd name="connsiteY321" fmla="*/ 8898 h 21600"/>
                                <a:gd name="connsiteX322" fmla="*/ 24765 w 26989"/>
                                <a:gd name="connsiteY322" fmla="*/ 9017 h 21600"/>
                                <a:gd name="connsiteX323" fmla="*/ 24765 w 26989"/>
                                <a:gd name="connsiteY323" fmla="*/ 10126 h 21600"/>
                                <a:gd name="connsiteX324" fmla="*/ 24757 w 26989"/>
                                <a:gd name="connsiteY324" fmla="*/ 10126 h 21600"/>
                                <a:gd name="connsiteX325" fmla="*/ 24757 w 26989"/>
                                <a:gd name="connsiteY325" fmla="*/ 15998 h 21600"/>
                                <a:gd name="connsiteX326" fmla="*/ 24773 w 26989"/>
                                <a:gd name="connsiteY326" fmla="*/ 16118 h 21600"/>
                                <a:gd name="connsiteX327" fmla="*/ 24857 w 26989"/>
                                <a:gd name="connsiteY327" fmla="*/ 16118 h 21600"/>
                                <a:gd name="connsiteX328" fmla="*/ 24857 w 26989"/>
                                <a:gd name="connsiteY328" fmla="*/ 16747 h 21600"/>
                                <a:gd name="connsiteX329" fmla="*/ 24873 w 26989"/>
                                <a:gd name="connsiteY329" fmla="*/ 16867 h 21600"/>
                                <a:gd name="connsiteX330" fmla="*/ 25021 w 26989"/>
                                <a:gd name="connsiteY330" fmla="*/ 16867 h 21600"/>
                                <a:gd name="connsiteX331" fmla="*/ 25037 w 26989"/>
                                <a:gd name="connsiteY331" fmla="*/ 16747 h 21600"/>
                                <a:gd name="connsiteX332" fmla="*/ 25037 w 26989"/>
                                <a:gd name="connsiteY332" fmla="*/ 16118 h 21600"/>
                                <a:gd name="connsiteX333" fmla="*/ 25121 w 26989"/>
                                <a:gd name="connsiteY333" fmla="*/ 16118 h 21600"/>
                                <a:gd name="connsiteX334" fmla="*/ 25137 w 26989"/>
                                <a:gd name="connsiteY334" fmla="*/ 15998 h 21600"/>
                                <a:gd name="connsiteX335" fmla="*/ 25137 w 26989"/>
                                <a:gd name="connsiteY335" fmla="*/ 14889 h 21600"/>
                                <a:gd name="connsiteX336" fmla="*/ 25121 w 26989"/>
                                <a:gd name="connsiteY336" fmla="*/ 14769 h 21600"/>
                                <a:gd name="connsiteX337" fmla="*/ 25045 w 26989"/>
                                <a:gd name="connsiteY337" fmla="*/ 14769 h 21600"/>
                                <a:gd name="connsiteX338" fmla="*/ 25045 w 26989"/>
                                <a:gd name="connsiteY338" fmla="*/ 14140 h 21600"/>
                                <a:gd name="connsiteX339" fmla="*/ 25029 w 26989"/>
                                <a:gd name="connsiteY339" fmla="*/ 14021 h 21600"/>
                                <a:gd name="connsiteX340" fmla="*/ 24881 w 26989"/>
                                <a:gd name="connsiteY340" fmla="*/ 14021 h 21600"/>
                                <a:gd name="connsiteX341" fmla="*/ 24865 w 26989"/>
                                <a:gd name="connsiteY341" fmla="*/ 14140 h 21600"/>
                                <a:gd name="connsiteX342" fmla="*/ 24865 w 26989"/>
                                <a:gd name="connsiteY342" fmla="*/ 14769 h 21600"/>
                                <a:gd name="connsiteX343" fmla="*/ 24781 w 26989"/>
                                <a:gd name="connsiteY343" fmla="*/ 14769 h 21600"/>
                                <a:gd name="connsiteX344" fmla="*/ 24765 w 26989"/>
                                <a:gd name="connsiteY344" fmla="*/ 14889 h 21600"/>
                                <a:gd name="connsiteX345" fmla="*/ 24765 w 26989"/>
                                <a:gd name="connsiteY345" fmla="*/ 15998 h 21600"/>
                                <a:gd name="connsiteX346" fmla="*/ 24757 w 26989"/>
                                <a:gd name="connsiteY346" fmla="*/ 15998 h 21600"/>
                                <a:gd name="connsiteX347" fmla="*/ 0 w 26989"/>
                                <a:gd name="connsiteY347" fmla="*/ 0 h 21600"/>
                                <a:gd name="connsiteX348" fmla="*/ 5389 w 26989"/>
                                <a:gd name="connsiteY348" fmla="*/ 2127 h 21600"/>
                                <a:gd name="connsiteX349" fmla="*/ 25253 w 26989"/>
                                <a:gd name="connsiteY349" fmla="*/ 2127 h 21600"/>
                                <a:gd name="connsiteX350" fmla="*/ 25253 w 26989"/>
                                <a:gd name="connsiteY350" fmla="*/ 2277 h 21600"/>
                                <a:gd name="connsiteX351" fmla="*/ 25273 w 26989"/>
                                <a:gd name="connsiteY351" fmla="*/ 2427 h 21600"/>
                                <a:gd name="connsiteX352" fmla="*/ 25437 w 26989"/>
                                <a:gd name="connsiteY352" fmla="*/ 2427 h 21600"/>
                                <a:gd name="connsiteX353" fmla="*/ 25457 w 26989"/>
                                <a:gd name="connsiteY353" fmla="*/ 2277 h 21600"/>
                                <a:gd name="connsiteX354" fmla="*/ 25457 w 26989"/>
                                <a:gd name="connsiteY354" fmla="*/ 2127 h 21600"/>
                                <a:gd name="connsiteX355" fmla="*/ 25645 w 26989"/>
                                <a:gd name="connsiteY355" fmla="*/ 2127 h 21600"/>
                                <a:gd name="connsiteX356" fmla="*/ 25645 w 26989"/>
                                <a:gd name="connsiteY356" fmla="*/ 2846 h 21600"/>
                                <a:gd name="connsiteX357" fmla="*/ 25541 w 26989"/>
                                <a:gd name="connsiteY357" fmla="*/ 2846 h 21600"/>
                                <a:gd name="connsiteX358" fmla="*/ 25521 w 26989"/>
                                <a:gd name="connsiteY358" fmla="*/ 2996 h 21600"/>
                                <a:gd name="connsiteX359" fmla="*/ 25521 w 26989"/>
                                <a:gd name="connsiteY359" fmla="*/ 3625 h 21600"/>
                                <a:gd name="connsiteX360" fmla="*/ 25521 w 26989"/>
                                <a:gd name="connsiteY360" fmla="*/ 3625 h 21600"/>
                                <a:gd name="connsiteX361" fmla="*/ 25521 w 26989"/>
                                <a:gd name="connsiteY361" fmla="*/ 4374 h 21600"/>
                                <a:gd name="connsiteX362" fmla="*/ 25541 w 26989"/>
                                <a:gd name="connsiteY362" fmla="*/ 4524 h 21600"/>
                                <a:gd name="connsiteX363" fmla="*/ 25645 w 26989"/>
                                <a:gd name="connsiteY363" fmla="*/ 4524 h 21600"/>
                                <a:gd name="connsiteX364" fmla="*/ 25645 w 26989"/>
                                <a:gd name="connsiteY364" fmla="*/ 5303 h 21600"/>
                                <a:gd name="connsiteX365" fmla="*/ 25665 w 26989"/>
                                <a:gd name="connsiteY365" fmla="*/ 5452 h 21600"/>
                                <a:gd name="connsiteX366" fmla="*/ 25849 w 26989"/>
                                <a:gd name="connsiteY366" fmla="*/ 5452 h 21600"/>
                                <a:gd name="connsiteX367" fmla="*/ 25869 w 26989"/>
                                <a:gd name="connsiteY367" fmla="*/ 5303 h 21600"/>
                                <a:gd name="connsiteX368" fmla="*/ 25869 w 26989"/>
                                <a:gd name="connsiteY368" fmla="*/ 4524 h 21600"/>
                                <a:gd name="connsiteX369" fmla="*/ 25973 w 26989"/>
                                <a:gd name="connsiteY369" fmla="*/ 4524 h 21600"/>
                                <a:gd name="connsiteX370" fmla="*/ 25993 w 26989"/>
                                <a:gd name="connsiteY370" fmla="*/ 4374 h 21600"/>
                                <a:gd name="connsiteX371" fmla="*/ 25993 w 26989"/>
                                <a:gd name="connsiteY371" fmla="*/ 2996 h 21600"/>
                                <a:gd name="connsiteX372" fmla="*/ 25973 w 26989"/>
                                <a:gd name="connsiteY372" fmla="*/ 2846 h 21600"/>
                                <a:gd name="connsiteX373" fmla="*/ 25869 w 26989"/>
                                <a:gd name="connsiteY373" fmla="*/ 2846 h 21600"/>
                                <a:gd name="connsiteX374" fmla="*/ 25869 w 26989"/>
                                <a:gd name="connsiteY374" fmla="*/ 2127 h 21600"/>
                                <a:gd name="connsiteX375" fmla="*/ 26033 w 26989"/>
                                <a:gd name="connsiteY375" fmla="*/ 2127 h 21600"/>
                                <a:gd name="connsiteX376" fmla="*/ 26033 w 26989"/>
                                <a:gd name="connsiteY376" fmla="*/ 2636 h 21600"/>
                                <a:gd name="connsiteX377" fmla="*/ 26057 w 26989"/>
                                <a:gd name="connsiteY377" fmla="*/ 2816 h 21600"/>
                                <a:gd name="connsiteX378" fmla="*/ 26261 w 26989"/>
                                <a:gd name="connsiteY378" fmla="*/ 2816 h 21600"/>
                                <a:gd name="connsiteX379" fmla="*/ 26265 w 26989"/>
                                <a:gd name="connsiteY379" fmla="*/ 2816 h 21600"/>
                                <a:gd name="connsiteX380" fmla="*/ 26265 w 26989"/>
                                <a:gd name="connsiteY380" fmla="*/ 2846 h 21600"/>
                                <a:gd name="connsiteX381" fmla="*/ 26265 w 26989"/>
                                <a:gd name="connsiteY381" fmla="*/ 4554 h 21600"/>
                                <a:gd name="connsiteX382" fmla="*/ 26293 w 26989"/>
                                <a:gd name="connsiteY382" fmla="*/ 4763 h 21600"/>
                                <a:gd name="connsiteX383" fmla="*/ 26425 w 26989"/>
                                <a:gd name="connsiteY383" fmla="*/ 4763 h 21600"/>
                                <a:gd name="connsiteX384" fmla="*/ 26425 w 26989"/>
                                <a:gd name="connsiteY384" fmla="*/ 5752 h 21600"/>
                                <a:gd name="connsiteX385" fmla="*/ 26453 w 26989"/>
                                <a:gd name="connsiteY385" fmla="*/ 5962 h 21600"/>
                                <a:gd name="connsiteX386" fmla="*/ 26637 w 26989"/>
                                <a:gd name="connsiteY386" fmla="*/ 5962 h 21600"/>
                                <a:gd name="connsiteX387" fmla="*/ 26637 w 26989"/>
                                <a:gd name="connsiteY387" fmla="*/ 7400 h 21600"/>
                                <a:gd name="connsiteX388" fmla="*/ 26453 w 26989"/>
                                <a:gd name="connsiteY388" fmla="*/ 7400 h 21600"/>
                                <a:gd name="connsiteX389" fmla="*/ 26433 w 26989"/>
                                <a:gd name="connsiteY389" fmla="*/ 7490 h 21600"/>
                                <a:gd name="connsiteX390" fmla="*/ 26433 w 26989"/>
                                <a:gd name="connsiteY390" fmla="*/ 6022 h 21600"/>
                                <a:gd name="connsiteX391" fmla="*/ 26409 w 26989"/>
                                <a:gd name="connsiteY391" fmla="*/ 5842 h 21600"/>
                                <a:gd name="connsiteX392" fmla="*/ 26285 w 26989"/>
                                <a:gd name="connsiteY392" fmla="*/ 5842 h 21600"/>
                                <a:gd name="connsiteX393" fmla="*/ 26285 w 26989"/>
                                <a:gd name="connsiteY393" fmla="*/ 4973 h 21600"/>
                                <a:gd name="connsiteX394" fmla="*/ 26261 w 26989"/>
                                <a:gd name="connsiteY394" fmla="*/ 4793 h 21600"/>
                                <a:gd name="connsiteX395" fmla="*/ 26057 w 26989"/>
                                <a:gd name="connsiteY395" fmla="*/ 4793 h 21600"/>
                                <a:gd name="connsiteX396" fmla="*/ 26033 w 26989"/>
                                <a:gd name="connsiteY396" fmla="*/ 4973 h 21600"/>
                                <a:gd name="connsiteX397" fmla="*/ 26033 w 26989"/>
                                <a:gd name="connsiteY397" fmla="*/ 5842 h 21600"/>
                                <a:gd name="connsiteX398" fmla="*/ 25917 w 26989"/>
                                <a:gd name="connsiteY398" fmla="*/ 5842 h 21600"/>
                                <a:gd name="connsiteX399" fmla="*/ 25893 w 26989"/>
                                <a:gd name="connsiteY399" fmla="*/ 6022 h 21600"/>
                                <a:gd name="connsiteX400" fmla="*/ 25893 w 26989"/>
                                <a:gd name="connsiteY400" fmla="*/ 7549 h 21600"/>
                                <a:gd name="connsiteX401" fmla="*/ 25917 w 26989"/>
                                <a:gd name="connsiteY401" fmla="*/ 7729 h 21600"/>
                                <a:gd name="connsiteX402" fmla="*/ 26033 w 26989"/>
                                <a:gd name="connsiteY402" fmla="*/ 7729 h 21600"/>
                                <a:gd name="connsiteX403" fmla="*/ 26033 w 26989"/>
                                <a:gd name="connsiteY403" fmla="*/ 8598 h 21600"/>
                                <a:gd name="connsiteX404" fmla="*/ 26057 w 26989"/>
                                <a:gd name="connsiteY404" fmla="*/ 8778 h 21600"/>
                                <a:gd name="connsiteX405" fmla="*/ 26261 w 26989"/>
                                <a:gd name="connsiteY405" fmla="*/ 8778 h 21600"/>
                                <a:gd name="connsiteX406" fmla="*/ 26265 w 26989"/>
                                <a:gd name="connsiteY406" fmla="*/ 8778 h 21600"/>
                                <a:gd name="connsiteX407" fmla="*/ 26265 w 26989"/>
                                <a:gd name="connsiteY407" fmla="*/ 10455 h 21600"/>
                                <a:gd name="connsiteX408" fmla="*/ 26293 w 26989"/>
                                <a:gd name="connsiteY408" fmla="*/ 10665 h 21600"/>
                                <a:gd name="connsiteX409" fmla="*/ 26425 w 26989"/>
                                <a:gd name="connsiteY409" fmla="*/ 10665 h 21600"/>
                                <a:gd name="connsiteX410" fmla="*/ 26425 w 26989"/>
                                <a:gd name="connsiteY410" fmla="*/ 11654 h 21600"/>
                                <a:gd name="connsiteX411" fmla="*/ 26453 w 26989"/>
                                <a:gd name="connsiteY411" fmla="*/ 11863 h 21600"/>
                                <a:gd name="connsiteX412" fmla="*/ 26637 w 26989"/>
                                <a:gd name="connsiteY412" fmla="*/ 11863 h 21600"/>
                                <a:gd name="connsiteX413" fmla="*/ 26637 w 26989"/>
                                <a:gd name="connsiteY413" fmla="*/ 13301 h 21600"/>
                                <a:gd name="connsiteX414" fmla="*/ 26453 w 26989"/>
                                <a:gd name="connsiteY414" fmla="*/ 13301 h 21600"/>
                                <a:gd name="connsiteX415" fmla="*/ 26433 w 26989"/>
                                <a:gd name="connsiteY415" fmla="*/ 13391 h 21600"/>
                                <a:gd name="connsiteX416" fmla="*/ 26433 w 26989"/>
                                <a:gd name="connsiteY416" fmla="*/ 11923 h 21600"/>
                                <a:gd name="connsiteX417" fmla="*/ 26409 w 26989"/>
                                <a:gd name="connsiteY417" fmla="*/ 11744 h 21600"/>
                                <a:gd name="connsiteX418" fmla="*/ 26285 w 26989"/>
                                <a:gd name="connsiteY418" fmla="*/ 11744 h 21600"/>
                                <a:gd name="connsiteX419" fmla="*/ 26285 w 26989"/>
                                <a:gd name="connsiteY419" fmla="*/ 10785 h 21600"/>
                                <a:gd name="connsiteX420" fmla="*/ 26261 w 26989"/>
                                <a:gd name="connsiteY420" fmla="*/ 10605 h 21600"/>
                                <a:gd name="connsiteX421" fmla="*/ 26057 w 26989"/>
                                <a:gd name="connsiteY421" fmla="*/ 10605 h 21600"/>
                                <a:gd name="connsiteX422" fmla="*/ 26033 w 26989"/>
                                <a:gd name="connsiteY422" fmla="*/ 10785 h 21600"/>
                                <a:gd name="connsiteX423" fmla="*/ 26033 w 26989"/>
                                <a:gd name="connsiteY423" fmla="*/ 11654 h 21600"/>
                                <a:gd name="connsiteX424" fmla="*/ 25917 w 26989"/>
                                <a:gd name="connsiteY424" fmla="*/ 11654 h 21600"/>
                                <a:gd name="connsiteX425" fmla="*/ 25893 w 26989"/>
                                <a:gd name="connsiteY425" fmla="*/ 11834 h 21600"/>
                                <a:gd name="connsiteX426" fmla="*/ 25893 w 26989"/>
                                <a:gd name="connsiteY426" fmla="*/ 13361 h 21600"/>
                                <a:gd name="connsiteX427" fmla="*/ 25917 w 26989"/>
                                <a:gd name="connsiteY427" fmla="*/ 13541 h 21600"/>
                                <a:gd name="connsiteX428" fmla="*/ 26033 w 26989"/>
                                <a:gd name="connsiteY428" fmla="*/ 13541 h 21600"/>
                                <a:gd name="connsiteX429" fmla="*/ 26033 w 26989"/>
                                <a:gd name="connsiteY429" fmla="*/ 14410 h 21600"/>
                                <a:gd name="connsiteX430" fmla="*/ 26057 w 26989"/>
                                <a:gd name="connsiteY430" fmla="*/ 14590 h 21600"/>
                                <a:gd name="connsiteX431" fmla="*/ 26261 w 26989"/>
                                <a:gd name="connsiteY431" fmla="*/ 14590 h 21600"/>
                                <a:gd name="connsiteX432" fmla="*/ 26265 w 26989"/>
                                <a:gd name="connsiteY432" fmla="*/ 14590 h 21600"/>
                                <a:gd name="connsiteX433" fmla="*/ 26265 w 26989"/>
                                <a:gd name="connsiteY433" fmla="*/ 16267 h 21600"/>
                                <a:gd name="connsiteX434" fmla="*/ 26293 w 26989"/>
                                <a:gd name="connsiteY434" fmla="*/ 16477 h 21600"/>
                                <a:gd name="connsiteX435" fmla="*/ 26425 w 26989"/>
                                <a:gd name="connsiteY435" fmla="*/ 16477 h 21600"/>
                                <a:gd name="connsiteX436" fmla="*/ 26425 w 26989"/>
                                <a:gd name="connsiteY436" fmla="*/ 17466 h 21600"/>
                                <a:gd name="connsiteX437" fmla="*/ 26453 w 26989"/>
                                <a:gd name="connsiteY437" fmla="*/ 17675 h 21600"/>
                                <a:gd name="connsiteX438" fmla="*/ 26637 w 26989"/>
                                <a:gd name="connsiteY438" fmla="*/ 17675 h 21600"/>
                                <a:gd name="connsiteX439" fmla="*/ 26637 w 26989"/>
                                <a:gd name="connsiteY439" fmla="*/ 19113 h 21600"/>
                                <a:gd name="connsiteX440" fmla="*/ 26453 w 26989"/>
                                <a:gd name="connsiteY440" fmla="*/ 19113 h 21600"/>
                                <a:gd name="connsiteX441" fmla="*/ 26433 w 26989"/>
                                <a:gd name="connsiteY441" fmla="*/ 19203 h 21600"/>
                                <a:gd name="connsiteX442" fmla="*/ 26433 w 26989"/>
                                <a:gd name="connsiteY442" fmla="*/ 17675 h 21600"/>
                                <a:gd name="connsiteX443" fmla="*/ 26409 w 26989"/>
                                <a:gd name="connsiteY443" fmla="*/ 17496 h 21600"/>
                                <a:gd name="connsiteX444" fmla="*/ 26285 w 26989"/>
                                <a:gd name="connsiteY444" fmla="*/ 17496 h 21600"/>
                                <a:gd name="connsiteX445" fmla="*/ 26285 w 26989"/>
                                <a:gd name="connsiteY445" fmla="*/ 16627 h 21600"/>
                                <a:gd name="connsiteX446" fmla="*/ 26261 w 26989"/>
                                <a:gd name="connsiteY446" fmla="*/ 16447 h 21600"/>
                                <a:gd name="connsiteX447" fmla="*/ 26057 w 26989"/>
                                <a:gd name="connsiteY447" fmla="*/ 16447 h 21600"/>
                                <a:gd name="connsiteX448" fmla="*/ 26033 w 26989"/>
                                <a:gd name="connsiteY448" fmla="*/ 16627 h 21600"/>
                                <a:gd name="connsiteX449" fmla="*/ 26033 w 26989"/>
                                <a:gd name="connsiteY449" fmla="*/ 17496 h 21600"/>
                                <a:gd name="connsiteX450" fmla="*/ 25917 w 26989"/>
                                <a:gd name="connsiteY450" fmla="*/ 17496 h 21600"/>
                                <a:gd name="connsiteX451" fmla="*/ 25893 w 26989"/>
                                <a:gd name="connsiteY451" fmla="*/ 17675 h 21600"/>
                                <a:gd name="connsiteX452" fmla="*/ 25893 w 26989"/>
                                <a:gd name="connsiteY452" fmla="*/ 19203 h 21600"/>
                                <a:gd name="connsiteX453" fmla="*/ 25917 w 26989"/>
                                <a:gd name="connsiteY453" fmla="*/ 19383 h 21600"/>
                                <a:gd name="connsiteX454" fmla="*/ 26033 w 26989"/>
                                <a:gd name="connsiteY454" fmla="*/ 19383 h 21600"/>
                                <a:gd name="connsiteX455" fmla="*/ 26033 w 26989"/>
                                <a:gd name="connsiteY455" fmla="*/ 20252 h 21600"/>
                                <a:gd name="connsiteX456" fmla="*/ 26057 w 26989"/>
                                <a:gd name="connsiteY456" fmla="*/ 20432 h 21600"/>
                                <a:gd name="connsiteX457" fmla="*/ 26261 w 26989"/>
                                <a:gd name="connsiteY457" fmla="*/ 20432 h 21600"/>
                                <a:gd name="connsiteX458" fmla="*/ 26265 w 26989"/>
                                <a:gd name="connsiteY458" fmla="*/ 20432 h 21600"/>
                                <a:gd name="connsiteX459" fmla="*/ 26265 w 26989"/>
                                <a:gd name="connsiteY459" fmla="*/ 20462 h 21600"/>
                                <a:gd name="connsiteX460" fmla="*/ 26265 w 26989"/>
                                <a:gd name="connsiteY460" fmla="*/ 21570 h 21600"/>
                                <a:gd name="connsiteX461" fmla="*/ 26861 w 26989"/>
                                <a:gd name="connsiteY461" fmla="*/ 21570 h 21600"/>
                                <a:gd name="connsiteX462" fmla="*/ 26861 w 26989"/>
                                <a:gd name="connsiteY462" fmla="*/ 20881 h 21600"/>
                                <a:gd name="connsiteX463" fmla="*/ 26989 w 26989"/>
                                <a:gd name="connsiteY463" fmla="*/ 20881 h 21600"/>
                                <a:gd name="connsiteX464" fmla="*/ 26989 w 26989"/>
                                <a:gd name="connsiteY464" fmla="*/ 15938 h 21600"/>
                                <a:gd name="connsiteX465" fmla="*/ 26861 w 26989"/>
                                <a:gd name="connsiteY465" fmla="*/ 15938 h 21600"/>
                                <a:gd name="connsiteX466" fmla="*/ 26861 w 26989"/>
                                <a:gd name="connsiteY466" fmla="*/ 15039 h 21600"/>
                                <a:gd name="connsiteX467" fmla="*/ 26989 w 26989"/>
                                <a:gd name="connsiteY467" fmla="*/ 15039 h 21600"/>
                                <a:gd name="connsiteX468" fmla="*/ 26989 w 26989"/>
                                <a:gd name="connsiteY468" fmla="*/ 10096 h 21600"/>
                                <a:gd name="connsiteX469" fmla="*/ 26861 w 26989"/>
                                <a:gd name="connsiteY469" fmla="*/ 10096 h 21600"/>
                                <a:gd name="connsiteX470" fmla="*/ 26861 w 26989"/>
                                <a:gd name="connsiteY470" fmla="*/ 9167 h 21600"/>
                                <a:gd name="connsiteX471" fmla="*/ 26989 w 26989"/>
                                <a:gd name="connsiteY471" fmla="*/ 9167 h 21600"/>
                                <a:gd name="connsiteX472" fmla="*/ 26989 w 26989"/>
                                <a:gd name="connsiteY472" fmla="*/ 4224 h 21600"/>
                                <a:gd name="connsiteX473" fmla="*/ 26861 w 26989"/>
                                <a:gd name="connsiteY473" fmla="*/ 4224 h 21600"/>
                                <a:gd name="connsiteX474" fmla="*/ 26861 w 26989"/>
                                <a:gd name="connsiteY474" fmla="*/ 3236 h 21600"/>
                                <a:gd name="connsiteX475" fmla="*/ 26989 w 26989"/>
                                <a:gd name="connsiteY475" fmla="*/ 3236 h 21600"/>
                                <a:gd name="connsiteX476" fmla="*/ 26989 w 26989"/>
                                <a:gd name="connsiteY476" fmla="*/ 2097 h 21600"/>
                                <a:gd name="connsiteX477" fmla="*/ 26989 w 26989"/>
                                <a:gd name="connsiteY477" fmla="*/ 2097 h 21600"/>
                                <a:gd name="connsiteX478" fmla="*/ 26989 w 26989"/>
                                <a:gd name="connsiteY478" fmla="*/ 0 h 21600"/>
                                <a:gd name="connsiteX479" fmla="*/ 0 w 26989"/>
                                <a:gd name="connsiteY479" fmla="*/ 0 h 21600"/>
                                <a:gd name="connsiteX480" fmla="*/ 26421 w 26989"/>
                                <a:gd name="connsiteY480" fmla="*/ 2636 h 21600"/>
                                <a:gd name="connsiteX481" fmla="*/ 26289 w 26989"/>
                                <a:gd name="connsiteY481" fmla="*/ 2636 h 21600"/>
                                <a:gd name="connsiteX482" fmla="*/ 26281 w 26989"/>
                                <a:gd name="connsiteY482" fmla="*/ 2636 h 21600"/>
                                <a:gd name="connsiteX483" fmla="*/ 26281 w 26989"/>
                                <a:gd name="connsiteY483" fmla="*/ 2606 h 21600"/>
                                <a:gd name="connsiteX484" fmla="*/ 26281 w 26989"/>
                                <a:gd name="connsiteY484" fmla="*/ 2097 h 21600"/>
                                <a:gd name="connsiteX485" fmla="*/ 26417 w 26989"/>
                                <a:gd name="connsiteY485" fmla="*/ 2097 h 21600"/>
                                <a:gd name="connsiteX486" fmla="*/ 26417 w 26989"/>
                                <a:gd name="connsiteY486" fmla="*/ 2636 h 21600"/>
                                <a:gd name="connsiteX487" fmla="*/ 26421 w 26989"/>
                                <a:gd name="connsiteY487" fmla="*/ 2636 h 21600"/>
                                <a:gd name="connsiteX488" fmla="*/ 26421 w 26989"/>
                                <a:gd name="connsiteY488" fmla="*/ 8508 h 21600"/>
                                <a:gd name="connsiteX489" fmla="*/ 26289 w 26989"/>
                                <a:gd name="connsiteY489" fmla="*/ 8508 h 21600"/>
                                <a:gd name="connsiteX490" fmla="*/ 26285 w 26989"/>
                                <a:gd name="connsiteY490" fmla="*/ 8508 h 21600"/>
                                <a:gd name="connsiteX491" fmla="*/ 26285 w 26989"/>
                                <a:gd name="connsiteY491" fmla="*/ 7669 h 21600"/>
                                <a:gd name="connsiteX492" fmla="*/ 26401 w 26989"/>
                                <a:gd name="connsiteY492" fmla="*/ 7669 h 21600"/>
                                <a:gd name="connsiteX493" fmla="*/ 26421 w 26989"/>
                                <a:gd name="connsiteY493" fmla="*/ 7579 h 21600"/>
                                <a:gd name="connsiteX494" fmla="*/ 26421 w 26989"/>
                                <a:gd name="connsiteY494" fmla="*/ 8508 h 21600"/>
                                <a:gd name="connsiteX495" fmla="*/ 26421 w 26989"/>
                                <a:gd name="connsiteY495" fmla="*/ 14410 h 21600"/>
                                <a:gd name="connsiteX496" fmla="*/ 26289 w 26989"/>
                                <a:gd name="connsiteY496" fmla="*/ 14410 h 21600"/>
                                <a:gd name="connsiteX497" fmla="*/ 26285 w 26989"/>
                                <a:gd name="connsiteY497" fmla="*/ 14410 h 21600"/>
                                <a:gd name="connsiteX498" fmla="*/ 26285 w 26989"/>
                                <a:gd name="connsiteY498" fmla="*/ 13571 h 21600"/>
                                <a:gd name="connsiteX499" fmla="*/ 26401 w 26989"/>
                                <a:gd name="connsiteY499" fmla="*/ 13571 h 21600"/>
                                <a:gd name="connsiteX500" fmla="*/ 26421 w 26989"/>
                                <a:gd name="connsiteY500" fmla="*/ 13481 h 21600"/>
                                <a:gd name="connsiteX501" fmla="*/ 26421 w 26989"/>
                                <a:gd name="connsiteY501" fmla="*/ 14410 h 21600"/>
                                <a:gd name="connsiteX502" fmla="*/ 26421 w 26989"/>
                                <a:gd name="connsiteY502" fmla="*/ 20282 h 21600"/>
                                <a:gd name="connsiteX503" fmla="*/ 26289 w 26989"/>
                                <a:gd name="connsiteY503" fmla="*/ 20282 h 21600"/>
                                <a:gd name="connsiteX504" fmla="*/ 26281 w 26989"/>
                                <a:gd name="connsiteY504" fmla="*/ 20282 h 21600"/>
                                <a:gd name="connsiteX505" fmla="*/ 26281 w 26989"/>
                                <a:gd name="connsiteY505" fmla="*/ 20252 h 21600"/>
                                <a:gd name="connsiteX506" fmla="*/ 26281 w 26989"/>
                                <a:gd name="connsiteY506" fmla="*/ 19383 h 21600"/>
                                <a:gd name="connsiteX507" fmla="*/ 26397 w 26989"/>
                                <a:gd name="connsiteY507" fmla="*/ 19383 h 21600"/>
                                <a:gd name="connsiteX508" fmla="*/ 26417 w 26989"/>
                                <a:gd name="connsiteY508" fmla="*/ 19293 h 21600"/>
                                <a:gd name="connsiteX509" fmla="*/ 26417 w 26989"/>
                                <a:gd name="connsiteY509" fmla="*/ 20282 h 21600"/>
                                <a:gd name="connsiteX510" fmla="*/ 26421 w 26989"/>
                                <a:gd name="connsiteY510" fmla="*/ 20282 h 21600"/>
                                <a:gd name="connsiteX511" fmla="*/ 26809 w 26989"/>
                                <a:gd name="connsiteY511" fmla="*/ 20282 h 21600"/>
                                <a:gd name="connsiteX512" fmla="*/ 26701 w 26989"/>
                                <a:gd name="connsiteY512" fmla="*/ 20282 h 21600"/>
                                <a:gd name="connsiteX513" fmla="*/ 26701 w 26989"/>
                                <a:gd name="connsiteY513" fmla="*/ 19623 h 21600"/>
                                <a:gd name="connsiteX514" fmla="*/ 26809 w 26989"/>
                                <a:gd name="connsiteY514" fmla="*/ 19623 h 21600"/>
                                <a:gd name="connsiteX515" fmla="*/ 26809 w 26989"/>
                                <a:gd name="connsiteY515" fmla="*/ 20282 h 21600"/>
                                <a:gd name="connsiteX516" fmla="*/ 26809 w 26989"/>
                                <a:gd name="connsiteY516" fmla="*/ 17286 h 21600"/>
                                <a:gd name="connsiteX517" fmla="*/ 26701 w 26989"/>
                                <a:gd name="connsiteY517" fmla="*/ 17286 h 21600"/>
                                <a:gd name="connsiteX518" fmla="*/ 26701 w 26989"/>
                                <a:gd name="connsiteY518" fmla="*/ 16507 h 21600"/>
                                <a:gd name="connsiteX519" fmla="*/ 26809 w 26989"/>
                                <a:gd name="connsiteY519" fmla="*/ 16507 h 21600"/>
                                <a:gd name="connsiteX520" fmla="*/ 26809 w 26989"/>
                                <a:gd name="connsiteY520" fmla="*/ 17286 h 21600"/>
                                <a:gd name="connsiteX521" fmla="*/ 26809 w 26989"/>
                                <a:gd name="connsiteY521" fmla="*/ 14410 h 21600"/>
                                <a:gd name="connsiteX522" fmla="*/ 26701 w 26989"/>
                                <a:gd name="connsiteY522" fmla="*/ 14410 h 21600"/>
                                <a:gd name="connsiteX523" fmla="*/ 26701 w 26989"/>
                                <a:gd name="connsiteY523" fmla="*/ 13781 h 21600"/>
                                <a:gd name="connsiteX524" fmla="*/ 26809 w 26989"/>
                                <a:gd name="connsiteY524" fmla="*/ 13781 h 21600"/>
                                <a:gd name="connsiteX525" fmla="*/ 26809 w 26989"/>
                                <a:gd name="connsiteY525" fmla="*/ 14410 h 21600"/>
                                <a:gd name="connsiteX526" fmla="*/ 26809 w 26989"/>
                                <a:gd name="connsiteY526" fmla="*/ 11444 h 21600"/>
                                <a:gd name="connsiteX527" fmla="*/ 26701 w 26989"/>
                                <a:gd name="connsiteY527" fmla="*/ 11444 h 21600"/>
                                <a:gd name="connsiteX528" fmla="*/ 26701 w 26989"/>
                                <a:gd name="connsiteY528" fmla="*/ 10605 h 21600"/>
                                <a:gd name="connsiteX529" fmla="*/ 26809 w 26989"/>
                                <a:gd name="connsiteY529" fmla="*/ 10605 h 21600"/>
                                <a:gd name="connsiteX530" fmla="*/ 26809 w 26989"/>
                                <a:gd name="connsiteY530" fmla="*/ 11444 h 21600"/>
                                <a:gd name="connsiteX531" fmla="*/ 26809 w 26989"/>
                                <a:gd name="connsiteY531" fmla="*/ 8508 h 21600"/>
                                <a:gd name="connsiteX532" fmla="*/ 26701 w 26989"/>
                                <a:gd name="connsiteY532" fmla="*/ 8508 h 21600"/>
                                <a:gd name="connsiteX533" fmla="*/ 26701 w 26989"/>
                                <a:gd name="connsiteY533" fmla="*/ 7879 h 21600"/>
                                <a:gd name="connsiteX534" fmla="*/ 26809 w 26989"/>
                                <a:gd name="connsiteY534" fmla="*/ 7879 h 21600"/>
                                <a:gd name="connsiteX535" fmla="*/ 26809 w 26989"/>
                                <a:gd name="connsiteY535" fmla="*/ 8508 h 21600"/>
                                <a:gd name="connsiteX536" fmla="*/ 26809 w 26989"/>
                                <a:gd name="connsiteY536" fmla="*/ 5572 h 21600"/>
                                <a:gd name="connsiteX537" fmla="*/ 26701 w 26989"/>
                                <a:gd name="connsiteY537" fmla="*/ 5572 h 21600"/>
                                <a:gd name="connsiteX538" fmla="*/ 26701 w 26989"/>
                                <a:gd name="connsiteY538" fmla="*/ 4733 h 21600"/>
                                <a:gd name="connsiteX539" fmla="*/ 26809 w 26989"/>
                                <a:gd name="connsiteY539" fmla="*/ 4733 h 21600"/>
                                <a:gd name="connsiteX540" fmla="*/ 26809 w 26989"/>
                                <a:gd name="connsiteY540" fmla="*/ 5572 h 21600"/>
                                <a:gd name="connsiteX541" fmla="*/ 26809 w 26989"/>
                                <a:gd name="connsiteY541" fmla="*/ 2636 h 21600"/>
                                <a:gd name="connsiteX542" fmla="*/ 26701 w 26989"/>
                                <a:gd name="connsiteY542" fmla="*/ 2636 h 21600"/>
                                <a:gd name="connsiteX543" fmla="*/ 26701 w 26989"/>
                                <a:gd name="connsiteY543" fmla="*/ 2127 h 21600"/>
                                <a:gd name="connsiteX544" fmla="*/ 26809 w 26989"/>
                                <a:gd name="connsiteY544" fmla="*/ 2127 h 21600"/>
                                <a:gd name="connsiteX545" fmla="*/ 26809 w 26989"/>
                                <a:gd name="connsiteY545" fmla="*/ 2636 h 21600"/>
                                <a:gd name="connsiteX546" fmla="*/ 24709 w 26989"/>
                                <a:gd name="connsiteY546" fmla="*/ 5902 h 21600"/>
                                <a:gd name="connsiteX547" fmla="*/ 24633 w 26989"/>
                                <a:gd name="connsiteY547" fmla="*/ 5902 h 21600"/>
                                <a:gd name="connsiteX548" fmla="*/ 24633 w 26989"/>
                                <a:gd name="connsiteY548" fmla="*/ 5333 h 21600"/>
                                <a:gd name="connsiteX549" fmla="*/ 24617 w 26989"/>
                                <a:gd name="connsiteY549" fmla="*/ 5213 h 21600"/>
                                <a:gd name="connsiteX550" fmla="*/ 24485 w 26989"/>
                                <a:gd name="connsiteY550" fmla="*/ 5213 h 21600"/>
                                <a:gd name="connsiteX551" fmla="*/ 24469 w 26989"/>
                                <a:gd name="connsiteY551" fmla="*/ 5333 h 21600"/>
                                <a:gd name="connsiteX552" fmla="*/ 24469 w 26989"/>
                                <a:gd name="connsiteY552" fmla="*/ 5902 h 21600"/>
                                <a:gd name="connsiteX553" fmla="*/ 24393 w 26989"/>
                                <a:gd name="connsiteY553" fmla="*/ 5902 h 21600"/>
                                <a:gd name="connsiteX554" fmla="*/ 24377 w 26989"/>
                                <a:gd name="connsiteY554" fmla="*/ 6022 h 21600"/>
                                <a:gd name="connsiteX555" fmla="*/ 24377 w 26989"/>
                                <a:gd name="connsiteY555" fmla="*/ 7040 h 21600"/>
                                <a:gd name="connsiteX556" fmla="*/ 24393 w 26989"/>
                                <a:gd name="connsiteY556" fmla="*/ 7160 h 21600"/>
                                <a:gd name="connsiteX557" fmla="*/ 24469 w 26989"/>
                                <a:gd name="connsiteY557" fmla="*/ 7160 h 21600"/>
                                <a:gd name="connsiteX558" fmla="*/ 24469 w 26989"/>
                                <a:gd name="connsiteY558" fmla="*/ 7729 h 21600"/>
                                <a:gd name="connsiteX559" fmla="*/ 24485 w 26989"/>
                                <a:gd name="connsiteY559" fmla="*/ 7849 h 21600"/>
                                <a:gd name="connsiteX560" fmla="*/ 24621 w 26989"/>
                                <a:gd name="connsiteY560" fmla="*/ 7849 h 21600"/>
                                <a:gd name="connsiteX561" fmla="*/ 24637 w 26989"/>
                                <a:gd name="connsiteY561" fmla="*/ 7729 h 21600"/>
                                <a:gd name="connsiteX562" fmla="*/ 24637 w 26989"/>
                                <a:gd name="connsiteY562" fmla="*/ 7160 h 21600"/>
                                <a:gd name="connsiteX563" fmla="*/ 24713 w 26989"/>
                                <a:gd name="connsiteY563" fmla="*/ 7160 h 21600"/>
                                <a:gd name="connsiteX564" fmla="*/ 24729 w 26989"/>
                                <a:gd name="connsiteY564" fmla="*/ 7040 h 21600"/>
                                <a:gd name="connsiteX565" fmla="*/ 24729 w 26989"/>
                                <a:gd name="connsiteY565" fmla="*/ 6022 h 21600"/>
                                <a:gd name="connsiteX566" fmla="*/ 24709 w 26989"/>
                                <a:gd name="connsiteY566" fmla="*/ 5902 h 21600"/>
                                <a:gd name="connsiteX567" fmla="*/ 25977 w 26989"/>
                                <a:gd name="connsiteY567" fmla="*/ 20462 h 21600"/>
                                <a:gd name="connsiteX568" fmla="*/ 25873 w 26989"/>
                                <a:gd name="connsiteY568" fmla="*/ 20462 h 21600"/>
                                <a:gd name="connsiteX569" fmla="*/ 25873 w 26989"/>
                                <a:gd name="connsiteY569" fmla="*/ 19683 h 21600"/>
                                <a:gd name="connsiteX570" fmla="*/ 25853 w 26989"/>
                                <a:gd name="connsiteY570" fmla="*/ 19533 h 21600"/>
                                <a:gd name="connsiteX571" fmla="*/ 25669 w 26989"/>
                                <a:gd name="connsiteY571" fmla="*/ 19533 h 21600"/>
                                <a:gd name="connsiteX572" fmla="*/ 25649 w 26989"/>
                                <a:gd name="connsiteY572" fmla="*/ 19683 h 21600"/>
                                <a:gd name="connsiteX573" fmla="*/ 25649 w 26989"/>
                                <a:gd name="connsiteY573" fmla="*/ 20462 h 21600"/>
                                <a:gd name="connsiteX574" fmla="*/ 25545 w 26989"/>
                                <a:gd name="connsiteY574" fmla="*/ 20462 h 21600"/>
                                <a:gd name="connsiteX575" fmla="*/ 25525 w 26989"/>
                                <a:gd name="connsiteY575" fmla="*/ 20611 h 21600"/>
                                <a:gd name="connsiteX576" fmla="*/ 25525 w 26989"/>
                                <a:gd name="connsiteY576" fmla="*/ 21240 h 21600"/>
                                <a:gd name="connsiteX577" fmla="*/ 25525 w 26989"/>
                                <a:gd name="connsiteY577" fmla="*/ 21240 h 21600"/>
                                <a:gd name="connsiteX578" fmla="*/ 25525 w 26989"/>
                                <a:gd name="connsiteY578" fmla="*/ 21570 h 21600"/>
                                <a:gd name="connsiteX579" fmla="*/ 26005 w 26989"/>
                                <a:gd name="connsiteY579" fmla="*/ 21570 h 21600"/>
                                <a:gd name="connsiteX580" fmla="*/ 26005 w 26989"/>
                                <a:gd name="connsiteY580" fmla="*/ 20611 h 21600"/>
                                <a:gd name="connsiteX581" fmla="*/ 25977 w 26989"/>
                                <a:gd name="connsiteY581" fmla="*/ 20462 h 21600"/>
                                <a:gd name="connsiteX582" fmla="*/ 25029 w 26989"/>
                                <a:gd name="connsiteY582" fmla="*/ 2217 h 21600"/>
                                <a:gd name="connsiteX583" fmla="*/ 24881 w 26989"/>
                                <a:gd name="connsiteY583" fmla="*/ 2217 h 21600"/>
                                <a:gd name="connsiteX584" fmla="*/ 24865 w 26989"/>
                                <a:gd name="connsiteY584" fmla="*/ 2337 h 21600"/>
                                <a:gd name="connsiteX585" fmla="*/ 24865 w 26989"/>
                                <a:gd name="connsiteY585" fmla="*/ 2966 h 21600"/>
                                <a:gd name="connsiteX586" fmla="*/ 24781 w 26989"/>
                                <a:gd name="connsiteY586" fmla="*/ 2966 h 21600"/>
                                <a:gd name="connsiteX587" fmla="*/ 24765 w 26989"/>
                                <a:gd name="connsiteY587" fmla="*/ 3086 h 21600"/>
                                <a:gd name="connsiteX588" fmla="*/ 24765 w 26989"/>
                                <a:gd name="connsiteY588" fmla="*/ 4194 h 21600"/>
                                <a:gd name="connsiteX589" fmla="*/ 24781 w 26989"/>
                                <a:gd name="connsiteY589" fmla="*/ 4314 h 21600"/>
                                <a:gd name="connsiteX590" fmla="*/ 24865 w 26989"/>
                                <a:gd name="connsiteY590" fmla="*/ 4314 h 21600"/>
                                <a:gd name="connsiteX591" fmla="*/ 24865 w 26989"/>
                                <a:gd name="connsiteY591" fmla="*/ 4943 h 21600"/>
                                <a:gd name="connsiteX592" fmla="*/ 24881 w 26989"/>
                                <a:gd name="connsiteY592" fmla="*/ 5063 h 21600"/>
                                <a:gd name="connsiteX593" fmla="*/ 25029 w 26989"/>
                                <a:gd name="connsiteY593" fmla="*/ 5063 h 21600"/>
                                <a:gd name="connsiteX594" fmla="*/ 25045 w 26989"/>
                                <a:gd name="connsiteY594" fmla="*/ 4943 h 21600"/>
                                <a:gd name="connsiteX595" fmla="*/ 25045 w 26989"/>
                                <a:gd name="connsiteY595" fmla="*/ 4314 h 21600"/>
                                <a:gd name="connsiteX596" fmla="*/ 25129 w 26989"/>
                                <a:gd name="connsiteY596" fmla="*/ 4314 h 21600"/>
                                <a:gd name="connsiteX597" fmla="*/ 25145 w 26989"/>
                                <a:gd name="connsiteY597" fmla="*/ 4194 h 21600"/>
                                <a:gd name="connsiteX598" fmla="*/ 25145 w 26989"/>
                                <a:gd name="connsiteY598" fmla="*/ 3086 h 21600"/>
                                <a:gd name="connsiteX599" fmla="*/ 25129 w 26989"/>
                                <a:gd name="connsiteY599" fmla="*/ 2966 h 21600"/>
                                <a:gd name="connsiteX600" fmla="*/ 25045 w 26989"/>
                                <a:gd name="connsiteY600" fmla="*/ 2966 h 21600"/>
                                <a:gd name="connsiteX601" fmla="*/ 25045 w 26989"/>
                                <a:gd name="connsiteY601" fmla="*/ 2337 h 21600"/>
                                <a:gd name="connsiteX602" fmla="*/ 25029 w 26989"/>
                                <a:gd name="connsiteY602" fmla="*/ 2217 h 21600"/>
                                <a:gd name="connsiteX603" fmla="*/ 25129 w 26989"/>
                                <a:gd name="connsiteY603" fmla="*/ 20641 h 21600"/>
                                <a:gd name="connsiteX604" fmla="*/ 25045 w 26989"/>
                                <a:gd name="connsiteY604" fmla="*/ 20641 h 21600"/>
                                <a:gd name="connsiteX605" fmla="*/ 25045 w 26989"/>
                                <a:gd name="connsiteY605" fmla="*/ 20012 h 21600"/>
                                <a:gd name="connsiteX606" fmla="*/ 25029 w 26989"/>
                                <a:gd name="connsiteY606" fmla="*/ 19892 h 21600"/>
                                <a:gd name="connsiteX607" fmla="*/ 24881 w 26989"/>
                                <a:gd name="connsiteY607" fmla="*/ 19892 h 21600"/>
                                <a:gd name="connsiteX608" fmla="*/ 24865 w 26989"/>
                                <a:gd name="connsiteY608" fmla="*/ 20012 h 21600"/>
                                <a:gd name="connsiteX609" fmla="*/ 24865 w 26989"/>
                                <a:gd name="connsiteY609" fmla="*/ 20641 h 21600"/>
                                <a:gd name="connsiteX610" fmla="*/ 24781 w 26989"/>
                                <a:gd name="connsiteY610" fmla="*/ 20641 h 21600"/>
                                <a:gd name="connsiteX611" fmla="*/ 24765 w 26989"/>
                                <a:gd name="connsiteY611" fmla="*/ 20761 h 21600"/>
                                <a:gd name="connsiteX612" fmla="*/ 24765 w 26989"/>
                                <a:gd name="connsiteY612" fmla="*/ 21600 h 21600"/>
                                <a:gd name="connsiteX613" fmla="*/ 25153 w 26989"/>
                                <a:gd name="connsiteY613" fmla="*/ 21600 h 21600"/>
                                <a:gd name="connsiteX614" fmla="*/ 25153 w 26989"/>
                                <a:gd name="connsiteY614" fmla="*/ 20761 h 21600"/>
                                <a:gd name="connsiteX615" fmla="*/ 25129 w 26989"/>
                                <a:gd name="connsiteY615" fmla="*/ 20641 h 21600"/>
                                <a:gd name="connsiteX616" fmla="*/ 25437 w 26989"/>
                                <a:gd name="connsiteY616" fmla="*/ 5003 h 21600"/>
                                <a:gd name="connsiteX617" fmla="*/ 25273 w 26989"/>
                                <a:gd name="connsiteY617" fmla="*/ 5003 h 21600"/>
                                <a:gd name="connsiteX618" fmla="*/ 25253 w 26989"/>
                                <a:gd name="connsiteY618" fmla="*/ 5153 h 21600"/>
                                <a:gd name="connsiteX619" fmla="*/ 25253 w 26989"/>
                                <a:gd name="connsiteY619" fmla="*/ 5872 h 21600"/>
                                <a:gd name="connsiteX620" fmla="*/ 25157 w 26989"/>
                                <a:gd name="connsiteY620" fmla="*/ 5872 h 21600"/>
                                <a:gd name="connsiteX621" fmla="*/ 25137 w 26989"/>
                                <a:gd name="connsiteY621" fmla="*/ 6022 h 21600"/>
                                <a:gd name="connsiteX622" fmla="*/ 25137 w 26989"/>
                                <a:gd name="connsiteY622" fmla="*/ 6591 h 21600"/>
                                <a:gd name="connsiteX623" fmla="*/ 25137 w 26989"/>
                                <a:gd name="connsiteY623" fmla="*/ 6591 h 21600"/>
                                <a:gd name="connsiteX624" fmla="*/ 25137 w 26989"/>
                                <a:gd name="connsiteY624" fmla="*/ 7280 h 21600"/>
                                <a:gd name="connsiteX625" fmla="*/ 25157 w 26989"/>
                                <a:gd name="connsiteY625" fmla="*/ 7430 h 21600"/>
                                <a:gd name="connsiteX626" fmla="*/ 25253 w 26989"/>
                                <a:gd name="connsiteY626" fmla="*/ 7430 h 21600"/>
                                <a:gd name="connsiteX627" fmla="*/ 25253 w 26989"/>
                                <a:gd name="connsiteY627" fmla="*/ 8149 h 21600"/>
                                <a:gd name="connsiteX628" fmla="*/ 25273 w 26989"/>
                                <a:gd name="connsiteY628" fmla="*/ 8298 h 21600"/>
                                <a:gd name="connsiteX629" fmla="*/ 25437 w 26989"/>
                                <a:gd name="connsiteY629" fmla="*/ 8298 h 21600"/>
                                <a:gd name="connsiteX630" fmla="*/ 25457 w 26989"/>
                                <a:gd name="connsiteY630" fmla="*/ 8149 h 21600"/>
                                <a:gd name="connsiteX631" fmla="*/ 25457 w 26989"/>
                                <a:gd name="connsiteY631" fmla="*/ 7430 h 21600"/>
                                <a:gd name="connsiteX632" fmla="*/ 25553 w 26989"/>
                                <a:gd name="connsiteY632" fmla="*/ 7430 h 21600"/>
                                <a:gd name="connsiteX633" fmla="*/ 25573 w 26989"/>
                                <a:gd name="connsiteY633" fmla="*/ 7280 h 21600"/>
                                <a:gd name="connsiteX634" fmla="*/ 25573 w 26989"/>
                                <a:gd name="connsiteY634" fmla="*/ 5992 h 21600"/>
                                <a:gd name="connsiteX635" fmla="*/ 25553 w 26989"/>
                                <a:gd name="connsiteY635" fmla="*/ 5842 h 21600"/>
                                <a:gd name="connsiteX636" fmla="*/ 25457 w 26989"/>
                                <a:gd name="connsiteY636" fmla="*/ 5842 h 21600"/>
                                <a:gd name="connsiteX637" fmla="*/ 25457 w 26989"/>
                                <a:gd name="connsiteY637" fmla="*/ 5123 h 21600"/>
                                <a:gd name="connsiteX638" fmla="*/ 25437 w 26989"/>
                                <a:gd name="connsiteY638" fmla="*/ 5003 h 21600"/>
                                <a:gd name="connsiteX639" fmla="*/ 25849 w 26989"/>
                                <a:gd name="connsiteY639" fmla="*/ 7759 h 21600"/>
                                <a:gd name="connsiteX640" fmla="*/ 25665 w 26989"/>
                                <a:gd name="connsiteY640" fmla="*/ 7759 h 21600"/>
                                <a:gd name="connsiteX641" fmla="*/ 25645 w 26989"/>
                                <a:gd name="connsiteY641" fmla="*/ 7909 h 21600"/>
                                <a:gd name="connsiteX642" fmla="*/ 25645 w 26989"/>
                                <a:gd name="connsiteY642" fmla="*/ 8688 h 21600"/>
                                <a:gd name="connsiteX643" fmla="*/ 25541 w 26989"/>
                                <a:gd name="connsiteY643" fmla="*/ 8688 h 21600"/>
                                <a:gd name="connsiteX644" fmla="*/ 25521 w 26989"/>
                                <a:gd name="connsiteY644" fmla="*/ 8838 h 21600"/>
                                <a:gd name="connsiteX645" fmla="*/ 25521 w 26989"/>
                                <a:gd name="connsiteY645" fmla="*/ 9467 h 21600"/>
                                <a:gd name="connsiteX646" fmla="*/ 25521 w 26989"/>
                                <a:gd name="connsiteY646" fmla="*/ 9467 h 21600"/>
                                <a:gd name="connsiteX647" fmla="*/ 25521 w 26989"/>
                                <a:gd name="connsiteY647" fmla="*/ 10216 h 21600"/>
                                <a:gd name="connsiteX648" fmla="*/ 25541 w 26989"/>
                                <a:gd name="connsiteY648" fmla="*/ 10366 h 21600"/>
                                <a:gd name="connsiteX649" fmla="*/ 25645 w 26989"/>
                                <a:gd name="connsiteY649" fmla="*/ 10366 h 21600"/>
                                <a:gd name="connsiteX650" fmla="*/ 25645 w 26989"/>
                                <a:gd name="connsiteY650" fmla="*/ 11145 h 21600"/>
                                <a:gd name="connsiteX651" fmla="*/ 25665 w 26989"/>
                                <a:gd name="connsiteY651" fmla="*/ 11294 h 21600"/>
                                <a:gd name="connsiteX652" fmla="*/ 25849 w 26989"/>
                                <a:gd name="connsiteY652" fmla="*/ 11294 h 21600"/>
                                <a:gd name="connsiteX653" fmla="*/ 25869 w 26989"/>
                                <a:gd name="connsiteY653" fmla="*/ 11145 h 21600"/>
                                <a:gd name="connsiteX654" fmla="*/ 25869 w 26989"/>
                                <a:gd name="connsiteY654" fmla="*/ 10366 h 21600"/>
                                <a:gd name="connsiteX655" fmla="*/ 25973 w 26989"/>
                                <a:gd name="connsiteY655" fmla="*/ 10366 h 21600"/>
                                <a:gd name="connsiteX656" fmla="*/ 25993 w 26989"/>
                                <a:gd name="connsiteY656" fmla="*/ 10216 h 21600"/>
                                <a:gd name="connsiteX657" fmla="*/ 25993 w 26989"/>
                                <a:gd name="connsiteY657" fmla="*/ 8838 h 21600"/>
                                <a:gd name="connsiteX658" fmla="*/ 25973 w 26989"/>
                                <a:gd name="connsiteY658" fmla="*/ 8688 h 21600"/>
                                <a:gd name="connsiteX659" fmla="*/ 25869 w 26989"/>
                                <a:gd name="connsiteY659" fmla="*/ 8688 h 21600"/>
                                <a:gd name="connsiteX660" fmla="*/ 25869 w 26989"/>
                                <a:gd name="connsiteY660" fmla="*/ 7909 h 21600"/>
                                <a:gd name="connsiteX661" fmla="*/ 25849 w 26989"/>
                                <a:gd name="connsiteY661" fmla="*/ 7759 h 21600"/>
                                <a:gd name="connsiteX662" fmla="*/ 25665 w 26989"/>
                                <a:gd name="connsiteY662" fmla="*/ 17256 h 21600"/>
                                <a:gd name="connsiteX663" fmla="*/ 25849 w 26989"/>
                                <a:gd name="connsiteY663" fmla="*/ 17256 h 21600"/>
                                <a:gd name="connsiteX664" fmla="*/ 25869 w 26989"/>
                                <a:gd name="connsiteY664" fmla="*/ 17106 h 21600"/>
                                <a:gd name="connsiteX665" fmla="*/ 25869 w 26989"/>
                                <a:gd name="connsiteY665" fmla="*/ 16327 h 21600"/>
                                <a:gd name="connsiteX666" fmla="*/ 25973 w 26989"/>
                                <a:gd name="connsiteY666" fmla="*/ 16327 h 21600"/>
                                <a:gd name="connsiteX667" fmla="*/ 25993 w 26989"/>
                                <a:gd name="connsiteY667" fmla="*/ 16178 h 21600"/>
                                <a:gd name="connsiteX668" fmla="*/ 25993 w 26989"/>
                                <a:gd name="connsiteY668" fmla="*/ 14799 h 21600"/>
                                <a:gd name="connsiteX669" fmla="*/ 25973 w 26989"/>
                                <a:gd name="connsiteY669" fmla="*/ 14650 h 21600"/>
                                <a:gd name="connsiteX670" fmla="*/ 25869 w 26989"/>
                                <a:gd name="connsiteY670" fmla="*/ 14650 h 21600"/>
                                <a:gd name="connsiteX671" fmla="*/ 25869 w 26989"/>
                                <a:gd name="connsiteY671" fmla="*/ 13871 h 21600"/>
                                <a:gd name="connsiteX672" fmla="*/ 25849 w 26989"/>
                                <a:gd name="connsiteY672" fmla="*/ 13721 h 21600"/>
                                <a:gd name="connsiteX673" fmla="*/ 25665 w 26989"/>
                                <a:gd name="connsiteY673" fmla="*/ 13721 h 21600"/>
                                <a:gd name="connsiteX674" fmla="*/ 25645 w 26989"/>
                                <a:gd name="connsiteY674" fmla="*/ 13871 h 21600"/>
                                <a:gd name="connsiteX675" fmla="*/ 25645 w 26989"/>
                                <a:gd name="connsiteY675" fmla="*/ 14650 h 21600"/>
                                <a:gd name="connsiteX676" fmla="*/ 25541 w 26989"/>
                                <a:gd name="connsiteY676" fmla="*/ 14650 h 21600"/>
                                <a:gd name="connsiteX677" fmla="*/ 25521 w 26989"/>
                                <a:gd name="connsiteY677" fmla="*/ 14799 h 21600"/>
                                <a:gd name="connsiteX678" fmla="*/ 25521 w 26989"/>
                                <a:gd name="connsiteY678" fmla="*/ 15429 h 21600"/>
                                <a:gd name="connsiteX679" fmla="*/ 25521 w 26989"/>
                                <a:gd name="connsiteY679" fmla="*/ 15429 h 21600"/>
                                <a:gd name="connsiteX680" fmla="*/ 25521 w 26989"/>
                                <a:gd name="connsiteY680" fmla="*/ 16178 h 21600"/>
                                <a:gd name="connsiteX681" fmla="*/ 25541 w 26989"/>
                                <a:gd name="connsiteY681" fmla="*/ 16327 h 21600"/>
                                <a:gd name="connsiteX682" fmla="*/ 25645 w 26989"/>
                                <a:gd name="connsiteY682" fmla="*/ 16327 h 21600"/>
                                <a:gd name="connsiteX683" fmla="*/ 25645 w 26989"/>
                                <a:gd name="connsiteY683" fmla="*/ 17106 h 21600"/>
                                <a:gd name="connsiteX684" fmla="*/ 25665 w 26989"/>
                                <a:gd name="connsiteY684" fmla="*/ 17256 h 21600"/>
                                <a:gd name="connsiteX0" fmla="*/ 24293 w 26989"/>
                                <a:gd name="connsiteY0" fmla="*/ 14889 h 21600"/>
                                <a:gd name="connsiteX1" fmla="*/ 24225 w 26989"/>
                                <a:gd name="connsiteY1" fmla="*/ 14889 h 21600"/>
                                <a:gd name="connsiteX2" fmla="*/ 24225 w 26989"/>
                                <a:gd name="connsiteY2" fmla="*/ 14380 h 21600"/>
                                <a:gd name="connsiteX3" fmla="*/ 24209 w 26989"/>
                                <a:gd name="connsiteY3" fmla="*/ 14260 h 21600"/>
                                <a:gd name="connsiteX4" fmla="*/ 24089 w 26989"/>
                                <a:gd name="connsiteY4" fmla="*/ 14260 h 21600"/>
                                <a:gd name="connsiteX5" fmla="*/ 24073 w 26989"/>
                                <a:gd name="connsiteY5" fmla="*/ 14380 h 21600"/>
                                <a:gd name="connsiteX6" fmla="*/ 24073 w 26989"/>
                                <a:gd name="connsiteY6" fmla="*/ 14889 h 21600"/>
                                <a:gd name="connsiteX7" fmla="*/ 24005 w 26989"/>
                                <a:gd name="connsiteY7" fmla="*/ 14889 h 21600"/>
                                <a:gd name="connsiteX8" fmla="*/ 23989 w 26989"/>
                                <a:gd name="connsiteY8" fmla="*/ 15009 h 21600"/>
                                <a:gd name="connsiteX9" fmla="*/ 23989 w 26989"/>
                                <a:gd name="connsiteY9" fmla="*/ 15908 h 21600"/>
                                <a:gd name="connsiteX10" fmla="*/ 24005 w 26989"/>
                                <a:gd name="connsiteY10" fmla="*/ 16028 h 21600"/>
                                <a:gd name="connsiteX11" fmla="*/ 24073 w 26989"/>
                                <a:gd name="connsiteY11" fmla="*/ 16028 h 21600"/>
                                <a:gd name="connsiteX12" fmla="*/ 24073 w 26989"/>
                                <a:gd name="connsiteY12" fmla="*/ 16537 h 21600"/>
                                <a:gd name="connsiteX13" fmla="*/ 24089 w 26989"/>
                                <a:gd name="connsiteY13" fmla="*/ 16657 h 21600"/>
                                <a:gd name="connsiteX14" fmla="*/ 24209 w 26989"/>
                                <a:gd name="connsiteY14" fmla="*/ 16657 h 21600"/>
                                <a:gd name="connsiteX15" fmla="*/ 24225 w 26989"/>
                                <a:gd name="connsiteY15" fmla="*/ 16537 h 21600"/>
                                <a:gd name="connsiteX16" fmla="*/ 24225 w 26989"/>
                                <a:gd name="connsiteY16" fmla="*/ 16028 h 21600"/>
                                <a:gd name="connsiteX17" fmla="*/ 24293 w 26989"/>
                                <a:gd name="connsiteY17" fmla="*/ 16028 h 21600"/>
                                <a:gd name="connsiteX18" fmla="*/ 24309 w 26989"/>
                                <a:gd name="connsiteY18" fmla="*/ 15908 h 21600"/>
                                <a:gd name="connsiteX19" fmla="*/ 24309 w 26989"/>
                                <a:gd name="connsiteY19" fmla="*/ 15009 h 21600"/>
                                <a:gd name="connsiteX20" fmla="*/ 24293 w 26989"/>
                                <a:gd name="connsiteY20" fmla="*/ 14889 h 21600"/>
                                <a:gd name="connsiteX21" fmla="*/ 23873 w 26989"/>
                                <a:gd name="connsiteY21" fmla="*/ 6022 h 21600"/>
                                <a:gd name="connsiteX22" fmla="*/ 23809 w 26989"/>
                                <a:gd name="connsiteY22" fmla="*/ 6022 h 21600"/>
                                <a:gd name="connsiteX23" fmla="*/ 23809 w 26989"/>
                                <a:gd name="connsiteY23" fmla="*/ 5542 h 21600"/>
                                <a:gd name="connsiteX24" fmla="*/ 23797 w 26989"/>
                                <a:gd name="connsiteY24" fmla="*/ 5452 h 21600"/>
                                <a:gd name="connsiteX25" fmla="*/ 23689 w 26989"/>
                                <a:gd name="connsiteY25" fmla="*/ 5452 h 21600"/>
                                <a:gd name="connsiteX26" fmla="*/ 23677 w 26989"/>
                                <a:gd name="connsiteY26" fmla="*/ 5542 h 21600"/>
                                <a:gd name="connsiteX27" fmla="*/ 23677 w 26989"/>
                                <a:gd name="connsiteY27" fmla="*/ 6022 h 21600"/>
                                <a:gd name="connsiteX28" fmla="*/ 23613 w 26989"/>
                                <a:gd name="connsiteY28" fmla="*/ 6022 h 21600"/>
                                <a:gd name="connsiteX29" fmla="*/ 23601 w 26989"/>
                                <a:gd name="connsiteY29" fmla="*/ 6111 h 21600"/>
                                <a:gd name="connsiteX30" fmla="*/ 23601 w 26989"/>
                                <a:gd name="connsiteY30" fmla="*/ 6920 h 21600"/>
                                <a:gd name="connsiteX31" fmla="*/ 23613 w 26989"/>
                                <a:gd name="connsiteY31" fmla="*/ 7010 h 21600"/>
                                <a:gd name="connsiteX32" fmla="*/ 23677 w 26989"/>
                                <a:gd name="connsiteY32" fmla="*/ 7010 h 21600"/>
                                <a:gd name="connsiteX33" fmla="*/ 23677 w 26989"/>
                                <a:gd name="connsiteY33" fmla="*/ 7490 h 21600"/>
                                <a:gd name="connsiteX34" fmla="*/ 23689 w 26989"/>
                                <a:gd name="connsiteY34" fmla="*/ 7579 h 21600"/>
                                <a:gd name="connsiteX35" fmla="*/ 23797 w 26989"/>
                                <a:gd name="connsiteY35" fmla="*/ 7579 h 21600"/>
                                <a:gd name="connsiteX36" fmla="*/ 23809 w 26989"/>
                                <a:gd name="connsiteY36" fmla="*/ 7490 h 21600"/>
                                <a:gd name="connsiteX37" fmla="*/ 23809 w 26989"/>
                                <a:gd name="connsiteY37" fmla="*/ 7010 h 21600"/>
                                <a:gd name="connsiteX38" fmla="*/ 23873 w 26989"/>
                                <a:gd name="connsiteY38" fmla="*/ 7010 h 21600"/>
                                <a:gd name="connsiteX39" fmla="*/ 23885 w 26989"/>
                                <a:gd name="connsiteY39" fmla="*/ 6920 h 21600"/>
                                <a:gd name="connsiteX40" fmla="*/ 23885 w 26989"/>
                                <a:gd name="connsiteY40" fmla="*/ 6111 h 21600"/>
                                <a:gd name="connsiteX41" fmla="*/ 23873 w 26989"/>
                                <a:gd name="connsiteY41" fmla="*/ 6022 h 21600"/>
                                <a:gd name="connsiteX42" fmla="*/ 24293 w 26989"/>
                                <a:gd name="connsiteY42" fmla="*/ 20761 h 21600"/>
                                <a:gd name="connsiteX43" fmla="*/ 24225 w 26989"/>
                                <a:gd name="connsiteY43" fmla="*/ 20761 h 21600"/>
                                <a:gd name="connsiteX44" fmla="*/ 24225 w 26989"/>
                                <a:gd name="connsiteY44" fmla="*/ 20252 h 21600"/>
                                <a:gd name="connsiteX45" fmla="*/ 24209 w 26989"/>
                                <a:gd name="connsiteY45" fmla="*/ 20132 h 21600"/>
                                <a:gd name="connsiteX46" fmla="*/ 24089 w 26989"/>
                                <a:gd name="connsiteY46" fmla="*/ 20132 h 21600"/>
                                <a:gd name="connsiteX47" fmla="*/ 24073 w 26989"/>
                                <a:gd name="connsiteY47" fmla="*/ 20252 h 21600"/>
                                <a:gd name="connsiteX48" fmla="*/ 24073 w 26989"/>
                                <a:gd name="connsiteY48" fmla="*/ 20761 h 21600"/>
                                <a:gd name="connsiteX49" fmla="*/ 24005 w 26989"/>
                                <a:gd name="connsiteY49" fmla="*/ 20761 h 21600"/>
                                <a:gd name="connsiteX50" fmla="*/ 23989 w 26989"/>
                                <a:gd name="connsiteY50" fmla="*/ 20881 h 21600"/>
                                <a:gd name="connsiteX51" fmla="*/ 23989 w 26989"/>
                                <a:gd name="connsiteY51" fmla="*/ 21600 h 21600"/>
                                <a:gd name="connsiteX52" fmla="*/ 24305 w 26989"/>
                                <a:gd name="connsiteY52" fmla="*/ 21600 h 21600"/>
                                <a:gd name="connsiteX53" fmla="*/ 24305 w 26989"/>
                                <a:gd name="connsiteY53" fmla="*/ 20881 h 21600"/>
                                <a:gd name="connsiteX54" fmla="*/ 24293 w 26989"/>
                                <a:gd name="connsiteY54" fmla="*/ 20761 h 21600"/>
                                <a:gd name="connsiteX55" fmla="*/ 24293 w 26989"/>
                                <a:gd name="connsiteY55" fmla="*/ 9017 h 21600"/>
                                <a:gd name="connsiteX56" fmla="*/ 24225 w 26989"/>
                                <a:gd name="connsiteY56" fmla="*/ 9017 h 21600"/>
                                <a:gd name="connsiteX57" fmla="*/ 24225 w 26989"/>
                                <a:gd name="connsiteY57" fmla="*/ 8508 h 21600"/>
                                <a:gd name="connsiteX58" fmla="*/ 24209 w 26989"/>
                                <a:gd name="connsiteY58" fmla="*/ 8388 h 21600"/>
                                <a:gd name="connsiteX59" fmla="*/ 24089 w 26989"/>
                                <a:gd name="connsiteY59" fmla="*/ 8388 h 21600"/>
                                <a:gd name="connsiteX60" fmla="*/ 24073 w 26989"/>
                                <a:gd name="connsiteY60" fmla="*/ 8508 h 21600"/>
                                <a:gd name="connsiteX61" fmla="*/ 24073 w 26989"/>
                                <a:gd name="connsiteY61" fmla="*/ 9017 h 21600"/>
                                <a:gd name="connsiteX62" fmla="*/ 24005 w 26989"/>
                                <a:gd name="connsiteY62" fmla="*/ 9017 h 21600"/>
                                <a:gd name="connsiteX63" fmla="*/ 23989 w 26989"/>
                                <a:gd name="connsiteY63" fmla="*/ 9137 h 21600"/>
                                <a:gd name="connsiteX64" fmla="*/ 23989 w 26989"/>
                                <a:gd name="connsiteY64" fmla="*/ 10036 h 21600"/>
                                <a:gd name="connsiteX65" fmla="*/ 24005 w 26989"/>
                                <a:gd name="connsiteY65" fmla="*/ 10156 h 21600"/>
                                <a:gd name="connsiteX66" fmla="*/ 24073 w 26989"/>
                                <a:gd name="connsiteY66" fmla="*/ 10156 h 21600"/>
                                <a:gd name="connsiteX67" fmla="*/ 24073 w 26989"/>
                                <a:gd name="connsiteY67" fmla="*/ 10665 h 21600"/>
                                <a:gd name="connsiteX68" fmla="*/ 24089 w 26989"/>
                                <a:gd name="connsiteY68" fmla="*/ 10785 h 21600"/>
                                <a:gd name="connsiteX69" fmla="*/ 24209 w 26989"/>
                                <a:gd name="connsiteY69" fmla="*/ 10785 h 21600"/>
                                <a:gd name="connsiteX70" fmla="*/ 24225 w 26989"/>
                                <a:gd name="connsiteY70" fmla="*/ 10665 h 21600"/>
                                <a:gd name="connsiteX71" fmla="*/ 24225 w 26989"/>
                                <a:gd name="connsiteY71" fmla="*/ 10156 h 21600"/>
                                <a:gd name="connsiteX72" fmla="*/ 24293 w 26989"/>
                                <a:gd name="connsiteY72" fmla="*/ 10156 h 21600"/>
                                <a:gd name="connsiteX73" fmla="*/ 24309 w 26989"/>
                                <a:gd name="connsiteY73" fmla="*/ 10036 h 21600"/>
                                <a:gd name="connsiteX74" fmla="*/ 24309 w 26989"/>
                                <a:gd name="connsiteY74" fmla="*/ 9137 h 21600"/>
                                <a:gd name="connsiteX75" fmla="*/ 24293 w 26989"/>
                                <a:gd name="connsiteY75" fmla="*/ 9017 h 21600"/>
                                <a:gd name="connsiteX76" fmla="*/ 24293 w 26989"/>
                                <a:gd name="connsiteY76" fmla="*/ 3116 h 21600"/>
                                <a:gd name="connsiteX77" fmla="*/ 24225 w 26989"/>
                                <a:gd name="connsiteY77" fmla="*/ 3116 h 21600"/>
                                <a:gd name="connsiteX78" fmla="*/ 24225 w 26989"/>
                                <a:gd name="connsiteY78" fmla="*/ 2606 h 21600"/>
                                <a:gd name="connsiteX79" fmla="*/ 24209 w 26989"/>
                                <a:gd name="connsiteY79" fmla="*/ 2487 h 21600"/>
                                <a:gd name="connsiteX80" fmla="*/ 24089 w 26989"/>
                                <a:gd name="connsiteY80" fmla="*/ 2487 h 21600"/>
                                <a:gd name="connsiteX81" fmla="*/ 24073 w 26989"/>
                                <a:gd name="connsiteY81" fmla="*/ 2606 h 21600"/>
                                <a:gd name="connsiteX82" fmla="*/ 24073 w 26989"/>
                                <a:gd name="connsiteY82" fmla="*/ 3116 h 21600"/>
                                <a:gd name="connsiteX83" fmla="*/ 24005 w 26989"/>
                                <a:gd name="connsiteY83" fmla="*/ 3116 h 21600"/>
                                <a:gd name="connsiteX84" fmla="*/ 23989 w 26989"/>
                                <a:gd name="connsiteY84" fmla="*/ 3236 h 21600"/>
                                <a:gd name="connsiteX85" fmla="*/ 23989 w 26989"/>
                                <a:gd name="connsiteY85" fmla="*/ 4134 h 21600"/>
                                <a:gd name="connsiteX86" fmla="*/ 24005 w 26989"/>
                                <a:gd name="connsiteY86" fmla="*/ 4254 h 21600"/>
                                <a:gd name="connsiteX87" fmla="*/ 24073 w 26989"/>
                                <a:gd name="connsiteY87" fmla="*/ 4254 h 21600"/>
                                <a:gd name="connsiteX88" fmla="*/ 24073 w 26989"/>
                                <a:gd name="connsiteY88" fmla="*/ 4763 h 21600"/>
                                <a:gd name="connsiteX89" fmla="*/ 24089 w 26989"/>
                                <a:gd name="connsiteY89" fmla="*/ 4883 h 21600"/>
                                <a:gd name="connsiteX90" fmla="*/ 24209 w 26989"/>
                                <a:gd name="connsiteY90" fmla="*/ 4883 h 21600"/>
                                <a:gd name="connsiteX91" fmla="*/ 24225 w 26989"/>
                                <a:gd name="connsiteY91" fmla="*/ 4763 h 21600"/>
                                <a:gd name="connsiteX92" fmla="*/ 24225 w 26989"/>
                                <a:gd name="connsiteY92" fmla="*/ 4254 h 21600"/>
                                <a:gd name="connsiteX93" fmla="*/ 24293 w 26989"/>
                                <a:gd name="connsiteY93" fmla="*/ 4254 h 21600"/>
                                <a:gd name="connsiteX94" fmla="*/ 24309 w 26989"/>
                                <a:gd name="connsiteY94" fmla="*/ 4134 h 21600"/>
                                <a:gd name="connsiteX95" fmla="*/ 24309 w 26989"/>
                                <a:gd name="connsiteY95" fmla="*/ 3236 h 21600"/>
                                <a:gd name="connsiteX96" fmla="*/ 24293 w 26989"/>
                                <a:gd name="connsiteY96" fmla="*/ 3116 h 21600"/>
                                <a:gd name="connsiteX97" fmla="*/ 23873 w 26989"/>
                                <a:gd name="connsiteY97" fmla="*/ 17825 h 21600"/>
                                <a:gd name="connsiteX98" fmla="*/ 23809 w 26989"/>
                                <a:gd name="connsiteY98" fmla="*/ 17825 h 21600"/>
                                <a:gd name="connsiteX99" fmla="*/ 23809 w 26989"/>
                                <a:gd name="connsiteY99" fmla="*/ 17346 h 21600"/>
                                <a:gd name="connsiteX100" fmla="*/ 23797 w 26989"/>
                                <a:gd name="connsiteY100" fmla="*/ 17256 h 21600"/>
                                <a:gd name="connsiteX101" fmla="*/ 23689 w 26989"/>
                                <a:gd name="connsiteY101" fmla="*/ 17256 h 21600"/>
                                <a:gd name="connsiteX102" fmla="*/ 23677 w 26989"/>
                                <a:gd name="connsiteY102" fmla="*/ 17346 h 21600"/>
                                <a:gd name="connsiteX103" fmla="*/ 23677 w 26989"/>
                                <a:gd name="connsiteY103" fmla="*/ 17825 h 21600"/>
                                <a:gd name="connsiteX104" fmla="*/ 23613 w 26989"/>
                                <a:gd name="connsiteY104" fmla="*/ 17825 h 21600"/>
                                <a:gd name="connsiteX105" fmla="*/ 23601 w 26989"/>
                                <a:gd name="connsiteY105" fmla="*/ 17915 h 21600"/>
                                <a:gd name="connsiteX106" fmla="*/ 23601 w 26989"/>
                                <a:gd name="connsiteY106" fmla="*/ 18724 h 21600"/>
                                <a:gd name="connsiteX107" fmla="*/ 23613 w 26989"/>
                                <a:gd name="connsiteY107" fmla="*/ 18814 h 21600"/>
                                <a:gd name="connsiteX108" fmla="*/ 23677 w 26989"/>
                                <a:gd name="connsiteY108" fmla="*/ 18814 h 21600"/>
                                <a:gd name="connsiteX109" fmla="*/ 23677 w 26989"/>
                                <a:gd name="connsiteY109" fmla="*/ 19293 h 21600"/>
                                <a:gd name="connsiteX110" fmla="*/ 23689 w 26989"/>
                                <a:gd name="connsiteY110" fmla="*/ 19383 h 21600"/>
                                <a:gd name="connsiteX111" fmla="*/ 23797 w 26989"/>
                                <a:gd name="connsiteY111" fmla="*/ 19383 h 21600"/>
                                <a:gd name="connsiteX112" fmla="*/ 23809 w 26989"/>
                                <a:gd name="connsiteY112" fmla="*/ 19293 h 21600"/>
                                <a:gd name="connsiteX113" fmla="*/ 23809 w 26989"/>
                                <a:gd name="connsiteY113" fmla="*/ 18814 h 21600"/>
                                <a:gd name="connsiteX114" fmla="*/ 23873 w 26989"/>
                                <a:gd name="connsiteY114" fmla="*/ 18814 h 21600"/>
                                <a:gd name="connsiteX115" fmla="*/ 23885 w 26989"/>
                                <a:gd name="connsiteY115" fmla="*/ 18724 h 21600"/>
                                <a:gd name="connsiteX116" fmla="*/ 23885 w 26989"/>
                                <a:gd name="connsiteY116" fmla="*/ 17915 h 21600"/>
                                <a:gd name="connsiteX117" fmla="*/ 23873 w 26989"/>
                                <a:gd name="connsiteY117" fmla="*/ 17825 h 21600"/>
                                <a:gd name="connsiteX118" fmla="*/ 23873 w 26989"/>
                                <a:gd name="connsiteY118" fmla="*/ 11893 h 21600"/>
                                <a:gd name="connsiteX119" fmla="*/ 23809 w 26989"/>
                                <a:gd name="connsiteY119" fmla="*/ 11893 h 21600"/>
                                <a:gd name="connsiteX120" fmla="*/ 23809 w 26989"/>
                                <a:gd name="connsiteY120" fmla="*/ 11414 h 21600"/>
                                <a:gd name="connsiteX121" fmla="*/ 23797 w 26989"/>
                                <a:gd name="connsiteY121" fmla="*/ 11324 h 21600"/>
                                <a:gd name="connsiteX122" fmla="*/ 23689 w 26989"/>
                                <a:gd name="connsiteY122" fmla="*/ 11324 h 21600"/>
                                <a:gd name="connsiteX123" fmla="*/ 23677 w 26989"/>
                                <a:gd name="connsiteY123" fmla="*/ 11414 h 21600"/>
                                <a:gd name="connsiteX124" fmla="*/ 23677 w 26989"/>
                                <a:gd name="connsiteY124" fmla="*/ 11893 h 21600"/>
                                <a:gd name="connsiteX125" fmla="*/ 23613 w 26989"/>
                                <a:gd name="connsiteY125" fmla="*/ 11893 h 21600"/>
                                <a:gd name="connsiteX126" fmla="*/ 23601 w 26989"/>
                                <a:gd name="connsiteY126" fmla="*/ 11983 h 21600"/>
                                <a:gd name="connsiteX127" fmla="*/ 23601 w 26989"/>
                                <a:gd name="connsiteY127" fmla="*/ 12792 h 21600"/>
                                <a:gd name="connsiteX128" fmla="*/ 23613 w 26989"/>
                                <a:gd name="connsiteY128" fmla="*/ 12882 h 21600"/>
                                <a:gd name="connsiteX129" fmla="*/ 23677 w 26989"/>
                                <a:gd name="connsiteY129" fmla="*/ 12882 h 21600"/>
                                <a:gd name="connsiteX130" fmla="*/ 23677 w 26989"/>
                                <a:gd name="connsiteY130" fmla="*/ 13361 h 21600"/>
                                <a:gd name="connsiteX131" fmla="*/ 23689 w 26989"/>
                                <a:gd name="connsiteY131" fmla="*/ 13451 h 21600"/>
                                <a:gd name="connsiteX132" fmla="*/ 23797 w 26989"/>
                                <a:gd name="connsiteY132" fmla="*/ 13451 h 21600"/>
                                <a:gd name="connsiteX133" fmla="*/ 23809 w 26989"/>
                                <a:gd name="connsiteY133" fmla="*/ 13361 h 21600"/>
                                <a:gd name="connsiteX134" fmla="*/ 23809 w 26989"/>
                                <a:gd name="connsiteY134" fmla="*/ 12882 h 21600"/>
                                <a:gd name="connsiteX135" fmla="*/ 23873 w 26989"/>
                                <a:gd name="connsiteY135" fmla="*/ 12882 h 21600"/>
                                <a:gd name="connsiteX136" fmla="*/ 23885 w 26989"/>
                                <a:gd name="connsiteY136" fmla="*/ 12792 h 21600"/>
                                <a:gd name="connsiteX137" fmla="*/ 23885 w 26989"/>
                                <a:gd name="connsiteY137" fmla="*/ 11983 h 21600"/>
                                <a:gd name="connsiteX138" fmla="*/ 23873 w 26989"/>
                                <a:gd name="connsiteY138" fmla="*/ 11893 h 21600"/>
                                <a:gd name="connsiteX139" fmla="*/ 23461 w 26989"/>
                                <a:gd name="connsiteY139" fmla="*/ 14979 h 21600"/>
                                <a:gd name="connsiteX140" fmla="*/ 23405 w 26989"/>
                                <a:gd name="connsiteY140" fmla="*/ 14979 h 21600"/>
                                <a:gd name="connsiteX141" fmla="*/ 23405 w 26989"/>
                                <a:gd name="connsiteY141" fmla="*/ 14560 h 21600"/>
                                <a:gd name="connsiteX142" fmla="*/ 23393 w 26989"/>
                                <a:gd name="connsiteY142" fmla="*/ 14470 h 21600"/>
                                <a:gd name="connsiteX143" fmla="*/ 23297 w 26989"/>
                                <a:gd name="connsiteY143" fmla="*/ 14470 h 21600"/>
                                <a:gd name="connsiteX144" fmla="*/ 23285 w 26989"/>
                                <a:gd name="connsiteY144" fmla="*/ 14560 h 21600"/>
                                <a:gd name="connsiteX145" fmla="*/ 23285 w 26989"/>
                                <a:gd name="connsiteY145" fmla="*/ 14979 h 21600"/>
                                <a:gd name="connsiteX146" fmla="*/ 23229 w 26989"/>
                                <a:gd name="connsiteY146" fmla="*/ 14979 h 21600"/>
                                <a:gd name="connsiteX147" fmla="*/ 23217 w 26989"/>
                                <a:gd name="connsiteY147" fmla="*/ 15069 h 21600"/>
                                <a:gd name="connsiteX148" fmla="*/ 23217 w 26989"/>
                                <a:gd name="connsiteY148" fmla="*/ 15788 h 21600"/>
                                <a:gd name="connsiteX149" fmla="*/ 23229 w 26989"/>
                                <a:gd name="connsiteY149" fmla="*/ 15878 h 21600"/>
                                <a:gd name="connsiteX150" fmla="*/ 23285 w 26989"/>
                                <a:gd name="connsiteY150" fmla="*/ 15878 h 21600"/>
                                <a:gd name="connsiteX151" fmla="*/ 23285 w 26989"/>
                                <a:gd name="connsiteY151" fmla="*/ 16297 h 21600"/>
                                <a:gd name="connsiteX152" fmla="*/ 23297 w 26989"/>
                                <a:gd name="connsiteY152" fmla="*/ 16387 h 21600"/>
                                <a:gd name="connsiteX153" fmla="*/ 23393 w 26989"/>
                                <a:gd name="connsiteY153" fmla="*/ 16387 h 21600"/>
                                <a:gd name="connsiteX154" fmla="*/ 23405 w 26989"/>
                                <a:gd name="connsiteY154" fmla="*/ 16297 h 21600"/>
                                <a:gd name="connsiteX155" fmla="*/ 23405 w 26989"/>
                                <a:gd name="connsiteY155" fmla="*/ 15878 h 21600"/>
                                <a:gd name="connsiteX156" fmla="*/ 23461 w 26989"/>
                                <a:gd name="connsiteY156" fmla="*/ 15878 h 21600"/>
                                <a:gd name="connsiteX157" fmla="*/ 23473 w 26989"/>
                                <a:gd name="connsiteY157" fmla="*/ 15788 h 21600"/>
                                <a:gd name="connsiteX158" fmla="*/ 23473 w 26989"/>
                                <a:gd name="connsiteY158" fmla="*/ 15069 h 21600"/>
                                <a:gd name="connsiteX159" fmla="*/ 23461 w 26989"/>
                                <a:gd name="connsiteY159" fmla="*/ 14979 h 21600"/>
                                <a:gd name="connsiteX160" fmla="*/ 23461 w 26989"/>
                                <a:gd name="connsiteY160" fmla="*/ 20881 h 21600"/>
                                <a:gd name="connsiteX161" fmla="*/ 23405 w 26989"/>
                                <a:gd name="connsiteY161" fmla="*/ 20881 h 21600"/>
                                <a:gd name="connsiteX162" fmla="*/ 23405 w 26989"/>
                                <a:gd name="connsiteY162" fmla="*/ 20462 h 21600"/>
                                <a:gd name="connsiteX163" fmla="*/ 23393 w 26989"/>
                                <a:gd name="connsiteY163" fmla="*/ 20372 h 21600"/>
                                <a:gd name="connsiteX164" fmla="*/ 23297 w 26989"/>
                                <a:gd name="connsiteY164" fmla="*/ 20372 h 21600"/>
                                <a:gd name="connsiteX165" fmla="*/ 23285 w 26989"/>
                                <a:gd name="connsiteY165" fmla="*/ 20462 h 21600"/>
                                <a:gd name="connsiteX166" fmla="*/ 23285 w 26989"/>
                                <a:gd name="connsiteY166" fmla="*/ 20881 h 21600"/>
                                <a:gd name="connsiteX167" fmla="*/ 23229 w 26989"/>
                                <a:gd name="connsiteY167" fmla="*/ 20881 h 21600"/>
                                <a:gd name="connsiteX168" fmla="*/ 23217 w 26989"/>
                                <a:gd name="connsiteY168" fmla="*/ 20971 h 21600"/>
                                <a:gd name="connsiteX169" fmla="*/ 23217 w 26989"/>
                                <a:gd name="connsiteY169" fmla="*/ 21600 h 21600"/>
                                <a:gd name="connsiteX170" fmla="*/ 23473 w 26989"/>
                                <a:gd name="connsiteY170" fmla="*/ 21600 h 21600"/>
                                <a:gd name="connsiteX171" fmla="*/ 23473 w 26989"/>
                                <a:gd name="connsiteY171" fmla="*/ 20971 h 21600"/>
                                <a:gd name="connsiteX172" fmla="*/ 23461 w 26989"/>
                                <a:gd name="connsiteY172" fmla="*/ 20881 h 21600"/>
                                <a:gd name="connsiteX173" fmla="*/ 23461 w 26989"/>
                                <a:gd name="connsiteY173" fmla="*/ 9107 h 21600"/>
                                <a:gd name="connsiteX174" fmla="*/ 23405 w 26989"/>
                                <a:gd name="connsiteY174" fmla="*/ 9107 h 21600"/>
                                <a:gd name="connsiteX175" fmla="*/ 23405 w 26989"/>
                                <a:gd name="connsiteY175" fmla="*/ 8688 h 21600"/>
                                <a:gd name="connsiteX176" fmla="*/ 23393 w 26989"/>
                                <a:gd name="connsiteY176" fmla="*/ 8598 h 21600"/>
                                <a:gd name="connsiteX177" fmla="*/ 23297 w 26989"/>
                                <a:gd name="connsiteY177" fmla="*/ 8598 h 21600"/>
                                <a:gd name="connsiteX178" fmla="*/ 23285 w 26989"/>
                                <a:gd name="connsiteY178" fmla="*/ 8688 h 21600"/>
                                <a:gd name="connsiteX179" fmla="*/ 23285 w 26989"/>
                                <a:gd name="connsiteY179" fmla="*/ 9107 h 21600"/>
                                <a:gd name="connsiteX180" fmla="*/ 23229 w 26989"/>
                                <a:gd name="connsiteY180" fmla="*/ 9107 h 21600"/>
                                <a:gd name="connsiteX181" fmla="*/ 23217 w 26989"/>
                                <a:gd name="connsiteY181" fmla="*/ 9197 h 21600"/>
                                <a:gd name="connsiteX182" fmla="*/ 23217 w 26989"/>
                                <a:gd name="connsiteY182" fmla="*/ 9916 h 21600"/>
                                <a:gd name="connsiteX183" fmla="*/ 23229 w 26989"/>
                                <a:gd name="connsiteY183" fmla="*/ 10006 h 21600"/>
                                <a:gd name="connsiteX184" fmla="*/ 23285 w 26989"/>
                                <a:gd name="connsiteY184" fmla="*/ 10006 h 21600"/>
                                <a:gd name="connsiteX185" fmla="*/ 23285 w 26989"/>
                                <a:gd name="connsiteY185" fmla="*/ 10426 h 21600"/>
                                <a:gd name="connsiteX186" fmla="*/ 23297 w 26989"/>
                                <a:gd name="connsiteY186" fmla="*/ 10515 h 21600"/>
                                <a:gd name="connsiteX187" fmla="*/ 23393 w 26989"/>
                                <a:gd name="connsiteY187" fmla="*/ 10515 h 21600"/>
                                <a:gd name="connsiteX188" fmla="*/ 23405 w 26989"/>
                                <a:gd name="connsiteY188" fmla="*/ 10426 h 21600"/>
                                <a:gd name="connsiteX189" fmla="*/ 23405 w 26989"/>
                                <a:gd name="connsiteY189" fmla="*/ 10006 h 21600"/>
                                <a:gd name="connsiteX190" fmla="*/ 23461 w 26989"/>
                                <a:gd name="connsiteY190" fmla="*/ 10006 h 21600"/>
                                <a:gd name="connsiteX191" fmla="*/ 23473 w 26989"/>
                                <a:gd name="connsiteY191" fmla="*/ 9916 h 21600"/>
                                <a:gd name="connsiteX192" fmla="*/ 23473 w 26989"/>
                                <a:gd name="connsiteY192" fmla="*/ 9197 h 21600"/>
                                <a:gd name="connsiteX193" fmla="*/ 23461 w 26989"/>
                                <a:gd name="connsiteY193" fmla="*/ 9107 h 21600"/>
                                <a:gd name="connsiteX194" fmla="*/ 24709 w 26989"/>
                                <a:gd name="connsiteY194" fmla="*/ 11774 h 21600"/>
                                <a:gd name="connsiteX195" fmla="*/ 24633 w 26989"/>
                                <a:gd name="connsiteY195" fmla="*/ 11774 h 21600"/>
                                <a:gd name="connsiteX196" fmla="*/ 24633 w 26989"/>
                                <a:gd name="connsiteY196" fmla="*/ 11204 h 21600"/>
                                <a:gd name="connsiteX197" fmla="*/ 24617 w 26989"/>
                                <a:gd name="connsiteY197" fmla="*/ 11085 h 21600"/>
                                <a:gd name="connsiteX198" fmla="*/ 24485 w 26989"/>
                                <a:gd name="connsiteY198" fmla="*/ 11085 h 21600"/>
                                <a:gd name="connsiteX199" fmla="*/ 24469 w 26989"/>
                                <a:gd name="connsiteY199" fmla="*/ 11204 h 21600"/>
                                <a:gd name="connsiteX200" fmla="*/ 24469 w 26989"/>
                                <a:gd name="connsiteY200" fmla="*/ 11774 h 21600"/>
                                <a:gd name="connsiteX201" fmla="*/ 24393 w 26989"/>
                                <a:gd name="connsiteY201" fmla="*/ 11774 h 21600"/>
                                <a:gd name="connsiteX202" fmla="*/ 24377 w 26989"/>
                                <a:gd name="connsiteY202" fmla="*/ 11893 h 21600"/>
                                <a:gd name="connsiteX203" fmla="*/ 24377 w 26989"/>
                                <a:gd name="connsiteY203" fmla="*/ 12912 h 21600"/>
                                <a:gd name="connsiteX204" fmla="*/ 24393 w 26989"/>
                                <a:gd name="connsiteY204" fmla="*/ 13032 h 21600"/>
                                <a:gd name="connsiteX205" fmla="*/ 24469 w 26989"/>
                                <a:gd name="connsiteY205" fmla="*/ 13032 h 21600"/>
                                <a:gd name="connsiteX206" fmla="*/ 24469 w 26989"/>
                                <a:gd name="connsiteY206" fmla="*/ 13601 h 21600"/>
                                <a:gd name="connsiteX207" fmla="*/ 24485 w 26989"/>
                                <a:gd name="connsiteY207" fmla="*/ 13721 h 21600"/>
                                <a:gd name="connsiteX208" fmla="*/ 24621 w 26989"/>
                                <a:gd name="connsiteY208" fmla="*/ 13721 h 21600"/>
                                <a:gd name="connsiteX209" fmla="*/ 24637 w 26989"/>
                                <a:gd name="connsiteY209" fmla="*/ 13601 h 21600"/>
                                <a:gd name="connsiteX210" fmla="*/ 24637 w 26989"/>
                                <a:gd name="connsiteY210" fmla="*/ 13032 h 21600"/>
                                <a:gd name="connsiteX211" fmla="*/ 24713 w 26989"/>
                                <a:gd name="connsiteY211" fmla="*/ 13032 h 21600"/>
                                <a:gd name="connsiteX212" fmla="*/ 24729 w 26989"/>
                                <a:gd name="connsiteY212" fmla="*/ 12912 h 21600"/>
                                <a:gd name="connsiteX213" fmla="*/ 24729 w 26989"/>
                                <a:gd name="connsiteY213" fmla="*/ 11893 h 21600"/>
                                <a:gd name="connsiteX214" fmla="*/ 24709 w 26989"/>
                                <a:gd name="connsiteY214" fmla="*/ 11774 h 21600"/>
                                <a:gd name="connsiteX215" fmla="*/ 23461 w 26989"/>
                                <a:gd name="connsiteY215" fmla="*/ 3236 h 21600"/>
                                <a:gd name="connsiteX216" fmla="*/ 23405 w 26989"/>
                                <a:gd name="connsiteY216" fmla="*/ 3236 h 21600"/>
                                <a:gd name="connsiteX217" fmla="*/ 23405 w 26989"/>
                                <a:gd name="connsiteY217" fmla="*/ 2816 h 21600"/>
                                <a:gd name="connsiteX218" fmla="*/ 23393 w 26989"/>
                                <a:gd name="connsiteY218" fmla="*/ 2726 h 21600"/>
                                <a:gd name="connsiteX219" fmla="*/ 23297 w 26989"/>
                                <a:gd name="connsiteY219" fmla="*/ 2726 h 21600"/>
                                <a:gd name="connsiteX220" fmla="*/ 23285 w 26989"/>
                                <a:gd name="connsiteY220" fmla="*/ 2816 h 21600"/>
                                <a:gd name="connsiteX221" fmla="*/ 23285 w 26989"/>
                                <a:gd name="connsiteY221" fmla="*/ 3236 h 21600"/>
                                <a:gd name="connsiteX222" fmla="*/ 23229 w 26989"/>
                                <a:gd name="connsiteY222" fmla="*/ 3236 h 21600"/>
                                <a:gd name="connsiteX223" fmla="*/ 23217 w 26989"/>
                                <a:gd name="connsiteY223" fmla="*/ 3325 h 21600"/>
                                <a:gd name="connsiteX224" fmla="*/ 23217 w 26989"/>
                                <a:gd name="connsiteY224" fmla="*/ 4044 h 21600"/>
                                <a:gd name="connsiteX225" fmla="*/ 23229 w 26989"/>
                                <a:gd name="connsiteY225" fmla="*/ 4134 h 21600"/>
                                <a:gd name="connsiteX226" fmla="*/ 23285 w 26989"/>
                                <a:gd name="connsiteY226" fmla="*/ 4134 h 21600"/>
                                <a:gd name="connsiteX227" fmla="*/ 23285 w 26989"/>
                                <a:gd name="connsiteY227" fmla="*/ 4554 h 21600"/>
                                <a:gd name="connsiteX228" fmla="*/ 23297 w 26989"/>
                                <a:gd name="connsiteY228" fmla="*/ 4644 h 21600"/>
                                <a:gd name="connsiteX229" fmla="*/ 23393 w 26989"/>
                                <a:gd name="connsiteY229" fmla="*/ 4644 h 21600"/>
                                <a:gd name="connsiteX230" fmla="*/ 23405 w 26989"/>
                                <a:gd name="connsiteY230" fmla="*/ 4554 h 21600"/>
                                <a:gd name="connsiteX231" fmla="*/ 23405 w 26989"/>
                                <a:gd name="connsiteY231" fmla="*/ 4134 h 21600"/>
                                <a:gd name="connsiteX232" fmla="*/ 23461 w 26989"/>
                                <a:gd name="connsiteY232" fmla="*/ 4134 h 21600"/>
                                <a:gd name="connsiteX233" fmla="*/ 23473 w 26989"/>
                                <a:gd name="connsiteY233" fmla="*/ 4044 h 21600"/>
                                <a:gd name="connsiteX234" fmla="*/ 23473 w 26989"/>
                                <a:gd name="connsiteY234" fmla="*/ 3325 h 21600"/>
                                <a:gd name="connsiteX235" fmla="*/ 23461 w 26989"/>
                                <a:gd name="connsiteY235" fmla="*/ 3236 h 21600"/>
                                <a:gd name="connsiteX236" fmla="*/ 24709 w 26989"/>
                                <a:gd name="connsiteY236" fmla="*/ 17705 h 21600"/>
                                <a:gd name="connsiteX237" fmla="*/ 24633 w 26989"/>
                                <a:gd name="connsiteY237" fmla="*/ 17705 h 21600"/>
                                <a:gd name="connsiteX238" fmla="*/ 24633 w 26989"/>
                                <a:gd name="connsiteY238" fmla="*/ 17136 h 21600"/>
                                <a:gd name="connsiteX239" fmla="*/ 24617 w 26989"/>
                                <a:gd name="connsiteY239" fmla="*/ 17016 h 21600"/>
                                <a:gd name="connsiteX240" fmla="*/ 24485 w 26989"/>
                                <a:gd name="connsiteY240" fmla="*/ 17016 h 21600"/>
                                <a:gd name="connsiteX241" fmla="*/ 24469 w 26989"/>
                                <a:gd name="connsiteY241" fmla="*/ 17136 h 21600"/>
                                <a:gd name="connsiteX242" fmla="*/ 24469 w 26989"/>
                                <a:gd name="connsiteY242" fmla="*/ 17705 h 21600"/>
                                <a:gd name="connsiteX243" fmla="*/ 24393 w 26989"/>
                                <a:gd name="connsiteY243" fmla="*/ 17705 h 21600"/>
                                <a:gd name="connsiteX244" fmla="*/ 24377 w 26989"/>
                                <a:gd name="connsiteY244" fmla="*/ 17825 h 21600"/>
                                <a:gd name="connsiteX245" fmla="*/ 24377 w 26989"/>
                                <a:gd name="connsiteY245" fmla="*/ 18844 h 21600"/>
                                <a:gd name="connsiteX246" fmla="*/ 24393 w 26989"/>
                                <a:gd name="connsiteY246" fmla="*/ 18964 h 21600"/>
                                <a:gd name="connsiteX247" fmla="*/ 24469 w 26989"/>
                                <a:gd name="connsiteY247" fmla="*/ 18964 h 21600"/>
                                <a:gd name="connsiteX248" fmla="*/ 24469 w 26989"/>
                                <a:gd name="connsiteY248" fmla="*/ 19533 h 21600"/>
                                <a:gd name="connsiteX249" fmla="*/ 24485 w 26989"/>
                                <a:gd name="connsiteY249" fmla="*/ 19653 h 21600"/>
                                <a:gd name="connsiteX250" fmla="*/ 24621 w 26989"/>
                                <a:gd name="connsiteY250" fmla="*/ 19653 h 21600"/>
                                <a:gd name="connsiteX251" fmla="*/ 24637 w 26989"/>
                                <a:gd name="connsiteY251" fmla="*/ 19533 h 21600"/>
                                <a:gd name="connsiteX252" fmla="*/ 24637 w 26989"/>
                                <a:gd name="connsiteY252" fmla="*/ 18964 h 21600"/>
                                <a:gd name="connsiteX253" fmla="*/ 24713 w 26989"/>
                                <a:gd name="connsiteY253" fmla="*/ 18964 h 21600"/>
                                <a:gd name="connsiteX254" fmla="*/ 24729 w 26989"/>
                                <a:gd name="connsiteY254" fmla="*/ 18844 h 21600"/>
                                <a:gd name="connsiteX255" fmla="*/ 24729 w 26989"/>
                                <a:gd name="connsiteY255" fmla="*/ 17825 h 21600"/>
                                <a:gd name="connsiteX256" fmla="*/ 24709 w 26989"/>
                                <a:gd name="connsiteY256" fmla="*/ 17705 h 21600"/>
                                <a:gd name="connsiteX257" fmla="*/ 25273 w 26989"/>
                                <a:gd name="connsiteY257" fmla="*/ 14110 h 21600"/>
                                <a:gd name="connsiteX258" fmla="*/ 25437 w 26989"/>
                                <a:gd name="connsiteY258" fmla="*/ 14110 h 21600"/>
                                <a:gd name="connsiteX259" fmla="*/ 25457 w 26989"/>
                                <a:gd name="connsiteY259" fmla="*/ 13961 h 21600"/>
                                <a:gd name="connsiteX260" fmla="*/ 25457 w 26989"/>
                                <a:gd name="connsiteY260" fmla="*/ 13242 h 21600"/>
                                <a:gd name="connsiteX261" fmla="*/ 25553 w 26989"/>
                                <a:gd name="connsiteY261" fmla="*/ 13242 h 21600"/>
                                <a:gd name="connsiteX262" fmla="*/ 25573 w 26989"/>
                                <a:gd name="connsiteY262" fmla="*/ 13092 h 21600"/>
                                <a:gd name="connsiteX263" fmla="*/ 25573 w 26989"/>
                                <a:gd name="connsiteY263" fmla="*/ 11864 h 21600"/>
                                <a:gd name="connsiteX264" fmla="*/ 25553 w 26989"/>
                                <a:gd name="connsiteY264" fmla="*/ 11714 h 21600"/>
                                <a:gd name="connsiteX265" fmla="*/ 25457 w 26989"/>
                                <a:gd name="connsiteY265" fmla="*/ 11714 h 21600"/>
                                <a:gd name="connsiteX266" fmla="*/ 25457 w 26989"/>
                                <a:gd name="connsiteY266" fmla="*/ 10995 h 21600"/>
                                <a:gd name="connsiteX267" fmla="*/ 25437 w 26989"/>
                                <a:gd name="connsiteY267" fmla="*/ 10845 h 21600"/>
                                <a:gd name="connsiteX268" fmla="*/ 25273 w 26989"/>
                                <a:gd name="connsiteY268" fmla="*/ 10845 h 21600"/>
                                <a:gd name="connsiteX269" fmla="*/ 25253 w 26989"/>
                                <a:gd name="connsiteY269" fmla="*/ 10995 h 21600"/>
                                <a:gd name="connsiteX270" fmla="*/ 25253 w 26989"/>
                                <a:gd name="connsiteY270" fmla="*/ 11714 h 21600"/>
                                <a:gd name="connsiteX271" fmla="*/ 25157 w 26989"/>
                                <a:gd name="connsiteY271" fmla="*/ 11714 h 21600"/>
                                <a:gd name="connsiteX272" fmla="*/ 25137 w 26989"/>
                                <a:gd name="connsiteY272" fmla="*/ 11864 h 21600"/>
                                <a:gd name="connsiteX273" fmla="*/ 25137 w 26989"/>
                                <a:gd name="connsiteY273" fmla="*/ 12433 h 21600"/>
                                <a:gd name="connsiteX274" fmla="*/ 25137 w 26989"/>
                                <a:gd name="connsiteY274" fmla="*/ 12433 h 21600"/>
                                <a:gd name="connsiteX275" fmla="*/ 25137 w 26989"/>
                                <a:gd name="connsiteY275" fmla="*/ 13122 h 21600"/>
                                <a:gd name="connsiteX276" fmla="*/ 25157 w 26989"/>
                                <a:gd name="connsiteY276" fmla="*/ 13272 h 21600"/>
                                <a:gd name="connsiteX277" fmla="*/ 25253 w 26989"/>
                                <a:gd name="connsiteY277" fmla="*/ 13272 h 21600"/>
                                <a:gd name="connsiteX278" fmla="*/ 25253 w 26989"/>
                                <a:gd name="connsiteY278" fmla="*/ 13991 h 21600"/>
                                <a:gd name="connsiteX279" fmla="*/ 25273 w 26989"/>
                                <a:gd name="connsiteY279" fmla="*/ 14110 h 21600"/>
                                <a:gd name="connsiteX280" fmla="*/ 25573 w 26989"/>
                                <a:gd name="connsiteY280" fmla="*/ 19054 h 21600"/>
                                <a:gd name="connsiteX281" fmla="*/ 25573 w 26989"/>
                                <a:gd name="connsiteY281" fmla="*/ 17825 h 21600"/>
                                <a:gd name="connsiteX282" fmla="*/ 25553 w 26989"/>
                                <a:gd name="connsiteY282" fmla="*/ 17675 h 21600"/>
                                <a:gd name="connsiteX283" fmla="*/ 25457 w 26989"/>
                                <a:gd name="connsiteY283" fmla="*/ 17675 h 21600"/>
                                <a:gd name="connsiteX284" fmla="*/ 25457 w 26989"/>
                                <a:gd name="connsiteY284" fmla="*/ 16956 h 21600"/>
                                <a:gd name="connsiteX285" fmla="*/ 25437 w 26989"/>
                                <a:gd name="connsiteY285" fmla="*/ 16807 h 21600"/>
                                <a:gd name="connsiteX286" fmla="*/ 25273 w 26989"/>
                                <a:gd name="connsiteY286" fmla="*/ 16807 h 21600"/>
                                <a:gd name="connsiteX287" fmla="*/ 25253 w 26989"/>
                                <a:gd name="connsiteY287" fmla="*/ 16956 h 21600"/>
                                <a:gd name="connsiteX288" fmla="*/ 25253 w 26989"/>
                                <a:gd name="connsiteY288" fmla="*/ 17675 h 21600"/>
                                <a:gd name="connsiteX289" fmla="*/ 25157 w 26989"/>
                                <a:gd name="connsiteY289" fmla="*/ 17675 h 21600"/>
                                <a:gd name="connsiteX290" fmla="*/ 25137 w 26989"/>
                                <a:gd name="connsiteY290" fmla="*/ 17825 h 21600"/>
                                <a:gd name="connsiteX291" fmla="*/ 25137 w 26989"/>
                                <a:gd name="connsiteY291" fmla="*/ 18394 h 21600"/>
                                <a:gd name="connsiteX292" fmla="*/ 25137 w 26989"/>
                                <a:gd name="connsiteY292" fmla="*/ 18394 h 21600"/>
                                <a:gd name="connsiteX293" fmla="*/ 25137 w 26989"/>
                                <a:gd name="connsiteY293" fmla="*/ 19083 h 21600"/>
                                <a:gd name="connsiteX294" fmla="*/ 25157 w 26989"/>
                                <a:gd name="connsiteY294" fmla="*/ 19233 h 21600"/>
                                <a:gd name="connsiteX295" fmla="*/ 25253 w 26989"/>
                                <a:gd name="connsiteY295" fmla="*/ 19233 h 21600"/>
                                <a:gd name="connsiteX296" fmla="*/ 25253 w 26989"/>
                                <a:gd name="connsiteY296" fmla="*/ 19952 h 21600"/>
                                <a:gd name="connsiteX297" fmla="*/ 25273 w 26989"/>
                                <a:gd name="connsiteY297" fmla="*/ 20102 h 21600"/>
                                <a:gd name="connsiteX298" fmla="*/ 25437 w 26989"/>
                                <a:gd name="connsiteY298" fmla="*/ 20102 h 21600"/>
                                <a:gd name="connsiteX299" fmla="*/ 25457 w 26989"/>
                                <a:gd name="connsiteY299" fmla="*/ 19952 h 21600"/>
                                <a:gd name="connsiteX300" fmla="*/ 25457 w 26989"/>
                                <a:gd name="connsiteY300" fmla="*/ 19233 h 21600"/>
                                <a:gd name="connsiteX301" fmla="*/ 25553 w 26989"/>
                                <a:gd name="connsiteY301" fmla="*/ 19233 h 21600"/>
                                <a:gd name="connsiteX302" fmla="*/ 25573 w 26989"/>
                                <a:gd name="connsiteY302" fmla="*/ 19054 h 21600"/>
                                <a:gd name="connsiteX303" fmla="*/ 24757 w 26989"/>
                                <a:gd name="connsiteY303" fmla="*/ 10126 h 21600"/>
                                <a:gd name="connsiteX304" fmla="*/ 24773 w 26989"/>
                                <a:gd name="connsiteY304" fmla="*/ 10246 h 21600"/>
                                <a:gd name="connsiteX305" fmla="*/ 24857 w 26989"/>
                                <a:gd name="connsiteY305" fmla="*/ 10246 h 21600"/>
                                <a:gd name="connsiteX306" fmla="*/ 24857 w 26989"/>
                                <a:gd name="connsiteY306" fmla="*/ 10875 h 21600"/>
                                <a:gd name="connsiteX307" fmla="*/ 24873 w 26989"/>
                                <a:gd name="connsiteY307" fmla="*/ 10995 h 21600"/>
                                <a:gd name="connsiteX308" fmla="*/ 25021 w 26989"/>
                                <a:gd name="connsiteY308" fmla="*/ 10995 h 21600"/>
                                <a:gd name="connsiteX309" fmla="*/ 25037 w 26989"/>
                                <a:gd name="connsiteY309" fmla="*/ 10875 h 21600"/>
                                <a:gd name="connsiteX310" fmla="*/ 25037 w 26989"/>
                                <a:gd name="connsiteY310" fmla="*/ 10246 h 21600"/>
                                <a:gd name="connsiteX311" fmla="*/ 25121 w 26989"/>
                                <a:gd name="connsiteY311" fmla="*/ 10246 h 21600"/>
                                <a:gd name="connsiteX312" fmla="*/ 25137 w 26989"/>
                                <a:gd name="connsiteY312" fmla="*/ 10126 h 21600"/>
                                <a:gd name="connsiteX313" fmla="*/ 25137 w 26989"/>
                                <a:gd name="connsiteY313" fmla="*/ 9017 h 21600"/>
                                <a:gd name="connsiteX314" fmla="*/ 25121 w 26989"/>
                                <a:gd name="connsiteY314" fmla="*/ 8898 h 21600"/>
                                <a:gd name="connsiteX315" fmla="*/ 25045 w 26989"/>
                                <a:gd name="connsiteY315" fmla="*/ 8898 h 21600"/>
                                <a:gd name="connsiteX316" fmla="*/ 25045 w 26989"/>
                                <a:gd name="connsiteY316" fmla="*/ 8269 h 21600"/>
                                <a:gd name="connsiteX317" fmla="*/ 25029 w 26989"/>
                                <a:gd name="connsiteY317" fmla="*/ 8149 h 21600"/>
                                <a:gd name="connsiteX318" fmla="*/ 24881 w 26989"/>
                                <a:gd name="connsiteY318" fmla="*/ 8149 h 21600"/>
                                <a:gd name="connsiteX319" fmla="*/ 24865 w 26989"/>
                                <a:gd name="connsiteY319" fmla="*/ 8269 h 21600"/>
                                <a:gd name="connsiteX320" fmla="*/ 24865 w 26989"/>
                                <a:gd name="connsiteY320" fmla="*/ 8898 h 21600"/>
                                <a:gd name="connsiteX321" fmla="*/ 24781 w 26989"/>
                                <a:gd name="connsiteY321" fmla="*/ 8898 h 21600"/>
                                <a:gd name="connsiteX322" fmla="*/ 24765 w 26989"/>
                                <a:gd name="connsiteY322" fmla="*/ 9017 h 21600"/>
                                <a:gd name="connsiteX323" fmla="*/ 24765 w 26989"/>
                                <a:gd name="connsiteY323" fmla="*/ 10126 h 21600"/>
                                <a:gd name="connsiteX324" fmla="*/ 24757 w 26989"/>
                                <a:gd name="connsiteY324" fmla="*/ 10126 h 21600"/>
                                <a:gd name="connsiteX325" fmla="*/ 24757 w 26989"/>
                                <a:gd name="connsiteY325" fmla="*/ 15998 h 21600"/>
                                <a:gd name="connsiteX326" fmla="*/ 24773 w 26989"/>
                                <a:gd name="connsiteY326" fmla="*/ 16118 h 21600"/>
                                <a:gd name="connsiteX327" fmla="*/ 24857 w 26989"/>
                                <a:gd name="connsiteY327" fmla="*/ 16118 h 21600"/>
                                <a:gd name="connsiteX328" fmla="*/ 24857 w 26989"/>
                                <a:gd name="connsiteY328" fmla="*/ 16747 h 21600"/>
                                <a:gd name="connsiteX329" fmla="*/ 24873 w 26989"/>
                                <a:gd name="connsiteY329" fmla="*/ 16867 h 21600"/>
                                <a:gd name="connsiteX330" fmla="*/ 25021 w 26989"/>
                                <a:gd name="connsiteY330" fmla="*/ 16867 h 21600"/>
                                <a:gd name="connsiteX331" fmla="*/ 25037 w 26989"/>
                                <a:gd name="connsiteY331" fmla="*/ 16747 h 21600"/>
                                <a:gd name="connsiteX332" fmla="*/ 25037 w 26989"/>
                                <a:gd name="connsiteY332" fmla="*/ 16118 h 21600"/>
                                <a:gd name="connsiteX333" fmla="*/ 25121 w 26989"/>
                                <a:gd name="connsiteY333" fmla="*/ 16118 h 21600"/>
                                <a:gd name="connsiteX334" fmla="*/ 25137 w 26989"/>
                                <a:gd name="connsiteY334" fmla="*/ 15998 h 21600"/>
                                <a:gd name="connsiteX335" fmla="*/ 25137 w 26989"/>
                                <a:gd name="connsiteY335" fmla="*/ 14889 h 21600"/>
                                <a:gd name="connsiteX336" fmla="*/ 25121 w 26989"/>
                                <a:gd name="connsiteY336" fmla="*/ 14769 h 21600"/>
                                <a:gd name="connsiteX337" fmla="*/ 25045 w 26989"/>
                                <a:gd name="connsiteY337" fmla="*/ 14769 h 21600"/>
                                <a:gd name="connsiteX338" fmla="*/ 25045 w 26989"/>
                                <a:gd name="connsiteY338" fmla="*/ 14140 h 21600"/>
                                <a:gd name="connsiteX339" fmla="*/ 25029 w 26989"/>
                                <a:gd name="connsiteY339" fmla="*/ 14021 h 21600"/>
                                <a:gd name="connsiteX340" fmla="*/ 24881 w 26989"/>
                                <a:gd name="connsiteY340" fmla="*/ 14021 h 21600"/>
                                <a:gd name="connsiteX341" fmla="*/ 24865 w 26989"/>
                                <a:gd name="connsiteY341" fmla="*/ 14140 h 21600"/>
                                <a:gd name="connsiteX342" fmla="*/ 24865 w 26989"/>
                                <a:gd name="connsiteY342" fmla="*/ 14769 h 21600"/>
                                <a:gd name="connsiteX343" fmla="*/ 24781 w 26989"/>
                                <a:gd name="connsiteY343" fmla="*/ 14769 h 21600"/>
                                <a:gd name="connsiteX344" fmla="*/ 24765 w 26989"/>
                                <a:gd name="connsiteY344" fmla="*/ 14889 h 21600"/>
                                <a:gd name="connsiteX345" fmla="*/ 24765 w 26989"/>
                                <a:gd name="connsiteY345" fmla="*/ 15998 h 21600"/>
                                <a:gd name="connsiteX346" fmla="*/ 24757 w 26989"/>
                                <a:gd name="connsiteY346" fmla="*/ 15998 h 21600"/>
                                <a:gd name="connsiteX347" fmla="*/ 0 w 26989"/>
                                <a:gd name="connsiteY347" fmla="*/ 0 h 21600"/>
                                <a:gd name="connsiteX348" fmla="*/ 0 w 26989"/>
                                <a:gd name="connsiteY348" fmla="*/ 2238 h 21600"/>
                                <a:gd name="connsiteX349" fmla="*/ 25253 w 26989"/>
                                <a:gd name="connsiteY349" fmla="*/ 2127 h 21600"/>
                                <a:gd name="connsiteX350" fmla="*/ 25253 w 26989"/>
                                <a:gd name="connsiteY350" fmla="*/ 2277 h 21600"/>
                                <a:gd name="connsiteX351" fmla="*/ 25273 w 26989"/>
                                <a:gd name="connsiteY351" fmla="*/ 2427 h 21600"/>
                                <a:gd name="connsiteX352" fmla="*/ 25437 w 26989"/>
                                <a:gd name="connsiteY352" fmla="*/ 2427 h 21600"/>
                                <a:gd name="connsiteX353" fmla="*/ 25457 w 26989"/>
                                <a:gd name="connsiteY353" fmla="*/ 2277 h 21600"/>
                                <a:gd name="connsiteX354" fmla="*/ 25457 w 26989"/>
                                <a:gd name="connsiteY354" fmla="*/ 2127 h 21600"/>
                                <a:gd name="connsiteX355" fmla="*/ 25645 w 26989"/>
                                <a:gd name="connsiteY355" fmla="*/ 2127 h 21600"/>
                                <a:gd name="connsiteX356" fmla="*/ 25645 w 26989"/>
                                <a:gd name="connsiteY356" fmla="*/ 2846 h 21600"/>
                                <a:gd name="connsiteX357" fmla="*/ 25541 w 26989"/>
                                <a:gd name="connsiteY357" fmla="*/ 2846 h 21600"/>
                                <a:gd name="connsiteX358" fmla="*/ 25521 w 26989"/>
                                <a:gd name="connsiteY358" fmla="*/ 2996 h 21600"/>
                                <a:gd name="connsiteX359" fmla="*/ 25521 w 26989"/>
                                <a:gd name="connsiteY359" fmla="*/ 3625 h 21600"/>
                                <a:gd name="connsiteX360" fmla="*/ 25521 w 26989"/>
                                <a:gd name="connsiteY360" fmla="*/ 3625 h 21600"/>
                                <a:gd name="connsiteX361" fmla="*/ 25521 w 26989"/>
                                <a:gd name="connsiteY361" fmla="*/ 4374 h 21600"/>
                                <a:gd name="connsiteX362" fmla="*/ 25541 w 26989"/>
                                <a:gd name="connsiteY362" fmla="*/ 4524 h 21600"/>
                                <a:gd name="connsiteX363" fmla="*/ 25645 w 26989"/>
                                <a:gd name="connsiteY363" fmla="*/ 4524 h 21600"/>
                                <a:gd name="connsiteX364" fmla="*/ 25645 w 26989"/>
                                <a:gd name="connsiteY364" fmla="*/ 5303 h 21600"/>
                                <a:gd name="connsiteX365" fmla="*/ 25665 w 26989"/>
                                <a:gd name="connsiteY365" fmla="*/ 5452 h 21600"/>
                                <a:gd name="connsiteX366" fmla="*/ 25849 w 26989"/>
                                <a:gd name="connsiteY366" fmla="*/ 5452 h 21600"/>
                                <a:gd name="connsiteX367" fmla="*/ 25869 w 26989"/>
                                <a:gd name="connsiteY367" fmla="*/ 5303 h 21600"/>
                                <a:gd name="connsiteX368" fmla="*/ 25869 w 26989"/>
                                <a:gd name="connsiteY368" fmla="*/ 4524 h 21600"/>
                                <a:gd name="connsiteX369" fmla="*/ 25973 w 26989"/>
                                <a:gd name="connsiteY369" fmla="*/ 4524 h 21600"/>
                                <a:gd name="connsiteX370" fmla="*/ 25993 w 26989"/>
                                <a:gd name="connsiteY370" fmla="*/ 4374 h 21600"/>
                                <a:gd name="connsiteX371" fmla="*/ 25993 w 26989"/>
                                <a:gd name="connsiteY371" fmla="*/ 2996 h 21600"/>
                                <a:gd name="connsiteX372" fmla="*/ 25973 w 26989"/>
                                <a:gd name="connsiteY372" fmla="*/ 2846 h 21600"/>
                                <a:gd name="connsiteX373" fmla="*/ 25869 w 26989"/>
                                <a:gd name="connsiteY373" fmla="*/ 2846 h 21600"/>
                                <a:gd name="connsiteX374" fmla="*/ 25869 w 26989"/>
                                <a:gd name="connsiteY374" fmla="*/ 2127 h 21600"/>
                                <a:gd name="connsiteX375" fmla="*/ 26033 w 26989"/>
                                <a:gd name="connsiteY375" fmla="*/ 2127 h 21600"/>
                                <a:gd name="connsiteX376" fmla="*/ 26033 w 26989"/>
                                <a:gd name="connsiteY376" fmla="*/ 2636 h 21600"/>
                                <a:gd name="connsiteX377" fmla="*/ 26057 w 26989"/>
                                <a:gd name="connsiteY377" fmla="*/ 2816 h 21600"/>
                                <a:gd name="connsiteX378" fmla="*/ 26261 w 26989"/>
                                <a:gd name="connsiteY378" fmla="*/ 2816 h 21600"/>
                                <a:gd name="connsiteX379" fmla="*/ 26265 w 26989"/>
                                <a:gd name="connsiteY379" fmla="*/ 2816 h 21600"/>
                                <a:gd name="connsiteX380" fmla="*/ 26265 w 26989"/>
                                <a:gd name="connsiteY380" fmla="*/ 2846 h 21600"/>
                                <a:gd name="connsiteX381" fmla="*/ 26265 w 26989"/>
                                <a:gd name="connsiteY381" fmla="*/ 4554 h 21600"/>
                                <a:gd name="connsiteX382" fmla="*/ 26293 w 26989"/>
                                <a:gd name="connsiteY382" fmla="*/ 4763 h 21600"/>
                                <a:gd name="connsiteX383" fmla="*/ 26425 w 26989"/>
                                <a:gd name="connsiteY383" fmla="*/ 4763 h 21600"/>
                                <a:gd name="connsiteX384" fmla="*/ 26425 w 26989"/>
                                <a:gd name="connsiteY384" fmla="*/ 5752 h 21600"/>
                                <a:gd name="connsiteX385" fmla="*/ 26453 w 26989"/>
                                <a:gd name="connsiteY385" fmla="*/ 5962 h 21600"/>
                                <a:gd name="connsiteX386" fmla="*/ 26637 w 26989"/>
                                <a:gd name="connsiteY386" fmla="*/ 5962 h 21600"/>
                                <a:gd name="connsiteX387" fmla="*/ 26637 w 26989"/>
                                <a:gd name="connsiteY387" fmla="*/ 7400 h 21600"/>
                                <a:gd name="connsiteX388" fmla="*/ 26453 w 26989"/>
                                <a:gd name="connsiteY388" fmla="*/ 7400 h 21600"/>
                                <a:gd name="connsiteX389" fmla="*/ 26433 w 26989"/>
                                <a:gd name="connsiteY389" fmla="*/ 7490 h 21600"/>
                                <a:gd name="connsiteX390" fmla="*/ 26433 w 26989"/>
                                <a:gd name="connsiteY390" fmla="*/ 6022 h 21600"/>
                                <a:gd name="connsiteX391" fmla="*/ 26409 w 26989"/>
                                <a:gd name="connsiteY391" fmla="*/ 5842 h 21600"/>
                                <a:gd name="connsiteX392" fmla="*/ 26285 w 26989"/>
                                <a:gd name="connsiteY392" fmla="*/ 5842 h 21600"/>
                                <a:gd name="connsiteX393" fmla="*/ 26285 w 26989"/>
                                <a:gd name="connsiteY393" fmla="*/ 4973 h 21600"/>
                                <a:gd name="connsiteX394" fmla="*/ 26261 w 26989"/>
                                <a:gd name="connsiteY394" fmla="*/ 4793 h 21600"/>
                                <a:gd name="connsiteX395" fmla="*/ 26057 w 26989"/>
                                <a:gd name="connsiteY395" fmla="*/ 4793 h 21600"/>
                                <a:gd name="connsiteX396" fmla="*/ 26033 w 26989"/>
                                <a:gd name="connsiteY396" fmla="*/ 4973 h 21600"/>
                                <a:gd name="connsiteX397" fmla="*/ 26033 w 26989"/>
                                <a:gd name="connsiteY397" fmla="*/ 5842 h 21600"/>
                                <a:gd name="connsiteX398" fmla="*/ 25917 w 26989"/>
                                <a:gd name="connsiteY398" fmla="*/ 5842 h 21600"/>
                                <a:gd name="connsiteX399" fmla="*/ 25893 w 26989"/>
                                <a:gd name="connsiteY399" fmla="*/ 6022 h 21600"/>
                                <a:gd name="connsiteX400" fmla="*/ 25893 w 26989"/>
                                <a:gd name="connsiteY400" fmla="*/ 7549 h 21600"/>
                                <a:gd name="connsiteX401" fmla="*/ 25917 w 26989"/>
                                <a:gd name="connsiteY401" fmla="*/ 7729 h 21600"/>
                                <a:gd name="connsiteX402" fmla="*/ 26033 w 26989"/>
                                <a:gd name="connsiteY402" fmla="*/ 7729 h 21600"/>
                                <a:gd name="connsiteX403" fmla="*/ 26033 w 26989"/>
                                <a:gd name="connsiteY403" fmla="*/ 8598 h 21600"/>
                                <a:gd name="connsiteX404" fmla="*/ 26057 w 26989"/>
                                <a:gd name="connsiteY404" fmla="*/ 8778 h 21600"/>
                                <a:gd name="connsiteX405" fmla="*/ 26261 w 26989"/>
                                <a:gd name="connsiteY405" fmla="*/ 8778 h 21600"/>
                                <a:gd name="connsiteX406" fmla="*/ 26265 w 26989"/>
                                <a:gd name="connsiteY406" fmla="*/ 8778 h 21600"/>
                                <a:gd name="connsiteX407" fmla="*/ 26265 w 26989"/>
                                <a:gd name="connsiteY407" fmla="*/ 10455 h 21600"/>
                                <a:gd name="connsiteX408" fmla="*/ 26293 w 26989"/>
                                <a:gd name="connsiteY408" fmla="*/ 10665 h 21600"/>
                                <a:gd name="connsiteX409" fmla="*/ 26425 w 26989"/>
                                <a:gd name="connsiteY409" fmla="*/ 10665 h 21600"/>
                                <a:gd name="connsiteX410" fmla="*/ 26425 w 26989"/>
                                <a:gd name="connsiteY410" fmla="*/ 11654 h 21600"/>
                                <a:gd name="connsiteX411" fmla="*/ 26453 w 26989"/>
                                <a:gd name="connsiteY411" fmla="*/ 11863 h 21600"/>
                                <a:gd name="connsiteX412" fmla="*/ 26637 w 26989"/>
                                <a:gd name="connsiteY412" fmla="*/ 11863 h 21600"/>
                                <a:gd name="connsiteX413" fmla="*/ 26637 w 26989"/>
                                <a:gd name="connsiteY413" fmla="*/ 13301 h 21600"/>
                                <a:gd name="connsiteX414" fmla="*/ 26453 w 26989"/>
                                <a:gd name="connsiteY414" fmla="*/ 13301 h 21600"/>
                                <a:gd name="connsiteX415" fmla="*/ 26433 w 26989"/>
                                <a:gd name="connsiteY415" fmla="*/ 13391 h 21600"/>
                                <a:gd name="connsiteX416" fmla="*/ 26433 w 26989"/>
                                <a:gd name="connsiteY416" fmla="*/ 11923 h 21600"/>
                                <a:gd name="connsiteX417" fmla="*/ 26409 w 26989"/>
                                <a:gd name="connsiteY417" fmla="*/ 11744 h 21600"/>
                                <a:gd name="connsiteX418" fmla="*/ 26285 w 26989"/>
                                <a:gd name="connsiteY418" fmla="*/ 11744 h 21600"/>
                                <a:gd name="connsiteX419" fmla="*/ 26285 w 26989"/>
                                <a:gd name="connsiteY419" fmla="*/ 10785 h 21600"/>
                                <a:gd name="connsiteX420" fmla="*/ 26261 w 26989"/>
                                <a:gd name="connsiteY420" fmla="*/ 10605 h 21600"/>
                                <a:gd name="connsiteX421" fmla="*/ 26057 w 26989"/>
                                <a:gd name="connsiteY421" fmla="*/ 10605 h 21600"/>
                                <a:gd name="connsiteX422" fmla="*/ 26033 w 26989"/>
                                <a:gd name="connsiteY422" fmla="*/ 10785 h 21600"/>
                                <a:gd name="connsiteX423" fmla="*/ 26033 w 26989"/>
                                <a:gd name="connsiteY423" fmla="*/ 11654 h 21600"/>
                                <a:gd name="connsiteX424" fmla="*/ 25917 w 26989"/>
                                <a:gd name="connsiteY424" fmla="*/ 11654 h 21600"/>
                                <a:gd name="connsiteX425" fmla="*/ 25893 w 26989"/>
                                <a:gd name="connsiteY425" fmla="*/ 11834 h 21600"/>
                                <a:gd name="connsiteX426" fmla="*/ 25893 w 26989"/>
                                <a:gd name="connsiteY426" fmla="*/ 13361 h 21600"/>
                                <a:gd name="connsiteX427" fmla="*/ 25917 w 26989"/>
                                <a:gd name="connsiteY427" fmla="*/ 13541 h 21600"/>
                                <a:gd name="connsiteX428" fmla="*/ 26033 w 26989"/>
                                <a:gd name="connsiteY428" fmla="*/ 13541 h 21600"/>
                                <a:gd name="connsiteX429" fmla="*/ 26033 w 26989"/>
                                <a:gd name="connsiteY429" fmla="*/ 14410 h 21600"/>
                                <a:gd name="connsiteX430" fmla="*/ 26057 w 26989"/>
                                <a:gd name="connsiteY430" fmla="*/ 14590 h 21600"/>
                                <a:gd name="connsiteX431" fmla="*/ 26261 w 26989"/>
                                <a:gd name="connsiteY431" fmla="*/ 14590 h 21600"/>
                                <a:gd name="connsiteX432" fmla="*/ 26265 w 26989"/>
                                <a:gd name="connsiteY432" fmla="*/ 14590 h 21600"/>
                                <a:gd name="connsiteX433" fmla="*/ 26265 w 26989"/>
                                <a:gd name="connsiteY433" fmla="*/ 16267 h 21600"/>
                                <a:gd name="connsiteX434" fmla="*/ 26293 w 26989"/>
                                <a:gd name="connsiteY434" fmla="*/ 16477 h 21600"/>
                                <a:gd name="connsiteX435" fmla="*/ 26425 w 26989"/>
                                <a:gd name="connsiteY435" fmla="*/ 16477 h 21600"/>
                                <a:gd name="connsiteX436" fmla="*/ 26425 w 26989"/>
                                <a:gd name="connsiteY436" fmla="*/ 17466 h 21600"/>
                                <a:gd name="connsiteX437" fmla="*/ 26453 w 26989"/>
                                <a:gd name="connsiteY437" fmla="*/ 17675 h 21600"/>
                                <a:gd name="connsiteX438" fmla="*/ 26637 w 26989"/>
                                <a:gd name="connsiteY438" fmla="*/ 17675 h 21600"/>
                                <a:gd name="connsiteX439" fmla="*/ 26637 w 26989"/>
                                <a:gd name="connsiteY439" fmla="*/ 19113 h 21600"/>
                                <a:gd name="connsiteX440" fmla="*/ 26453 w 26989"/>
                                <a:gd name="connsiteY440" fmla="*/ 19113 h 21600"/>
                                <a:gd name="connsiteX441" fmla="*/ 26433 w 26989"/>
                                <a:gd name="connsiteY441" fmla="*/ 19203 h 21600"/>
                                <a:gd name="connsiteX442" fmla="*/ 26433 w 26989"/>
                                <a:gd name="connsiteY442" fmla="*/ 17675 h 21600"/>
                                <a:gd name="connsiteX443" fmla="*/ 26409 w 26989"/>
                                <a:gd name="connsiteY443" fmla="*/ 17496 h 21600"/>
                                <a:gd name="connsiteX444" fmla="*/ 26285 w 26989"/>
                                <a:gd name="connsiteY444" fmla="*/ 17496 h 21600"/>
                                <a:gd name="connsiteX445" fmla="*/ 26285 w 26989"/>
                                <a:gd name="connsiteY445" fmla="*/ 16627 h 21600"/>
                                <a:gd name="connsiteX446" fmla="*/ 26261 w 26989"/>
                                <a:gd name="connsiteY446" fmla="*/ 16447 h 21600"/>
                                <a:gd name="connsiteX447" fmla="*/ 26057 w 26989"/>
                                <a:gd name="connsiteY447" fmla="*/ 16447 h 21600"/>
                                <a:gd name="connsiteX448" fmla="*/ 26033 w 26989"/>
                                <a:gd name="connsiteY448" fmla="*/ 16627 h 21600"/>
                                <a:gd name="connsiteX449" fmla="*/ 26033 w 26989"/>
                                <a:gd name="connsiteY449" fmla="*/ 17496 h 21600"/>
                                <a:gd name="connsiteX450" fmla="*/ 25917 w 26989"/>
                                <a:gd name="connsiteY450" fmla="*/ 17496 h 21600"/>
                                <a:gd name="connsiteX451" fmla="*/ 25893 w 26989"/>
                                <a:gd name="connsiteY451" fmla="*/ 17675 h 21600"/>
                                <a:gd name="connsiteX452" fmla="*/ 25893 w 26989"/>
                                <a:gd name="connsiteY452" fmla="*/ 19203 h 21600"/>
                                <a:gd name="connsiteX453" fmla="*/ 25917 w 26989"/>
                                <a:gd name="connsiteY453" fmla="*/ 19383 h 21600"/>
                                <a:gd name="connsiteX454" fmla="*/ 26033 w 26989"/>
                                <a:gd name="connsiteY454" fmla="*/ 19383 h 21600"/>
                                <a:gd name="connsiteX455" fmla="*/ 26033 w 26989"/>
                                <a:gd name="connsiteY455" fmla="*/ 20252 h 21600"/>
                                <a:gd name="connsiteX456" fmla="*/ 26057 w 26989"/>
                                <a:gd name="connsiteY456" fmla="*/ 20432 h 21600"/>
                                <a:gd name="connsiteX457" fmla="*/ 26261 w 26989"/>
                                <a:gd name="connsiteY457" fmla="*/ 20432 h 21600"/>
                                <a:gd name="connsiteX458" fmla="*/ 26265 w 26989"/>
                                <a:gd name="connsiteY458" fmla="*/ 20432 h 21600"/>
                                <a:gd name="connsiteX459" fmla="*/ 26265 w 26989"/>
                                <a:gd name="connsiteY459" fmla="*/ 20462 h 21600"/>
                                <a:gd name="connsiteX460" fmla="*/ 26265 w 26989"/>
                                <a:gd name="connsiteY460" fmla="*/ 21570 h 21600"/>
                                <a:gd name="connsiteX461" fmla="*/ 26861 w 26989"/>
                                <a:gd name="connsiteY461" fmla="*/ 21570 h 21600"/>
                                <a:gd name="connsiteX462" fmla="*/ 26861 w 26989"/>
                                <a:gd name="connsiteY462" fmla="*/ 20881 h 21600"/>
                                <a:gd name="connsiteX463" fmla="*/ 26989 w 26989"/>
                                <a:gd name="connsiteY463" fmla="*/ 20881 h 21600"/>
                                <a:gd name="connsiteX464" fmla="*/ 26989 w 26989"/>
                                <a:gd name="connsiteY464" fmla="*/ 15938 h 21600"/>
                                <a:gd name="connsiteX465" fmla="*/ 26861 w 26989"/>
                                <a:gd name="connsiteY465" fmla="*/ 15938 h 21600"/>
                                <a:gd name="connsiteX466" fmla="*/ 26861 w 26989"/>
                                <a:gd name="connsiteY466" fmla="*/ 15039 h 21600"/>
                                <a:gd name="connsiteX467" fmla="*/ 26989 w 26989"/>
                                <a:gd name="connsiteY467" fmla="*/ 15039 h 21600"/>
                                <a:gd name="connsiteX468" fmla="*/ 26989 w 26989"/>
                                <a:gd name="connsiteY468" fmla="*/ 10096 h 21600"/>
                                <a:gd name="connsiteX469" fmla="*/ 26861 w 26989"/>
                                <a:gd name="connsiteY469" fmla="*/ 10096 h 21600"/>
                                <a:gd name="connsiteX470" fmla="*/ 26861 w 26989"/>
                                <a:gd name="connsiteY470" fmla="*/ 9167 h 21600"/>
                                <a:gd name="connsiteX471" fmla="*/ 26989 w 26989"/>
                                <a:gd name="connsiteY471" fmla="*/ 9167 h 21600"/>
                                <a:gd name="connsiteX472" fmla="*/ 26989 w 26989"/>
                                <a:gd name="connsiteY472" fmla="*/ 4224 h 21600"/>
                                <a:gd name="connsiteX473" fmla="*/ 26861 w 26989"/>
                                <a:gd name="connsiteY473" fmla="*/ 4224 h 21600"/>
                                <a:gd name="connsiteX474" fmla="*/ 26861 w 26989"/>
                                <a:gd name="connsiteY474" fmla="*/ 3236 h 21600"/>
                                <a:gd name="connsiteX475" fmla="*/ 26989 w 26989"/>
                                <a:gd name="connsiteY475" fmla="*/ 3236 h 21600"/>
                                <a:gd name="connsiteX476" fmla="*/ 26989 w 26989"/>
                                <a:gd name="connsiteY476" fmla="*/ 2097 h 21600"/>
                                <a:gd name="connsiteX477" fmla="*/ 26989 w 26989"/>
                                <a:gd name="connsiteY477" fmla="*/ 2097 h 21600"/>
                                <a:gd name="connsiteX478" fmla="*/ 26989 w 26989"/>
                                <a:gd name="connsiteY478" fmla="*/ 0 h 21600"/>
                                <a:gd name="connsiteX479" fmla="*/ 0 w 26989"/>
                                <a:gd name="connsiteY479" fmla="*/ 0 h 21600"/>
                                <a:gd name="connsiteX480" fmla="*/ 26421 w 26989"/>
                                <a:gd name="connsiteY480" fmla="*/ 2636 h 21600"/>
                                <a:gd name="connsiteX481" fmla="*/ 26289 w 26989"/>
                                <a:gd name="connsiteY481" fmla="*/ 2636 h 21600"/>
                                <a:gd name="connsiteX482" fmla="*/ 26281 w 26989"/>
                                <a:gd name="connsiteY482" fmla="*/ 2636 h 21600"/>
                                <a:gd name="connsiteX483" fmla="*/ 26281 w 26989"/>
                                <a:gd name="connsiteY483" fmla="*/ 2606 h 21600"/>
                                <a:gd name="connsiteX484" fmla="*/ 26281 w 26989"/>
                                <a:gd name="connsiteY484" fmla="*/ 2097 h 21600"/>
                                <a:gd name="connsiteX485" fmla="*/ 26417 w 26989"/>
                                <a:gd name="connsiteY485" fmla="*/ 2097 h 21600"/>
                                <a:gd name="connsiteX486" fmla="*/ 26417 w 26989"/>
                                <a:gd name="connsiteY486" fmla="*/ 2636 h 21600"/>
                                <a:gd name="connsiteX487" fmla="*/ 26421 w 26989"/>
                                <a:gd name="connsiteY487" fmla="*/ 2636 h 21600"/>
                                <a:gd name="connsiteX488" fmla="*/ 26421 w 26989"/>
                                <a:gd name="connsiteY488" fmla="*/ 8508 h 21600"/>
                                <a:gd name="connsiteX489" fmla="*/ 26289 w 26989"/>
                                <a:gd name="connsiteY489" fmla="*/ 8508 h 21600"/>
                                <a:gd name="connsiteX490" fmla="*/ 26285 w 26989"/>
                                <a:gd name="connsiteY490" fmla="*/ 8508 h 21600"/>
                                <a:gd name="connsiteX491" fmla="*/ 26285 w 26989"/>
                                <a:gd name="connsiteY491" fmla="*/ 7669 h 21600"/>
                                <a:gd name="connsiteX492" fmla="*/ 26401 w 26989"/>
                                <a:gd name="connsiteY492" fmla="*/ 7669 h 21600"/>
                                <a:gd name="connsiteX493" fmla="*/ 26421 w 26989"/>
                                <a:gd name="connsiteY493" fmla="*/ 7579 h 21600"/>
                                <a:gd name="connsiteX494" fmla="*/ 26421 w 26989"/>
                                <a:gd name="connsiteY494" fmla="*/ 8508 h 21600"/>
                                <a:gd name="connsiteX495" fmla="*/ 26421 w 26989"/>
                                <a:gd name="connsiteY495" fmla="*/ 14410 h 21600"/>
                                <a:gd name="connsiteX496" fmla="*/ 26289 w 26989"/>
                                <a:gd name="connsiteY496" fmla="*/ 14410 h 21600"/>
                                <a:gd name="connsiteX497" fmla="*/ 26285 w 26989"/>
                                <a:gd name="connsiteY497" fmla="*/ 14410 h 21600"/>
                                <a:gd name="connsiteX498" fmla="*/ 26285 w 26989"/>
                                <a:gd name="connsiteY498" fmla="*/ 13571 h 21600"/>
                                <a:gd name="connsiteX499" fmla="*/ 26401 w 26989"/>
                                <a:gd name="connsiteY499" fmla="*/ 13571 h 21600"/>
                                <a:gd name="connsiteX500" fmla="*/ 26421 w 26989"/>
                                <a:gd name="connsiteY500" fmla="*/ 13481 h 21600"/>
                                <a:gd name="connsiteX501" fmla="*/ 26421 w 26989"/>
                                <a:gd name="connsiteY501" fmla="*/ 14410 h 21600"/>
                                <a:gd name="connsiteX502" fmla="*/ 26421 w 26989"/>
                                <a:gd name="connsiteY502" fmla="*/ 20282 h 21600"/>
                                <a:gd name="connsiteX503" fmla="*/ 26289 w 26989"/>
                                <a:gd name="connsiteY503" fmla="*/ 20282 h 21600"/>
                                <a:gd name="connsiteX504" fmla="*/ 26281 w 26989"/>
                                <a:gd name="connsiteY504" fmla="*/ 20282 h 21600"/>
                                <a:gd name="connsiteX505" fmla="*/ 26281 w 26989"/>
                                <a:gd name="connsiteY505" fmla="*/ 20252 h 21600"/>
                                <a:gd name="connsiteX506" fmla="*/ 26281 w 26989"/>
                                <a:gd name="connsiteY506" fmla="*/ 19383 h 21600"/>
                                <a:gd name="connsiteX507" fmla="*/ 26397 w 26989"/>
                                <a:gd name="connsiteY507" fmla="*/ 19383 h 21600"/>
                                <a:gd name="connsiteX508" fmla="*/ 26417 w 26989"/>
                                <a:gd name="connsiteY508" fmla="*/ 19293 h 21600"/>
                                <a:gd name="connsiteX509" fmla="*/ 26417 w 26989"/>
                                <a:gd name="connsiteY509" fmla="*/ 20282 h 21600"/>
                                <a:gd name="connsiteX510" fmla="*/ 26421 w 26989"/>
                                <a:gd name="connsiteY510" fmla="*/ 20282 h 21600"/>
                                <a:gd name="connsiteX511" fmla="*/ 26809 w 26989"/>
                                <a:gd name="connsiteY511" fmla="*/ 20282 h 21600"/>
                                <a:gd name="connsiteX512" fmla="*/ 26701 w 26989"/>
                                <a:gd name="connsiteY512" fmla="*/ 20282 h 21600"/>
                                <a:gd name="connsiteX513" fmla="*/ 26701 w 26989"/>
                                <a:gd name="connsiteY513" fmla="*/ 19623 h 21600"/>
                                <a:gd name="connsiteX514" fmla="*/ 26809 w 26989"/>
                                <a:gd name="connsiteY514" fmla="*/ 19623 h 21600"/>
                                <a:gd name="connsiteX515" fmla="*/ 26809 w 26989"/>
                                <a:gd name="connsiteY515" fmla="*/ 20282 h 21600"/>
                                <a:gd name="connsiteX516" fmla="*/ 26809 w 26989"/>
                                <a:gd name="connsiteY516" fmla="*/ 17286 h 21600"/>
                                <a:gd name="connsiteX517" fmla="*/ 26701 w 26989"/>
                                <a:gd name="connsiteY517" fmla="*/ 17286 h 21600"/>
                                <a:gd name="connsiteX518" fmla="*/ 26701 w 26989"/>
                                <a:gd name="connsiteY518" fmla="*/ 16507 h 21600"/>
                                <a:gd name="connsiteX519" fmla="*/ 26809 w 26989"/>
                                <a:gd name="connsiteY519" fmla="*/ 16507 h 21600"/>
                                <a:gd name="connsiteX520" fmla="*/ 26809 w 26989"/>
                                <a:gd name="connsiteY520" fmla="*/ 17286 h 21600"/>
                                <a:gd name="connsiteX521" fmla="*/ 26809 w 26989"/>
                                <a:gd name="connsiteY521" fmla="*/ 14410 h 21600"/>
                                <a:gd name="connsiteX522" fmla="*/ 26701 w 26989"/>
                                <a:gd name="connsiteY522" fmla="*/ 14410 h 21600"/>
                                <a:gd name="connsiteX523" fmla="*/ 26701 w 26989"/>
                                <a:gd name="connsiteY523" fmla="*/ 13781 h 21600"/>
                                <a:gd name="connsiteX524" fmla="*/ 26809 w 26989"/>
                                <a:gd name="connsiteY524" fmla="*/ 13781 h 21600"/>
                                <a:gd name="connsiteX525" fmla="*/ 26809 w 26989"/>
                                <a:gd name="connsiteY525" fmla="*/ 14410 h 21600"/>
                                <a:gd name="connsiteX526" fmla="*/ 26809 w 26989"/>
                                <a:gd name="connsiteY526" fmla="*/ 11444 h 21600"/>
                                <a:gd name="connsiteX527" fmla="*/ 26701 w 26989"/>
                                <a:gd name="connsiteY527" fmla="*/ 11444 h 21600"/>
                                <a:gd name="connsiteX528" fmla="*/ 26701 w 26989"/>
                                <a:gd name="connsiteY528" fmla="*/ 10605 h 21600"/>
                                <a:gd name="connsiteX529" fmla="*/ 26809 w 26989"/>
                                <a:gd name="connsiteY529" fmla="*/ 10605 h 21600"/>
                                <a:gd name="connsiteX530" fmla="*/ 26809 w 26989"/>
                                <a:gd name="connsiteY530" fmla="*/ 11444 h 21600"/>
                                <a:gd name="connsiteX531" fmla="*/ 26809 w 26989"/>
                                <a:gd name="connsiteY531" fmla="*/ 8508 h 21600"/>
                                <a:gd name="connsiteX532" fmla="*/ 26701 w 26989"/>
                                <a:gd name="connsiteY532" fmla="*/ 8508 h 21600"/>
                                <a:gd name="connsiteX533" fmla="*/ 26701 w 26989"/>
                                <a:gd name="connsiteY533" fmla="*/ 7879 h 21600"/>
                                <a:gd name="connsiteX534" fmla="*/ 26809 w 26989"/>
                                <a:gd name="connsiteY534" fmla="*/ 7879 h 21600"/>
                                <a:gd name="connsiteX535" fmla="*/ 26809 w 26989"/>
                                <a:gd name="connsiteY535" fmla="*/ 8508 h 21600"/>
                                <a:gd name="connsiteX536" fmla="*/ 26809 w 26989"/>
                                <a:gd name="connsiteY536" fmla="*/ 5572 h 21600"/>
                                <a:gd name="connsiteX537" fmla="*/ 26701 w 26989"/>
                                <a:gd name="connsiteY537" fmla="*/ 5572 h 21600"/>
                                <a:gd name="connsiteX538" fmla="*/ 26701 w 26989"/>
                                <a:gd name="connsiteY538" fmla="*/ 4733 h 21600"/>
                                <a:gd name="connsiteX539" fmla="*/ 26809 w 26989"/>
                                <a:gd name="connsiteY539" fmla="*/ 4733 h 21600"/>
                                <a:gd name="connsiteX540" fmla="*/ 26809 w 26989"/>
                                <a:gd name="connsiteY540" fmla="*/ 5572 h 21600"/>
                                <a:gd name="connsiteX541" fmla="*/ 26809 w 26989"/>
                                <a:gd name="connsiteY541" fmla="*/ 2636 h 21600"/>
                                <a:gd name="connsiteX542" fmla="*/ 26701 w 26989"/>
                                <a:gd name="connsiteY542" fmla="*/ 2636 h 21600"/>
                                <a:gd name="connsiteX543" fmla="*/ 26701 w 26989"/>
                                <a:gd name="connsiteY543" fmla="*/ 2127 h 21600"/>
                                <a:gd name="connsiteX544" fmla="*/ 26809 w 26989"/>
                                <a:gd name="connsiteY544" fmla="*/ 2127 h 21600"/>
                                <a:gd name="connsiteX545" fmla="*/ 26809 w 26989"/>
                                <a:gd name="connsiteY545" fmla="*/ 2636 h 21600"/>
                                <a:gd name="connsiteX546" fmla="*/ 24709 w 26989"/>
                                <a:gd name="connsiteY546" fmla="*/ 5902 h 21600"/>
                                <a:gd name="connsiteX547" fmla="*/ 24633 w 26989"/>
                                <a:gd name="connsiteY547" fmla="*/ 5902 h 21600"/>
                                <a:gd name="connsiteX548" fmla="*/ 24633 w 26989"/>
                                <a:gd name="connsiteY548" fmla="*/ 5333 h 21600"/>
                                <a:gd name="connsiteX549" fmla="*/ 24617 w 26989"/>
                                <a:gd name="connsiteY549" fmla="*/ 5213 h 21600"/>
                                <a:gd name="connsiteX550" fmla="*/ 24485 w 26989"/>
                                <a:gd name="connsiteY550" fmla="*/ 5213 h 21600"/>
                                <a:gd name="connsiteX551" fmla="*/ 24469 w 26989"/>
                                <a:gd name="connsiteY551" fmla="*/ 5333 h 21600"/>
                                <a:gd name="connsiteX552" fmla="*/ 24469 w 26989"/>
                                <a:gd name="connsiteY552" fmla="*/ 5902 h 21600"/>
                                <a:gd name="connsiteX553" fmla="*/ 24393 w 26989"/>
                                <a:gd name="connsiteY553" fmla="*/ 5902 h 21600"/>
                                <a:gd name="connsiteX554" fmla="*/ 24377 w 26989"/>
                                <a:gd name="connsiteY554" fmla="*/ 6022 h 21600"/>
                                <a:gd name="connsiteX555" fmla="*/ 24377 w 26989"/>
                                <a:gd name="connsiteY555" fmla="*/ 7040 h 21600"/>
                                <a:gd name="connsiteX556" fmla="*/ 24393 w 26989"/>
                                <a:gd name="connsiteY556" fmla="*/ 7160 h 21600"/>
                                <a:gd name="connsiteX557" fmla="*/ 24469 w 26989"/>
                                <a:gd name="connsiteY557" fmla="*/ 7160 h 21600"/>
                                <a:gd name="connsiteX558" fmla="*/ 24469 w 26989"/>
                                <a:gd name="connsiteY558" fmla="*/ 7729 h 21600"/>
                                <a:gd name="connsiteX559" fmla="*/ 24485 w 26989"/>
                                <a:gd name="connsiteY559" fmla="*/ 7849 h 21600"/>
                                <a:gd name="connsiteX560" fmla="*/ 24621 w 26989"/>
                                <a:gd name="connsiteY560" fmla="*/ 7849 h 21600"/>
                                <a:gd name="connsiteX561" fmla="*/ 24637 w 26989"/>
                                <a:gd name="connsiteY561" fmla="*/ 7729 h 21600"/>
                                <a:gd name="connsiteX562" fmla="*/ 24637 w 26989"/>
                                <a:gd name="connsiteY562" fmla="*/ 7160 h 21600"/>
                                <a:gd name="connsiteX563" fmla="*/ 24713 w 26989"/>
                                <a:gd name="connsiteY563" fmla="*/ 7160 h 21600"/>
                                <a:gd name="connsiteX564" fmla="*/ 24729 w 26989"/>
                                <a:gd name="connsiteY564" fmla="*/ 7040 h 21600"/>
                                <a:gd name="connsiteX565" fmla="*/ 24729 w 26989"/>
                                <a:gd name="connsiteY565" fmla="*/ 6022 h 21600"/>
                                <a:gd name="connsiteX566" fmla="*/ 24709 w 26989"/>
                                <a:gd name="connsiteY566" fmla="*/ 5902 h 21600"/>
                                <a:gd name="connsiteX567" fmla="*/ 25977 w 26989"/>
                                <a:gd name="connsiteY567" fmla="*/ 20462 h 21600"/>
                                <a:gd name="connsiteX568" fmla="*/ 25873 w 26989"/>
                                <a:gd name="connsiteY568" fmla="*/ 20462 h 21600"/>
                                <a:gd name="connsiteX569" fmla="*/ 25873 w 26989"/>
                                <a:gd name="connsiteY569" fmla="*/ 19683 h 21600"/>
                                <a:gd name="connsiteX570" fmla="*/ 25853 w 26989"/>
                                <a:gd name="connsiteY570" fmla="*/ 19533 h 21600"/>
                                <a:gd name="connsiteX571" fmla="*/ 25669 w 26989"/>
                                <a:gd name="connsiteY571" fmla="*/ 19533 h 21600"/>
                                <a:gd name="connsiteX572" fmla="*/ 25649 w 26989"/>
                                <a:gd name="connsiteY572" fmla="*/ 19683 h 21600"/>
                                <a:gd name="connsiteX573" fmla="*/ 25649 w 26989"/>
                                <a:gd name="connsiteY573" fmla="*/ 20462 h 21600"/>
                                <a:gd name="connsiteX574" fmla="*/ 25545 w 26989"/>
                                <a:gd name="connsiteY574" fmla="*/ 20462 h 21600"/>
                                <a:gd name="connsiteX575" fmla="*/ 25525 w 26989"/>
                                <a:gd name="connsiteY575" fmla="*/ 20611 h 21600"/>
                                <a:gd name="connsiteX576" fmla="*/ 25525 w 26989"/>
                                <a:gd name="connsiteY576" fmla="*/ 21240 h 21600"/>
                                <a:gd name="connsiteX577" fmla="*/ 25525 w 26989"/>
                                <a:gd name="connsiteY577" fmla="*/ 21240 h 21600"/>
                                <a:gd name="connsiteX578" fmla="*/ 25525 w 26989"/>
                                <a:gd name="connsiteY578" fmla="*/ 21570 h 21600"/>
                                <a:gd name="connsiteX579" fmla="*/ 26005 w 26989"/>
                                <a:gd name="connsiteY579" fmla="*/ 21570 h 21600"/>
                                <a:gd name="connsiteX580" fmla="*/ 26005 w 26989"/>
                                <a:gd name="connsiteY580" fmla="*/ 20611 h 21600"/>
                                <a:gd name="connsiteX581" fmla="*/ 25977 w 26989"/>
                                <a:gd name="connsiteY581" fmla="*/ 20462 h 21600"/>
                                <a:gd name="connsiteX582" fmla="*/ 25029 w 26989"/>
                                <a:gd name="connsiteY582" fmla="*/ 2217 h 21600"/>
                                <a:gd name="connsiteX583" fmla="*/ 24881 w 26989"/>
                                <a:gd name="connsiteY583" fmla="*/ 2217 h 21600"/>
                                <a:gd name="connsiteX584" fmla="*/ 24865 w 26989"/>
                                <a:gd name="connsiteY584" fmla="*/ 2337 h 21600"/>
                                <a:gd name="connsiteX585" fmla="*/ 24865 w 26989"/>
                                <a:gd name="connsiteY585" fmla="*/ 2966 h 21600"/>
                                <a:gd name="connsiteX586" fmla="*/ 24781 w 26989"/>
                                <a:gd name="connsiteY586" fmla="*/ 2966 h 21600"/>
                                <a:gd name="connsiteX587" fmla="*/ 24765 w 26989"/>
                                <a:gd name="connsiteY587" fmla="*/ 3086 h 21600"/>
                                <a:gd name="connsiteX588" fmla="*/ 24765 w 26989"/>
                                <a:gd name="connsiteY588" fmla="*/ 4194 h 21600"/>
                                <a:gd name="connsiteX589" fmla="*/ 24781 w 26989"/>
                                <a:gd name="connsiteY589" fmla="*/ 4314 h 21600"/>
                                <a:gd name="connsiteX590" fmla="*/ 24865 w 26989"/>
                                <a:gd name="connsiteY590" fmla="*/ 4314 h 21600"/>
                                <a:gd name="connsiteX591" fmla="*/ 24865 w 26989"/>
                                <a:gd name="connsiteY591" fmla="*/ 4943 h 21600"/>
                                <a:gd name="connsiteX592" fmla="*/ 24881 w 26989"/>
                                <a:gd name="connsiteY592" fmla="*/ 5063 h 21600"/>
                                <a:gd name="connsiteX593" fmla="*/ 25029 w 26989"/>
                                <a:gd name="connsiteY593" fmla="*/ 5063 h 21600"/>
                                <a:gd name="connsiteX594" fmla="*/ 25045 w 26989"/>
                                <a:gd name="connsiteY594" fmla="*/ 4943 h 21600"/>
                                <a:gd name="connsiteX595" fmla="*/ 25045 w 26989"/>
                                <a:gd name="connsiteY595" fmla="*/ 4314 h 21600"/>
                                <a:gd name="connsiteX596" fmla="*/ 25129 w 26989"/>
                                <a:gd name="connsiteY596" fmla="*/ 4314 h 21600"/>
                                <a:gd name="connsiteX597" fmla="*/ 25145 w 26989"/>
                                <a:gd name="connsiteY597" fmla="*/ 4194 h 21600"/>
                                <a:gd name="connsiteX598" fmla="*/ 25145 w 26989"/>
                                <a:gd name="connsiteY598" fmla="*/ 3086 h 21600"/>
                                <a:gd name="connsiteX599" fmla="*/ 25129 w 26989"/>
                                <a:gd name="connsiteY599" fmla="*/ 2966 h 21600"/>
                                <a:gd name="connsiteX600" fmla="*/ 25045 w 26989"/>
                                <a:gd name="connsiteY600" fmla="*/ 2966 h 21600"/>
                                <a:gd name="connsiteX601" fmla="*/ 25045 w 26989"/>
                                <a:gd name="connsiteY601" fmla="*/ 2337 h 21600"/>
                                <a:gd name="connsiteX602" fmla="*/ 25029 w 26989"/>
                                <a:gd name="connsiteY602" fmla="*/ 2217 h 21600"/>
                                <a:gd name="connsiteX603" fmla="*/ 25129 w 26989"/>
                                <a:gd name="connsiteY603" fmla="*/ 20641 h 21600"/>
                                <a:gd name="connsiteX604" fmla="*/ 25045 w 26989"/>
                                <a:gd name="connsiteY604" fmla="*/ 20641 h 21600"/>
                                <a:gd name="connsiteX605" fmla="*/ 25045 w 26989"/>
                                <a:gd name="connsiteY605" fmla="*/ 20012 h 21600"/>
                                <a:gd name="connsiteX606" fmla="*/ 25029 w 26989"/>
                                <a:gd name="connsiteY606" fmla="*/ 19892 h 21600"/>
                                <a:gd name="connsiteX607" fmla="*/ 24881 w 26989"/>
                                <a:gd name="connsiteY607" fmla="*/ 19892 h 21600"/>
                                <a:gd name="connsiteX608" fmla="*/ 24865 w 26989"/>
                                <a:gd name="connsiteY608" fmla="*/ 20012 h 21600"/>
                                <a:gd name="connsiteX609" fmla="*/ 24865 w 26989"/>
                                <a:gd name="connsiteY609" fmla="*/ 20641 h 21600"/>
                                <a:gd name="connsiteX610" fmla="*/ 24781 w 26989"/>
                                <a:gd name="connsiteY610" fmla="*/ 20641 h 21600"/>
                                <a:gd name="connsiteX611" fmla="*/ 24765 w 26989"/>
                                <a:gd name="connsiteY611" fmla="*/ 20761 h 21600"/>
                                <a:gd name="connsiteX612" fmla="*/ 24765 w 26989"/>
                                <a:gd name="connsiteY612" fmla="*/ 21600 h 21600"/>
                                <a:gd name="connsiteX613" fmla="*/ 25153 w 26989"/>
                                <a:gd name="connsiteY613" fmla="*/ 21600 h 21600"/>
                                <a:gd name="connsiteX614" fmla="*/ 25153 w 26989"/>
                                <a:gd name="connsiteY614" fmla="*/ 20761 h 21600"/>
                                <a:gd name="connsiteX615" fmla="*/ 25129 w 26989"/>
                                <a:gd name="connsiteY615" fmla="*/ 20641 h 21600"/>
                                <a:gd name="connsiteX616" fmla="*/ 25437 w 26989"/>
                                <a:gd name="connsiteY616" fmla="*/ 5003 h 21600"/>
                                <a:gd name="connsiteX617" fmla="*/ 25273 w 26989"/>
                                <a:gd name="connsiteY617" fmla="*/ 5003 h 21600"/>
                                <a:gd name="connsiteX618" fmla="*/ 25253 w 26989"/>
                                <a:gd name="connsiteY618" fmla="*/ 5153 h 21600"/>
                                <a:gd name="connsiteX619" fmla="*/ 25253 w 26989"/>
                                <a:gd name="connsiteY619" fmla="*/ 5872 h 21600"/>
                                <a:gd name="connsiteX620" fmla="*/ 25157 w 26989"/>
                                <a:gd name="connsiteY620" fmla="*/ 5872 h 21600"/>
                                <a:gd name="connsiteX621" fmla="*/ 25137 w 26989"/>
                                <a:gd name="connsiteY621" fmla="*/ 6022 h 21600"/>
                                <a:gd name="connsiteX622" fmla="*/ 25137 w 26989"/>
                                <a:gd name="connsiteY622" fmla="*/ 6591 h 21600"/>
                                <a:gd name="connsiteX623" fmla="*/ 25137 w 26989"/>
                                <a:gd name="connsiteY623" fmla="*/ 6591 h 21600"/>
                                <a:gd name="connsiteX624" fmla="*/ 25137 w 26989"/>
                                <a:gd name="connsiteY624" fmla="*/ 7280 h 21600"/>
                                <a:gd name="connsiteX625" fmla="*/ 25157 w 26989"/>
                                <a:gd name="connsiteY625" fmla="*/ 7430 h 21600"/>
                                <a:gd name="connsiteX626" fmla="*/ 25253 w 26989"/>
                                <a:gd name="connsiteY626" fmla="*/ 7430 h 21600"/>
                                <a:gd name="connsiteX627" fmla="*/ 25253 w 26989"/>
                                <a:gd name="connsiteY627" fmla="*/ 8149 h 21600"/>
                                <a:gd name="connsiteX628" fmla="*/ 25273 w 26989"/>
                                <a:gd name="connsiteY628" fmla="*/ 8298 h 21600"/>
                                <a:gd name="connsiteX629" fmla="*/ 25437 w 26989"/>
                                <a:gd name="connsiteY629" fmla="*/ 8298 h 21600"/>
                                <a:gd name="connsiteX630" fmla="*/ 25457 w 26989"/>
                                <a:gd name="connsiteY630" fmla="*/ 8149 h 21600"/>
                                <a:gd name="connsiteX631" fmla="*/ 25457 w 26989"/>
                                <a:gd name="connsiteY631" fmla="*/ 7430 h 21600"/>
                                <a:gd name="connsiteX632" fmla="*/ 25553 w 26989"/>
                                <a:gd name="connsiteY632" fmla="*/ 7430 h 21600"/>
                                <a:gd name="connsiteX633" fmla="*/ 25573 w 26989"/>
                                <a:gd name="connsiteY633" fmla="*/ 7280 h 21600"/>
                                <a:gd name="connsiteX634" fmla="*/ 25573 w 26989"/>
                                <a:gd name="connsiteY634" fmla="*/ 5992 h 21600"/>
                                <a:gd name="connsiteX635" fmla="*/ 25553 w 26989"/>
                                <a:gd name="connsiteY635" fmla="*/ 5842 h 21600"/>
                                <a:gd name="connsiteX636" fmla="*/ 25457 w 26989"/>
                                <a:gd name="connsiteY636" fmla="*/ 5842 h 21600"/>
                                <a:gd name="connsiteX637" fmla="*/ 25457 w 26989"/>
                                <a:gd name="connsiteY637" fmla="*/ 5123 h 21600"/>
                                <a:gd name="connsiteX638" fmla="*/ 25437 w 26989"/>
                                <a:gd name="connsiteY638" fmla="*/ 5003 h 21600"/>
                                <a:gd name="connsiteX639" fmla="*/ 25849 w 26989"/>
                                <a:gd name="connsiteY639" fmla="*/ 7759 h 21600"/>
                                <a:gd name="connsiteX640" fmla="*/ 25665 w 26989"/>
                                <a:gd name="connsiteY640" fmla="*/ 7759 h 21600"/>
                                <a:gd name="connsiteX641" fmla="*/ 25645 w 26989"/>
                                <a:gd name="connsiteY641" fmla="*/ 7909 h 21600"/>
                                <a:gd name="connsiteX642" fmla="*/ 25645 w 26989"/>
                                <a:gd name="connsiteY642" fmla="*/ 8688 h 21600"/>
                                <a:gd name="connsiteX643" fmla="*/ 25541 w 26989"/>
                                <a:gd name="connsiteY643" fmla="*/ 8688 h 21600"/>
                                <a:gd name="connsiteX644" fmla="*/ 25521 w 26989"/>
                                <a:gd name="connsiteY644" fmla="*/ 8838 h 21600"/>
                                <a:gd name="connsiteX645" fmla="*/ 25521 w 26989"/>
                                <a:gd name="connsiteY645" fmla="*/ 9467 h 21600"/>
                                <a:gd name="connsiteX646" fmla="*/ 25521 w 26989"/>
                                <a:gd name="connsiteY646" fmla="*/ 9467 h 21600"/>
                                <a:gd name="connsiteX647" fmla="*/ 25521 w 26989"/>
                                <a:gd name="connsiteY647" fmla="*/ 10216 h 21600"/>
                                <a:gd name="connsiteX648" fmla="*/ 25541 w 26989"/>
                                <a:gd name="connsiteY648" fmla="*/ 10366 h 21600"/>
                                <a:gd name="connsiteX649" fmla="*/ 25645 w 26989"/>
                                <a:gd name="connsiteY649" fmla="*/ 10366 h 21600"/>
                                <a:gd name="connsiteX650" fmla="*/ 25645 w 26989"/>
                                <a:gd name="connsiteY650" fmla="*/ 11145 h 21600"/>
                                <a:gd name="connsiteX651" fmla="*/ 25665 w 26989"/>
                                <a:gd name="connsiteY651" fmla="*/ 11294 h 21600"/>
                                <a:gd name="connsiteX652" fmla="*/ 25849 w 26989"/>
                                <a:gd name="connsiteY652" fmla="*/ 11294 h 21600"/>
                                <a:gd name="connsiteX653" fmla="*/ 25869 w 26989"/>
                                <a:gd name="connsiteY653" fmla="*/ 11145 h 21600"/>
                                <a:gd name="connsiteX654" fmla="*/ 25869 w 26989"/>
                                <a:gd name="connsiteY654" fmla="*/ 10366 h 21600"/>
                                <a:gd name="connsiteX655" fmla="*/ 25973 w 26989"/>
                                <a:gd name="connsiteY655" fmla="*/ 10366 h 21600"/>
                                <a:gd name="connsiteX656" fmla="*/ 25993 w 26989"/>
                                <a:gd name="connsiteY656" fmla="*/ 10216 h 21600"/>
                                <a:gd name="connsiteX657" fmla="*/ 25993 w 26989"/>
                                <a:gd name="connsiteY657" fmla="*/ 8838 h 21600"/>
                                <a:gd name="connsiteX658" fmla="*/ 25973 w 26989"/>
                                <a:gd name="connsiteY658" fmla="*/ 8688 h 21600"/>
                                <a:gd name="connsiteX659" fmla="*/ 25869 w 26989"/>
                                <a:gd name="connsiteY659" fmla="*/ 8688 h 21600"/>
                                <a:gd name="connsiteX660" fmla="*/ 25869 w 26989"/>
                                <a:gd name="connsiteY660" fmla="*/ 7909 h 21600"/>
                                <a:gd name="connsiteX661" fmla="*/ 25849 w 26989"/>
                                <a:gd name="connsiteY661" fmla="*/ 7759 h 21600"/>
                                <a:gd name="connsiteX662" fmla="*/ 25665 w 26989"/>
                                <a:gd name="connsiteY662" fmla="*/ 17256 h 21600"/>
                                <a:gd name="connsiteX663" fmla="*/ 25849 w 26989"/>
                                <a:gd name="connsiteY663" fmla="*/ 17256 h 21600"/>
                                <a:gd name="connsiteX664" fmla="*/ 25869 w 26989"/>
                                <a:gd name="connsiteY664" fmla="*/ 17106 h 21600"/>
                                <a:gd name="connsiteX665" fmla="*/ 25869 w 26989"/>
                                <a:gd name="connsiteY665" fmla="*/ 16327 h 21600"/>
                                <a:gd name="connsiteX666" fmla="*/ 25973 w 26989"/>
                                <a:gd name="connsiteY666" fmla="*/ 16327 h 21600"/>
                                <a:gd name="connsiteX667" fmla="*/ 25993 w 26989"/>
                                <a:gd name="connsiteY667" fmla="*/ 16178 h 21600"/>
                                <a:gd name="connsiteX668" fmla="*/ 25993 w 26989"/>
                                <a:gd name="connsiteY668" fmla="*/ 14799 h 21600"/>
                                <a:gd name="connsiteX669" fmla="*/ 25973 w 26989"/>
                                <a:gd name="connsiteY669" fmla="*/ 14650 h 21600"/>
                                <a:gd name="connsiteX670" fmla="*/ 25869 w 26989"/>
                                <a:gd name="connsiteY670" fmla="*/ 14650 h 21600"/>
                                <a:gd name="connsiteX671" fmla="*/ 25869 w 26989"/>
                                <a:gd name="connsiteY671" fmla="*/ 13871 h 21600"/>
                                <a:gd name="connsiteX672" fmla="*/ 25849 w 26989"/>
                                <a:gd name="connsiteY672" fmla="*/ 13721 h 21600"/>
                                <a:gd name="connsiteX673" fmla="*/ 25665 w 26989"/>
                                <a:gd name="connsiteY673" fmla="*/ 13721 h 21600"/>
                                <a:gd name="connsiteX674" fmla="*/ 25645 w 26989"/>
                                <a:gd name="connsiteY674" fmla="*/ 13871 h 21600"/>
                                <a:gd name="connsiteX675" fmla="*/ 25645 w 26989"/>
                                <a:gd name="connsiteY675" fmla="*/ 14650 h 21600"/>
                                <a:gd name="connsiteX676" fmla="*/ 25541 w 26989"/>
                                <a:gd name="connsiteY676" fmla="*/ 14650 h 21600"/>
                                <a:gd name="connsiteX677" fmla="*/ 25521 w 26989"/>
                                <a:gd name="connsiteY677" fmla="*/ 14799 h 21600"/>
                                <a:gd name="connsiteX678" fmla="*/ 25521 w 26989"/>
                                <a:gd name="connsiteY678" fmla="*/ 15429 h 21600"/>
                                <a:gd name="connsiteX679" fmla="*/ 25521 w 26989"/>
                                <a:gd name="connsiteY679" fmla="*/ 15429 h 21600"/>
                                <a:gd name="connsiteX680" fmla="*/ 25521 w 26989"/>
                                <a:gd name="connsiteY680" fmla="*/ 16178 h 21600"/>
                                <a:gd name="connsiteX681" fmla="*/ 25541 w 26989"/>
                                <a:gd name="connsiteY681" fmla="*/ 16327 h 21600"/>
                                <a:gd name="connsiteX682" fmla="*/ 25645 w 26989"/>
                                <a:gd name="connsiteY682" fmla="*/ 16327 h 21600"/>
                                <a:gd name="connsiteX683" fmla="*/ 25645 w 26989"/>
                                <a:gd name="connsiteY683" fmla="*/ 17106 h 21600"/>
                                <a:gd name="connsiteX684" fmla="*/ 25665 w 26989"/>
                                <a:gd name="connsiteY684" fmla="*/ 17256 h 216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  <a:cxn ang="0">
                                  <a:pos x="connsiteX78" y="connsiteY78"/>
                                </a:cxn>
                                <a:cxn ang="0">
                                  <a:pos x="connsiteX79" y="connsiteY79"/>
                                </a:cxn>
                                <a:cxn ang="0">
                                  <a:pos x="connsiteX80" y="connsiteY80"/>
                                </a:cxn>
                                <a:cxn ang="0">
                                  <a:pos x="connsiteX81" y="connsiteY81"/>
                                </a:cxn>
                                <a:cxn ang="0">
                                  <a:pos x="connsiteX82" y="connsiteY82"/>
                                </a:cxn>
                                <a:cxn ang="0">
                                  <a:pos x="connsiteX83" y="connsiteY83"/>
                                </a:cxn>
                                <a:cxn ang="0">
                                  <a:pos x="connsiteX84" y="connsiteY84"/>
                                </a:cxn>
                                <a:cxn ang="0">
                                  <a:pos x="connsiteX85" y="connsiteY85"/>
                                </a:cxn>
                                <a:cxn ang="0">
                                  <a:pos x="connsiteX86" y="connsiteY86"/>
                                </a:cxn>
                                <a:cxn ang="0">
                                  <a:pos x="connsiteX87" y="connsiteY87"/>
                                </a:cxn>
                                <a:cxn ang="0">
                                  <a:pos x="connsiteX88" y="connsiteY88"/>
                                </a:cxn>
                                <a:cxn ang="0">
                                  <a:pos x="connsiteX89" y="connsiteY89"/>
                                </a:cxn>
                                <a:cxn ang="0">
                                  <a:pos x="connsiteX90" y="connsiteY90"/>
                                </a:cxn>
                                <a:cxn ang="0">
                                  <a:pos x="connsiteX91" y="connsiteY91"/>
                                </a:cxn>
                                <a:cxn ang="0">
                                  <a:pos x="connsiteX92" y="connsiteY92"/>
                                </a:cxn>
                                <a:cxn ang="0">
                                  <a:pos x="connsiteX93" y="connsiteY93"/>
                                </a:cxn>
                                <a:cxn ang="0">
                                  <a:pos x="connsiteX94" y="connsiteY94"/>
                                </a:cxn>
                                <a:cxn ang="0">
                                  <a:pos x="connsiteX95" y="connsiteY95"/>
                                </a:cxn>
                                <a:cxn ang="0">
                                  <a:pos x="connsiteX96" y="connsiteY96"/>
                                </a:cxn>
                                <a:cxn ang="0">
                                  <a:pos x="connsiteX97" y="connsiteY97"/>
                                </a:cxn>
                                <a:cxn ang="0">
                                  <a:pos x="connsiteX98" y="connsiteY98"/>
                                </a:cxn>
                                <a:cxn ang="0">
                                  <a:pos x="connsiteX99" y="connsiteY99"/>
                                </a:cxn>
                                <a:cxn ang="0">
                                  <a:pos x="connsiteX100" y="connsiteY100"/>
                                </a:cxn>
                                <a:cxn ang="0">
                                  <a:pos x="connsiteX101" y="connsiteY101"/>
                                </a:cxn>
                                <a:cxn ang="0">
                                  <a:pos x="connsiteX102" y="connsiteY102"/>
                                </a:cxn>
                                <a:cxn ang="0">
                                  <a:pos x="connsiteX103" y="connsiteY103"/>
                                </a:cxn>
                                <a:cxn ang="0">
                                  <a:pos x="connsiteX104" y="connsiteY104"/>
                                </a:cxn>
                                <a:cxn ang="0">
                                  <a:pos x="connsiteX105" y="connsiteY105"/>
                                </a:cxn>
                                <a:cxn ang="0">
                                  <a:pos x="connsiteX106" y="connsiteY106"/>
                                </a:cxn>
                                <a:cxn ang="0">
                                  <a:pos x="connsiteX107" y="connsiteY107"/>
                                </a:cxn>
                                <a:cxn ang="0">
                                  <a:pos x="connsiteX108" y="connsiteY108"/>
                                </a:cxn>
                                <a:cxn ang="0">
                                  <a:pos x="connsiteX109" y="connsiteY109"/>
                                </a:cxn>
                                <a:cxn ang="0">
                                  <a:pos x="connsiteX110" y="connsiteY110"/>
                                </a:cxn>
                                <a:cxn ang="0">
                                  <a:pos x="connsiteX111" y="connsiteY111"/>
                                </a:cxn>
                                <a:cxn ang="0">
                                  <a:pos x="connsiteX112" y="connsiteY112"/>
                                </a:cxn>
                                <a:cxn ang="0">
                                  <a:pos x="connsiteX113" y="connsiteY113"/>
                                </a:cxn>
                                <a:cxn ang="0">
                                  <a:pos x="connsiteX114" y="connsiteY114"/>
                                </a:cxn>
                                <a:cxn ang="0">
                                  <a:pos x="connsiteX115" y="connsiteY115"/>
                                </a:cxn>
                                <a:cxn ang="0">
                                  <a:pos x="connsiteX116" y="connsiteY116"/>
                                </a:cxn>
                                <a:cxn ang="0">
                                  <a:pos x="connsiteX117" y="connsiteY117"/>
                                </a:cxn>
                                <a:cxn ang="0">
                                  <a:pos x="connsiteX118" y="connsiteY118"/>
                                </a:cxn>
                                <a:cxn ang="0">
                                  <a:pos x="connsiteX119" y="connsiteY119"/>
                                </a:cxn>
                                <a:cxn ang="0">
                                  <a:pos x="connsiteX120" y="connsiteY120"/>
                                </a:cxn>
                                <a:cxn ang="0">
                                  <a:pos x="connsiteX121" y="connsiteY121"/>
                                </a:cxn>
                                <a:cxn ang="0">
                                  <a:pos x="connsiteX122" y="connsiteY122"/>
                                </a:cxn>
                                <a:cxn ang="0">
                                  <a:pos x="connsiteX123" y="connsiteY123"/>
                                </a:cxn>
                                <a:cxn ang="0">
                                  <a:pos x="connsiteX124" y="connsiteY124"/>
                                </a:cxn>
                                <a:cxn ang="0">
                                  <a:pos x="connsiteX125" y="connsiteY125"/>
                                </a:cxn>
                                <a:cxn ang="0">
                                  <a:pos x="connsiteX126" y="connsiteY126"/>
                                </a:cxn>
                                <a:cxn ang="0">
                                  <a:pos x="connsiteX127" y="connsiteY127"/>
                                </a:cxn>
                                <a:cxn ang="0">
                                  <a:pos x="connsiteX128" y="connsiteY128"/>
                                </a:cxn>
                                <a:cxn ang="0">
                                  <a:pos x="connsiteX129" y="connsiteY129"/>
                                </a:cxn>
                                <a:cxn ang="0">
                                  <a:pos x="connsiteX130" y="connsiteY130"/>
                                </a:cxn>
                                <a:cxn ang="0">
                                  <a:pos x="connsiteX131" y="connsiteY131"/>
                                </a:cxn>
                                <a:cxn ang="0">
                                  <a:pos x="connsiteX132" y="connsiteY132"/>
                                </a:cxn>
                                <a:cxn ang="0">
                                  <a:pos x="connsiteX133" y="connsiteY133"/>
                                </a:cxn>
                                <a:cxn ang="0">
                                  <a:pos x="connsiteX134" y="connsiteY134"/>
                                </a:cxn>
                                <a:cxn ang="0">
                                  <a:pos x="connsiteX135" y="connsiteY135"/>
                                </a:cxn>
                                <a:cxn ang="0">
                                  <a:pos x="connsiteX136" y="connsiteY136"/>
                                </a:cxn>
                                <a:cxn ang="0">
                                  <a:pos x="connsiteX137" y="connsiteY137"/>
                                </a:cxn>
                                <a:cxn ang="0">
                                  <a:pos x="connsiteX138" y="connsiteY138"/>
                                </a:cxn>
                                <a:cxn ang="0">
                                  <a:pos x="connsiteX139" y="connsiteY139"/>
                                </a:cxn>
                                <a:cxn ang="0">
                                  <a:pos x="connsiteX140" y="connsiteY140"/>
                                </a:cxn>
                                <a:cxn ang="0">
                                  <a:pos x="connsiteX141" y="connsiteY141"/>
                                </a:cxn>
                                <a:cxn ang="0">
                                  <a:pos x="connsiteX142" y="connsiteY142"/>
                                </a:cxn>
                                <a:cxn ang="0">
                                  <a:pos x="connsiteX143" y="connsiteY143"/>
                                </a:cxn>
                                <a:cxn ang="0">
                                  <a:pos x="connsiteX144" y="connsiteY144"/>
                                </a:cxn>
                                <a:cxn ang="0">
                                  <a:pos x="connsiteX145" y="connsiteY145"/>
                                </a:cxn>
                                <a:cxn ang="0">
                                  <a:pos x="connsiteX146" y="connsiteY146"/>
                                </a:cxn>
                                <a:cxn ang="0">
                                  <a:pos x="connsiteX147" y="connsiteY147"/>
                                </a:cxn>
                                <a:cxn ang="0">
                                  <a:pos x="connsiteX148" y="connsiteY148"/>
                                </a:cxn>
                                <a:cxn ang="0">
                                  <a:pos x="connsiteX149" y="connsiteY149"/>
                                </a:cxn>
                                <a:cxn ang="0">
                                  <a:pos x="connsiteX150" y="connsiteY150"/>
                                </a:cxn>
                                <a:cxn ang="0">
                                  <a:pos x="connsiteX151" y="connsiteY151"/>
                                </a:cxn>
                                <a:cxn ang="0">
                                  <a:pos x="connsiteX152" y="connsiteY152"/>
                                </a:cxn>
                                <a:cxn ang="0">
                                  <a:pos x="connsiteX153" y="connsiteY153"/>
                                </a:cxn>
                                <a:cxn ang="0">
                                  <a:pos x="connsiteX154" y="connsiteY154"/>
                                </a:cxn>
                                <a:cxn ang="0">
                                  <a:pos x="connsiteX155" y="connsiteY155"/>
                                </a:cxn>
                                <a:cxn ang="0">
                                  <a:pos x="connsiteX156" y="connsiteY156"/>
                                </a:cxn>
                                <a:cxn ang="0">
                                  <a:pos x="connsiteX157" y="connsiteY157"/>
                                </a:cxn>
                                <a:cxn ang="0">
                                  <a:pos x="connsiteX158" y="connsiteY158"/>
                                </a:cxn>
                                <a:cxn ang="0">
                                  <a:pos x="connsiteX159" y="connsiteY159"/>
                                </a:cxn>
                                <a:cxn ang="0">
                                  <a:pos x="connsiteX160" y="connsiteY160"/>
                                </a:cxn>
                                <a:cxn ang="0">
                                  <a:pos x="connsiteX161" y="connsiteY161"/>
                                </a:cxn>
                                <a:cxn ang="0">
                                  <a:pos x="connsiteX162" y="connsiteY162"/>
                                </a:cxn>
                                <a:cxn ang="0">
                                  <a:pos x="connsiteX163" y="connsiteY163"/>
                                </a:cxn>
                                <a:cxn ang="0">
                                  <a:pos x="connsiteX164" y="connsiteY164"/>
                                </a:cxn>
                                <a:cxn ang="0">
                                  <a:pos x="connsiteX165" y="connsiteY165"/>
                                </a:cxn>
                                <a:cxn ang="0">
                                  <a:pos x="connsiteX166" y="connsiteY166"/>
                                </a:cxn>
                                <a:cxn ang="0">
                                  <a:pos x="connsiteX167" y="connsiteY167"/>
                                </a:cxn>
                                <a:cxn ang="0">
                                  <a:pos x="connsiteX168" y="connsiteY168"/>
                                </a:cxn>
                                <a:cxn ang="0">
                                  <a:pos x="connsiteX169" y="connsiteY169"/>
                                </a:cxn>
                                <a:cxn ang="0">
                                  <a:pos x="connsiteX170" y="connsiteY170"/>
                                </a:cxn>
                                <a:cxn ang="0">
                                  <a:pos x="connsiteX171" y="connsiteY171"/>
                                </a:cxn>
                                <a:cxn ang="0">
                                  <a:pos x="connsiteX172" y="connsiteY172"/>
                                </a:cxn>
                                <a:cxn ang="0">
                                  <a:pos x="connsiteX173" y="connsiteY173"/>
                                </a:cxn>
                                <a:cxn ang="0">
                                  <a:pos x="connsiteX174" y="connsiteY174"/>
                                </a:cxn>
                                <a:cxn ang="0">
                                  <a:pos x="connsiteX175" y="connsiteY175"/>
                                </a:cxn>
                                <a:cxn ang="0">
                                  <a:pos x="connsiteX176" y="connsiteY176"/>
                                </a:cxn>
                                <a:cxn ang="0">
                                  <a:pos x="connsiteX177" y="connsiteY177"/>
                                </a:cxn>
                                <a:cxn ang="0">
                                  <a:pos x="connsiteX178" y="connsiteY178"/>
                                </a:cxn>
                                <a:cxn ang="0">
                                  <a:pos x="connsiteX179" y="connsiteY179"/>
                                </a:cxn>
                                <a:cxn ang="0">
                                  <a:pos x="connsiteX180" y="connsiteY180"/>
                                </a:cxn>
                                <a:cxn ang="0">
                                  <a:pos x="connsiteX181" y="connsiteY181"/>
                                </a:cxn>
                                <a:cxn ang="0">
                                  <a:pos x="connsiteX182" y="connsiteY182"/>
                                </a:cxn>
                                <a:cxn ang="0">
                                  <a:pos x="connsiteX183" y="connsiteY183"/>
                                </a:cxn>
                                <a:cxn ang="0">
                                  <a:pos x="connsiteX184" y="connsiteY184"/>
                                </a:cxn>
                                <a:cxn ang="0">
                                  <a:pos x="connsiteX185" y="connsiteY185"/>
                                </a:cxn>
                                <a:cxn ang="0">
                                  <a:pos x="connsiteX186" y="connsiteY186"/>
                                </a:cxn>
                                <a:cxn ang="0">
                                  <a:pos x="connsiteX187" y="connsiteY187"/>
                                </a:cxn>
                                <a:cxn ang="0">
                                  <a:pos x="connsiteX188" y="connsiteY188"/>
                                </a:cxn>
                                <a:cxn ang="0">
                                  <a:pos x="connsiteX189" y="connsiteY189"/>
                                </a:cxn>
                                <a:cxn ang="0">
                                  <a:pos x="connsiteX190" y="connsiteY190"/>
                                </a:cxn>
                                <a:cxn ang="0">
                                  <a:pos x="connsiteX191" y="connsiteY191"/>
                                </a:cxn>
                                <a:cxn ang="0">
                                  <a:pos x="connsiteX192" y="connsiteY192"/>
                                </a:cxn>
                                <a:cxn ang="0">
                                  <a:pos x="connsiteX193" y="connsiteY193"/>
                                </a:cxn>
                                <a:cxn ang="0">
                                  <a:pos x="connsiteX194" y="connsiteY194"/>
                                </a:cxn>
                                <a:cxn ang="0">
                                  <a:pos x="connsiteX195" y="connsiteY195"/>
                                </a:cxn>
                                <a:cxn ang="0">
                                  <a:pos x="connsiteX196" y="connsiteY196"/>
                                </a:cxn>
                                <a:cxn ang="0">
                                  <a:pos x="connsiteX197" y="connsiteY197"/>
                                </a:cxn>
                                <a:cxn ang="0">
                                  <a:pos x="connsiteX198" y="connsiteY198"/>
                                </a:cxn>
                                <a:cxn ang="0">
                                  <a:pos x="connsiteX199" y="connsiteY199"/>
                                </a:cxn>
                                <a:cxn ang="0">
                                  <a:pos x="connsiteX200" y="connsiteY200"/>
                                </a:cxn>
                                <a:cxn ang="0">
                                  <a:pos x="connsiteX201" y="connsiteY201"/>
                                </a:cxn>
                                <a:cxn ang="0">
                                  <a:pos x="connsiteX202" y="connsiteY202"/>
                                </a:cxn>
                                <a:cxn ang="0">
                                  <a:pos x="connsiteX203" y="connsiteY203"/>
                                </a:cxn>
                                <a:cxn ang="0">
                                  <a:pos x="connsiteX204" y="connsiteY204"/>
                                </a:cxn>
                                <a:cxn ang="0">
                                  <a:pos x="connsiteX205" y="connsiteY205"/>
                                </a:cxn>
                                <a:cxn ang="0">
                                  <a:pos x="connsiteX206" y="connsiteY206"/>
                                </a:cxn>
                                <a:cxn ang="0">
                                  <a:pos x="connsiteX207" y="connsiteY207"/>
                                </a:cxn>
                                <a:cxn ang="0">
                                  <a:pos x="connsiteX208" y="connsiteY208"/>
                                </a:cxn>
                                <a:cxn ang="0">
                                  <a:pos x="connsiteX209" y="connsiteY209"/>
                                </a:cxn>
                                <a:cxn ang="0">
                                  <a:pos x="connsiteX210" y="connsiteY210"/>
                                </a:cxn>
                                <a:cxn ang="0">
                                  <a:pos x="connsiteX211" y="connsiteY211"/>
                                </a:cxn>
                                <a:cxn ang="0">
                                  <a:pos x="connsiteX212" y="connsiteY212"/>
                                </a:cxn>
                                <a:cxn ang="0">
                                  <a:pos x="connsiteX213" y="connsiteY213"/>
                                </a:cxn>
                                <a:cxn ang="0">
                                  <a:pos x="connsiteX214" y="connsiteY214"/>
                                </a:cxn>
                                <a:cxn ang="0">
                                  <a:pos x="connsiteX215" y="connsiteY215"/>
                                </a:cxn>
                                <a:cxn ang="0">
                                  <a:pos x="connsiteX216" y="connsiteY216"/>
                                </a:cxn>
                                <a:cxn ang="0">
                                  <a:pos x="connsiteX217" y="connsiteY217"/>
                                </a:cxn>
                                <a:cxn ang="0">
                                  <a:pos x="connsiteX218" y="connsiteY218"/>
                                </a:cxn>
                                <a:cxn ang="0">
                                  <a:pos x="connsiteX219" y="connsiteY219"/>
                                </a:cxn>
                                <a:cxn ang="0">
                                  <a:pos x="connsiteX220" y="connsiteY220"/>
                                </a:cxn>
                                <a:cxn ang="0">
                                  <a:pos x="connsiteX221" y="connsiteY221"/>
                                </a:cxn>
                                <a:cxn ang="0">
                                  <a:pos x="connsiteX222" y="connsiteY222"/>
                                </a:cxn>
                                <a:cxn ang="0">
                                  <a:pos x="connsiteX223" y="connsiteY223"/>
                                </a:cxn>
                                <a:cxn ang="0">
                                  <a:pos x="connsiteX224" y="connsiteY224"/>
                                </a:cxn>
                                <a:cxn ang="0">
                                  <a:pos x="connsiteX225" y="connsiteY225"/>
                                </a:cxn>
                                <a:cxn ang="0">
                                  <a:pos x="connsiteX226" y="connsiteY226"/>
                                </a:cxn>
                                <a:cxn ang="0">
                                  <a:pos x="connsiteX227" y="connsiteY227"/>
                                </a:cxn>
                                <a:cxn ang="0">
                                  <a:pos x="connsiteX228" y="connsiteY228"/>
                                </a:cxn>
                                <a:cxn ang="0">
                                  <a:pos x="connsiteX229" y="connsiteY229"/>
                                </a:cxn>
                                <a:cxn ang="0">
                                  <a:pos x="connsiteX230" y="connsiteY230"/>
                                </a:cxn>
                                <a:cxn ang="0">
                                  <a:pos x="connsiteX231" y="connsiteY231"/>
                                </a:cxn>
                                <a:cxn ang="0">
                                  <a:pos x="connsiteX232" y="connsiteY232"/>
                                </a:cxn>
                                <a:cxn ang="0">
                                  <a:pos x="connsiteX233" y="connsiteY233"/>
                                </a:cxn>
                                <a:cxn ang="0">
                                  <a:pos x="connsiteX234" y="connsiteY234"/>
                                </a:cxn>
                                <a:cxn ang="0">
                                  <a:pos x="connsiteX235" y="connsiteY235"/>
                                </a:cxn>
                                <a:cxn ang="0">
                                  <a:pos x="connsiteX236" y="connsiteY236"/>
                                </a:cxn>
                                <a:cxn ang="0">
                                  <a:pos x="connsiteX237" y="connsiteY237"/>
                                </a:cxn>
                                <a:cxn ang="0">
                                  <a:pos x="connsiteX238" y="connsiteY238"/>
                                </a:cxn>
                                <a:cxn ang="0">
                                  <a:pos x="connsiteX239" y="connsiteY239"/>
                                </a:cxn>
                                <a:cxn ang="0">
                                  <a:pos x="connsiteX240" y="connsiteY240"/>
                                </a:cxn>
                                <a:cxn ang="0">
                                  <a:pos x="connsiteX241" y="connsiteY241"/>
                                </a:cxn>
                                <a:cxn ang="0">
                                  <a:pos x="connsiteX242" y="connsiteY242"/>
                                </a:cxn>
                                <a:cxn ang="0">
                                  <a:pos x="connsiteX243" y="connsiteY243"/>
                                </a:cxn>
                                <a:cxn ang="0">
                                  <a:pos x="connsiteX244" y="connsiteY244"/>
                                </a:cxn>
                                <a:cxn ang="0">
                                  <a:pos x="connsiteX245" y="connsiteY245"/>
                                </a:cxn>
                                <a:cxn ang="0">
                                  <a:pos x="connsiteX246" y="connsiteY246"/>
                                </a:cxn>
                                <a:cxn ang="0">
                                  <a:pos x="connsiteX247" y="connsiteY247"/>
                                </a:cxn>
                                <a:cxn ang="0">
                                  <a:pos x="connsiteX248" y="connsiteY248"/>
                                </a:cxn>
                                <a:cxn ang="0">
                                  <a:pos x="connsiteX249" y="connsiteY249"/>
                                </a:cxn>
                                <a:cxn ang="0">
                                  <a:pos x="connsiteX250" y="connsiteY250"/>
                                </a:cxn>
                                <a:cxn ang="0">
                                  <a:pos x="connsiteX251" y="connsiteY251"/>
                                </a:cxn>
                                <a:cxn ang="0">
                                  <a:pos x="connsiteX252" y="connsiteY252"/>
                                </a:cxn>
                                <a:cxn ang="0">
                                  <a:pos x="connsiteX253" y="connsiteY253"/>
                                </a:cxn>
                                <a:cxn ang="0">
                                  <a:pos x="connsiteX254" y="connsiteY254"/>
                                </a:cxn>
                                <a:cxn ang="0">
                                  <a:pos x="connsiteX255" y="connsiteY255"/>
                                </a:cxn>
                                <a:cxn ang="0">
                                  <a:pos x="connsiteX256" y="connsiteY256"/>
                                </a:cxn>
                                <a:cxn ang="0">
                                  <a:pos x="connsiteX257" y="connsiteY257"/>
                                </a:cxn>
                                <a:cxn ang="0">
                                  <a:pos x="connsiteX258" y="connsiteY258"/>
                                </a:cxn>
                                <a:cxn ang="0">
                                  <a:pos x="connsiteX259" y="connsiteY259"/>
                                </a:cxn>
                                <a:cxn ang="0">
                                  <a:pos x="connsiteX260" y="connsiteY260"/>
                                </a:cxn>
                                <a:cxn ang="0">
                                  <a:pos x="connsiteX261" y="connsiteY261"/>
                                </a:cxn>
                                <a:cxn ang="0">
                                  <a:pos x="connsiteX262" y="connsiteY262"/>
                                </a:cxn>
                                <a:cxn ang="0">
                                  <a:pos x="connsiteX263" y="connsiteY263"/>
                                </a:cxn>
                                <a:cxn ang="0">
                                  <a:pos x="connsiteX264" y="connsiteY264"/>
                                </a:cxn>
                                <a:cxn ang="0">
                                  <a:pos x="connsiteX265" y="connsiteY265"/>
                                </a:cxn>
                                <a:cxn ang="0">
                                  <a:pos x="connsiteX266" y="connsiteY266"/>
                                </a:cxn>
                                <a:cxn ang="0">
                                  <a:pos x="connsiteX267" y="connsiteY267"/>
                                </a:cxn>
                                <a:cxn ang="0">
                                  <a:pos x="connsiteX268" y="connsiteY268"/>
                                </a:cxn>
                                <a:cxn ang="0">
                                  <a:pos x="connsiteX269" y="connsiteY269"/>
                                </a:cxn>
                                <a:cxn ang="0">
                                  <a:pos x="connsiteX270" y="connsiteY270"/>
                                </a:cxn>
                                <a:cxn ang="0">
                                  <a:pos x="connsiteX271" y="connsiteY271"/>
                                </a:cxn>
                                <a:cxn ang="0">
                                  <a:pos x="connsiteX272" y="connsiteY272"/>
                                </a:cxn>
                                <a:cxn ang="0">
                                  <a:pos x="connsiteX273" y="connsiteY273"/>
                                </a:cxn>
                                <a:cxn ang="0">
                                  <a:pos x="connsiteX274" y="connsiteY274"/>
                                </a:cxn>
                                <a:cxn ang="0">
                                  <a:pos x="connsiteX275" y="connsiteY275"/>
                                </a:cxn>
                                <a:cxn ang="0">
                                  <a:pos x="connsiteX276" y="connsiteY276"/>
                                </a:cxn>
                                <a:cxn ang="0">
                                  <a:pos x="connsiteX277" y="connsiteY277"/>
                                </a:cxn>
                                <a:cxn ang="0">
                                  <a:pos x="connsiteX278" y="connsiteY278"/>
                                </a:cxn>
                                <a:cxn ang="0">
                                  <a:pos x="connsiteX279" y="connsiteY279"/>
                                </a:cxn>
                                <a:cxn ang="0">
                                  <a:pos x="connsiteX280" y="connsiteY280"/>
                                </a:cxn>
                                <a:cxn ang="0">
                                  <a:pos x="connsiteX281" y="connsiteY281"/>
                                </a:cxn>
                                <a:cxn ang="0">
                                  <a:pos x="connsiteX282" y="connsiteY282"/>
                                </a:cxn>
                                <a:cxn ang="0">
                                  <a:pos x="connsiteX283" y="connsiteY283"/>
                                </a:cxn>
                                <a:cxn ang="0">
                                  <a:pos x="connsiteX284" y="connsiteY284"/>
                                </a:cxn>
                                <a:cxn ang="0">
                                  <a:pos x="connsiteX285" y="connsiteY285"/>
                                </a:cxn>
                                <a:cxn ang="0">
                                  <a:pos x="connsiteX286" y="connsiteY286"/>
                                </a:cxn>
                                <a:cxn ang="0">
                                  <a:pos x="connsiteX287" y="connsiteY287"/>
                                </a:cxn>
                                <a:cxn ang="0">
                                  <a:pos x="connsiteX288" y="connsiteY288"/>
                                </a:cxn>
                                <a:cxn ang="0">
                                  <a:pos x="connsiteX289" y="connsiteY289"/>
                                </a:cxn>
                                <a:cxn ang="0">
                                  <a:pos x="connsiteX290" y="connsiteY290"/>
                                </a:cxn>
                                <a:cxn ang="0">
                                  <a:pos x="connsiteX291" y="connsiteY291"/>
                                </a:cxn>
                                <a:cxn ang="0">
                                  <a:pos x="connsiteX292" y="connsiteY292"/>
                                </a:cxn>
                                <a:cxn ang="0">
                                  <a:pos x="connsiteX293" y="connsiteY293"/>
                                </a:cxn>
                                <a:cxn ang="0">
                                  <a:pos x="connsiteX294" y="connsiteY294"/>
                                </a:cxn>
                                <a:cxn ang="0">
                                  <a:pos x="connsiteX295" y="connsiteY295"/>
                                </a:cxn>
                                <a:cxn ang="0">
                                  <a:pos x="connsiteX296" y="connsiteY296"/>
                                </a:cxn>
                                <a:cxn ang="0">
                                  <a:pos x="connsiteX297" y="connsiteY297"/>
                                </a:cxn>
                                <a:cxn ang="0">
                                  <a:pos x="connsiteX298" y="connsiteY298"/>
                                </a:cxn>
                                <a:cxn ang="0">
                                  <a:pos x="connsiteX299" y="connsiteY299"/>
                                </a:cxn>
                                <a:cxn ang="0">
                                  <a:pos x="connsiteX300" y="connsiteY300"/>
                                </a:cxn>
                                <a:cxn ang="0">
                                  <a:pos x="connsiteX301" y="connsiteY301"/>
                                </a:cxn>
                                <a:cxn ang="0">
                                  <a:pos x="connsiteX302" y="connsiteY302"/>
                                </a:cxn>
                                <a:cxn ang="0">
                                  <a:pos x="connsiteX303" y="connsiteY303"/>
                                </a:cxn>
                                <a:cxn ang="0">
                                  <a:pos x="connsiteX304" y="connsiteY304"/>
                                </a:cxn>
                                <a:cxn ang="0">
                                  <a:pos x="connsiteX305" y="connsiteY305"/>
                                </a:cxn>
                                <a:cxn ang="0">
                                  <a:pos x="connsiteX306" y="connsiteY306"/>
                                </a:cxn>
                                <a:cxn ang="0">
                                  <a:pos x="connsiteX307" y="connsiteY307"/>
                                </a:cxn>
                                <a:cxn ang="0">
                                  <a:pos x="connsiteX308" y="connsiteY308"/>
                                </a:cxn>
                                <a:cxn ang="0">
                                  <a:pos x="connsiteX309" y="connsiteY309"/>
                                </a:cxn>
                                <a:cxn ang="0">
                                  <a:pos x="connsiteX310" y="connsiteY310"/>
                                </a:cxn>
                                <a:cxn ang="0">
                                  <a:pos x="connsiteX311" y="connsiteY311"/>
                                </a:cxn>
                                <a:cxn ang="0">
                                  <a:pos x="connsiteX312" y="connsiteY312"/>
                                </a:cxn>
                                <a:cxn ang="0">
                                  <a:pos x="connsiteX313" y="connsiteY313"/>
                                </a:cxn>
                                <a:cxn ang="0">
                                  <a:pos x="connsiteX314" y="connsiteY314"/>
                                </a:cxn>
                                <a:cxn ang="0">
                                  <a:pos x="connsiteX315" y="connsiteY315"/>
                                </a:cxn>
                                <a:cxn ang="0">
                                  <a:pos x="connsiteX316" y="connsiteY316"/>
                                </a:cxn>
                                <a:cxn ang="0">
                                  <a:pos x="connsiteX317" y="connsiteY317"/>
                                </a:cxn>
                                <a:cxn ang="0">
                                  <a:pos x="connsiteX318" y="connsiteY318"/>
                                </a:cxn>
                                <a:cxn ang="0">
                                  <a:pos x="connsiteX319" y="connsiteY319"/>
                                </a:cxn>
                                <a:cxn ang="0">
                                  <a:pos x="connsiteX320" y="connsiteY320"/>
                                </a:cxn>
                                <a:cxn ang="0">
                                  <a:pos x="connsiteX321" y="connsiteY321"/>
                                </a:cxn>
                                <a:cxn ang="0">
                                  <a:pos x="connsiteX322" y="connsiteY322"/>
                                </a:cxn>
                                <a:cxn ang="0">
                                  <a:pos x="connsiteX323" y="connsiteY323"/>
                                </a:cxn>
                                <a:cxn ang="0">
                                  <a:pos x="connsiteX324" y="connsiteY324"/>
                                </a:cxn>
                                <a:cxn ang="0">
                                  <a:pos x="connsiteX325" y="connsiteY325"/>
                                </a:cxn>
                                <a:cxn ang="0">
                                  <a:pos x="connsiteX326" y="connsiteY326"/>
                                </a:cxn>
                                <a:cxn ang="0">
                                  <a:pos x="connsiteX327" y="connsiteY327"/>
                                </a:cxn>
                                <a:cxn ang="0">
                                  <a:pos x="connsiteX328" y="connsiteY328"/>
                                </a:cxn>
                                <a:cxn ang="0">
                                  <a:pos x="connsiteX329" y="connsiteY329"/>
                                </a:cxn>
                                <a:cxn ang="0">
                                  <a:pos x="connsiteX330" y="connsiteY330"/>
                                </a:cxn>
                                <a:cxn ang="0">
                                  <a:pos x="connsiteX331" y="connsiteY331"/>
                                </a:cxn>
                                <a:cxn ang="0">
                                  <a:pos x="connsiteX332" y="connsiteY332"/>
                                </a:cxn>
                                <a:cxn ang="0">
                                  <a:pos x="connsiteX333" y="connsiteY333"/>
                                </a:cxn>
                                <a:cxn ang="0">
                                  <a:pos x="connsiteX334" y="connsiteY334"/>
                                </a:cxn>
                                <a:cxn ang="0">
                                  <a:pos x="connsiteX335" y="connsiteY335"/>
                                </a:cxn>
                                <a:cxn ang="0">
                                  <a:pos x="connsiteX336" y="connsiteY336"/>
                                </a:cxn>
                                <a:cxn ang="0">
                                  <a:pos x="connsiteX337" y="connsiteY337"/>
                                </a:cxn>
                                <a:cxn ang="0">
                                  <a:pos x="connsiteX338" y="connsiteY338"/>
                                </a:cxn>
                                <a:cxn ang="0">
                                  <a:pos x="connsiteX339" y="connsiteY339"/>
                                </a:cxn>
                                <a:cxn ang="0">
                                  <a:pos x="connsiteX340" y="connsiteY340"/>
                                </a:cxn>
                                <a:cxn ang="0">
                                  <a:pos x="connsiteX341" y="connsiteY341"/>
                                </a:cxn>
                                <a:cxn ang="0">
                                  <a:pos x="connsiteX342" y="connsiteY342"/>
                                </a:cxn>
                                <a:cxn ang="0">
                                  <a:pos x="connsiteX343" y="connsiteY343"/>
                                </a:cxn>
                                <a:cxn ang="0">
                                  <a:pos x="connsiteX344" y="connsiteY344"/>
                                </a:cxn>
                                <a:cxn ang="0">
                                  <a:pos x="connsiteX345" y="connsiteY345"/>
                                </a:cxn>
                                <a:cxn ang="0">
                                  <a:pos x="connsiteX346" y="connsiteY346"/>
                                </a:cxn>
                                <a:cxn ang="0">
                                  <a:pos x="connsiteX347" y="connsiteY347"/>
                                </a:cxn>
                                <a:cxn ang="0">
                                  <a:pos x="connsiteX348" y="connsiteY348"/>
                                </a:cxn>
                                <a:cxn ang="0">
                                  <a:pos x="connsiteX349" y="connsiteY349"/>
                                </a:cxn>
                                <a:cxn ang="0">
                                  <a:pos x="connsiteX350" y="connsiteY350"/>
                                </a:cxn>
                                <a:cxn ang="0">
                                  <a:pos x="connsiteX351" y="connsiteY351"/>
                                </a:cxn>
                                <a:cxn ang="0">
                                  <a:pos x="connsiteX352" y="connsiteY352"/>
                                </a:cxn>
                                <a:cxn ang="0">
                                  <a:pos x="connsiteX353" y="connsiteY353"/>
                                </a:cxn>
                                <a:cxn ang="0">
                                  <a:pos x="connsiteX354" y="connsiteY354"/>
                                </a:cxn>
                                <a:cxn ang="0">
                                  <a:pos x="connsiteX355" y="connsiteY355"/>
                                </a:cxn>
                                <a:cxn ang="0">
                                  <a:pos x="connsiteX356" y="connsiteY356"/>
                                </a:cxn>
                                <a:cxn ang="0">
                                  <a:pos x="connsiteX357" y="connsiteY357"/>
                                </a:cxn>
                                <a:cxn ang="0">
                                  <a:pos x="connsiteX358" y="connsiteY358"/>
                                </a:cxn>
                                <a:cxn ang="0">
                                  <a:pos x="connsiteX359" y="connsiteY359"/>
                                </a:cxn>
                                <a:cxn ang="0">
                                  <a:pos x="connsiteX360" y="connsiteY360"/>
                                </a:cxn>
                                <a:cxn ang="0">
                                  <a:pos x="connsiteX361" y="connsiteY361"/>
                                </a:cxn>
                                <a:cxn ang="0">
                                  <a:pos x="connsiteX362" y="connsiteY362"/>
                                </a:cxn>
                                <a:cxn ang="0">
                                  <a:pos x="connsiteX363" y="connsiteY363"/>
                                </a:cxn>
                                <a:cxn ang="0">
                                  <a:pos x="connsiteX364" y="connsiteY364"/>
                                </a:cxn>
                                <a:cxn ang="0">
                                  <a:pos x="connsiteX365" y="connsiteY365"/>
                                </a:cxn>
                                <a:cxn ang="0">
                                  <a:pos x="connsiteX366" y="connsiteY366"/>
                                </a:cxn>
                                <a:cxn ang="0">
                                  <a:pos x="connsiteX367" y="connsiteY367"/>
                                </a:cxn>
                                <a:cxn ang="0">
                                  <a:pos x="connsiteX368" y="connsiteY368"/>
                                </a:cxn>
                                <a:cxn ang="0">
                                  <a:pos x="connsiteX369" y="connsiteY369"/>
                                </a:cxn>
                                <a:cxn ang="0">
                                  <a:pos x="connsiteX370" y="connsiteY370"/>
                                </a:cxn>
                                <a:cxn ang="0">
                                  <a:pos x="connsiteX371" y="connsiteY371"/>
                                </a:cxn>
                                <a:cxn ang="0">
                                  <a:pos x="connsiteX372" y="connsiteY372"/>
                                </a:cxn>
                                <a:cxn ang="0">
                                  <a:pos x="connsiteX373" y="connsiteY373"/>
                                </a:cxn>
                                <a:cxn ang="0">
                                  <a:pos x="connsiteX374" y="connsiteY374"/>
                                </a:cxn>
                                <a:cxn ang="0">
                                  <a:pos x="connsiteX375" y="connsiteY375"/>
                                </a:cxn>
                                <a:cxn ang="0">
                                  <a:pos x="connsiteX376" y="connsiteY376"/>
                                </a:cxn>
                                <a:cxn ang="0">
                                  <a:pos x="connsiteX377" y="connsiteY377"/>
                                </a:cxn>
                                <a:cxn ang="0">
                                  <a:pos x="connsiteX378" y="connsiteY378"/>
                                </a:cxn>
                                <a:cxn ang="0">
                                  <a:pos x="connsiteX379" y="connsiteY379"/>
                                </a:cxn>
                                <a:cxn ang="0">
                                  <a:pos x="connsiteX380" y="connsiteY380"/>
                                </a:cxn>
                                <a:cxn ang="0">
                                  <a:pos x="connsiteX381" y="connsiteY381"/>
                                </a:cxn>
                                <a:cxn ang="0">
                                  <a:pos x="connsiteX382" y="connsiteY382"/>
                                </a:cxn>
                                <a:cxn ang="0">
                                  <a:pos x="connsiteX383" y="connsiteY383"/>
                                </a:cxn>
                                <a:cxn ang="0">
                                  <a:pos x="connsiteX384" y="connsiteY384"/>
                                </a:cxn>
                                <a:cxn ang="0">
                                  <a:pos x="connsiteX385" y="connsiteY385"/>
                                </a:cxn>
                                <a:cxn ang="0">
                                  <a:pos x="connsiteX386" y="connsiteY386"/>
                                </a:cxn>
                                <a:cxn ang="0">
                                  <a:pos x="connsiteX387" y="connsiteY387"/>
                                </a:cxn>
                                <a:cxn ang="0">
                                  <a:pos x="connsiteX388" y="connsiteY388"/>
                                </a:cxn>
                                <a:cxn ang="0">
                                  <a:pos x="connsiteX389" y="connsiteY389"/>
                                </a:cxn>
                                <a:cxn ang="0">
                                  <a:pos x="connsiteX390" y="connsiteY390"/>
                                </a:cxn>
                                <a:cxn ang="0">
                                  <a:pos x="connsiteX391" y="connsiteY391"/>
                                </a:cxn>
                                <a:cxn ang="0">
                                  <a:pos x="connsiteX392" y="connsiteY392"/>
                                </a:cxn>
                                <a:cxn ang="0">
                                  <a:pos x="connsiteX393" y="connsiteY393"/>
                                </a:cxn>
                                <a:cxn ang="0">
                                  <a:pos x="connsiteX394" y="connsiteY394"/>
                                </a:cxn>
                                <a:cxn ang="0">
                                  <a:pos x="connsiteX395" y="connsiteY395"/>
                                </a:cxn>
                                <a:cxn ang="0">
                                  <a:pos x="connsiteX396" y="connsiteY396"/>
                                </a:cxn>
                                <a:cxn ang="0">
                                  <a:pos x="connsiteX397" y="connsiteY397"/>
                                </a:cxn>
                                <a:cxn ang="0">
                                  <a:pos x="connsiteX398" y="connsiteY398"/>
                                </a:cxn>
                                <a:cxn ang="0">
                                  <a:pos x="connsiteX399" y="connsiteY399"/>
                                </a:cxn>
                                <a:cxn ang="0">
                                  <a:pos x="connsiteX400" y="connsiteY400"/>
                                </a:cxn>
                                <a:cxn ang="0">
                                  <a:pos x="connsiteX401" y="connsiteY401"/>
                                </a:cxn>
                                <a:cxn ang="0">
                                  <a:pos x="connsiteX402" y="connsiteY402"/>
                                </a:cxn>
                                <a:cxn ang="0">
                                  <a:pos x="connsiteX403" y="connsiteY403"/>
                                </a:cxn>
                                <a:cxn ang="0">
                                  <a:pos x="connsiteX404" y="connsiteY404"/>
                                </a:cxn>
                                <a:cxn ang="0">
                                  <a:pos x="connsiteX405" y="connsiteY405"/>
                                </a:cxn>
                                <a:cxn ang="0">
                                  <a:pos x="connsiteX406" y="connsiteY406"/>
                                </a:cxn>
                                <a:cxn ang="0">
                                  <a:pos x="connsiteX407" y="connsiteY407"/>
                                </a:cxn>
                                <a:cxn ang="0">
                                  <a:pos x="connsiteX408" y="connsiteY408"/>
                                </a:cxn>
                                <a:cxn ang="0">
                                  <a:pos x="connsiteX409" y="connsiteY409"/>
                                </a:cxn>
                                <a:cxn ang="0">
                                  <a:pos x="connsiteX410" y="connsiteY410"/>
                                </a:cxn>
                                <a:cxn ang="0">
                                  <a:pos x="connsiteX411" y="connsiteY411"/>
                                </a:cxn>
                                <a:cxn ang="0">
                                  <a:pos x="connsiteX412" y="connsiteY412"/>
                                </a:cxn>
                                <a:cxn ang="0">
                                  <a:pos x="connsiteX413" y="connsiteY413"/>
                                </a:cxn>
                                <a:cxn ang="0">
                                  <a:pos x="connsiteX414" y="connsiteY414"/>
                                </a:cxn>
                                <a:cxn ang="0">
                                  <a:pos x="connsiteX415" y="connsiteY415"/>
                                </a:cxn>
                                <a:cxn ang="0">
                                  <a:pos x="connsiteX416" y="connsiteY416"/>
                                </a:cxn>
                                <a:cxn ang="0">
                                  <a:pos x="connsiteX417" y="connsiteY417"/>
                                </a:cxn>
                                <a:cxn ang="0">
                                  <a:pos x="connsiteX418" y="connsiteY418"/>
                                </a:cxn>
                                <a:cxn ang="0">
                                  <a:pos x="connsiteX419" y="connsiteY419"/>
                                </a:cxn>
                                <a:cxn ang="0">
                                  <a:pos x="connsiteX420" y="connsiteY420"/>
                                </a:cxn>
                                <a:cxn ang="0">
                                  <a:pos x="connsiteX421" y="connsiteY421"/>
                                </a:cxn>
                                <a:cxn ang="0">
                                  <a:pos x="connsiteX422" y="connsiteY422"/>
                                </a:cxn>
                                <a:cxn ang="0">
                                  <a:pos x="connsiteX423" y="connsiteY423"/>
                                </a:cxn>
                                <a:cxn ang="0">
                                  <a:pos x="connsiteX424" y="connsiteY424"/>
                                </a:cxn>
                                <a:cxn ang="0">
                                  <a:pos x="connsiteX425" y="connsiteY425"/>
                                </a:cxn>
                                <a:cxn ang="0">
                                  <a:pos x="connsiteX426" y="connsiteY426"/>
                                </a:cxn>
                                <a:cxn ang="0">
                                  <a:pos x="connsiteX427" y="connsiteY427"/>
                                </a:cxn>
                                <a:cxn ang="0">
                                  <a:pos x="connsiteX428" y="connsiteY428"/>
                                </a:cxn>
                                <a:cxn ang="0">
                                  <a:pos x="connsiteX429" y="connsiteY429"/>
                                </a:cxn>
                                <a:cxn ang="0">
                                  <a:pos x="connsiteX430" y="connsiteY430"/>
                                </a:cxn>
                                <a:cxn ang="0">
                                  <a:pos x="connsiteX431" y="connsiteY431"/>
                                </a:cxn>
                                <a:cxn ang="0">
                                  <a:pos x="connsiteX432" y="connsiteY432"/>
                                </a:cxn>
                                <a:cxn ang="0">
                                  <a:pos x="connsiteX433" y="connsiteY433"/>
                                </a:cxn>
                                <a:cxn ang="0">
                                  <a:pos x="connsiteX434" y="connsiteY434"/>
                                </a:cxn>
                                <a:cxn ang="0">
                                  <a:pos x="connsiteX435" y="connsiteY435"/>
                                </a:cxn>
                                <a:cxn ang="0">
                                  <a:pos x="connsiteX436" y="connsiteY436"/>
                                </a:cxn>
                                <a:cxn ang="0">
                                  <a:pos x="connsiteX437" y="connsiteY437"/>
                                </a:cxn>
                                <a:cxn ang="0">
                                  <a:pos x="connsiteX438" y="connsiteY438"/>
                                </a:cxn>
                                <a:cxn ang="0">
                                  <a:pos x="connsiteX439" y="connsiteY439"/>
                                </a:cxn>
                                <a:cxn ang="0">
                                  <a:pos x="connsiteX440" y="connsiteY440"/>
                                </a:cxn>
                                <a:cxn ang="0">
                                  <a:pos x="connsiteX441" y="connsiteY441"/>
                                </a:cxn>
                                <a:cxn ang="0">
                                  <a:pos x="connsiteX442" y="connsiteY442"/>
                                </a:cxn>
                                <a:cxn ang="0">
                                  <a:pos x="connsiteX443" y="connsiteY443"/>
                                </a:cxn>
                                <a:cxn ang="0">
                                  <a:pos x="connsiteX444" y="connsiteY444"/>
                                </a:cxn>
                                <a:cxn ang="0">
                                  <a:pos x="connsiteX445" y="connsiteY445"/>
                                </a:cxn>
                                <a:cxn ang="0">
                                  <a:pos x="connsiteX446" y="connsiteY446"/>
                                </a:cxn>
                                <a:cxn ang="0">
                                  <a:pos x="connsiteX447" y="connsiteY447"/>
                                </a:cxn>
                                <a:cxn ang="0">
                                  <a:pos x="connsiteX448" y="connsiteY448"/>
                                </a:cxn>
                                <a:cxn ang="0">
                                  <a:pos x="connsiteX449" y="connsiteY449"/>
                                </a:cxn>
                                <a:cxn ang="0">
                                  <a:pos x="connsiteX450" y="connsiteY450"/>
                                </a:cxn>
                                <a:cxn ang="0">
                                  <a:pos x="connsiteX451" y="connsiteY451"/>
                                </a:cxn>
                                <a:cxn ang="0">
                                  <a:pos x="connsiteX452" y="connsiteY452"/>
                                </a:cxn>
                                <a:cxn ang="0">
                                  <a:pos x="connsiteX453" y="connsiteY453"/>
                                </a:cxn>
                                <a:cxn ang="0">
                                  <a:pos x="connsiteX454" y="connsiteY454"/>
                                </a:cxn>
                                <a:cxn ang="0">
                                  <a:pos x="connsiteX455" y="connsiteY455"/>
                                </a:cxn>
                                <a:cxn ang="0">
                                  <a:pos x="connsiteX456" y="connsiteY456"/>
                                </a:cxn>
                                <a:cxn ang="0">
                                  <a:pos x="connsiteX457" y="connsiteY457"/>
                                </a:cxn>
                                <a:cxn ang="0">
                                  <a:pos x="connsiteX458" y="connsiteY458"/>
                                </a:cxn>
                                <a:cxn ang="0">
                                  <a:pos x="connsiteX459" y="connsiteY459"/>
                                </a:cxn>
                                <a:cxn ang="0">
                                  <a:pos x="connsiteX460" y="connsiteY460"/>
                                </a:cxn>
                                <a:cxn ang="0">
                                  <a:pos x="connsiteX461" y="connsiteY461"/>
                                </a:cxn>
                                <a:cxn ang="0">
                                  <a:pos x="connsiteX462" y="connsiteY462"/>
                                </a:cxn>
                                <a:cxn ang="0">
                                  <a:pos x="connsiteX463" y="connsiteY463"/>
                                </a:cxn>
                                <a:cxn ang="0">
                                  <a:pos x="connsiteX464" y="connsiteY464"/>
                                </a:cxn>
                                <a:cxn ang="0">
                                  <a:pos x="connsiteX465" y="connsiteY465"/>
                                </a:cxn>
                                <a:cxn ang="0">
                                  <a:pos x="connsiteX466" y="connsiteY466"/>
                                </a:cxn>
                                <a:cxn ang="0">
                                  <a:pos x="connsiteX467" y="connsiteY467"/>
                                </a:cxn>
                                <a:cxn ang="0">
                                  <a:pos x="connsiteX468" y="connsiteY468"/>
                                </a:cxn>
                                <a:cxn ang="0">
                                  <a:pos x="connsiteX469" y="connsiteY469"/>
                                </a:cxn>
                                <a:cxn ang="0">
                                  <a:pos x="connsiteX470" y="connsiteY470"/>
                                </a:cxn>
                                <a:cxn ang="0">
                                  <a:pos x="connsiteX471" y="connsiteY471"/>
                                </a:cxn>
                                <a:cxn ang="0">
                                  <a:pos x="connsiteX472" y="connsiteY472"/>
                                </a:cxn>
                                <a:cxn ang="0">
                                  <a:pos x="connsiteX473" y="connsiteY473"/>
                                </a:cxn>
                                <a:cxn ang="0">
                                  <a:pos x="connsiteX474" y="connsiteY474"/>
                                </a:cxn>
                                <a:cxn ang="0">
                                  <a:pos x="connsiteX475" y="connsiteY475"/>
                                </a:cxn>
                                <a:cxn ang="0">
                                  <a:pos x="connsiteX476" y="connsiteY476"/>
                                </a:cxn>
                                <a:cxn ang="0">
                                  <a:pos x="connsiteX477" y="connsiteY477"/>
                                </a:cxn>
                                <a:cxn ang="0">
                                  <a:pos x="connsiteX478" y="connsiteY478"/>
                                </a:cxn>
                                <a:cxn ang="0">
                                  <a:pos x="connsiteX479" y="connsiteY479"/>
                                </a:cxn>
                                <a:cxn ang="0">
                                  <a:pos x="connsiteX480" y="connsiteY480"/>
                                </a:cxn>
                                <a:cxn ang="0">
                                  <a:pos x="connsiteX481" y="connsiteY481"/>
                                </a:cxn>
                                <a:cxn ang="0">
                                  <a:pos x="connsiteX482" y="connsiteY482"/>
                                </a:cxn>
                                <a:cxn ang="0">
                                  <a:pos x="connsiteX483" y="connsiteY483"/>
                                </a:cxn>
                                <a:cxn ang="0">
                                  <a:pos x="connsiteX484" y="connsiteY484"/>
                                </a:cxn>
                                <a:cxn ang="0">
                                  <a:pos x="connsiteX485" y="connsiteY485"/>
                                </a:cxn>
                                <a:cxn ang="0">
                                  <a:pos x="connsiteX486" y="connsiteY486"/>
                                </a:cxn>
                                <a:cxn ang="0">
                                  <a:pos x="connsiteX487" y="connsiteY487"/>
                                </a:cxn>
                                <a:cxn ang="0">
                                  <a:pos x="connsiteX488" y="connsiteY488"/>
                                </a:cxn>
                                <a:cxn ang="0">
                                  <a:pos x="connsiteX489" y="connsiteY489"/>
                                </a:cxn>
                                <a:cxn ang="0">
                                  <a:pos x="connsiteX490" y="connsiteY490"/>
                                </a:cxn>
                                <a:cxn ang="0">
                                  <a:pos x="connsiteX491" y="connsiteY491"/>
                                </a:cxn>
                                <a:cxn ang="0">
                                  <a:pos x="connsiteX492" y="connsiteY492"/>
                                </a:cxn>
                                <a:cxn ang="0">
                                  <a:pos x="connsiteX493" y="connsiteY493"/>
                                </a:cxn>
                                <a:cxn ang="0">
                                  <a:pos x="connsiteX494" y="connsiteY494"/>
                                </a:cxn>
                                <a:cxn ang="0">
                                  <a:pos x="connsiteX495" y="connsiteY495"/>
                                </a:cxn>
                                <a:cxn ang="0">
                                  <a:pos x="connsiteX496" y="connsiteY496"/>
                                </a:cxn>
                                <a:cxn ang="0">
                                  <a:pos x="connsiteX497" y="connsiteY497"/>
                                </a:cxn>
                                <a:cxn ang="0">
                                  <a:pos x="connsiteX498" y="connsiteY498"/>
                                </a:cxn>
                                <a:cxn ang="0">
                                  <a:pos x="connsiteX499" y="connsiteY499"/>
                                </a:cxn>
                                <a:cxn ang="0">
                                  <a:pos x="connsiteX500" y="connsiteY500"/>
                                </a:cxn>
                                <a:cxn ang="0">
                                  <a:pos x="connsiteX501" y="connsiteY501"/>
                                </a:cxn>
                                <a:cxn ang="0">
                                  <a:pos x="connsiteX502" y="connsiteY502"/>
                                </a:cxn>
                                <a:cxn ang="0">
                                  <a:pos x="connsiteX503" y="connsiteY503"/>
                                </a:cxn>
                                <a:cxn ang="0">
                                  <a:pos x="connsiteX504" y="connsiteY504"/>
                                </a:cxn>
                                <a:cxn ang="0">
                                  <a:pos x="connsiteX505" y="connsiteY505"/>
                                </a:cxn>
                                <a:cxn ang="0">
                                  <a:pos x="connsiteX506" y="connsiteY506"/>
                                </a:cxn>
                                <a:cxn ang="0">
                                  <a:pos x="connsiteX507" y="connsiteY507"/>
                                </a:cxn>
                                <a:cxn ang="0">
                                  <a:pos x="connsiteX508" y="connsiteY508"/>
                                </a:cxn>
                                <a:cxn ang="0">
                                  <a:pos x="connsiteX509" y="connsiteY509"/>
                                </a:cxn>
                                <a:cxn ang="0">
                                  <a:pos x="connsiteX510" y="connsiteY510"/>
                                </a:cxn>
                                <a:cxn ang="0">
                                  <a:pos x="connsiteX511" y="connsiteY511"/>
                                </a:cxn>
                                <a:cxn ang="0">
                                  <a:pos x="connsiteX512" y="connsiteY512"/>
                                </a:cxn>
                                <a:cxn ang="0">
                                  <a:pos x="connsiteX513" y="connsiteY513"/>
                                </a:cxn>
                                <a:cxn ang="0">
                                  <a:pos x="connsiteX514" y="connsiteY514"/>
                                </a:cxn>
                                <a:cxn ang="0">
                                  <a:pos x="connsiteX515" y="connsiteY515"/>
                                </a:cxn>
                                <a:cxn ang="0">
                                  <a:pos x="connsiteX516" y="connsiteY516"/>
                                </a:cxn>
                                <a:cxn ang="0">
                                  <a:pos x="connsiteX517" y="connsiteY517"/>
                                </a:cxn>
                                <a:cxn ang="0">
                                  <a:pos x="connsiteX518" y="connsiteY518"/>
                                </a:cxn>
                                <a:cxn ang="0">
                                  <a:pos x="connsiteX519" y="connsiteY519"/>
                                </a:cxn>
                                <a:cxn ang="0">
                                  <a:pos x="connsiteX520" y="connsiteY520"/>
                                </a:cxn>
                                <a:cxn ang="0">
                                  <a:pos x="connsiteX521" y="connsiteY521"/>
                                </a:cxn>
                                <a:cxn ang="0">
                                  <a:pos x="connsiteX522" y="connsiteY522"/>
                                </a:cxn>
                                <a:cxn ang="0">
                                  <a:pos x="connsiteX523" y="connsiteY523"/>
                                </a:cxn>
                                <a:cxn ang="0">
                                  <a:pos x="connsiteX524" y="connsiteY524"/>
                                </a:cxn>
                                <a:cxn ang="0">
                                  <a:pos x="connsiteX525" y="connsiteY525"/>
                                </a:cxn>
                                <a:cxn ang="0">
                                  <a:pos x="connsiteX526" y="connsiteY526"/>
                                </a:cxn>
                                <a:cxn ang="0">
                                  <a:pos x="connsiteX527" y="connsiteY527"/>
                                </a:cxn>
                                <a:cxn ang="0">
                                  <a:pos x="connsiteX528" y="connsiteY528"/>
                                </a:cxn>
                                <a:cxn ang="0">
                                  <a:pos x="connsiteX529" y="connsiteY529"/>
                                </a:cxn>
                                <a:cxn ang="0">
                                  <a:pos x="connsiteX530" y="connsiteY530"/>
                                </a:cxn>
                                <a:cxn ang="0">
                                  <a:pos x="connsiteX531" y="connsiteY531"/>
                                </a:cxn>
                                <a:cxn ang="0">
                                  <a:pos x="connsiteX532" y="connsiteY532"/>
                                </a:cxn>
                                <a:cxn ang="0">
                                  <a:pos x="connsiteX533" y="connsiteY533"/>
                                </a:cxn>
                                <a:cxn ang="0">
                                  <a:pos x="connsiteX534" y="connsiteY534"/>
                                </a:cxn>
                                <a:cxn ang="0">
                                  <a:pos x="connsiteX535" y="connsiteY535"/>
                                </a:cxn>
                                <a:cxn ang="0">
                                  <a:pos x="connsiteX536" y="connsiteY536"/>
                                </a:cxn>
                                <a:cxn ang="0">
                                  <a:pos x="connsiteX537" y="connsiteY537"/>
                                </a:cxn>
                                <a:cxn ang="0">
                                  <a:pos x="connsiteX538" y="connsiteY538"/>
                                </a:cxn>
                                <a:cxn ang="0">
                                  <a:pos x="connsiteX539" y="connsiteY539"/>
                                </a:cxn>
                                <a:cxn ang="0">
                                  <a:pos x="connsiteX540" y="connsiteY540"/>
                                </a:cxn>
                                <a:cxn ang="0">
                                  <a:pos x="connsiteX541" y="connsiteY541"/>
                                </a:cxn>
                                <a:cxn ang="0">
                                  <a:pos x="connsiteX542" y="connsiteY542"/>
                                </a:cxn>
                                <a:cxn ang="0">
                                  <a:pos x="connsiteX543" y="connsiteY543"/>
                                </a:cxn>
                                <a:cxn ang="0">
                                  <a:pos x="connsiteX544" y="connsiteY544"/>
                                </a:cxn>
                                <a:cxn ang="0">
                                  <a:pos x="connsiteX545" y="connsiteY545"/>
                                </a:cxn>
                                <a:cxn ang="0">
                                  <a:pos x="connsiteX546" y="connsiteY546"/>
                                </a:cxn>
                                <a:cxn ang="0">
                                  <a:pos x="connsiteX547" y="connsiteY547"/>
                                </a:cxn>
                                <a:cxn ang="0">
                                  <a:pos x="connsiteX548" y="connsiteY548"/>
                                </a:cxn>
                                <a:cxn ang="0">
                                  <a:pos x="connsiteX549" y="connsiteY549"/>
                                </a:cxn>
                                <a:cxn ang="0">
                                  <a:pos x="connsiteX550" y="connsiteY550"/>
                                </a:cxn>
                                <a:cxn ang="0">
                                  <a:pos x="connsiteX551" y="connsiteY551"/>
                                </a:cxn>
                                <a:cxn ang="0">
                                  <a:pos x="connsiteX552" y="connsiteY552"/>
                                </a:cxn>
                                <a:cxn ang="0">
                                  <a:pos x="connsiteX553" y="connsiteY553"/>
                                </a:cxn>
                                <a:cxn ang="0">
                                  <a:pos x="connsiteX554" y="connsiteY554"/>
                                </a:cxn>
                                <a:cxn ang="0">
                                  <a:pos x="connsiteX555" y="connsiteY555"/>
                                </a:cxn>
                                <a:cxn ang="0">
                                  <a:pos x="connsiteX556" y="connsiteY556"/>
                                </a:cxn>
                                <a:cxn ang="0">
                                  <a:pos x="connsiteX557" y="connsiteY557"/>
                                </a:cxn>
                                <a:cxn ang="0">
                                  <a:pos x="connsiteX558" y="connsiteY558"/>
                                </a:cxn>
                                <a:cxn ang="0">
                                  <a:pos x="connsiteX559" y="connsiteY559"/>
                                </a:cxn>
                                <a:cxn ang="0">
                                  <a:pos x="connsiteX560" y="connsiteY560"/>
                                </a:cxn>
                                <a:cxn ang="0">
                                  <a:pos x="connsiteX561" y="connsiteY561"/>
                                </a:cxn>
                                <a:cxn ang="0">
                                  <a:pos x="connsiteX562" y="connsiteY562"/>
                                </a:cxn>
                                <a:cxn ang="0">
                                  <a:pos x="connsiteX563" y="connsiteY563"/>
                                </a:cxn>
                                <a:cxn ang="0">
                                  <a:pos x="connsiteX564" y="connsiteY564"/>
                                </a:cxn>
                                <a:cxn ang="0">
                                  <a:pos x="connsiteX565" y="connsiteY565"/>
                                </a:cxn>
                                <a:cxn ang="0">
                                  <a:pos x="connsiteX566" y="connsiteY566"/>
                                </a:cxn>
                                <a:cxn ang="0">
                                  <a:pos x="connsiteX567" y="connsiteY567"/>
                                </a:cxn>
                                <a:cxn ang="0">
                                  <a:pos x="connsiteX568" y="connsiteY568"/>
                                </a:cxn>
                                <a:cxn ang="0">
                                  <a:pos x="connsiteX569" y="connsiteY569"/>
                                </a:cxn>
                                <a:cxn ang="0">
                                  <a:pos x="connsiteX570" y="connsiteY570"/>
                                </a:cxn>
                                <a:cxn ang="0">
                                  <a:pos x="connsiteX571" y="connsiteY571"/>
                                </a:cxn>
                                <a:cxn ang="0">
                                  <a:pos x="connsiteX572" y="connsiteY572"/>
                                </a:cxn>
                                <a:cxn ang="0">
                                  <a:pos x="connsiteX573" y="connsiteY573"/>
                                </a:cxn>
                                <a:cxn ang="0">
                                  <a:pos x="connsiteX574" y="connsiteY574"/>
                                </a:cxn>
                                <a:cxn ang="0">
                                  <a:pos x="connsiteX575" y="connsiteY575"/>
                                </a:cxn>
                                <a:cxn ang="0">
                                  <a:pos x="connsiteX576" y="connsiteY576"/>
                                </a:cxn>
                                <a:cxn ang="0">
                                  <a:pos x="connsiteX577" y="connsiteY577"/>
                                </a:cxn>
                                <a:cxn ang="0">
                                  <a:pos x="connsiteX578" y="connsiteY578"/>
                                </a:cxn>
                                <a:cxn ang="0">
                                  <a:pos x="connsiteX579" y="connsiteY579"/>
                                </a:cxn>
                                <a:cxn ang="0">
                                  <a:pos x="connsiteX580" y="connsiteY580"/>
                                </a:cxn>
                                <a:cxn ang="0">
                                  <a:pos x="connsiteX581" y="connsiteY581"/>
                                </a:cxn>
                                <a:cxn ang="0">
                                  <a:pos x="connsiteX582" y="connsiteY582"/>
                                </a:cxn>
                                <a:cxn ang="0">
                                  <a:pos x="connsiteX583" y="connsiteY583"/>
                                </a:cxn>
                                <a:cxn ang="0">
                                  <a:pos x="connsiteX584" y="connsiteY584"/>
                                </a:cxn>
                                <a:cxn ang="0">
                                  <a:pos x="connsiteX585" y="connsiteY585"/>
                                </a:cxn>
                                <a:cxn ang="0">
                                  <a:pos x="connsiteX586" y="connsiteY586"/>
                                </a:cxn>
                                <a:cxn ang="0">
                                  <a:pos x="connsiteX587" y="connsiteY587"/>
                                </a:cxn>
                                <a:cxn ang="0">
                                  <a:pos x="connsiteX588" y="connsiteY588"/>
                                </a:cxn>
                                <a:cxn ang="0">
                                  <a:pos x="connsiteX589" y="connsiteY589"/>
                                </a:cxn>
                                <a:cxn ang="0">
                                  <a:pos x="connsiteX590" y="connsiteY590"/>
                                </a:cxn>
                                <a:cxn ang="0">
                                  <a:pos x="connsiteX591" y="connsiteY591"/>
                                </a:cxn>
                                <a:cxn ang="0">
                                  <a:pos x="connsiteX592" y="connsiteY592"/>
                                </a:cxn>
                                <a:cxn ang="0">
                                  <a:pos x="connsiteX593" y="connsiteY593"/>
                                </a:cxn>
                                <a:cxn ang="0">
                                  <a:pos x="connsiteX594" y="connsiteY594"/>
                                </a:cxn>
                                <a:cxn ang="0">
                                  <a:pos x="connsiteX595" y="connsiteY595"/>
                                </a:cxn>
                                <a:cxn ang="0">
                                  <a:pos x="connsiteX596" y="connsiteY596"/>
                                </a:cxn>
                                <a:cxn ang="0">
                                  <a:pos x="connsiteX597" y="connsiteY597"/>
                                </a:cxn>
                                <a:cxn ang="0">
                                  <a:pos x="connsiteX598" y="connsiteY598"/>
                                </a:cxn>
                                <a:cxn ang="0">
                                  <a:pos x="connsiteX599" y="connsiteY599"/>
                                </a:cxn>
                                <a:cxn ang="0">
                                  <a:pos x="connsiteX600" y="connsiteY600"/>
                                </a:cxn>
                                <a:cxn ang="0">
                                  <a:pos x="connsiteX601" y="connsiteY601"/>
                                </a:cxn>
                                <a:cxn ang="0">
                                  <a:pos x="connsiteX602" y="connsiteY602"/>
                                </a:cxn>
                                <a:cxn ang="0">
                                  <a:pos x="connsiteX603" y="connsiteY603"/>
                                </a:cxn>
                                <a:cxn ang="0">
                                  <a:pos x="connsiteX604" y="connsiteY604"/>
                                </a:cxn>
                                <a:cxn ang="0">
                                  <a:pos x="connsiteX605" y="connsiteY605"/>
                                </a:cxn>
                                <a:cxn ang="0">
                                  <a:pos x="connsiteX606" y="connsiteY606"/>
                                </a:cxn>
                                <a:cxn ang="0">
                                  <a:pos x="connsiteX607" y="connsiteY607"/>
                                </a:cxn>
                                <a:cxn ang="0">
                                  <a:pos x="connsiteX608" y="connsiteY608"/>
                                </a:cxn>
                                <a:cxn ang="0">
                                  <a:pos x="connsiteX609" y="connsiteY609"/>
                                </a:cxn>
                                <a:cxn ang="0">
                                  <a:pos x="connsiteX610" y="connsiteY610"/>
                                </a:cxn>
                                <a:cxn ang="0">
                                  <a:pos x="connsiteX611" y="connsiteY611"/>
                                </a:cxn>
                                <a:cxn ang="0">
                                  <a:pos x="connsiteX612" y="connsiteY612"/>
                                </a:cxn>
                                <a:cxn ang="0">
                                  <a:pos x="connsiteX613" y="connsiteY613"/>
                                </a:cxn>
                                <a:cxn ang="0">
                                  <a:pos x="connsiteX614" y="connsiteY614"/>
                                </a:cxn>
                                <a:cxn ang="0">
                                  <a:pos x="connsiteX615" y="connsiteY615"/>
                                </a:cxn>
                                <a:cxn ang="0">
                                  <a:pos x="connsiteX616" y="connsiteY616"/>
                                </a:cxn>
                                <a:cxn ang="0">
                                  <a:pos x="connsiteX617" y="connsiteY617"/>
                                </a:cxn>
                                <a:cxn ang="0">
                                  <a:pos x="connsiteX618" y="connsiteY618"/>
                                </a:cxn>
                                <a:cxn ang="0">
                                  <a:pos x="connsiteX619" y="connsiteY619"/>
                                </a:cxn>
                                <a:cxn ang="0">
                                  <a:pos x="connsiteX620" y="connsiteY620"/>
                                </a:cxn>
                                <a:cxn ang="0">
                                  <a:pos x="connsiteX621" y="connsiteY621"/>
                                </a:cxn>
                                <a:cxn ang="0">
                                  <a:pos x="connsiteX622" y="connsiteY622"/>
                                </a:cxn>
                                <a:cxn ang="0">
                                  <a:pos x="connsiteX623" y="connsiteY623"/>
                                </a:cxn>
                                <a:cxn ang="0">
                                  <a:pos x="connsiteX624" y="connsiteY624"/>
                                </a:cxn>
                                <a:cxn ang="0">
                                  <a:pos x="connsiteX625" y="connsiteY625"/>
                                </a:cxn>
                                <a:cxn ang="0">
                                  <a:pos x="connsiteX626" y="connsiteY626"/>
                                </a:cxn>
                                <a:cxn ang="0">
                                  <a:pos x="connsiteX627" y="connsiteY627"/>
                                </a:cxn>
                                <a:cxn ang="0">
                                  <a:pos x="connsiteX628" y="connsiteY628"/>
                                </a:cxn>
                                <a:cxn ang="0">
                                  <a:pos x="connsiteX629" y="connsiteY629"/>
                                </a:cxn>
                                <a:cxn ang="0">
                                  <a:pos x="connsiteX630" y="connsiteY630"/>
                                </a:cxn>
                                <a:cxn ang="0">
                                  <a:pos x="connsiteX631" y="connsiteY631"/>
                                </a:cxn>
                                <a:cxn ang="0">
                                  <a:pos x="connsiteX632" y="connsiteY632"/>
                                </a:cxn>
                                <a:cxn ang="0">
                                  <a:pos x="connsiteX633" y="connsiteY633"/>
                                </a:cxn>
                                <a:cxn ang="0">
                                  <a:pos x="connsiteX634" y="connsiteY634"/>
                                </a:cxn>
                                <a:cxn ang="0">
                                  <a:pos x="connsiteX635" y="connsiteY635"/>
                                </a:cxn>
                                <a:cxn ang="0">
                                  <a:pos x="connsiteX636" y="connsiteY636"/>
                                </a:cxn>
                                <a:cxn ang="0">
                                  <a:pos x="connsiteX637" y="connsiteY637"/>
                                </a:cxn>
                                <a:cxn ang="0">
                                  <a:pos x="connsiteX638" y="connsiteY638"/>
                                </a:cxn>
                                <a:cxn ang="0">
                                  <a:pos x="connsiteX639" y="connsiteY639"/>
                                </a:cxn>
                                <a:cxn ang="0">
                                  <a:pos x="connsiteX640" y="connsiteY640"/>
                                </a:cxn>
                                <a:cxn ang="0">
                                  <a:pos x="connsiteX641" y="connsiteY641"/>
                                </a:cxn>
                                <a:cxn ang="0">
                                  <a:pos x="connsiteX642" y="connsiteY642"/>
                                </a:cxn>
                                <a:cxn ang="0">
                                  <a:pos x="connsiteX643" y="connsiteY643"/>
                                </a:cxn>
                                <a:cxn ang="0">
                                  <a:pos x="connsiteX644" y="connsiteY644"/>
                                </a:cxn>
                                <a:cxn ang="0">
                                  <a:pos x="connsiteX645" y="connsiteY645"/>
                                </a:cxn>
                                <a:cxn ang="0">
                                  <a:pos x="connsiteX646" y="connsiteY646"/>
                                </a:cxn>
                                <a:cxn ang="0">
                                  <a:pos x="connsiteX647" y="connsiteY647"/>
                                </a:cxn>
                                <a:cxn ang="0">
                                  <a:pos x="connsiteX648" y="connsiteY648"/>
                                </a:cxn>
                                <a:cxn ang="0">
                                  <a:pos x="connsiteX649" y="connsiteY649"/>
                                </a:cxn>
                                <a:cxn ang="0">
                                  <a:pos x="connsiteX650" y="connsiteY650"/>
                                </a:cxn>
                                <a:cxn ang="0">
                                  <a:pos x="connsiteX651" y="connsiteY651"/>
                                </a:cxn>
                                <a:cxn ang="0">
                                  <a:pos x="connsiteX652" y="connsiteY652"/>
                                </a:cxn>
                                <a:cxn ang="0">
                                  <a:pos x="connsiteX653" y="connsiteY653"/>
                                </a:cxn>
                                <a:cxn ang="0">
                                  <a:pos x="connsiteX654" y="connsiteY654"/>
                                </a:cxn>
                                <a:cxn ang="0">
                                  <a:pos x="connsiteX655" y="connsiteY655"/>
                                </a:cxn>
                                <a:cxn ang="0">
                                  <a:pos x="connsiteX656" y="connsiteY656"/>
                                </a:cxn>
                                <a:cxn ang="0">
                                  <a:pos x="connsiteX657" y="connsiteY657"/>
                                </a:cxn>
                                <a:cxn ang="0">
                                  <a:pos x="connsiteX658" y="connsiteY658"/>
                                </a:cxn>
                                <a:cxn ang="0">
                                  <a:pos x="connsiteX659" y="connsiteY659"/>
                                </a:cxn>
                                <a:cxn ang="0">
                                  <a:pos x="connsiteX660" y="connsiteY660"/>
                                </a:cxn>
                                <a:cxn ang="0">
                                  <a:pos x="connsiteX661" y="connsiteY661"/>
                                </a:cxn>
                                <a:cxn ang="0">
                                  <a:pos x="connsiteX662" y="connsiteY662"/>
                                </a:cxn>
                                <a:cxn ang="0">
                                  <a:pos x="connsiteX663" y="connsiteY663"/>
                                </a:cxn>
                                <a:cxn ang="0">
                                  <a:pos x="connsiteX664" y="connsiteY664"/>
                                </a:cxn>
                                <a:cxn ang="0">
                                  <a:pos x="connsiteX665" y="connsiteY665"/>
                                </a:cxn>
                                <a:cxn ang="0">
                                  <a:pos x="connsiteX666" y="connsiteY666"/>
                                </a:cxn>
                                <a:cxn ang="0">
                                  <a:pos x="connsiteX667" y="connsiteY667"/>
                                </a:cxn>
                                <a:cxn ang="0">
                                  <a:pos x="connsiteX668" y="connsiteY668"/>
                                </a:cxn>
                                <a:cxn ang="0">
                                  <a:pos x="connsiteX669" y="connsiteY669"/>
                                </a:cxn>
                                <a:cxn ang="0">
                                  <a:pos x="connsiteX670" y="connsiteY670"/>
                                </a:cxn>
                                <a:cxn ang="0">
                                  <a:pos x="connsiteX671" y="connsiteY671"/>
                                </a:cxn>
                                <a:cxn ang="0">
                                  <a:pos x="connsiteX672" y="connsiteY672"/>
                                </a:cxn>
                                <a:cxn ang="0">
                                  <a:pos x="connsiteX673" y="connsiteY673"/>
                                </a:cxn>
                                <a:cxn ang="0">
                                  <a:pos x="connsiteX674" y="connsiteY674"/>
                                </a:cxn>
                                <a:cxn ang="0">
                                  <a:pos x="connsiteX675" y="connsiteY675"/>
                                </a:cxn>
                                <a:cxn ang="0">
                                  <a:pos x="connsiteX676" y="connsiteY676"/>
                                </a:cxn>
                                <a:cxn ang="0">
                                  <a:pos x="connsiteX677" y="connsiteY677"/>
                                </a:cxn>
                                <a:cxn ang="0">
                                  <a:pos x="connsiteX678" y="connsiteY678"/>
                                </a:cxn>
                                <a:cxn ang="0">
                                  <a:pos x="connsiteX679" y="connsiteY679"/>
                                </a:cxn>
                                <a:cxn ang="0">
                                  <a:pos x="connsiteX680" y="connsiteY680"/>
                                </a:cxn>
                                <a:cxn ang="0">
                                  <a:pos x="connsiteX681" y="connsiteY681"/>
                                </a:cxn>
                                <a:cxn ang="0">
                                  <a:pos x="connsiteX682" y="connsiteY682"/>
                                </a:cxn>
                                <a:cxn ang="0">
                                  <a:pos x="connsiteX683" y="connsiteY683"/>
                                </a:cxn>
                                <a:cxn ang="0">
                                  <a:pos x="connsiteX684" y="connsiteY684"/>
                                </a:cxn>
                              </a:cxnLst>
                              <a:rect l="l" t="t" r="r" b="b"/>
                              <a:pathLst>
                                <a:path w="26989" h="21600" extrusionOk="0">
                                  <a:moveTo>
                                    <a:pt x="24293" y="14889"/>
                                  </a:moveTo>
                                  <a:lnTo>
                                    <a:pt x="24225" y="14889"/>
                                  </a:lnTo>
                                  <a:lnTo>
                                    <a:pt x="24225" y="14380"/>
                                  </a:lnTo>
                                  <a:cubicBezTo>
                                    <a:pt x="24225" y="14320"/>
                                    <a:pt x="24217" y="14260"/>
                                    <a:pt x="24209" y="14260"/>
                                  </a:cubicBezTo>
                                  <a:lnTo>
                                    <a:pt x="24089" y="14260"/>
                                  </a:lnTo>
                                  <a:cubicBezTo>
                                    <a:pt x="24081" y="14260"/>
                                    <a:pt x="24073" y="14320"/>
                                    <a:pt x="24073" y="14380"/>
                                  </a:cubicBezTo>
                                  <a:lnTo>
                                    <a:pt x="24073" y="14889"/>
                                  </a:lnTo>
                                  <a:lnTo>
                                    <a:pt x="24005" y="14889"/>
                                  </a:lnTo>
                                  <a:cubicBezTo>
                                    <a:pt x="23997" y="14889"/>
                                    <a:pt x="23989" y="14949"/>
                                    <a:pt x="23989" y="15009"/>
                                  </a:cubicBezTo>
                                  <a:lnTo>
                                    <a:pt x="23989" y="15908"/>
                                  </a:lnTo>
                                  <a:cubicBezTo>
                                    <a:pt x="23989" y="15968"/>
                                    <a:pt x="23997" y="16028"/>
                                    <a:pt x="24005" y="16028"/>
                                  </a:cubicBezTo>
                                  <a:lnTo>
                                    <a:pt x="24073" y="16028"/>
                                  </a:lnTo>
                                  <a:lnTo>
                                    <a:pt x="24073" y="16537"/>
                                  </a:lnTo>
                                  <a:cubicBezTo>
                                    <a:pt x="24073" y="16597"/>
                                    <a:pt x="24081" y="16657"/>
                                    <a:pt x="24089" y="16657"/>
                                  </a:cubicBezTo>
                                  <a:lnTo>
                                    <a:pt x="24209" y="16657"/>
                                  </a:lnTo>
                                  <a:cubicBezTo>
                                    <a:pt x="24217" y="16657"/>
                                    <a:pt x="24225" y="16597"/>
                                    <a:pt x="24225" y="16537"/>
                                  </a:cubicBezTo>
                                  <a:lnTo>
                                    <a:pt x="24225" y="16028"/>
                                  </a:lnTo>
                                  <a:lnTo>
                                    <a:pt x="24293" y="16028"/>
                                  </a:lnTo>
                                  <a:cubicBezTo>
                                    <a:pt x="24301" y="16028"/>
                                    <a:pt x="24309" y="15968"/>
                                    <a:pt x="24309" y="15908"/>
                                  </a:cubicBezTo>
                                  <a:lnTo>
                                    <a:pt x="24309" y="15009"/>
                                  </a:lnTo>
                                  <a:cubicBezTo>
                                    <a:pt x="24305" y="14919"/>
                                    <a:pt x="24301" y="14889"/>
                                    <a:pt x="24293" y="14889"/>
                                  </a:cubicBezTo>
                                  <a:close/>
                                  <a:moveTo>
                                    <a:pt x="23873" y="6022"/>
                                  </a:moveTo>
                                  <a:lnTo>
                                    <a:pt x="23809" y="6022"/>
                                  </a:lnTo>
                                  <a:lnTo>
                                    <a:pt x="23809" y="5542"/>
                                  </a:lnTo>
                                  <a:cubicBezTo>
                                    <a:pt x="23809" y="5482"/>
                                    <a:pt x="23805" y="5452"/>
                                    <a:pt x="23797" y="5452"/>
                                  </a:cubicBezTo>
                                  <a:lnTo>
                                    <a:pt x="23689" y="5452"/>
                                  </a:lnTo>
                                  <a:cubicBezTo>
                                    <a:pt x="23681" y="5452"/>
                                    <a:pt x="23677" y="5482"/>
                                    <a:pt x="23677" y="5542"/>
                                  </a:cubicBezTo>
                                  <a:lnTo>
                                    <a:pt x="23677" y="6022"/>
                                  </a:lnTo>
                                  <a:lnTo>
                                    <a:pt x="23613" y="6022"/>
                                  </a:lnTo>
                                  <a:cubicBezTo>
                                    <a:pt x="23605" y="6022"/>
                                    <a:pt x="23601" y="6052"/>
                                    <a:pt x="23601" y="6111"/>
                                  </a:cubicBezTo>
                                  <a:lnTo>
                                    <a:pt x="23601" y="6920"/>
                                  </a:lnTo>
                                  <a:cubicBezTo>
                                    <a:pt x="23601" y="6980"/>
                                    <a:pt x="23605" y="7010"/>
                                    <a:pt x="23613" y="7010"/>
                                  </a:cubicBezTo>
                                  <a:lnTo>
                                    <a:pt x="23677" y="7010"/>
                                  </a:lnTo>
                                  <a:lnTo>
                                    <a:pt x="23677" y="7490"/>
                                  </a:lnTo>
                                  <a:cubicBezTo>
                                    <a:pt x="23677" y="7549"/>
                                    <a:pt x="23681" y="7579"/>
                                    <a:pt x="23689" y="7579"/>
                                  </a:cubicBezTo>
                                  <a:lnTo>
                                    <a:pt x="23797" y="7579"/>
                                  </a:lnTo>
                                  <a:cubicBezTo>
                                    <a:pt x="23805" y="7579"/>
                                    <a:pt x="23809" y="7549"/>
                                    <a:pt x="23809" y="7490"/>
                                  </a:cubicBezTo>
                                  <a:lnTo>
                                    <a:pt x="23809" y="7010"/>
                                  </a:lnTo>
                                  <a:lnTo>
                                    <a:pt x="23873" y="7010"/>
                                  </a:lnTo>
                                  <a:cubicBezTo>
                                    <a:pt x="23881" y="7010"/>
                                    <a:pt x="23885" y="6980"/>
                                    <a:pt x="23885" y="6920"/>
                                  </a:cubicBezTo>
                                  <a:lnTo>
                                    <a:pt x="23885" y="6111"/>
                                  </a:lnTo>
                                  <a:cubicBezTo>
                                    <a:pt x="23889" y="6052"/>
                                    <a:pt x="23881" y="6022"/>
                                    <a:pt x="23873" y="6022"/>
                                  </a:cubicBezTo>
                                  <a:close/>
                                  <a:moveTo>
                                    <a:pt x="24293" y="20761"/>
                                  </a:moveTo>
                                  <a:lnTo>
                                    <a:pt x="24225" y="20761"/>
                                  </a:lnTo>
                                  <a:lnTo>
                                    <a:pt x="24225" y="20252"/>
                                  </a:lnTo>
                                  <a:cubicBezTo>
                                    <a:pt x="24225" y="20192"/>
                                    <a:pt x="24217" y="20132"/>
                                    <a:pt x="24209" y="20132"/>
                                  </a:cubicBezTo>
                                  <a:lnTo>
                                    <a:pt x="24089" y="20132"/>
                                  </a:lnTo>
                                  <a:cubicBezTo>
                                    <a:pt x="24081" y="20132"/>
                                    <a:pt x="24073" y="20192"/>
                                    <a:pt x="24073" y="20252"/>
                                  </a:cubicBezTo>
                                  <a:lnTo>
                                    <a:pt x="24073" y="20761"/>
                                  </a:lnTo>
                                  <a:lnTo>
                                    <a:pt x="24005" y="20761"/>
                                  </a:lnTo>
                                  <a:cubicBezTo>
                                    <a:pt x="23997" y="20761"/>
                                    <a:pt x="23989" y="20821"/>
                                    <a:pt x="23989" y="20881"/>
                                  </a:cubicBezTo>
                                  <a:lnTo>
                                    <a:pt x="23989" y="21600"/>
                                  </a:lnTo>
                                  <a:lnTo>
                                    <a:pt x="24305" y="21600"/>
                                  </a:lnTo>
                                  <a:lnTo>
                                    <a:pt x="24305" y="20881"/>
                                  </a:lnTo>
                                  <a:cubicBezTo>
                                    <a:pt x="24305" y="20821"/>
                                    <a:pt x="24301" y="20761"/>
                                    <a:pt x="24293" y="20761"/>
                                  </a:cubicBezTo>
                                  <a:close/>
                                  <a:moveTo>
                                    <a:pt x="24293" y="9017"/>
                                  </a:moveTo>
                                  <a:lnTo>
                                    <a:pt x="24225" y="9017"/>
                                  </a:lnTo>
                                  <a:lnTo>
                                    <a:pt x="24225" y="8508"/>
                                  </a:lnTo>
                                  <a:cubicBezTo>
                                    <a:pt x="24225" y="8448"/>
                                    <a:pt x="24217" y="8388"/>
                                    <a:pt x="24209" y="8388"/>
                                  </a:cubicBezTo>
                                  <a:lnTo>
                                    <a:pt x="24089" y="8388"/>
                                  </a:lnTo>
                                  <a:cubicBezTo>
                                    <a:pt x="24081" y="8388"/>
                                    <a:pt x="24073" y="8448"/>
                                    <a:pt x="24073" y="8508"/>
                                  </a:cubicBezTo>
                                  <a:lnTo>
                                    <a:pt x="24073" y="9017"/>
                                  </a:lnTo>
                                  <a:lnTo>
                                    <a:pt x="24005" y="9017"/>
                                  </a:lnTo>
                                  <a:cubicBezTo>
                                    <a:pt x="23997" y="9017"/>
                                    <a:pt x="23989" y="9077"/>
                                    <a:pt x="23989" y="9137"/>
                                  </a:cubicBezTo>
                                  <a:lnTo>
                                    <a:pt x="23989" y="10036"/>
                                  </a:lnTo>
                                  <a:cubicBezTo>
                                    <a:pt x="23989" y="10096"/>
                                    <a:pt x="23997" y="10156"/>
                                    <a:pt x="24005" y="10156"/>
                                  </a:cubicBezTo>
                                  <a:lnTo>
                                    <a:pt x="24073" y="10156"/>
                                  </a:lnTo>
                                  <a:lnTo>
                                    <a:pt x="24073" y="10665"/>
                                  </a:lnTo>
                                  <a:cubicBezTo>
                                    <a:pt x="24073" y="10725"/>
                                    <a:pt x="24081" y="10785"/>
                                    <a:pt x="24089" y="10785"/>
                                  </a:cubicBezTo>
                                  <a:lnTo>
                                    <a:pt x="24209" y="10785"/>
                                  </a:lnTo>
                                  <a:cubicBezTo>
                                    <a:pt x="24217" y="10785"/>
                                    <a:pt x="24225" y="10725"/>
                                    <a:pt x="24225" y="10665"/>
                                  </a:cubicBezTo>
                                  <a:lnTo>
                                    <a:pt x="24225" y="10156"/>
                                  </a:lnTo>
                                  <a:lnTo>
                                    <a:pt x="24293" y="10156"/>
                                  </a:lnTo>
                                  <a:cubicBezTo>
                                    <a:pt x="24301" y="10156"/>
                                    <a:pt x="24309" y="10096"/>
                                    <a:pt x="24309" y="10036"/>
                                  </a:cubicBezTo>
                                  <a:lnTo>
                                    <a:pt x="24309" y="9137"/>
                                  </a:lnTo>
                                  <a:cubicBezTo>
                                    <a:pt x="24305" y="9047"/>
                                    <a:pt x="24301" y="9017"/>
                                    <a:pt x="24293" y="9017"/>
                                  </a:cubicBezTo>
                                  <a:close/>
                                  <a:moveTo>
                                    <a:pt x="24293" y="3116"/>
                                  </a:moveTo>
                                  <a:lnTo>
                                    <a:pt x="24225" y="3116"/>
                                  </a:lnTo>
                                  <a:lnTo>
                                    <a:pt x="24225" y="2606"/>
                                  </a:lnTo>
                                  <a:cubicBezTo>
                                    <a:pt x="24225" y="2546"/>
                                    <a:pt x="24217" y="2487"/>
                                    <a:pt x="24209" y="2487"/>
                                  </a:cubicBezTo>
                                  <a:lnTo>
                                    <a:pt x="24089" y="2487"/>
                                  </a:lnTo>
                                  <a:cubicBezTo>
                                    <a:pt x="24081" y="2487"/>
                                    <a:pt x="24073" y="2546"/>
                                    <a:pt x="24073" y="2606"/>
                                  </a:cubicBezTo>
                                  <a:lnTo>
                                    <a:pt x="24073" y="3116"/>
                                  </a:lnTo>
                                  <a:lnTo>
                                    <a:pt x="24005" y="3116"/>
                                  </a:lnTo>
                                  <a:cubicBezTo>
                                    <a:pt x="23997" y="3116"/>
                                    <a:pt x="23989" y="3176"/>
                                    <a:pt x="23989" y="3236"/>
                                  </a:cubicBezTo>
                                  <a:lnTo>
                                    <a:pt x="23989" y="4134"/>
                                  </a:lnTo>
                                  <a:cubicBezTo>
                                    <a:pt x="23989" y="4194"/>
                                    <a:pt x="23997" y="4254"/>
                                    <a:pt x="24005" y="4254"/>
                                  </a:cubicBezTo>
                                  <a:lnTo>
                                    <a:pt x="24073" y="4254"/>
                                  </a:lnTo>
                                  <a:lnTo>
                                    <a:pt x="24073" y="4763"/>
                                  </a:lnTo>
                                  <a:cubicBezTo>
                                    <a:pt x="24073" y="4823"/>
                                    <a:pt x="24081" y="4883"/>
                                    <a:pt x="24089" y="4883"/>
                                  </a:cubicBezTo>
                                  <a:lnTo>
                                    <a:pt x="24209" y="4883"/>
                                  </a:lnTo>
                                  <a:cubicBezTo>
                                    <a:pt x="24217" y="4883"/>
                                    <a:pt x="24225" y="4823"/>
                                    <a:pt x="24225" y="4763"/>
                                  </a:cubicBezTo>
                                  <a:lnTo>
                                    <a:pt x="24225" y="4254"/>
                                  </a:lnTo>
                                  <a:lnTo>
                                    <a:pt x="24293" y="4254"/>
                                  </a:lnTo>
                                  <a:cubicBezTo>
                                    <a:pt x="24301" y="4254"/>
                                    <a:pt x="24309" y="4194"/>
                                    <a:pt x="24309" y="4134"/>
                                  </a:cubicBezTo>
                                  <a:lnTo>
                                    <a:pt x="24309" y="3236"/>
                                  </a:lnTo>
                                  <a:cubicBezTo>
                                    <a:pt x="24305" y="3176"/>
                                    <a:pt x="24301" y="3116"/>
                                    <a:pt x="24293" y="3116"/>
                                  </a:cubicBezTo>
                                  <a:close/>
                                  <a:moveTo>
                                    <a:pt x="23873" y="17825"/>
                                  </a:moveTo>
                                  <a:lnTo>
                                    <a:pt x="23809" y="17825"/>
                                  </a:lnTo>
                                  <a:lnTo>
                                    <a:pt x="23809" y="17346"/>
                                  </a:lnTo>
                                  <a:cubicBezTo>
                                    <a:pt x="23809" y="17286"/>
                                    <a:pt x="23805" y="17256"/>
                                    <a:pt x="23797" y="17256"/>
                                  </a:cubicBezTo>
                                  <a:lnTo>
                                    <a:pt x="23689" y="17256"/>
                                  </a:lnTo>
                                  <a:cubicBezTo>
                                    <a:pt x="23681" y="17256"/>
                                    <a:pt x="23677" y="17286"/>
                                    <a:pt x="23677" y="17346"/>
                                  </a:cubicBezTo>
                                  <a:lnTo>
                                    <a:pt x="23677" y="17825"/>
                                  </a:lnTo>
                                  <a:lnTo>
                                    <a:pt x="23613" y="17825"/>
                                  </a:lnTo>
                                  <a:cubicBezTo>
                                    <a:pt x="23605" y="17825"/>
                                    <a:pt x="23601" y="17855"/>
                                    <a:pt x="23601" y="17915"/>
                                  </a:cubicBezTo>
                                  <a:lnTo>
                                    <a:pt x="23601" y="18724"/>
                                  </a:lnTo>
                                  <a:cubicBezTo>
                                    <a:pt x="23601" y="18784"/>
                                    <a:pt x="23605" y="18814"/>
                                    <a:pt x="23613" y="18814"/>
                                  </a:cubicBezTo>
                                  <a:lnTo>
                                    <a:pt x="23677" y="18814"/>
                                  </a:lnTo>
                                  <a:lnTo>
                                    <a:pt x="23677" y="19293"/>
                                  </a:lnTo>
                                  <a:cubicBezTo>
                                    <a:pt x="23677" y="19353"/>
                                    <a:pt x="23681" y="19383"/>
                                    <a:pt x="23689" y="19383"/>
                                  </a:cubicBezTo>
                                  <a:lnTo>
                                    <a:pt x="23797" y="19383"/>
                                  </a:lnTo>
                                  <a:cubicBezTo>
                                    <a:pt x="23805" y="19383"/>
                                    <a:pt x="23809" y="19353"/>
                                    <a:pt x="23809" y="19293"/>
                                  </a:cubicBezTo>
                                  <a:lnTo>
                                    <a:pt x="23809" y="18814"/>
                                  </a:lnTo>
                                  <a:lnTo>
                                    <a:pt x="23873" y="18814"/>
                                  </a:lnTo>
                                  <a:cubicBezTo>
                                    <a:pt x="23881" y="18814"/>
                                    <a:pt x="23885" y="18784"/>
                                    <a:pt x="23885" y="18724"/>
                                  </a:cubicBezTo>
                                  <a:lnTo>
                                    <a:pt x="23885" y="17915"/>
                                  </a:lnTo>
                                  <a:cubicBezTo>
                                    <a:pt x="23889" y="17855"/>
                                    <a:pt x="23881" y="17825"/>
                                    <a:pt x="23873" y="17825"/>
                                  </a:cubicBezTo>
                                  <a:close/>
                                  <a:moveTo>
                                    <a:pt x="23873" y="11893"/>
                                  </a:moveTo>
                                  <a:lnTo>
                                    <a:pt x="23809" y="11893"/>
                                  </a:lnTo>
                                  <a:lnTo>
                                    <a:pt x="23809" y="11414"/>
                                  </a:lnTo>
                                  <a:cubicBezTo>
                                    <a:pt x="23809" y="11354"/>
                                    <a:pt x="23805" y="11324"/>
                                    <a:pt x="23797" y="11324"/>
                                  </a:cubicBezTo>
                                  <a:lnTo>
                                    <a:pt x="23689" y="11324"/>
                                  </a:lnTo>
                                  <a:cubicBezTo>
                                    <a:pt x="23681" y="11324"/>
                                    <a:pt x="23677" y="11354"/>
                                    <a:pt x="23677" y="11414"/>
                                  </a:cubicBezTo>
                                  <a:lnTo>
                                    <a:pt x="23677" y="11893"/>
                                  </a:lnTo>
                                  <a:lnTo>
                                    <a:pt x="23613" y="11893"/>
                                  </a:lnTo>
                                  <a:cubicBezTo>
                                    <a:pt x="23605" y="11893"/>
                                    <a:pt x="23601" y="11923"/>
                                    <a:pt x="23601" y="11983"/>
                                  </a:cubicBezTo>
                                  <a:lnTo>
                                    <a:pt x="23601" y="12792"/>
                                  </a:lnTo>
                                  <a:cubicBezTo>
                                    <a:pt x="23601" y="12852"/>
                                    <a:pt x="23605" y="12882"/>
                                    <a:pt x="23613" y="12882"/>
                                  </a:cubicBezTo>
                                  <a:lnTo>
                                    <a:pt x="23677" y="12882"/>
                                  </a:lnTo>
                                  <a:lnTo>
                                    <a:pt x="23677" y="13361"/>
                                  </a:lnTo>
                                  <a:cubicBezTo>
                                    <a:pt x="23677" y="13421"/>
                                    <a:pt x="23681" y="13451"/>
                                    <a:pt x="23689" y="13451"/>
                                  </a:cubicBezTo>
                                  <a:lnTo>
                                    <a:pt x="23797" y="13451"/>
                                  </a:lnTo>
                                  <a:cubicBezTo>
                                    <a:pt x="23805" y="13451"/>
                                    <a:pt x="23809" y="13421"/>
                                    <a:pt x="23809" y="13361"/>
                                  </a:cubicBezTo>
                                  <a:lnTo>
                                    <a:pt x="23809" y="12882"/>
                                  </a:lnTo>
                                  <a:lnTo>
                                    <a:pt x="23873" y="12882"/>
                                  </a:lnTo>
                                  <a:cubicBezTo>
                                    <a:pt x="23881" y="12882"/>
                                    <a:pt x="23885" y="12852"/>
                                    <a:pt x="23885" y="12792"/>
                                  </a:cubicBezTo>
                                  <a:lnTo>
                                    <a:pt x="23885" y="11983"/>
                                  </a:lnTo>
                                  <a:cubicBezTo>
                                    <a:pt x="23889" y="11923"/>
                                    <a:pt x="23881" y="11893"/>
                                    <a:pt x="23873" y="11893"/>
                                  </a:cubicBezTo>
                                  <a:close/>
                                  <a:moveTo>
                                    <a:pt x="23461" y="14979"/>
                                  </a:moveTo>
                                  <a:lnTo>
                                    <a:pt x="23405" y="14979"/>
                                  </a:lnTo>
                                  <a:lnTo>
                                    <a:pt x="23405" y="14560"/>
                                  </a:lnTo>
                                  <a:cubicBezTo>
                                    <a:pt x="23405" y="14500"/>
                                    <a:pt x="23401" y="14470"/>
                                    <a:pt x="23393" y="14470"/>
                                  </a:cubicBezTo>
                                  <a:lnTo>
                                    <a:pt x="23297" y="14470"/>
                                  </a:lnTo>
                                  <a:cubicBezTo>
                                    <a:pt x="23289" y="14470"/>
                                    <a:pt x="23285" y="14500"/>
                                    <a:pt x="23285" y="14560"/>
                                  </a:cubicBezTo>
                                  <a:lnTo>
                                    <a:pt x="23285" y="14979"/>
                                  </a:lnTo>
                                  <a:lnTo>
                                    <a:pt x="23229" y="14979"/>
                                  </a:lnTo>
                                  <a:cubicBezTo>
                                    <a:pt x="23221" y="14979"/>
                                    <a:pt x="23217" y="15009"/>
                                    <a:pt x="23217" y="15069"/>
                                  </a:cubicBezTo>
                                  <a:lnTo>
                                    <a:pt x="23217" y="15788"/>
                                  </a:lnTo>
                                  <a:cubicBezTo>
                                    <a:pt x="23217" y="15848"/>
                                    <a:pt x="23221" y="15878"/>
                                    <a:pt x="23229" y="15878"/>
                                  </a:cubicBezTo>
                                  <a:lnTo>
                                    <a:pt x="23285" y="15878"/>
                                  </a:lnTo>
                                  <a:lnTo>
                                    <a:pt x="23285" y="16297"/>
                                  </a:lnTo>
                                  <a:cubicBezTo>
                                    <a:pt x="23285" y="16357"/>
                                    <a:pt x="23289" y="16387"/>
                                    <a:pt x="23297" y="16387"/>
                                  </a:cubicBezTo>
                                  <a:lnTo>
                                    <a:pt x="23393" y="16387"/>
                                  </a:lnTo>
                                  <a:cubicBezTo>
                                    <a:pt x="23401" y="16387"/>
                                    <a:pt x="23405" y="16357"/>
                                    <a:pt x="23405" y="16297"/>
                                  </a:cubicBezTo>
                                  <a:lnTo>
                                    <a:pt x="23405" y="15878"/>
                                  </a:lnTo>
                                  <a:lnTo>
                                    <a:pt x="23461" y="15878"/>
                                  </a:lnTo>
                                  <a:cubicBezTo>
                                    <a:pt x="23469" y="15878"/>
                                    <a:pt x="23473" y="15848"/>
                                    <a:pt x="23473" y="15788"/>
                                  </a:cubicBezTo>
                                  <a:lnTo>
                                    <a:pt x="23473" y="15069"/>
                                  </a:lnTo>
                                  <a:cubicBezTo>
                                    <a:pt x="23469" y="15039"/>
                                    <a:pt x="23465" y="14979"/>
                                    <a:pt x="23461" y="14979"/>
                                  </a:cubicBezTo>
                                  <a:close/>
                                  <a:moveTo>
                                    <a:pt x="23461" y="20881"/>
                                  </a:moveTo>
                                  <a:lnTo>
                                    <a:pt x="23405" y="20881"/>
                                  </a:lnTo>
                                  <a:lnTo>
                                    <a:pt x="23405" y="20462"/>
                                  </a:lnTo>
                                  <a:cubicBezTo>
                                    <a:pt x="23405" y="20402"/>
                                    <a:pt x="23401" y="20372"/>
                                    <a:pt x="23393" y="20372"/>
                                  </a:cubicBezTo>
                                  <a:lnTo>
                                    <a:pt x="23297" y="20372"/>
                                  </a:lnTo>
                                  <a:cubicBezTo>
                                    <a:pt x="23289" y="20372"/>
                                    <a:pt x="23285" y="20402"/>
                                    <a:pt x="23285" y="20462"/>
                                  </a:cubicBezTo>
                                  <a:lnTo>
                                    <a:pt x="23285" y="20881"/>
                                  </a:lnTo>
                                  <a:lnTo>
                                    <a:pt x="23229" y="20881"/>
                                  </a:lnTo>
                                  <a:cubicBezTo>
                                    <a:pt x="23221" y="20881"/>
                                    <a:pt x="23217" y="20911"/>
                                    <a:pt x="23217" y="20971"/>
                                  </a:cubicBezTo>
                                  <a:lnTo>
                                    <a:pt x="23217" y="21600"/>
                                  </a:lnTo>
                                  <a:lnTo>
                                    <a:pt x="23473" y="21600"/>
                                  </a:lnTo>
                                  <a:lnTo>
                                    <a:pt x="23473" y="20971"/>
                                  </a:lnTo>
                                  <a:cubicBezTo>
                                    <a:pt x="23469" y="20911"/>
                                    <a:pt x="23465" y="20881"/>
                                    <a:pt x="23461" y="20881"/>
                                  </a:cubicBezTo>
                                  <a:close/>
                                  <a:moveTo>
                                    <a:pt x="23461" y="9107"/>
                                  </a:moveTo>
                                  <a:lnTo>
                                    <a:pt x="23405" y="9107"/>
                                  </a:lnTo>
                                  <a:lnTo>
                                    <a:pt x="23405" y="8688"/>
                                  </a:lnTo>
                                  <a:cubicBezTo>
                                    <a:pt x="23405" y="8628"/>
                                    <a:pt x="23401" y="8598"/>
                                    <a:pt x="23393" y="8598"/>
                                  </a:cubicBezTo>
                                  <a:lnTo>
                                    <a:pt x="23297" y="8598"/>
                                  </a:lnTo>
                                  <a:cubicBezTo>
                                    <a:pt x="23289" y="8598"/>
                                    <a:pt x="23285" y="8628"/>
                                    <a:pt x="23285" y="8688"/>
                                  </a:cubicBezTo>
                                  <a:lnTo>
                                    <a:pt x="23285" y="9107"/>
                                  </a:lnTo>
                                  <a:lnTo>
                                    <a:pt x="23229" y="9107"/>
                                  </a:lnTo>
                                  <a:cubicBezTo>
                                    <a:pt x="23221" y="9107"/>
                                    <a:pt x="23217" y="9137"/>
                                    <a:pt x="23217" y="9197"/>
                                  </a:cubicBezTo>
                                  <a:lnTo>
                                    <a:pt x="23217" y="9916"/>
                                  </a:lnTo>
                                  <a:cubicBezTo>
                                    <a:pt x="23217" y="9976"/>
                                    <a:pt x="23221" y="10006"/>
                                    <a:pt x="23229" y="10006"/>
                                  </a:cubicBezTo>
                                  <a:lnTo>
                                    <a:pt x="23285" y="10006"/>
                                  </a:lnTo>
                                  <a:lnTo>
                                    <a:pt x="23285" y="10426"/>
                                  </a:lnTo>
                                  <a:cubicBezTo>
                                    <a:pt x="23285" y="10485"/>
                                    <a:pt x="23289" y="10515"/>
                                    <a:pt x="23297" y="10515"/>
                                  </a:cubicBezTo>
                                  <a:lnTo>
                                    <a:pt x="23393" y="10515"/>
                                  </a:lnTo>
                                  <a:cubicBezTo>
                                    <a:pt x="23401" y="10515"/>
                                    <a:pt x="23405" y="10485"/>
                                    <a:pt x="23405" y="10426"/>
                                  </a:cubicBezTo>
                                  <a:lnTo>
                                    <a:pt x="23405" y="10006"/>
                                  </a:lnTo>
                                  <a:lnTo>
                                    <a:pt x="23461" y="10006"/>
                                  </a:lnTo>
                                  <a:cubicBezTo>
                                    <a:pt x="23469" y="10006"/>
                                    <a:pt x="23473" y="9976"/>
                                    <a:pt x="23473" y="9916"/>
                                  </a:cubicBezTo>
                                  <a:lnTo>
                                    <a:pt x="23473" y="9197"/>
                                  </a:lnTo>
                                  <a:cubicBezTo>
                                    <a:pt x="23469" y="9137"/>
                                    <a:pt x="23465" y="9107"/>
                                    <a:pt x="23461" y="9107"/>
                                  </a:cubicBezTo>
                                  <a:close/>
                                  <a:moveTo>
                                    <a:pt x="24709" y="11774"/>
                                  </a:moveTo>
                                  <a:lnTo>
                                    <a:pt x="24633" y="11774"/>
                                  </a:lnTo>
                                  <a:lnTo>
                                    <a:pt x="24633" y="11204"/>
                                  </a:lnTo>
                                  <a:cubicBezTo>
                                    <a:pt x="24633" y="11145"/>
                                    <a:pt x="24625" y="11085"/>
                                    <a:pt x="24617" y="11085"/>
                                  </a:cubicBezTo>
                                  <a:lnTo>
                                    <a:pt x="24485" y="11085"/>
                                  </a:lnTo>
                                  <a:cubicBezTo>
                                    <a:pt x="24477" y="11085"/>
                                    <a:pt x="24469" y="11145"/>
                                    <a:pt x="24469" y="11204"/>
                                  </a:cubicBezTo>
                                  <a:lnTo>
                                    <a:pt x="24469" y="11774"/>
                                  </a:lnTo>
                                  <a:lnTo>
                                    <a:pt x="24393" y="11774"/>
                                  </a:lnTo>
                                  <a:cubicBezTo>
                                    <a:pt x="24385" y="11774"/>
                                    <a:pt x="24377" y="11834"/>
                                    <a:pt x="24377" y="11893"/>
                                  </a:cubicBezTo>
                                  <a:lnTo>
                                    <a:pt x="24377" y="12912"/>
                                  </a:lnTo>
                                  <a:cubicBezTo>
                                    <a:pt x="24377" y="12972"/>
                                    <a:pt x="24385" y="13032"/>
                                    <a:pt x="24393" y="13032"/>
                                  </a:cubicBezTo>
                                  <a:lnTo>
                                    <a:pt x="24469" y="13032"/>
                                  </a:lnTo>
                                  <a:lnTo>
                                    <a:pt x="24469" y="13601"/>
                                  </a:lnTo>
                                  <a:cubicBezTo>
                                    <a:pt x="24469" y="13661"/>
                                    <a:pt x="24477" y="13721"/>
                                    <a:pt x="24485" y="13721"/>
                                  </a:cubicBezTo>
                                  <a:lnTo>
                                    <a:pt x="24621" y="13721"/>
                                  </a:lnTo>
                                  <a:cubicBezTo>
                                    <a:pt x="24629" y="13721"/>
                                    <a:pt x="24637" y="13661"/>
                                    <a:pt x="24637" y="13601"/>
                                  </a:cubicBezTo>
                                  <a:lnTo>
                                    <a:pt x="24637" y="13032"/>
                                  </a:lnTo>
                                  <a:lnTo>
                                    <a:pt x="24713" y="13032"/>
                                  </a:lnTo>
                                  <a:cubicBezTo>
                                    <a:pt x="24721" y="13032"/>
                                    <a:pt x="24729" y="12972"/>
                                    <a:pt x="24729" y="12912"/>
                                  </a:cubicBezTo>
                                  <a:lnTo>
                                    <a:pt x="24729" y="11893"/>
                                  </a:lnTo>
                                  <a:cubicBezTo>
                                    <a:pt x="24725" y="11834"/>
                                    <a:pt x="24717" y="11774"/>
                                    <a:pt x="24709" y="11774"/>
                                  </a:cubicBezTo>
                                  <a:close/>
                                  <a:moveTo>
                                    <a:pt x="23461" y="3236"/>
                                  </a:moveTo>
                                  <a:lnTo>
                                    <a:pt x="23405" y="3236"/>
                                  </a:lnTo>
                                  <a:lnTo>
                                    <a:pt x="23405" y="2816"/>
                                  </a:lnTo>
                                  <a:cubicBezTo>
                                    <a:pt x="23405" y="2756"/>
                                    <a:pt x="23401" y="2726"/>
                                    <a:pt x="23393" y="2726"/>
                                  </a:cubicBezTo>
                                  <a:lnTo>
                                    <a:pt x="23297" y="2726"/>
                                  </a:lnTo>
                                  <a:cubicBezTo>
                                    <a:pt x="23289" y="2726"/>
                                    <a:pt x="23285" y="2756"/>
                                    <a:pt x="23285" y="2816"/>
                                  </a:cubicBezTo>
                                  <a:lnTo>
                                    <a:pt x="23285" y="3236"/>
                                  </a:lnTo>
                                  <a:lnTo>
                                    <a:pt x="23229" y="3236"/>
                                  </a:lnTo>
                                  <a:cubicBezTo>
                                    <a:pt x="23221" y="3236"/>
                                    <a:pt x="23217" y="3265"/>
                                    <a:pt x="23217" y="3325"/>
                                  </a:cubicBezTo>
                                  <a:lnTo>
                                    <a:pt x="23217" y="4044"/>
                                  </a:lnTo>
                                  <a:cubicBezTo>
                                    <a:pt x="23217" y="4104"/>
                                    <a:pt x="23221" y="4134"/>
                                    <a:pt x="23229" y="4134"/>
                                  </a:cubicBezTo>
                                  <a:lnTo>
                                    <a:pt x="23285" y="4134"/>
                                  </a:lnTo>
                                  <a:lnTo>
                                    <a:pt x="23285" y="4554"/>
                                  </a:lnTo>
                                  <a:cubicBezTo>
                                    <a:pt x="23285" y="4614"/>
                                    <a:pt x="23289" y="4644"/>
                                    <a:pt x="23297" y="4644"/>
                                  </a:cubicBezTo>
                                  <a:lnTo>
                                    <a:pt x="23393" y="4644"/>
                                  </a:lnTo>
                                  <a:cubicBezTo>
                                    <a:pt x="23401" y="4644"/>
                                    <a:pt x="23405" y="4614"/>
                                    <a:pt x="23405" y="4554"/>
                                  </a:cubicBezTo>
                                  <a:lnTo>
                                    <a:pt x="23405" y="4134"/>
                                  </a:lnTo>
                                  <a:lnTo>
                                    <a:pt x="23461" y="4134"/>
                                  </a:lnTo>
                                  <a:cubicBezTo>
                                    <a:pt x="23469" y="4134"/>
                                    <a:pt x="23473" y="4104"/>
                                    <a:pt x="23473" y="4044"/>
                                  </a:cubicBezTo>
                                  <a:lnTo>
                                    <a:pt x="23473" y="3325"/>
                                  </a:lnTo>
                                  <a:cubicBezTo>
                                    <a:pt x="23469" y="3265"/>
                                    <a:pt x="23465" y="3236"/>
                                    <a:pt x="23461" y="3236"/>
                                  </a:cubicBezTo>
                                  <a:close/>
                                  <a:moveTo>
                                    <a:pt x="24709" y="17705"/>
                                  </a:moveTo>
                                  <a:lnTo>
                                    <a:pt x="24633" y="17705"/>
                                  </a:lnTo>
                                  <a:lnTo>
                                    <a:pt x="24633" y="17136"/>
                                  </a:lnTo>
                                  <a:cubicBezTo>
                                    <a:pt x="24633" y="17076"/>
                                    <a:pt x="24625" y="17016"/>
                                    <a:pt x="24617" y="17016"/>
                                  </a:cubicBezTo>
                                  <a:lnTo>
                                    <a:pt x="24485" y="17016"/>
                                  </a:lnTo>
                                  <a:cubicBezTo>
                                    <a:pt x="24477" y="17016"/>
                                    <a:pt x="24469" y="17076"/>
                                    <a:pt x="24469" y="17136"/>
                                  </a:cubicBezTo>
                                  <a:lnTo>
                                    <a:pt x="24469" y="17705"/>
                                  </a:lnTo>
                                  <a:lnTo>
                                    <a:pt x="24393" y="17705"/>
                                  </a:lnTo>
                                  <a:cubicBezTo>
                                    <a:pt x="24385" y="17705"/>
                                    <a:pt x="24377" y="17765"/>
                                    <a:pt x="24377" y="17825"/>
                                  </a:cubicBezTo>
                                  <a:lnTo>
                                    <a:pt x="24377" y="18844"/>
                                  </a:lnTo>
                                  <a:cubicBezTo>
                                    <a:pt x="24377" y="18904"/>
                                    <a:pt x="24385" y="18964"/>
                                    <a:pt x="24393" y="18964"/>
                                  </a:cubicBezTo>
                                  <a:lnTo>
                                    <a:pt x="24469" y="18964"/>
                                  </a:lnTo>
                                  <a:lnTo>
                                    <a:pt x="24469" y="19533"/>
                                  </a:lnTo>
                                  <a:cubicBezTo>
                                    <a:pt x="24469" y="19593"/>
                                    <a:pt x="24477" y="19653"/>
                                    <a:pt x="24485" y="19653"/>
                                  </a:cubicBezTo>
                                  <a:lnTo>
                                    <a:pt x="24621" y="19653"/>
                                  </a:lnTo>
                                  <a:cubicBezTo>
                                    <a:pt x="24629" y="19653"/>
                                    <a:pt x="24637" y="19593"/>
                                    <a:pt x="24637" y="19533"/>
                                  </a:cubicBezTo>
                                  <a:lnTo>
                                    <a:pt x="24637" y="18964"/>
                                  </a:lnTo>
                                  <a:lnTo>
                                    <a:pt x="24713" y="18964"/>
                                  </a:lnTo>
                                  <a:cubicBezTo>
                                    <a:pt x="24721" y="18964"/>
                                    <a:pt x="24729" y="18904"/>
                                    <a:pt x="24729" y="18844"/>
                                  </a:cubicBezTo>
                                  <a:lnTo>
                                    <a:pt x="24729" y="17825"/>
                                  </a:lnTo>
                                  <a:cubicBezTo>
                                    <a:pt x="24725" y="17765"/>
                                    <a:pt x="24717" y="17705"/>
                                    <a:pt x="24709" y="17705"/>
                                  </a:cubicBezTo>
                                  <a:close/>
                                  <a:moveTo>
                                    <a:pt x="25273" y="14110"/>
                                  </a:moveTo>
                                  <a:lnTo>
                                    <a:pt x="25437" y="14110"/>
                                  </a:lnTo>
                                  <a:cubicBezTo>
                                    <a:pt x="25449" y="14110"/>
                                    <a:pt x="25457" y="14050"/>
                                    <a:pt x="25457" y="13961"/>
                                  </a:cubicBezTo>
                                  <a:lnTo>
                                    <a:pt x="25457" y="13242"/>
                                  </a:lnTo>
                                  <a:lnTo>
                                    <a:pt x="25553" y="13242"/>
                                  </a:lnTo>
                                  <a:cubicBezTo>
                                    <a:pt x="25565" y="13242"/>
                                    <a:pt x="25573" y="13182"/>
                                    <a:pt x="25573" y="13092"/>
                                  </a:cubicBezTo>
                                  <a:lnTo>
                                    <a:pt x="25573" y="11864"/>
                                  </a:lnTo>
                                  <a:cubicBezTo>
                                    <a:pt x="25573" y="11774"/>
                                    <a:pt x="25565" y="11714"/>
                                    <a:pt x="25553" y="11714"/>
                                  </a:cubicBezTo>
                                  <a:lnTo>
                                    <a:pt x="25457" y="11714"/>
                                  </a:lnTo>
                                  <a:lnTo>
                                    <a:pt x="25457" y="10995"/>
                                  </a:lnTo>
                                  <a:cubicBezTo>
                                    <a:pt x="25457" y="10905"/>
                                    <a:pt x="25449" y="10845"/>
                                    <a:pt x="25437" y="10845"/>
                                  </a:cubicBezTo>
                                  <a:lnTo>
                                    <a:pt x="25273" y="10845"/>
                                  </a:lnTo>
                                  <a:cubicBezTo>
                                    <a:pt x="25261" y="10845"/>
                                    <a:pt x="25253" y="10905"/>
                                    <a:pt x="25253" y="10995"/>
                                  </a:cubicBezTo>
                                  <a:lnTo>
                                    <a:pt x="25253" y="11714"/>
                                  </a:lnTo>
                                  <a:lnTo>
                                    <a:pt x="25157" y="11714"/>
                                  </a:lnTo>
                                  <a:cubicBezTo>
                                    <a:pt x="25145" y="11714"/>
                                    <a:pt x="25137" y="11774"/>
                                    <a:pt x="25137" y="11864"/>
                                  </a:cubicBezTo>
                                  <a:lnTo>
                                    <a:pt x="25137" y="12433"/>
                                  </a:lnTo>
                                  <a:lnTo>
                                    <a:pt x="25137" y="12433"/>
                                  </a:lnTo>
                                  <a:lnTo>
                                    <a:pt x="25137" y="13122"/>
                                  </a:lnTo>
                                  <a:cubicBezTo>
                                    <a:pt x="25137" y="13212"/>
                                    <a:pt x="25145" y="13272"/>
                                    <a:pt x="25157" y="13272"/>
                                  </a:cubicBezTo>
                                  <a:lnTo>
                                    <a:pt x="25253" y="13272"/>
                                  </a:lnTo>
                                  <a:lnTo>
                                    <a:pt x="25253" y="13991"/>
                                  </a:lnTo>
                                  <a:cubicBezTo>
                                    <a:pt x="25253" y="14050"/>
                                    <a:pt x="25261" y="14110"/>
                                    <a:pt x="25273" y="14110"/>
                                  </a:cubicBezTo>
                                  <a:close/>
                                  <a:moveTo>
                                    <a:pt x="25573" y="19054"/>
                                  </a:moveTo>
                                  <a:lnTo>
                                    <a:pt x="25573" y="17825"/>
                                  </a:lnTo>
                                  <a:cubicBezTo>
                                    <a:pt x="25573" y="17735"/>
                                    <a:pt x="25565" y="17675"/>
                                    <a:pt x="25553" y="17675"/>
                                  </a:cubicBezTo>
                                  <a:lnTo>
                                    <a:pt x="25457" y="17675"/>
                                  </a:lnTo>
                                  <a:lnTo>
                                    <a:pt x="25457" y="16956"/>
                                  </a:lnTo>
                                  <a:cubicBezTo>
                                    <a:pt x="25457" y="16867"/>
                                    <a:pt x="25449" y="16807"/>
                                    <a:pt x="25437" y="16807"/>
                                  </a:cubicBezTo>
                                  <a:lnTo>
                                    <a:pt x="25273" y="16807"/>
                                  </a:lnTo>
                                  <a:cubicBezTo>
                                    <a:pt x="25261" y="16807"/>
                                    <a:pt x="25253" y="16867"/>
                                    <a:pt x="25253" y="16956"/>
                                  </a:cubicBezTo>
                                  <a:lnTo>
                                    <a:pt x="25253" y="17675"/>
                                  </a:lnTo>
                                  <a:lnTo>
                                    <a:pt x="25157" y="17675"/>
                                  </a:lnTo>
                                  <a:cubicBezTo>
                                    <a:pt x="25145" y="17675"/>
                                    <a:pt x="25137" y="17735"/>
                                    <a:pt x="25137" y="17825"/>
                                  </a:cubicBezTo>
                                  <a:lnTo>
                                    <a:pt x="25137" y="18394"/>
                                  </a:lnTo>
                                  <a:lnTo>
                                    <a:pt x="25137" y="18394"/>
                                  </a:lnTo>
                                  <a:lnTo>
                                    <a:pt x="25137" y="19083"/>
                                  </a:lnTo>
                                  <a:cubicBezTo>
                                    <a:pt x="25137" y="19173"/>
                                    <a:pt x="25145" y="19233"/>
                                    <a:pt x="25157" y="19233"/>
                                  </a:cubicBezTo>
                                  <a:lnTo>
                                    <a:pt x="25253" y="19233"/>
                                  </a:lnTo>
                                  <a:lnTo>
                                    <a:pt x="25253" y="19952"/>
                                  </a:lnTo>
                                  <a:cubicBezTo>
                                    <a:pt x="25253" y="20042"/>
                                    <a:pt x="25261" y="20102"/>
                                    <a:pt x="25273" y="20102"/>
                                  </a:cubicBezTo>
                                  <a:lnTo>
                                    <a:pt x="25437" y="20102"/>
                                  </a:lnTo>
                                  <a:cubicBezTo>
                                    <a:pt x="25449" y="20102"/>
                                    <a:pt x="25457" y="20042"/>
                                    <a:pt x="25457" y="19952"/>
                                  </a:cubicBezTo>
                                  <a:lnTo>
                                    <a:pt x="25457" y="19233"/>
                                  </a:lnTo>
                                  <a:lnTo>
                                    <a:pt x="25553" y="19233"/>
                                  </a:lnTo>
                                  <a:cubicBezTo>
                                    <a:pt x="25561" y="19203"/>
                                    <a:pt x="25573" y="19143"/>
                                    <a:pt x="25573" y="19054"/>
                                  </a:cubicBezTo>
                                  <a:close/>
                                  <a:moveTo>
                                    <a:pt x="24757" y="10126"/>
                                  </a:moveTo>
                                  <a:cubicBezTo>
                                    <a:pt x="24757" y="10186"/>
                                    <a:pt x="24765" y="10246"/>
                                    <a:pt x="24773" y="10246"/>
                                  </a:cubicBezTo>
                                  <a:lnTo>
                                    <a:pt x="24857" y="10246"/>
                                  </a:lnTo>
                                  <a:lnTo>
                                    <a:pt x="24857" y="10875"/>
                                  </a:lnTo>
                                  <a:cubicBezTo>
                                    <a:pt x="24857" y="10935"/>
                                    <a:pt x="24865" y="10995"/>
                                    <a:pt x="24873" y="10995"/>
                                  </a:cubicBezTo>
                                  <a:lnTo>
                                    <a:pt x="25021" y="10995"/>
                                  </a:lnTo>
                                  <a:cubicBezTo>
                                    <a:pt x="25029" y="10995"/>
                                    <a:pt x="25037" y="10935"/>
                                    <a:pt x="25037" y="10875"/>
                                  </a:cubicBezTo>
                                  <a:lnTo>
                                    <a:pt x="25037" y="10246"/>
                                  </a:lnTo>
                                  <a:lnTo>
                                    <a:pt x="25121" y="10246"/>
                                  </a:lnTo>
                                  <a:cubicBezTo>
                                    <a:pt x="25129" y="10246"/>
                                    <a:pt x="25137" y="10186"/>
                                    <a:pt x="25137" y="10126"/>
                                  </a:cubicBezTo>
                                  <a:lnTo>
                                    <a:pt x="25137" y="9017"/>
                                  </a:lnTo>
                                  <a:cubicBezTo>
                                    <a:pt x="25137" y="8958"/>
                                    <a:pt x="25129" y="8898"/>
                                    <a:pt x="25121" y="8898"/>
                                  </a:cubicBezTo>
                                  <a:lnTo>
                                    <a:pt x="25045" y="8898"/>
                                  </a:lnTo>
                                  <a:lnTo>
                                    <a:pt x="25045" y="8269"/>
                                  </a:lnTo>
                                  <a:cubicBezTo>
                                    <a:pt x="25045" y="8209"/>
                                    <a:pt x="25037" y="8149"/>
                                    <a:pt x="25029" y="8149"/>
                                  </a:cubicBezTo>
                                  <a:lnTo>
                                    <a:pt x="24881" y="8149"/>
                                  </a:lnTo>
                                  <a:cubicBezTo>
                                    <a:pt x="24873" y="8149"/>
                                    <a:pt x="24865" y="8209"/>
                                    <a:pt x="24865" y="8269"/>
                                  </a:cubicBezTo>
                                  <a:lnTo>
                                    <a:pt x="24865" y="8898"/>
                                  </a:lnTo>
                                  <a:lnTo>
                                    <a:pt x="24781" y="8898"/>
                                  </a:lnTo>
                                  <a:cubicBezTo>
                                    <a:pt x="24773" y="8898"/>
                                    <a:pt x="24765" y="8958"/>
                                    <a:pt x="24765" y="9017"/>
                                  </a:cubicBezTo>
                                  <a:lnTo>
                                    <a:pt x="24765" y="10126"/>
                                  </a:lnTo>
                                  <a:lnTo>
                                    <a:pt x="24757" y="10126"/>
                                  </a:lnTo>
                                  <a:close/>
                                  <a:moveTo>
                                    <a:pt x="24757" y="15998"/>
                                  </a:moveTo>
                                  <a:cubicBezTo>
                                    <a:pt x="24757" y="16058"/>
                                    <a:pt x="24765" y="16118"/>
                                    <a:pt x="24773" y="16118"/>
                                  </a:cubicBezTo>
                                  <a:lnTo>
                                    <a:pt x="24857" y="16118"/>
                                  </a:lnTo>
                                  <a:lnTo>
                                    <a:pt x="24857" y="16747"/>
                                  </a:lnTo>
                                  <a:cubicBezTo>
                                    <a:pt x="24857" y="16807"/>
                                    <a:pt x="24865" y="16867"/>
                                    <a:pt x="24873" y="16867"/>
                                  </a:cubicBezTo>
                                  <a:lnTo>
                                    <a:pt x="25021" y="16867"/>
                                  </a:lnTo>
                                  <a:cubicBezTo>
                                    <a:pt x="25029" y="16867"/>
                                    <a:pt x="25037" y="16807"/>
                                    <a:pt x="25037" y="16747"/>
                                  </a:cubicBezTo>
                                  <a:lnTo>
                                    <a:pt x="25037" y="16118"/>
                                  </a:lnTo>
                                  <a:lnTo>
                                    <a:pt x="25121" y="16118"/>
                                  </a:lnTo>
                                  <a:cubicBezTo>
                                    <a:pt x="25129" y="16118"/>
                                    <a:pt x="25137" y="16058"/>
                                    <a:pt x="25137" y="15998"/>
                                  </a:cubicBezTo>
                                  <a:lnTo>
                                    <a:pt x="25137" y="14889"/>
                                  </a:lnTo>
                                  <a:cubicBezTo>
                                    <a:pt x="25137" y="14829"/>
                                    <a:pt x="25129" y="14769"/>
                                    <a:pt x="25121" y="14769"/>
                                  </a:cubicBezTo>
                                  <a:lnTo>
                                    <a:pt x="25045" y="14769"/>
                                  </a:lnTo>
                                  <a:lnTo>
                                    <a:pt x="25045" y="14140"/>
                                  </a:lnTo>
                                  <a:cubicBezTo>
                                    <a:pt x="25045" y="14080"/>
                                    <a:pt x="25037" y="14021"/>
                                    <a:pt x="25029" y="14021"/>
                                  </a:cubicBezTo>
                                  <a:lnTo>
                                    <a:pt x="24881" y="14021"/>
                                  </a:lnTo>
                                  <a:cubicBezTo>
                                    <a:pt x="24873" y="14021"/>
                                    <a:pt x="24865" y="14080"/>
                                    <a:pt x="24865" y="14140"/>
                                  </a:cubicBezTo>
                                  <a:lnTo>
                                    <a:pt x="24865" y="14769"/>
                                  </a:lnTo>
                                  <a:lnTo>
                                    <a:pt x="24781" y="14769"/>
                                  </a:lnTo>
                                  <a:cubicBezTo>
                                    <a:pt x="24773" y="14769"/>
                                    <a:pt x="24765" y="14829"/>
                                    <a:pt x="24765" y="14889"/>
                                  </a:cubicBezTo>
                                  <a:lnTo>
                                    <a:pt x="24765" y="15998"/>
                                  </a:lnTo>
                                  <a:lnTo>
                                    <a:pt x="24757" y="15998"/>
                                  </a:lnTo>
                                  <a:close/>
                                  <a:moveTo>
                                    <a:pt x="0" y="0"/>
                                  </a:moveTo>
                                  <a:lnTo>
                                    <a:pt x="0" y="2238"/>
                                  </a:lnTo>
                                  <a:lnTo>
                                    <a:pt x="25253" y="2127"/>
                                  </a:lnTo>
                                  <a:lnTo>
                                    <a:pt x="25253" y="2277"/>
                                  </a:lnTo>
                                  <a:cubicBezTo>
                                    <a:pt x="25253" y="2367"/>
                                    <a:pt x="25261" y="2427"/>
                                    <a:pt x="25273" y="2427"/>
                                  </a:cubicBezTo>
                                  <a:lnTo>
                                    <a:pt x="25437" y="2427"/>
                                  </a:lnTo>
                                  <a:cubicBezTo>
                                    <a:pt x="25449" y="2427"/>
                                    <a:pt x="25457" y="2367"/>
                                    <a:pt x="25457" y="2277"/>
                                  </a:cubicBezTo>
                                  <a:lnTo>
                                    <a:pt x="25457" y="2127"/>
                                  </a:lnTo>
                                  <a:lnTo>
                                    <a:pt x="25645" y="2127"/>
                                  </a:lnTo>
                                  <a:lnTo>
                                    <a:pt x="25645" y="2846"/>
                                  </a:lnTo>
                                  <a:lnTo>
                                    <a:pt x="25541" y="2846"/>
                                  </a:lnTo>
                                  <a:cubicBezTo>
                                    <a:pt x="25529" y="2846"/>
                                    <a:pt x="25521" y="2906"/>
                                    <a:pt x="25521" y="2996"/>
                                  </a:cubicBezTo>
                                  <a:lnTo>
                                    <a:pt x="25521" y="3625"/>
                                  </a:lnTo>
                                  <a:lnTo>
                                    <a:pt x="25521" y="3625"/>
                                  </a:lnTo>
                                  <a:lnTo>
                                    <a:pt x="25521" y="4374"/>
                                  </a:lnTo>
                                  <a:cubicBezTo>
                                    <a:pt x="25521" y="4464"/>
                                    <a:pt x="25529" y="4524"/>
                                    <a:pt x="25541" y="4524"/>
                                  </a:cubicBezTo>
                                  <a:lnTo>
                                    <a:pt x="25645" y="4524"/>
                                  </a:lnTo>
                                  <a:lnTo>
                                    <a:pt x="25645" y="5303"/>
                                  </a:lnTo>
                                  <a:cubicBezTo>
                                    <a:pt x="25645" y="5392"/>
                                    <a:pt x="25653" y="5452"/>
                                    <a:pt x="25665" y="5452"/>
                                  </a:cubicBezTo>
                                  <a:lnTo>
                                    <a:pt x="25849" y="5452"/>
                                  </a:lnTo>
                                  <a:cubicBezTo>
                                    <a:pt x="25861" y="5452"/>
                                    <a:pt x="25869" y="5392"/>
                                    <a:pt x="25869" y="5303"/>
                                  </a:cubicBezTo>
                                  <a:lnTo>
                                    <a:pt x="25869" y="4524"/>
                                  </a:lnTo>
                                  <a:lnTo>
                                    <a:pt x="25973" y="4524"/>
                                  </a:lnTo>
                                  <a:cubicBezTo>
                                    <a:pt x="25985" y="4524"/>
                                    <a:pt x="25993" y="4464"/>
                                    <a:pt x="25993" y="4374"/>
                                  </a:cubicBezTo>
                                  <a:lnTo>
                                    <a:pt x="25993" y="2996"/>
                                  </a:lnTo>
                                  <a:cubicBezTo>
                                    <a:pt x="25993" y="2906"/>
                                    <a:pt x="25985" y="2846"/>
                                    <a:pt x="25973" y="2846"/>
                                  </a:cubicBezTo>
                                  <a:lnTo>
                                    <a:pt x="25869" y="2846"/>
                                  </a:lnTo>
                                  <a:lnTo>
                                    <a:pt x="25869" y="2127"/>
                                  </a:lnTo>
                                  <a:lnTo>
                                    <a:pt x="26033" y="2127"/>
                                  </a:lnTo>
                                  <a:lnTo>
                                    <a:pt x="26033" y="2636"/>
                                  </a:lnTo>
                                  <a:cubicBezTo>
                                    <a:pt x="26033" y="2726"/>
                                    <a:pt x="26045" y="2816"/>
                                    <a:pt x="26057" y="2816"/>
                                  </a:cubicBezTo>
                                  <a:lnTo>
                                    <a:pt x="26261" y="2816"/>
                                  </a:lnTo>
                                  <a:lnTo>
                                    <a:pt x="26265" y="2816"/>
                                  </a:lnTo>
                                  <a:lnTo>
                                    <a:pt x="26265" y="2846"/>
                                  </a:lnTo>
                                  <a:lnTo>
                                    <a:pt x="26265" y="4554"/>
                                  </a:lnTo>
                                  <a:cubicBezTo>
                                    <a:pt x="26265" y="4673"/>
                                    <a:pt x="26277" y="4763"/>
                                    <a:pt x="26293" y="4763"/>
                                  </a:cubicBezTo>
                                  <a:lnTo>
                                    <a:pt x="26425" y="4763"/>
                                  </a:lnTo>
                                  <a:lnTo>
                                    <a:pt x="26425" y="5752"/>
                                  </a:lnTo>
                                  <a:cubicBezTo>
                                    <a:pt x="26425" y="5872"/>
                                    <a:pt x="26437" y="5962"/>
                                    <a:pt x="26453" y="5962"/>
                                  </a:cubicBezTo>
                                  <a:lnTo>
                                    <a:pt x="26637" y="5962"/>
                                  </a:lnTo>
                                  <a:lnTo>
                                    <a:pt x="26637" y="7400"/>
                                  </a:lnTo>
                                  <a:lnTo>
                                    <a:pt x="26453" y="7400"/>
                                  </a:lnTo>
                                  <a:cubicBezTo>
                                    <a:pt x="26445" y="7400"/>
                                    <a:pt x="26437" y="7430"/>
                                    <a:pt x="26433" y="7490"/>
                                  </a:cubicBezTo>
                                  <a:lnTo>
                                    <a:pt x="26433" y="6022"/>
                                  </a:lnTo>
                                  <a:cubicBezTo>
                                    <a:pt x="26433" y="5932"/>
                                    <a:pt x="26421" y="5842"/>
                                    <a:pt x="26409" y="5842"/>
                                  </a:cubicBezTo>
                                  <a:lnTo>
                                    <a:pt x="26285" y="5842"/>
                                  </a:lnTo>
                                  <a:lnTo>
                                    <a:pt x="26285" y="4973"/>
                                  </a:lnTo>
                                  <a:cubicBezTo>
                                    <a:pt x="26285" y="4883"/>
                                    <a:pt x="26273" y="4793"/>
                                    <a:pt x="26261" y="4793"/>
                                  </a:cubicBezTo>
                                  <a:lnTo>
                                    <a:pt x="26057" y="4793"/>
                                  </a:lnTo>
                                  <a:cubicBezTo>
                                    <a:pt x="26045" y="4793"/>
                                    <a:pt x="26033" y="4883"/>
                                    <a:pt x="26033" y="4973"/>
                                  </a:cubicBezTo>
                                  <a:lnTo>
                                    <a:pt x="26033" y="5842"/>
                                  </a:lnTo>
                                  <a:lnTo>
                                    <a:pt x="25917" y="5842"/>
                                  </a:lnTo>
                                  <a:cubicBezTo>
                                    <a:pt x="25905" y="5842"/>
                                    <a:pt x="25893" y="5932"/>
                                    <a:pt x="25893" y="6022"/>
                                  </a:cubicBezTo>
                                  <a:lnTo>
                                    <a:pt x="25893" y="7549"/>
                                  </a:lnTo>
                                  <a:cubicBezTo>
                                    <a:pt x="25893" y="7639"/>
                                    <a:pt x="25905" y="7729"/>
                                    <a:pt x="25917" y="7729"/>
                                  </a:cubicBezTo>
                                  <a:lnTo>
                                    <a:pt x="26033" y="7729"/>
                                  </a:lnTo>
                                  <a:lnTo>
                                    <a:pt x="26033" y="8598"/>
                                  </a:lnTo>
                                  <a:cubicBezTo>
                                    <a:pt x="26033" y="8688"/>
                                    <a:pt x="26045" y="8778"/>
                                    <a:pt x="26057" y="8778"/>
                                  </a:cubicBezTo>
                                  <a:lnTo>
                                    <a:pt x="26261" y="8778"/>
                                  </a:lnTo>
                                  <a:lnTo>
                                    <a:pt x="26265" y="8778"/>
                                  </a:lnTo>
                                  <a:lnTo>
                                    <a:pt x="26265" y="10455"/>
                                  </a:lnTo>
                                  <a:cubicBezTo>
                                    <a:pt x="26265" y="10575"/>
                                    <a:pt x="26277" y="10665"/>
                                    <a:pt x="26293" y="10665"/>
                                  </a:cubicBezTo>
                                  <a:lnTo>
                                    <a:pt x="26425" y="10665"/>
                                  </a:lnTo>
                                  <a:lnTo>
                                    <a:pt x="26425" y="11654"/>
                                  </a:lnTo>
                                  <a:cubicBezTo>
                                    <a:pt x="26425" y="11774"/>
                                    <a:pt x="26437" y="11863"/>
                                    <a:pt x="26453" y="11863"/>
                                  </a:cubicBezTo>
                                  <a:lnTo>
                                    <a:pt x="26637" y="11863"/>
                                  </a:lnTo>
                                  <a:lnTo>
                                    <a:pt x="26637" y="13301"/>
                                  </a:lnTo>
                                  <a:lnTo>
                                    <a:pt x="26453" y="13301"/>
                                  </a:lnTo>
                                  <a:cubicBezTo>
                                    <a:pt x="26445" y="13301"/>
                                    <a:pt x="26437" y="13331"/>
                                    <a:pt x="26433" y="13391"/>
                                  </a:cubicBezTo>
                                  <a:lnTo>
                                    <a:pt x="26433" y="11923"/>
                                  </a:lnTo>
                                  <a:cubicBezTo>
                                    <a:pt x="26433" y="11834"/>
                                    <a:pt x="26421" y="11744"/>
                                    <a:pt x="26409" y="11744"/>
                                  </a:cubicBezTo>
                                  <a:lnTo>
                                    <a:pt x="26285" y="11744"/>
                                  </a:lnTo>
                                  <a:lnTo>
                                    <a:pt x="26285" y="10785"/>
                                  </a:lnTo>
                                  <a:cubicBezTo>
                                    <a:pt x="26285" y="10695"/>
                                    <a:pt x="26273" y="10605"/>
                                    <a:pt x="26261" y="10605"/>
                                  </a:cubicBezTo>
                                  <a:lnTo>
                                    <a:pt x="26057" y="10605"/>
                                  </a:lnTo>
                                  <a:cubicBezTo>
                                    <a:pt x="26045" y="10605"/>
                                    <a:pt x="26033" y="10695"/>
                                    <a:pt x="26033" y="10785"/>
                                  </a:cubicBezTo>
                                  <a:lnTo>
                                    <a:pt x="26033" y="11654"/>
                                  </a:lnTo>
                                  <a:lnTo>
                                    <a:pt x="25917" y="11654"/>
                                  </a:lnTo>
                                  <a:cubicBezTo>
                                    <a:pt x="25905" y="11654"/>
                                    <a:pt x="25893" y="11744"/>
                                    <a:pt x="25893" y="11834"/>
                                  </a:cubicBezTo>
                                  <a:lnTo>
                                    <a:pt x="25893" y="13361"/>
                                  </a:lnTo>
                                  <a:cubicBezTo>
                                    <a:pt x="25893" y="13451"/>
                                    <a:pt x="25905" y="13541"/>
                                    <a:pt x="25917" y="13541"/>
                                  </a:cubicBezTo>
                                  <a:lnTo>
                                    <a:pt x="26033" y="13541"/>
                                  </a:lnTo>
                                  <a:lnTo>
                                    <a:pt x="26033" y="14410"/>
                                  </a:lnTo>
                                  <a:cubicBezTo>
                                    <a:pt x="26033" y="14500"/>
                                    <a:pt x="26045" y="14590"/>
                                    <a:pt x="26057" y="14590"/>
                                  </a:cubicBezTo>
                                  <a:lnTo>
                                    <a:pt x="26261" y="14590"/>
                                  </a:lnTo>
                                  <a:lnTo>
                                    <a:pt x="26265" y="14590"/>
                                  </a:lnTo>
                                  <a:lnTo>
                                    <a:pt x="26265" y="16267"/>
                                  </a:lnTo>
                                  <a:cubicBezTo>
                                    <a:pt x="26265" y="16387"/>
                                    <a:pt x="26277" y="16477"/>
                                    <a:pt x="26293" y="16477"/>
                                  </a:cubicBezTo>
                                  <a:lnTo>
                                    <a:pt x="26425" y="16477"/>
                                  </a:lnTo>
                                  <a:lnTo>
                                    <a:pt x="26425" y="17466"/>
                                  </a:lnTo>
                                  <a:cubicBezTo>
                                    <a:pt x="26425" y="17586"/>
                                    <a:pt x="26437" y="17675"/>
                                    <a:pt x="26453" y="17675"/>
                                  </a:cubicBezTo>
                                  <a:lnTo>
                                    <a:pt x="26637" y="17675"/>
                                  </a:lnTo>
                                  <a:lnTo>
                                    <a:pt x="26637" y="19113"/>
                                  </a:lnTo>
                                  <a:lnTo>
                                    <a:pt x="26453" y="19113"/>
                                  </a:lnTo>
                                  <a:cubicBezTo>
                                    <a:pt x="26445" y="19113"/>
                                    <a:pt x="26437" y="19143"/>
                                    <a:pt x="26433" y="19203"/>
                                  </a:cubicBezTo>
                                  <a:lnTo>
                                    <a:pt x="26433" y="17675"/>
                                  </a:lnTo>
                                  <a:cubicBezTo>
                                    <a:pt x="26433" y="17586"/>
                                    <a:pt x="26421" y="17496"/>
                                    <a:pt x="26409" y="17496"/>
                                  </a:cubicBezTo>
                                  <a:lnTo>
                                    <a:pt x="26285" y="17496"/>
                                  </a:lnTo>
                                  <a:lnTo>
                                    <a:pt x="26285" y="16627"/>
                                  </a:lnTo>
                                  <a:cubicBezTo>
                                    <a:pt x="26285" y="16537"/>
                                    <a:pt x="26273" y="16447"/>
                                    <a:pt x="26261" y="16447"/>
                                  </a:cubicBezTo>
                                  <a:lnTo>
                                    <a:pt x="26057" y="16447"/>
                                  </a:lnTo>
                                  <a:cubicBezTo>
                                    <a:pt x="26045" y="16447"/>
                                    <a:pt x="26033" y="16537"/>
                                    <a:pt x="26033" y="16627"/>
                                  </a:cubicBezTo>
                                  <a:lnTo>
                                    <a:pt x="26033" y="17496"/>
                                  </a:lnTo>
                                  <a:lnTo>
                                    <a:pt x="25917" y="17496"/>
                                  </a:lnTo>
                                  <a:cubicBezTo>
                                    <a:pt x="25905" y="17496"/>
                                    <a:pt x="25893" y="17586"/>
                                    <a:pt x="25893" y="17675"/>
                                  </a:cubicBezTo>
                                  <a:lnTo>
                                    <a:pt x="25893" y="19203"/>
                                  </a:lnTo>
                                  <a:cubicBezTo>
                                    <a:pt x="25893" y="19293"/>
                                    <a:pt x="25905" y="19383"/>
                                    <a:pt x="25917" y="19383"/>
                                  </a:cubicBezTo>
                                  <a:lnTo>
                                    <a:pt x="26033" y="19383"/>
                                  </a:lnTo>
                                  <a:lnTo>
                                    <a:pt x="26033" y="20252"/>
                                  </a:lnTo>
                                  <a:cubicBezTo>
                                    <a:pt x="26033" y="20342"/>
                                    <a:pt x="26045" y="20432"/>
                                    <a:pt x="26057" y="20432"/>
                                  </a:cubicBezTo>
                                  <a:lnTo>
                                    <a:pt x="26261" y="20432"/>
                                  </a:lnTo>
                                  <a:lnTo>
                                    <a:pt x="26265" y="20432"/>
                                  </a:lnTo>
                                  <a:lnTo>
                                    <a:pt x="26265" y="20462"/>
                                  </a:lnTo>
                                  <a:lnTo>
                                    <a:pt x="26265" y="21570"/>
                                  </a:lnTo>
                                  <a:lnTo>
                                    <a:pt x="26861" y="21570"/>
                                  </a:lnTo>
                                  <a:lnTo>
                                    <a:pt x="26861" y="20881"/>
                                  </a:lnTo>
                                  <a:lnTo>
                                    <a:pt x="26989" y="20881"/>
                                  </a:lnTo>
                                  <a:lnTo>
                                    <a:pt x="26989" y="15938"/>
                                  </a:lnTo>
                                  <a:lnTo>
                                    <a:pt x="26861" y="15938"/>
                                  </a:lnTo>
                                  <a:lnTo>
                                    <a:pt x="26861" y="15039"/>
                                  </a:lnTo>
                                  <a:lnTo>
                                    <a:pt x="26989" y="15039"/>
                                  </a:lnTo>
                                  <a:lnTo>
                                    <a:pt x="26989" y="10096"/>
                                  </a:lnTo>
                                  <a:lnTo>
                                    <a:pt x="26861" y="10096"/>
                                  </a:lnTo>
                                  <a:lnTo>
                                    <a:pt x="26861" y="9167"/>
                                  </a:lnTo>
                                  <a:lnTo>
                                    <a:pt x="26989" y="9167"/>
                                  </a:lnTo>
                                  <a:lnTo>
                                    <a:pt x="26989" y="4224"/>
                                  </a:lnTo>
                                  <a:lnTo>
                                    <a:pt x="26861" y="4224"/>
                                  </a:lnTo>
                                  <a:lnTo>
                                    <a:pt x="26861" y="3236"/>
                                  </a:lnTo>
                                  <a:lnTo>
                                    <a:pt x="26989" y="3236"/>
                                  </a:lnTo>
                                  <a:lnTo>
                                    <a:pt x="26989" y="2097"/>
                                  </a:lnTo>
                                  <a:lnTo>
                                    <a:pt x="26989" y="2097"/>
                                  </a:lnTo>
                                  <a:lnTo>
                                    <a:pt x="26989" y="0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26421" y="2636"/>
                                  </a:moveTo>
                                  <a:lnTo>
                                    <a:pt x="26289" y="2636"/>
                                  </a:lnTo>
                                  <a:lnTo>
                                    <a:pt x="26281" y="2636"/>
                                  </a:lnTo>
                                  <a:lnTo>
                                    <a:pt x="26281" y="2606"/>
                                  </a:lnTo>
                                  <a:lnTo>
                                    <a:pt x="26281" y="2097"/>
                                  </a:lnTo>
                                  <a:lnTo>
                                    <a:pt x="26417" y="2097"/>
                                  </a:lnTo>
                                  <a:lnTo>
                                    <a:pt x="26417" y="2636"/>
                                  </a:lnTo>
                                  <a:lnTo>
                                    <a:pt x="26421" y="2636"/>
                                  </a:lnTo>
                                  <a:close/>
                                  <a:moveTo>
                                    <a:pt x="26421" y="8508"/>
                                  </a:moveTo>
                                  <a:lnTo>
                                    <a:pt x="26289" y="8508"/>
                                  </a:lnTo>
                                  <a:lnTo>
                                    <a:pt x="26285" y="8508"/>
                                  </a:lnTo>
                                  <a:lnTo>
                                    <a:pt x="26285" y="7669"/>
                                  </a:lnTo>
                                  <a:lnTo>
                                    <a:pt x="26401" y="7669"/>
                                  </a:lnTo>
                                  <a:cubicBezTo>
                                    <a:pt x="26409" y="7669"/>
                                    <a:pt x="26417" y="7639"/>
                                    <a:pt x="26421" y="7579"/>
                                  </a:cubicBezTo>
                                  <a:lnTo>
                                    <a:pt x="26421" y="8508"/>
                                  </a:lnTo>
                                  <a:close/>
                                  <a:moveTo>
                                    <a:pt x="26421" y="14410"/>
                                  </a:moveTo>
                                  <a:lnTo>
                                    <a:pt x="26289" y="14410"/>
                                  </a:lnTo>
                                  <a:lnTo>
                                    <a:pt x="26285" y="14410"/>
                                  </a:lnTo>
                                  <a:lnTo>
                                    <a:pt x="26285" y="13571"/>
                                  </a:lnTo>
                                  <a:lnTo>
                                    <a:pt x="26401" y="13571"/>
                                  </a:lnTo>
                                  <a:cubicBezTo>
                                    <a:pt x="26409" y="13571"/>
                                    <a:pt x="26417" y="13541"/>
                                    <a:pt x="26421" y="13481"/>
                                  </a:cubicBezTo>
                                  <a:lnTo>
                                    <a:pt x="26421" y="14410"/>
                                  </a:lnTo>
                                  <a:close/>
                                  <a:moveTo>
                                    <a:pt x="26421" y="20282"/>
                                  </a:moveTo>
                                  <a:lnTo>
                                    <a:pt x="26289" y="20282"/>
                                  </a:lnTo>
                                  <a:lnTo>
                                    <a:pt x="26281" y="20282"/>
                                  </a:lnTo>
                                  <a:lnTo>
                                    <a:pt x="26281" y="20252"/>
                                  </a:lnTo>
                                  <a:lnTo>
                                    <a:pt x="26281" y="19383"/>
                                  </a:lnTo>
                                  <a:lnTo>
                                    <a:pt x="26397" y="19383"/>
                                  </a:lnTo>
                                  <a:cubicBezTo>
                                    <a:pt x="26405" y="19383"/>
                                    <a:pt x="26413" y="19353"/>
                                    <a:pt x="26417" y="19293"/>
                                  </a:cubicBezTo>
                                  <a:lnTo>
                                    <a:pt x="26417" y="20282"/>
                                  </a:lnTo>
                                  <a:lnTo>
                                    <a:pt x="26421" y="20282"/>
                                  </a:lnTo>
                                  <a:close/>
                                  <a:moveTo>
                                    <a:pt x="26809" y="20282"/>
                                  </a:moveTo>
                                  <a:lnTo>
                                    <a:pt x="26701" y="20282"/>
                                  </a:lnTo>
                                  <a:lnTo>
                                    <a:pt x="26701" y="19623"/>
                                  </a:lnTo>
                                  <a:lnTo>
                                    <a:pt x="26809" y="19623"/>
                                  </a:lnTo>
                                  <a:lnTo>
                                    <a:pt x="26809" y="20282"/>
                                  </a:lnTo>
                                  <a:close/>
                                  <a:moveTo>
                                    <a:pt x="26809" y="17286"/>
                                  </a:moveTo>
                                  <a:lnTo>
                                    <a:pt x="26701" y="17286"/>
                                  </a:lnTo>
                                  <a:lnTo>
                                    <a:pt x="26701" y="16507"/>
                                  </a:lnTo>
                                  <a:lnTo>
                                    <a:pt x="26809" y="16507"/>
                                  </a:lnTo>
                                  <a:lnTo>
                                    <a:pt x="26809" y="17286"/>
                                  </a:lnTo>
                                  <a:close/>
                                  <a:moveTo>
                                    <a:pt x="26809" y="14410"/>
                                  </a:moveTo>
                                  <a:lnTo>
                                    <a:pt x="26701" y="14410"/>
                                  </a:lnTo>
                                  <a:lnTo>
                                    <a:pt x="26701" y="13781"/>
                                  </a:lnTo>
                                  <a:lnTo>
                                    <a:pt x="26809" y="13781"/>
                                  </a:lnTo>
                                  <a:lnTo>
                                    <a:pt x="26809" y="14410"/>
                                  </a:lnTo>
                                  <a:close/>
                                  <a:moveTo>
                                    <a:pt x="26809" y="11444"/>
                                  </a:moveTo>
                                  <a:lnTo>
                                    <a:pt x="26701" y="11444"/>
                                  </a:lnTo>
                                  <a:lnTo>
                                    <a:pt x="26701" y="10605"/>
                                  </a:lnTo>
                                  <a:lnTo>
                                    <a:pt x="26809" y="10605"/>
                                  </a:lnTo>
                                  <a:lnTo>
                                    <a:pt x="26809" y="11444"/>
                                  </a:lnTo>
                                  <a:close/>
                                  <a:moveTo>
                                    <a:pt x="26809" y="8508"/>
                                  </a:moveTo>
                                  <a:lnTo>
                                    <a:pt x="26701" y="8508"/>
                                  </a:lnTo>
                                  <a:lnTo>
                                    <a:pt x="26701" y="7879"/>
                                  </a:lnTo>
                                  <a:lnTo>
                                    <a:pt x="26809" y="7879"/>
                                  </a:lnTo>
                                  <a:lnTo>
                                    <a:pt x="26809" y="8508"/>
                                  </a:lnTo>
                                  <a:close/>
                                  <a:moveTo>
                                    <a:pt x="26809" y="5572"/>
                                  </a:moveTo>
                                  <a:lnTo>
                                    <a:pt x="26701" y="5572"/>
                                  </a:lnTo>
                                  <a:lnTo>
                                    <a:pt x="26701" y="4733"/>
                                  </a:lnTo>
                                  <a:lnTo>
                                    <a:pt x="26809" y="4733"/>
                                  </a:lnTo>
                                  <a:lnTo>
                                    <a:pt x="26809" y="5572"/>
                                  </a:lnTo>
                                  <a:close/>
                                  <a:moveTo>
                                    <a:pt x="26809" y="2636"/>
                                  </a:moveTo>
                                  <a:lnTo>
                                    <a:pt x="26701" y="2636"/>
                                  </a:lnTo>
                                  <a:lnTo>
                                    <a:pt x="26701" y="2127"/>
                                  </a:lnTo>
                                  <a:lnTo>
                                    <a:pt x="26809" y="2127"/>
                                  </a:lnTo>
                                  <a:lnTo>
                                    <a:pt x="26809" y="2636"/>
                                  </a:lnTo>
                                  <a:close/>
                                  <a:moveTo>
                                    <a:pt x="24709" y="5902"/>
                                  </a:moveTo>
                                  <a:lnTo>
                                    <a:pt x="24633" y="5902"/>
                                  </a:lnTo>
                                  <a:lnTo>
                                    <a:pt x="24633" y="5333"/>
                                  </a:lnTo>
                                  <a:cubicBezTo>
                                    <a:pt x="24633" y="5273"/>
                                    <a:pt x="24625" y="5213"/>
                                    <a:pt x="24617" y="5213"/>
                                  </a:cubicBezTo>
                                  <a:lnTo>
                                    <a:pt x="24485" y="5213"/>
                                  </a:lnTo>
                                  <a:cubicBezTo>
                                    <a:pt x="24477" y="5213"/>
                                    <a:pt x="24469" y="5273"/>
                                    <a:pt x="24469" y="5333"/>
                                  </a:cubicBezTo>
                                  <a:lnTo>
                                    <a:pt x="24469" y="5902"/>
                                  </a:lnTo>
                                  <a:lnTo>
                                    <a:pt x="24393" y="5902"/>
                                  </a:lnTo>
                                  <a:cubicBezTo>
                                    <a:pt x="24385" y="5902"/>
                                    <a:pt x="24377" y="5962"/>
                                    <a:pt x="24377" y="6022"/>
                                  </a:cubicBezTo>
                                  <a:lnTo>
                                    <a:pt x="24377" y="7040"/>
                                  </a:lnTo>
                                  <a:cubicBezTo>
                                    <a:pt x="24377" y="7100"/>
                                    <a:pt x="24385" y="7160"/>
                                    <a:pt x="24393" y="7160"/>
                                  </a:cubicBezTo>
                                  <a:lnTo>
                                    <a:pt x="24469" y="7160"/>
                                  </a:lnTo>
                                  <a:lnTo>
                                    <a:pt x="24469" y="7729"/>
                                  </a:lnTo>
                                  <a:cubicBezTo>
                                    <a:pt x="24469" y="7789"/>
                                    <a:pt x="24477" y="7849"/>
                                    <a:pt x="24485" y="7849"/>
                                  </a:cubicBezTo>
                                  <a:lnTo>
                                    <a:pt x="24621" y="7849"/>
                                  </a:lnTo>
                                  <a:cubicBezTo>
                                    <a:pt x="24629" y="7849"/>
                                    <a:pt x="24637" y="7789"/>
                                    <a:pt x="24637" y="7729"/>
                                  </a:cubicBezTo>
                                  <a:lnTo>
                                    <a:pt x="24637" y="7160"/>
                                  </a:lnTo>
                                  <a:lnTo>
                                    <a:pt x="24713" y="7160"/>
                                  </a:lnTo>
                                  <a:cubicBezTo>
                                    <a:pt x="24721" y="7160"/>
                                    <a:pt x="24729" y="7100"/>
                                    <a:pt x="24729" y="7040"/>
                                  </a:cubicBezTo>
                                  <a:lnTo>
                                    <a:pt x="24729" y="6022"/>
                                  </a:lnTo>
                                  <a:cubicBezTo>
                                    <a:pt x="24725" y="5932"/>
                                    <a:pt x="24717" y="5902"/>
                                    <a:pt x="24709" y="5902"/>
                                  </a:cubicBezTo>
                                  <a:close/>
                                  <a:moveTo>
                                    <a:pt x="25977" y="20462"/>
                                  </a:moveTo>
                                  <a:lnTo>
                                    <a:pt x="25873" y="20462"/>
                                  </a:lnTo>
                                  <a:lnTo>
                                    <a:pt x="25873" y="19683"/>
                                  </a:lnTo>
                                  <a:cubicBezTo>
                                    <a:pt x="25873" y="19593"/>
                                    <a:pt x="25865" y="19533"/>
                                    <a:pt x="25853" y="19533"/>
                                  </a:cubicBezTo>
                                  <a:lnTo>
                                    <a:pt x="25669" y="19533"/>
                                  </a:lnTo>
                                  <a:cubicBezTo>
                                    <a:pt x="25657" y="19533"/>
                                    <a:pt x="25649" y="19593"/>
                                    <a:pt x="25649" y="19683"/>
                                  </a:cubicBezTo>
                                  <a:lnTo>
                                    <a:pt x="25649" y="20462"/>
                                  </a:lnTo>
                                  <a:lnTo>
                                    <a:pt x="25545" y="20462"/>
                                  </a:lnTo>
                                  <a:cubicBezTo>
                                    <a:pt x="25533" y="20462"/>
                                    <a:pt x="25525" y="20521"/>
                                    <a:pt x="25525" y="20611"/>
                                  </a:cubicBezTo>
                                  <a:lnTo>
                                    <a:pt x="25525" y="21240"/>
                                  </a:lnTo>
                                  <a:lnTo>
                                    <a:pt x="25525" y="21240"/>
                                  </a:lnTo>
                                  <a:lnTo>
                                    <a:pt x="25525" y="21570"/>
                                  </a:lnTo>
                                  <a:lnTo>
                                    <a:pt x="26005" y="21570"/>
                                  </a:lnTo>
                                  <a:lnTo>
                                    <a:pt x="26005" y="20611"/>
                                  </a:lnTo>
                                  <a:cubicBezTo>
                                    <a:pt x="25997" y="20551"/>
                                    <a:pt x="25989" y="20462"/>
                                    <a:pt x="25977" y="20462"/>
                                  </a:cubicBezTo>
                                  <a:close/>
                                  <a:moveTo>
                                    <a:pt x="25029" y="2217"/>
                                  </a:moveTo>
                                  <a:lnTo>
                                    <a:pt x="24881" y="2217"/>
                                  </a:lnTo>
                                  <a:cubicBezTo>
                                    <a:pt x="24873" y="2217"/>
                                    <a:pt x="24865" y="2277"/>
                                    <a:pt x="24865" y="2337"/>
                                  </a:cubicBezTo>
                                  <a:lnTo>
                                    <a:pt x="24865" y="2966"/>
                                  </a:lnTo>
                                  <a:lnTo>
                                    <a:pt x="24781" y="2966"/>
                                  </a:lnTo>
                                  <a:cubicBezTo>
                                    <a:pt x="24773" y="2966"/>
                                    <a:pt x="24765" y="3026"/>
                                    <a:pt x="24765" y="3086"/>
                                  </a:cubicBezTo>
                                  <a:lnTo>
                                    <a:pt x="24765" y="4194"/>
                                  </a:lnTo>
                                  <a:cubicBezTo>
                                    <a:pt x="24765" y="4254"/>
                                    <a:pt x="24773" y="4314"/>
                                    <a:pt x="24781" y="4314"/>
                                  </a:cubicBezTo>
                                  <a:lnTo>
                                    <a:pt x="24865" y="4314"/>
                                  </a:lnTo>
                                  <a:lnTo>
                                    <a:pt x="24865" y="4943"/>
                                  </a:lnTo>
                                  <a:cubicBezTo>
                                    <a:pt x="24865" y="5003"/>
                                    <a:pt x="24873" y="5063"/>
                                    <a:pt x="24881" y="5063"/>
                                  </a:cubicBezTo>
                                  <a:lnTo>
                                    <a:pt x="25029" y="5063"/>
                                  </a:lnTo>
                                  <a:cubicBezTo>
                                    <a:pt x="25037" y="5063"/>
                                    <a:pt x="25045" y="5003"/>
                                    <a:pt x="25045" y="4943"/>
                                  </a:cubicBezTo>
                                  <a:lnTo>
                                    <a:pt x="25045" y="4314"/>
                                  </a:lnTo>
                                  <a:lnTo>
                                    <a:pt x="25129" y="4314"/>
                                  </a:lnTo>
                                  <a:cubicBezTo>
                                    <a:pt x="25137" y="4314"/>
                                    <a:pt x="25145" y="4254"/>
                                    <a:pt x="25145" y="4194"/>
                                  </a:cubicBezTo>
                                  <a:lnTo>
                                    <a:pt x="25145" y="3086"/>
                                  </a:lnTo>
                                  <a:cubicBezTo>
                                    <a:pt x="25145" y="3026"/>
                                    <a:pt x="25137" y="2966"/>
                                    <a:pt x="25129" y="2966"/>
                                  </a:cubicBezTo>
                                  <a:lnTo>
                                    <a:pt x="25045" y="2966"/>
                                  </a:lnTo>
                                  <a:lnTo>
                                    <a:pt x="25045" y="2337"/>
                                  </a:lnTo>
                                  <a:cubicBezTo>
                                    <a:pt x="25045" y="2277"/>
                                    <a:pt x="25037" y="2217"/>
                                    <a:pt x="25029" y="2217"/>
                                  </a:cubicBezTo>
                                  <a:close/>
                                  <a:moveTo>
                                    <a:pt x="25129" y="20641"/>
                                  </a:moveTo>
                                  <a:lnTo>
                                    <a:pt x="25045" y="20641"/>
                                  </a:lnTo>
                                  <a:lnTo>
                                    <a:pt x="25045" y="20012"/>
                                  </a:lnTo>
                                  <a:cubicBezTo>
                                    <a:pt x="25045" y="19952"/>
                                    <a:pt x="25037" y="19892"/>
                                    <a:pt x="25029" y="19892"/>
                                  </a:cubicBezTo>
                                  <a:lnTo>
                                    <a:pt x="24881" y="19892"/>
                                  </a:lnTo>
                                  <a:cubicBezTo>
                                    <a:pt x="24873" y="19892"/>
                                    <a:pt x="24865" y="19952"/>
                                    <a:pt x="24865" y="20012"/>
                                  </a:cubicBezTo>
                                  <a:lnTo>
                                    <a:pt x="24865" y="20641"/>
                                  </a:lnTo>
                                  <a:lnTo>
                                    <a:pt x="24781" y="20641"/>
                                  </a:lnTo>
                                  <a:cubicBezTo>
                                    <a:pt x="24773" y="20641"/>
                                    <a:pt x="24765" y="20701"/>
                                    <a:pt x="24765" y="20761"/>
                                  </a:cubicBezTo>
                                  <a:lnTo>
                                    <a:pt x="24765" y="21600"/>
                                  </a:lnTo>
                                  <a:lnTo>
                                    <a:pt x="25153" y="21600"/>
                                  </a:lnTo>
                                  <a:lnTo>
                                    <a:pt x="25153" y="20761"/>
                                  </a:lnTo>
                                  <a:cubicBezTo>
                                    <a:pt x="25149" y="20701"/>
                                    <a:pt x="25141" y="20641"/>
                                    <a:pt x="25129" y="20641"/>
                                  </a:cubicBezTo>
                                  <a:close/>
                                  <a:moveTo>
                                    <a:pt x="25437" y="5003"/>
                                  </a:moveTo>
                                  <a:lnTo>
                                    <a:pt x="25273" y="5003"/>
                                  </a:lnTo>
                                  <a:cubicBezTo>
                                    <a:pt x="25261" y="5003"/>
                                    <a:pt x="25253" y="5063"/>
                                    <a:pt x="25253" y="5153"/>
                                  </a:cubicBezTo>
                                  <a:lnTo>
                                    <a:pt x="25253" y="5872"/>
                                  </a:lnTo>
                                  <a:lnTo>
                                    <a:pt x="25157" y="5872"/>
                                  </a:lnTo>
                                  <a:cubicBezTo>
                                    <a:pt x="25145" y="5872"/>
                                    <a:pt x="25137" y="5932"/>
                                    <a:pt x="25137" y="6022"/>
                                  </a:cubicBezTo>
                                  <a:lnTo>
                                    <a:pt x="25137" y="6591"/>
                                  </a:lnTo>
                                  <a:lnTo>
                                    <a:pt x="25137" y="6591"/>
                                  </a:lnTo>
                                  <a:lnTo>
                                    <a:pt x="25137" y="7280"/>
                                  </a:lnTo>
                                  <a:cubicBezTo>
                                    <a:pt x="25137" y="7370"/>
                                    <a:pt x="25145" y="7430"/>
                                    <a:pt x="25157" y="7430"/>
                                  </a:cubicBezTo>
                                  <a:lnTo>
                                    <a:pt x="25253" y="7430"/>
                                  </a:lnTo>
                                  <a:lnTo>
                                    <a:pt x="25253" y="8149"/>
                                  </a:lnTo>
                                  <a:cubicBezTo>
                                    <a:pt x="25253" y="8239"/>
                                    <a:pt x="25261" y="8298"/>
                                    <a:pt x="25273" y="8298"/>
                                  </a:cubicBezTo>
                                  <a:lnTo>
                                    <a:pt x="25437" y="8298"/>
                                  </a:lnTo>
                                  <a:cubicBezTo>
                                    <a:pt x="25449" y="8298"/>
                                    <a:pt x="25457" y="8239"/>
                                    <a:pt x="25457" y="8149"/>
                                  </a:cubicBezTo>
                                  <a:lnTo>
                                    <a:pt x="25457" y="7430"/>
                                  </a:lnTo>
                                  <a:lnTo>
                                    <a:pt x="25553" y="7430"/>
                                  </a:lnTo>
                                  <a:cubicBezTo>
                                    <a:pt x="25565" y="7430"/>
                                    <a:pt x="25573" y="7370"/>
                                    <a:pt x="25573" y="7280"/>
                                  </a:cubicBezTo>
                                  <a:lnTo>
                                    <a:pt x="25573" y="5992"/>
                                  </a:lnTo>
                                  <a:cubicBezTo>
                                    <a:pt x="25573" y="5902"/>
                                    <a:pt x="25565" y="5842"/>
                                    <a:pt x="25553" y="5842"/>
                                  </a:cubicBezTo>
                                  <a:lnTo>
                                    <a:pt x="25457" y="5842"/>
                                  </a:lnTo>
                                  <a:lnTo>
                                    <a:pt x="25457" y="5123"/>
                                  </a:lnTo>
                                  <a:cubicBezTo>
                                    <a:pt x="25457" y="5063"/>
                                    <a:pt x="25449" y="5003"/>
                                    <a:pt x="25437" y="5003"/>
                                  </a:cubicBezTo>
                                  <a:close/>
                                  <a:moveTo>
                                    <a:pt x="25849" y="7759"/>
                                  </a:moveTo>
                                  <a:lnTo>
                                    <a:pt x="25665" y="7759"/>
                                  </a:lnTo>
                                  <a:cubicBezTo>
                                    <a:pt x="25653" y="7759"/>
                                    <a:pt x="25645" y="7819"/>
                                    <a:pt x="25645" y="7909"/>
                                  </a:cubicBezTo>
                                  <a:lnTo>
                                    <a:pt x="25645" y="8688"/>
                                  </a:lnTo>
                                  <a:lnTo>
                                    <a:pt x="25541" y="8688"/>
                                  </a:lnTo>
                                  <a:cubicBezTo>
                                    <a:pt x="25529" y="8688"/>
                                    <a:pt x="25521" y="8748"/>
                                    <a:pt x="25521" y="8838"/>
                                  </a:cubicBezTo>
                                  <a:lnTo>
                                    <a:pt x="25521" y="9467"/>
                                  </a:lnTo>
                                  <a:lnTo>
                                    <a:pt x="25521" y="9467"/>
                                  </a:lnTo>
                                  <a:lnTo>
                                    <a:pt x="25521" y="10216"/>
                                  </a:lnTo>
                                  <a:cubicBezTo>
                                    <a:pt x="25521" y="10306"/>
                                    <a:pt x="25529" y="10366"/>
                                    <a:pt x="25541" y="10366"/>
                                  </a:cubicBezTo>
                                  <a:lnTo>
                                    <a:pt x="25645" y="10366"/>
                                  </a:lnTo>
                                  <a:lnTo>
                                    <a:pt x="25645" y="11145"/>
                                  </a:lnTo>
                                  <a:cubicBezTo>
                                    <a:pt x="25645" y="11234"/>
                                    <a:pt x="25653" y="11294"/>
                                    <a:pt x="25665" y="11294"/>
                                  </a:cubicBezTo>
                                  <a:lnTo>
                                    <a:pt x="25849" y="11294"/>
                                  </a:lnTo>
                                  <a:cubicBezTo>
                                    <a:pt x="25861" y="11294"/>
                                    <a:pt x="25869" y="11234"/>
                                    <a:pt x="25869" y="11145"/>
                                  </a:cubicBezTo>
                                  <a:lnTo>
                                    <a:pt x="25869" y="10366"/>
                                  </a:lnTo>
                                  <a:lnTo>
                                    <a:pt x="25973" y="10366"/>
                                  </a:lnTo>
                                  <a:cubicBezTo>
                                    <a:pt x="25985" y="10366"/>
                                    <a:pt x="25993" y="10306"/>
                                    <a:pt x="25993" y="10216"/>
                                  </a:cubicBezTo>
                                  <a:lnTo>
                                    <a:pt x="25993" y="8838"/>
                                  </a:lnTo>
                                  <a:cubicBezTo>
                                    <a:pt x="25993" y="8748"/>
                                    <a:pt x="25985" y="8688"/>
                                    <a:pt x="25973" y="8688"/>
                                  </a:cubicBezTo>
                                  <a:lnTo>
                                    <a:pt x="25869" y="8688"/>
                                  </a:lnTo>
                                  <a:lnTo>
                                    <a:pt x="25869" y="7909"/>
                                  </a:lnTo>
                                  <a:cubicBezTo>
                                    <a:pt x="25869" y="7849"/>
                                    <a:pt x="25861" y="7759"/>
                                    <a:pt x="25849" y="7759"/>
                                  </a:cubicBezTo>
                                  <a:close/>
                                  <a:moveTo>
                                    <a:pt x="25665" y="17256"/>
                                  </a:moveTo>
                                  <a:lnTo>
                                    <a:pt x="25849" y="17256"/>
                                  </a:lnTo>
                                  <a:cubicBezTo>
                                    <a:pt x="25861" y="17256"/>
                                    <a:pt x="25869" y="17196"/>
                                    <a:pt x="25869" y="17106"/>
                                  </a:cubicBezTo>
                                  <a:lnTo>
                                    <a:pt x="25869" y="16327"/>
                                  </a:lnTo>
                                  <a:lnTo>
                                    <a:pt x="25973" y="16327"/>
                                  </a:lnTo>
                                  <a:cubicBezTo>
                                    <a:pt x="25985" y="16327"/>
                                    <a:pt x="25993" y="16267"/>
                                    <a:pt x="25993" y="16178"/>
                                  </a:cubicBezTo>
                                  <a:lnTo>
                                    <a:pt x="25993" y="14799"/>
                                  </a:lnTo>
                                  <a:cubicBezTo>
                                    <a:pt x="25993" y="14710"/>
                                    <a:pt x="25985" y="14650"/>
                                    <a:pt x="25973" y="14650"/>
                                  </a:cubicBezTo>
                                  <a:lnTo>
                                    <a:pt x="25869" y="14650"/>
                                  </a:lnTo>
                                  <a:lnTo>
                                    <a:pt x="25869" y="13871"/>
                                  </a:lnTo>
                                  <a:cubicBezTo>
                                    <a:pt x="25869" y="13781"/>
                                    <a:pt x="25861" y="13721"/>
                                    <a:pt x="25849" y="13721"/>
                                  </a:cubicBezTo>
                                  <a:lnTo>
                                    <a:pt x="25665" y="13721"/>
                                  </a:lnTo>
                                  <a:cubicBezTo>
                                    <a:pt x="25653" y="13721"/>
                                    <a:pt x="25645" y="13781"/>
                                    <a:pt x="25645" y="13871"/>
                                  </a:cubicBezTo>
                                  <a:lnTo>
                                    <a:pt x="25645" y="14650"/>
                                  </a:lnTo>
                                  <a:lnTo>
                                    <a:pt x="25541" y="14650"/>
                                  </a:lnTo>
                                  <a:cubicBezTo>
                                    <a:pt x="25529" y="14650"/>
                                    <a:pt x="25521" y="14710"/>
                                    <a:pt x="25521" y="14799"/>
                                  </a:cubicBezTo>
                                  <a:lnTo>
                                    <a:pt x="25521" y="15429"/>
                                  </a:lnTo>
                                  <a:lnTo>
                                    <a:pt x="25521" y="15429"/>
                                  </a:lnTo>
                                  <a:lnTo>
                                    <a:pt x="25521" y="16178"/>
                                  </a:lnTo>
                                  <a:cubicBezTo>
                                    <a:pt x="25521" y="16267"/>
                                    <a:pt x="25529" y="16327"/>
                                    <a:pt x="25541" y="16327"/>
                                  </a:cubicBezTo>
                                  <a:lnTo>
                                    <a:pt x="25645" y="16327"/>
                                  </a:lnTo>
                                  <a:lnTo>
                                    <a:pt x="25645" y="17106"/>
                                  </a:lnTo>
                                  <a:cubicBezTo>
                                    <a:pt x="25645" y="17166"/>
                                    <a:pt x="25653" y="17256"/>
                                    <a:pt x="25665" y="172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group w14:anchorId="3BB2CB54" id="Group 9" o:spid="_x0000_s1026" style="position:absolute;margin-left:0;margin-top:0;width:727.9pt;height:1in;z-index:-251635712;mso-position-horizontal:center;mso-position-horizontal-relative:margin;mso-position-vertical:bottom;mso-position-vertical-relative:page;mso-width-relative:margin" coordsize="92456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">
                  <v:rect id="Rectangle" o:spid="_x0000_s1027" style="position:absolute;top:501;width:92456;height:8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" fillcolor="#264d2b [3204]" stroked="f" strokeweight="1pt">
                    <v:stroke miterlimit="4"/>
                    <v:textbox inset="3pt,3pt,3pt,3pt"/>
                  </v:rect>
                  <v:shape id="Shape" o:spid="_x0000_s1028" style="position:absolute;width:92456;height:9144;visibility:visible;mso-wrap-style:square;v-text-anchor:middle" coordsize="26989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" path="m24293,14889r-68,l24225,14380v,-60,-8,-120,-16,-120l24089,14260v-8,,-16,60,-16,120l24073,14889r-68,c23997,14889,23989,14949,23989,15009r,899c23989,15968,23997,16028,24005,16028r68,l24073,16537v,60,8,120,16,120l24209,16657v8,,16,-60,16,-120l24225,16028r68,c24301,16028,24309,15968,24309,15908r,-899c24305,14919,24301,14889,24293,14889xm23873,6022r-64,l23809,5542v,-60,-4,-90,-12,-90l23689,5452v-8,,-12,30,-12,90l23677,6022r-64,c23605,6022,23601,6052,23601,6111r,809c23601,6980,23605,7010,23613,7010r64,l23677,7490v,59,4,89,12,89l23797,7579v8,,12,-30,12,-89l23809,7010r64,c23881,7010,23885,6980,23885,6920r,-809c23889,6052,23881,6022,23873,6022xm24293,20761r-68,l24225,20252v,-60,-8,-120,-16,-120l24089,20132v-8,,-16,60,-16,120l24073,20761r-68,c23997,20761,23989,20821,23989,20881r,719l24305,21600r,-719c24305,20821,24301,20761,24293,20761xm24293,9017r-68,l24225,8508v,-60,-8,-120,-16,-120l24089,8388v-8,,-16,60,-16,120l24073,9017r-68,c23997,9017,23989,9077,23989,9137r,899c23989,10096,23997,10156,24005,10156r68,l24073,10665v,60,8,120,16,120l24209,10785v8,,16,-60,16,-120l24225,10156r68,c24301,10156,24309,10096,24309,10036r,-899c24305,9047,24301,9017,24293,9017xm24293,3116r-68,l24225,2606v,-60,-8,-119,-16,-119l24089,2487v-8,,-16,59,-16,119l24073,3116r-68,c23997,3116,23989,3176,23989,3236r,898c23989,4194,23997,4254,24005,4254r68,l24073,4763v,60,8,120,16,120l24209,4883v8,,16,-60,16,-120l24225,4254r68,c24301,4254,24309,4194,24309,4134r,-898c24305,3176,24301,3116,24293,3116xm23873,17825r-64,l23809,17346v,-60,-4,-90,-12,-90l23689,17256v-8,,-12,30,-12,90l23677,17825r-64,c23605,17825,23601,17855,23601,17915r,809c23601,18784,23605,18814,23613,18814r64,l23677,19293v,60,4,90,12,90l23797,19383v8,,12,-30,12,-90l23809,18814r64,c23881,18814,23885,18784,23885,18724r,-809c23889,17855,23881,17825,23873,17825xm23873,11893r-64,l23809,11414v,-60,-4,-90,-12,-90l23689,11324v-8,,-12,30,-12,90l23677,11893r-64,c23605,11893,23601,11923,23601,11983r,809c23601,12852,23605,12882,23613,12882r64,l23677,13361v,60,4,90,12,90l23797,13451v8,,12,-30,12,-90l23809,12882r64,c23881,12882,23885,12852,23885,12792r,-809c23889,11923,23881,11893,23873,11893xm23461,14979r-56,l23405,14560v,-60,-4,-90,-12,-90l23297,14470v-8,,-12,30,-12,90l23285,14979r-56,c23221,14979,23217,15009,23217,15069r,719c23217,15848,23221,15878,23229,15878r56,l23285,16297v,60,4,90,12,90l23393,16387v8,,12,-30,12,-90l23405,15878r56,c23469,15878,23473,15848,23473,15788r,-719c23469,15039,23465,14979,23461,14979xm23461,20881r-56,l23405,20462v,-60,-4,-90,-12,-90l23297,20372v-8,,-12,30,-12,90l23285,20881r-56,c23221,20881,23217,20911,23217,20971r,629l23473,21600r,-629c23469,20911,23465,20881,23461,20881xm23461,9107r-56,l23405,8688v,-60,-4,-90,-12,-90l23297,8598v-8,,-12,30,-12,90l23285,9107r-56,c23221,9107,23217,9137,23217,9197r,719c23217,9976,23221,10006,23229,10006r56,l23285,10426v,59,4,89,12,89l23393,10515v8,,12,-30,12,-89l23405,10006r56,c23469,10006,23473,9976,23473,9916r,-719c23469,9137,23465,9107,23461,9107xm24709,11774r-76,l24633,11204v,-59,-8,-119,-16,-119l24485,11085v-8,,-16,60,-16,119l24469,11774r-76,c24385,11774,24377,11834,24377,11893r,1019c24377,12972,24385,13032,24393,13032r76,l24469,13601v,60,8,120,16,120l24621,13721v8,,16,-60,16,-120l24637,13032r76,c24721,13032,24729,12972,24729,12912r,-1019c24725,11834,24717,11774,24709,11774xm23461,3236r-56,l23405,2816v,-60,-4,-90,-12,-90l23297,2726v-8,,-12,30,-12,90l23285,3236r-56,c23221,3236,23217,3265,23217,3325r,719c23217,4104,23221,4134,23229,4134r56,l23285,4554v,60,4,90,12,90l23393,4644v8,,12,-30,12,-90l23405,4134r56,c23469,4134,23473,4104,23473,4044r,-719c23469,3265,23465,3236,23461,3236xm24709,17705r-76,l24633,17136v,-60,-8,-120,-16,-120l24485,17016v-8,,-16,60,-16,120l24469,17705r-76,c24385,17705,24377,17765,24377,17825r,1019c24377,18904,24385,18964,24393,18964r76,l24469,19533v,60,8,120,16,120l24621,19653v8,,16,-60,16,-120l24637,18964r76,c24721,18964,24729,18904,24729,18844r,-1019c24725,17765,24717,17705,24709,17705xm25273,14110r164,c25449,14110,25457,14050,25457,13961r,-719l25553,13242v12,,20,-60,20,-150l25573,11864v,-90,-8,-150,-20,-150l25457,11714r,-719c25457,10905,25449,10845,25437,10845r-164,c25261,10845,25253,10905,25253,10995r,719l25157,11714v-12,,-20,60,-20,150l25137,12433r,l25137,13122v,90,8,150,20,150l25253,13272r,719c25253,14050,25261,14110,25273,14110xm25573,19054r,-1229c25573,17735,25565,17675,25553,17675r-96,l25457,16956v,-89,-8,-149,-20,-149l25273,16807v-12,,-20,60,-20,149l25253,17675r-96,c25145,17675,25137,17735,25137,17825r,569l25137,18394r,689c25137,19173,25145,19233,25157,19233r96,l25253,19952v,90,8,150,20,150l25437,20102v12,,20,-60,20,-150l25457,19233r96,c25561,19203,25573,19143,25573,19054xm24757,10126v,60,8,120,16,120l24857,10246r,629c24857,10935,24865,10995,24873,10995r148,c25029,10995,25037,10935,25037,10875r,-629l25121,10246v8,,16,-60,16,-120l25137,9017v,-59,-8,-119,-16,-119l25045,8898r,-629c25045,8209,25037,8149,25029,8149r-148,c24873,8149,24865,8209,24865,8269r,629l24781,8898v-8,,-16,60,-16,119l24765,10126r-8,xm24757,15998v,60,8,120,16,120l24857,16118r,629c24857,16807,24865,16867,24873,16867r148,c25029,16867,25037,16807,25037,16747r,-629l25121,16118v8,,16,-60,16,-120l25137,14889v,-60,-8,-120,-16,-120l25045,14769r,-629c25045,14080,25037,14021,25029,14021r-148,c24873,14021,24865,14080,24865,14140r,629l24781,14769v-8,,-16,60,-16,120l24765,15998r-8,xm,l,2238,25253,2127r,150c25253,2367,25261,2427,25273,2427r164,c25449,2427,25457,2367,25457,2277r,-150l25645,2127r,719l25541,2846v-12,,-20,60,-20,150l25521,3625r,l25521,4374v,90,8,150,20,150l25645,4524r,779c25645,5392,25653,5452,25665,5452r184,c25861,5452,25869,5392,25869,5303r,-779l25973,4524v12,,20,-60,20,-150l25993,2996v,-90,-8,-150,-20,-150l25869,2846r,-719l26033,2127r,509c26033,2726,26045,2816,26057,2816r204,l26265,2816r,30l26265,4554v,119,12,209,28,209l26425,4763r,989c26425,5872,26437,5962,26453,5962r184,l26637,7400r-184,c26445,7400,26437,7430,26433,7490r,-1468c26433,5932,26421,5842,26409,5842r-124,l26285,4973v,-90,-12,-180,-24,-180l26057,4793v-12,,-24,90,-24,180l26033,5842r-116,c25905,5842,25893,5932,25893,6022r,1527c25893,7639,25905,7729,25917,7729r116,l26033,8598v,90,12,180,24,180l26261,8778r4,l26265,10455v,120,12,210,28,210l26425,10665r,989c26425,11774,26437,11863,26453,11863r184,l26637,13301r-184,c26445,13301,26437,13331,26433,13391r,-1468c26433,11834,26421,11744,26409,11744r-124,l26285,10785v,-90,-12,-180,-24,-180l26057,10605v-12,,-24,90,-24,180l26033,11654r-116,c25905,11654,25893,11744,25893,11834r,1527c25893,13451,25905,13541,25917,13541r116,l26033,14410v,90,12,180,24,180l26261,14590r4,l26265,16267v,120,12,210,28,210l26425,16477r,989c26425,17586,26437,17675,26453,17675r184,l26637,19113r-184,c26445,19113,26437,19143,26433,19203r,-1528c26433,17586,26421,17496,26409,17496r-124,l26285,16627v,-90,-12,-180,-24,-180l26057,16447v-12,,-24,90,-24,180l26033,17496r-116,c25905,17496,25893,17586,25893,17675r,1528c25893,19293,25905,19383,25917,19383r116,l26033,20252v,90,12,180,24,180l26261,20432r4,l26265,20462r,1108l26861,21570r,-689l26989,20881r,-4943l26861,15938r,-899l26989,15039r,-4943l26861,10096r,-929l26989,9167r,-4943l26861,4224r,-988l26989,3236r,-1139l26989,2097,26989,,,xm26421,2636r-132,l26281,2636r,-30l26281,2097r136,l26417,2636r4,xm26421,8508r-132,l26285,8508r,-839l26401,7669v8,,16,-30,20,-90l26421,8508xm26421,14410r-132,l26285,14410r,-839l26401,13571v8,,16,-30,20,-90l26421,14410xm26421,20282r-132,l26281,20282r,-30l26281,19383r116,c26405,19383,26413,19353,26417,19293r,989l26421,20282xm26809,20282r-108,l26701,19623r108,l26809,20282xm26809,17286r-108,l26701,16507r108,l26809,17286xm26809,14410r-108,l26701,13781r108,l26809,14410xm26809,11444r-108,l26701,10605r108,l26809,11444xm26809,8508r-108,l26701,7879r108,l26809,8508xm26809,5572r-108,l26701,4733r108,l26809,5572xm26809,2636r-108,l26701,2127r108,l26809,2636xm24709,5902r-76,l24633,5333v,-60,-8,-120,-16,-120l24485,5213v-8,,-16,60,-16,120l24469,5902r-76,c24385,5902,24377,5962,24377,6022r,1018c24377,7100,24385,7160,24393,7160r76,l24469,7729v,60,8,120,16,120l24621,7849v8,,16,-60,16,-120l24637,7160r76,c24721,7160,24729,7100,24729,7040r,-1018c24725,5932,24717,5902,24709,5902xm25977,20462r-104,l25873,19683v,-90,-8,-150,-20,-150l25669,19533v-12,,-20,60,-20,150l25649,20462r-104,c25533,20462,25525,20521,25525,20611r,629l25525,21240r,330l26005,21570r,-959c25997,20551,25989,20462,25977,20462xm25029,2217r-148,c24873,2217,24865,2277,24865,2337r,629l24781,2966v-8,,-16,60,-16,120l24765,4194v,60,8,120,16,120l24865,4314r,629c24865,5003,24873,5063,24881,5063r148,c25037,5063,25045,5003,25045,4943r,-629l25129,4314v8,,16,-60,16,-120l25145,3086v,-60,-8,-120,-16,-120l25045,2966r,-629c25045,2277,25037,2217,25029,2217xm25129,20641r-84,l25045,20012v,-60,-8,-120,-16,-120l24881,19892v-8,,-16,60,-16,120l24865,20641r-84,c24773,20641,24765,20701,24765,20761r,839l25153,21600r,-839c25149,20701,25141,20641,25129,20641xm25437,5003r-164,c25261,5003,25253,5063,25253,5153r,719l25157,5872v-12,,-20,60,-20,150l25137,6591r,l25137,7280v,90,8,150,20,150l25253,7430r,719c25253,8239,25261,8298,25273,8298r164,c25449,8298,25457,8239,25457,8149r,-719l25553,7430v12,,20,-60,20,-150l25573,5992v,-90,-8,-150,-20,-150l25457,5842r,-719c25457,5063,25449,5003,25437,5003xm25849,7759r-184,c25653,7759,25645,7819,25645,7909r,779l25541,8688v-12,,-20,60,-20,150l25521,9467r,l25521,10216v,90,8,150,20,150l25645,10366r,779c25645,11234,25653,11294,25665,11294r184,c25861,11294,25869,11234,25869,11145r,-779l25973,10366v12,,20,-60,20,-150l25993,8838v,-90,-8,-150,-20,-150l25869,8688r,-779c25869,7849,25861,7759,25849,7759xm25665,17256r184,c25861,17256,25869,17196,25869,17106r,-779l25973,16327v12,,20,-60,20,-149l25993,14799v,-89,-8,-149,-20,-149l25869,14650r,-779c25869,13781,25861,13721,25849,13721r-184,c25653,13721,25645,13781,25645,13871r,779l25541,14650v-12,,-20,60,-20,149l25521,15429r,l25521,16178v,89,8,149,20,149l25645,16327r,779c25645,17166,25653,17256,25665,17256xe" fillcolor="#60b966 [3205]" stroked="f" strokeweight="1pt">
                    <v:stroke miterlimit="4" joinstyle="miter"/>
                    <v:path arrowok="t" o:extrusionok="f" o:connecttype="custom" o:connectlocs="8322033,630301;8298739,630301;8298739,608753;8293258,603673;8252149,603673;8246668,608753;8246668,630301;8223374,630301;8217892,635381;8217892,673439;8223374,678519;8246668,678519;8246668,700066;8252149,705146;8293258,705146;8298739,700066;8298739,678519;8322033,678519;8327515,673439;8327515,635381;8322033,630301;8178154,254931;8156230,254931;8156230,234611;8152119,230801;8115122,230801;8111011,234611;8111011,254931;8089086,254931;8084976,258699;8084976,292947;8089086,296757;8111011,296757;8111011,317077;8115122,320844;8152119,320844;8156230,317077;8156230,296757;8178154,296757;8182265,292947;8182265,258699;8178154,254931;8322033,878882;8298739,878882;8298739,857335;8293258,852255;8252149,852255;8246668,857335;8246668,878882;8223374,878882;8217892,883962;8217892,914400;8326144,914400;8326144,883962;8322033,878882;8322033,381720;8298739,381720;8298739,360172;8293258,355092;8252149,355092;8246668,360172;8246668,381720;8223374,381720;8217892,386800;8217892,424857;8223374,429937;8246668,429937;8246668,451485;8252149,456565;8293258,456565;8298739,451485;8298739,429937;8322033,429937;8327515,424857;8327515,386800;8322033,381720;8322033,131911;8298739,131911;8298739,110321;8293258,105283;8252149,105283;8246668,110321;8246668,131911;8223374,131911;8217892,136991;8217892,175006;8223374,180086;8246668,180086;8246668,201634;8252149,206714;8293258,206714;8298739,201634;8298739,180086;8322033,180086;8327515,175006;8327515,136991;8322033,131911;8178154,754592;8156230,754592;8156230,734314;8152119,730504;8115122,730504;8111011,734314;8111011,754592;8089086,754592;8084976,758402;8084976,792649;8089086,796459;8111011,796459;8111011,816737;8115122,820547;8152119,820547;8156230,816737;8156230,796459;8178154,796459;8182265,792649;8182265,758402;8178154,754592;8178154,503470;8156230,503470;8156230,483193;8152119,479383;8115122,479383;8111011,483193;8111011,503470;8089086,503470;8084976,507280;8084976,541528;8089086,545338;8111011,545338;8111011,565616;8115122,569426;8152119,569426;8156230,565616;8156230,545338;8178154,545338;8182265,541528;8182265,507280;8178154,503470;8037016,634111;8017832,634111;8017832,616373;8013721,612563;7980835,612563;7976724,616373;7976724,634111;7957540,634111;7953429,637921;7953429,668359;7957540,672169;7976724,672169;7976724,689906;7980835,693716;8013721,693716;8017832,689906;8017832,672169;8037016,672169;8041127,668359;8041127,637921;8037016,634111;8037016,883962;8017832,883962;8017832,866225;8013721,862415;7980835,862415;7976724,866225;7976724,883962;7957540,883962;7953429,887772;7953429,914400;8041127,914400;8041127,887772;8037016,883962;8037016,385530;8017832,385530;8017832,367792;8013721,363982;7980835,363982;7976724,367792;7976724,385530;7957540,385530;7953429,389340;7953429,419777;7957540,423587;7976724,423587;7976724,441367;7980835,445135;8013721,445135;8017832,441367;8017832,423587;8037016,423587;8041127,419777;8041127,389340;8037016,385530;8464542,498433;8438507,498433;8438507,474303;8433026,469265;8387807,469265;8382326,474303;8382326,498433;8356290,498433;8350809,503470;8350809,546608;8356290,551688;8382326,551688;8382326,575776;8387807,580856;8434396,580856;8439877,575776;8439877,551688;8465913,551688;8471394,546608;8471394,503470;8464542,498433;8037016,136991;8017832,136991;8017832,119211;8013721,115401;7980835,115401;7976724,119211;7976724,136991;7957540,136991;7953429,140758;7953429,171196;7957540,175006;7976724,175006;7976724,192786;7980835,196596;8013721,196596;8017832,192786;8017832,175006;8037016,175006;8041127,171196;8041127,140758;8037016,136991;8464542,749512;8438507,749512;8438507,725424;8433026,720344;8387807,720344;8382326,725424;8382326,749512;8356290,749512;8350809,754592;8350809,797729;8356290,802809;8382326,802809;8382326,826897;8387807,831977;8434396,831977;8439877,826897;8439877,802809;8465913,802809;8471394,797729;8471394,754592;8464542,749512;8657751,597323;8713933,597323;8720784,591016;8720784,560578;8753671,560578;8760522,554228;8760522,502243;8753671,495893;8720784,495893;8720784,465455;8713933,459105;8657751,459105;8650900,465455;8650900,495893;8618013,495893;8611162,502243;8611162,526330;8611162,526330;8611162,555498;8618013,561848;8650900,561848;8650900,592286;8657751,597323;8760522,806619;8760522,754592;8753671,748242;8720784,748242;8720784,717804;8713933,711496;8657751,711496;8650900,717804;8650900,748242;8618013,748242;8611162,754592;8611162,778679;8611162,778679;8611162,807847;8618013,814197;8650900,814197;8650900,844635;8657751,850985;8713933,850985;8720784,844635;8720784,814197;8753671,814197;8760522,806619;8480986,428667;8486467,433747;8515242,433747;8515242,460375;8520724,465455;8571424,465455;8576905,460375;8576905,433747;8605681,433747;8611162,428667;8611162,381720;8605681,376682;8579645,376682;8579645,350054;8574164,344974;8523464,344974;8517983,350054;8517983,376682;8489207,376682;8483726,381720;8483726,428667;8480986,428667;8480986,677249;8486467,682329;8515242,682329;8515242,708956;8520724,714036;8571424,714036;8576905,708956;8576905,682329;8605681,682329;8611162,677249;8611162,630301;8605681,625221;8579645,625221;8579645,598593;8574164,593556;8523464,593556;8517983,598593;8517983,625221;8489207,625221;8483726,630301;8483726,677249;8480986,677249;0,0;0,94742;8650900,90043;8650900,96393;8657751,102743;8713933,102743;8720784,96393;8720784,90043;8785187,90043;8785187,120481;8749560,120481;8742708,126831;8742708,153458;8742708,153458;8742708,185166;8749560,191516;8785187,191516;8785187,224494;8792038,230801;8855071,230801;8861923,224494;8861923,191516;8897550,191516;8904401,185166;8904401,126831;8897550,120481;8861923,120481;8861923,90043;8918104,90043;8918104,111591;8926326,119211;8996210,119211;8997580,119211;8997580,120481;8997580,192786;9007172,201634;9052391,201634;9052391,243501;9061983,252391;9125016,252391;9125016,313267;9061983,313267;9055132,317077;9055132,254931;9046910,247311;9004431,247311;9004431,210524;8996210,202904;8926326,202904;8918104,210524;8918104,247311;8878366,247311;8870144,254931;8870144,319574;8878366,327194;8918104,327194;8918104,363982;8926326,371602;8996210,371602;8997580,371602;8997580,442595;9007172,451485;9052391,451485;9052391,493353;9061983,502200;9125016,502200;9125016,563076;9061983,563076;9055132,566886;9055132,504740;9046910,497163;9004431,497163;9004431,456565;8996210,448945;8926326,448945;8918104,456565;8918104,493353;8878366,493353;8870144,500973;8870144,565616;8878366,573236;8918104,573236;8918104,610023;8926326,617643;8996210,617643;8997580,617643;8997580,688636;9007172,697526;9052391,697526;9052391,739394;9061983,748242;9125016,748242;9125016,809117;9061983,809117;9055132,812927;9055132,748242;9046910,740664;9004431,740664;9004431,703876;8996210,696256;8926326,696256;8918104,703876;8918104,740664;8878366,740664;8870144,748242;8870144,812927;8878366,820547;8918104,820547;8918104,857335;8926326,864955;8996210,864955;8997580,864955;8997580,866225;8997580,913130;9201751,913130;9201751,883962;9245600,883962;9245600,674709;9201751,674709;9201751,636651;9245600,636651;9245600,427397;9201751,427397;9201751,388070;9245600,388070;9245600,178816;9201751,178816;9201751,136991;9245600,136991;9245600,88773;9245600,88773;9245600,0;0,0;9051021,111591;9005802,111591;9003061,111591;9003061,110321;9003061,88773;9049650,88773;9049650,111591;9051021,111591;9051021,360172;9005802,360172;9004431,360172;9004431,324654;9044169,324654;9051021,320844;9051021,360172;9051021,610023;9005802,610023;9004431,610023;9004431,574506;9044169,574506;9051021,570696;9051021,610023;9051021,858605;9005802,858605;9003061,858605;9003061,857335;9003061,820547;9042799,820547;9049650,816737;9049650,858605;9051021,858605;9183938,858605;9146940,858605;9146940,830707;9183938,830707;9183938,858605;9183938,731774;9146940,731774;9146940,698796;9183938,698796;9183938,731774;9183938,610023;9146940,610023;9146940,583396;9183938,583396;9183938,610023;9183938,484463;9146940,484463;9146940,448945;9183938,448945;9183938,484463;9183938,360172;9146940,360172;9146940,333544;9183938,333544;9183938,360172;9183938,235881;9146940,235881;9146940,200364;9183938,200364;9183938,235881;9183938,111591;9146940,111591;9146940,90043;9183938,90043;9183938,111591;8464542,249851;8438507,249851;8438507,225764;8433026,220684;8387807,220684;8382326,225764;8382326,249851;8356290,249851;8350809,254931;8350809,298027;8356290,303107;8382326,303107;8382326,327194;8387807,332274;8434396,332274;8439877,327194;8439877,303107;8465913,303107;8471394,298027;8471394,254931;8464542,249851;8898920,866225;8863293,866225;8863293,833247;8856441,826897;8793409,826897;8786557,833247;8786557,866225;8750930,866225;8744079,872532;8744079,899160;8744079,899160;8744079,913130;8908512,913130;8908512,872532;8898920,866225;8574164,93853;8523464,93853;8517983,98933;8517983,125561;8489207,125561;8483726,130641;8483726,177546;8489207,182626;8517983,182626;8517983,209254;8523464,214334;8574164,214334;8579645,209254;8579645,182626;8608421,182626;8613902,177546;8613902,130641;8608421,125561;8579645,125561;8579645,98933;8574164,93853;8608421,873802;8579645,873802;8579645,847175;8574164,842095;8523464,842095;8517983,847175;8517983,873802;8489207,873802;8483726,878882;8483726,914400;8616643,914400;8616643,878882;8608421,873802;8713933,211794;8657751,211794;8650900,218144;8650900,248581;8618013,248581;8611162,254931;8611162,279019;8611162,279019;8611162,308187;8618013,314537;8650900,314537;8650900,344974;8657751,351282;8713933,351282;8720784,344974;8720784,314537;8753671,314537;8760522,308187;8760522,253661;8753671,247311;8720784,247311;8720784,216874;8713933,211794;8855071,328464;8792038,328464;8785187,334814;8785187,367792;8749560,367792;8742708,374142;8742708,400770;8742708,400770;8742708,432477;8749560,438827;8785187,438827;8785187,471805;8792038,478113;8855071,478113;8861923,471805;8861923,438827;8897550,438827;8904401,432477;8904401,374142;8897550,367792;8861923,367792;8861923,334814;8855071,328464;8792038,730504;8855071,730504;8861923,724154;8861923,691176;8897550,691176;8904401,684869;8904401,626491;8897550,620183;8861923,620183;8861923,587206;8855071,580856;8792038,580856;8785187,587206;8785187,620183;8749560,620183;8742708,626491;8742708,653161;8742708,653161;8742708,684869;8749560,691176;8785187,691176;8785187,724154;8792038,73050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/v:shape>
                  <w10:wrap anchorx="margin" anchory="page"/>
                </v:group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082869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9F94BB" w14:textId="77777777" w:rsidR="005235DF" w:rsidRDefault="005235DF" w:rsidP="001900D7">
        <w:pPr>
          <w:pStyle w:val="Footer"/>
          <w:jc w:val="cen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723776" behindDoc="1" locked="0" layoutInCell="1" allowOverlap="1" wp14:anchorId="544418DF" wp14:editId="537AFBBA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6858000" cy="914400"/>
                  <wp:effectExtent l="0" t="0" r="0" b="0"/>
                  <wp:wrapNone/>
                  <wp:docPr id="10" name="Group 10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858000" cy="914400"/>
                            <a:chOff x="0" y="0"/>
                            <a:chExt cx="6858000" cy="914400"/>
                          </a:xfrm>
                        </wpg:grpSpPr>
                        <wps:wsp>
                          <wps:cNvPr id="23" name="Rectangle"/>
                          <wps:cNvSpPr/>
                          <wps:spPr>
                            <a:xfrm>
                              <a:off x="0" y="50104"/>
                              <a:ext cx="6858000" cy="859155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" name="Shape"/>
                          <wps:cNvSpPr/>
                          <wps:spPr>
                            <a:xfrm>
                              <a:off x="0" y="0"/>
                              <a:ext cx="6858000" cy="9144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8904" y="14889"/>
                                  </a:moveTo>
                                  <a:lnTo>
                                    <a:pt x="18836" y="14889"/>
                                  </a:lnTo>
                                  <a:lnTo>
                                    <a:pt x="18836" y="14380"/>
                                  </a:lnTo>
                                  <a:cubicBezTo>
                                    <a:pt x="18836" y="14320"/>
                                    <a:pt x="18828" y="14260"/>
                                    <a:pt x="18820" y="14260"/>
                                  </a:cubicBezTo>
                                  <a:lnTo>
                                    <a:pt x="18700" y="14260"/>
                                  </a:lnTo>
                                  <a:cubicBezTo>
                                    <a:pt x="18692" y="14260"/>
                                    <a:pt x="18684" y="14320"/>
                                    <a:pt x="18684" y="14380"/>
                                  </a:cubicBezTo>
                                  <a:lnTo>
                                    <a:pt x="18684" y="14889"/>
                                  </a:lnTo>
                                  <a:lnTo>
                                    <a:pt x="18616" y="14889"/>
                                  </a:lnTo>
                                  <a:cubicBezTo>
                                    <a:pt x="18608" y="14889"/>
                                    <a:pt x="18600" y="14949"/>
                                    <a:pt x="18600" y="15009"/>
                                  </a:cubicBezTo>
                                  <a:lnTo>
                                    <a:pt x="18600" y="15908"/>
                                  </a:lnTo>
                                  <a:cubicBezTo>
                                    <a:pt x="18600" y="15968"/>
                                    <a:pt x="18608" y="16028"/>
                                    <a:pt x="18616" y="16028"/>
                                  </a:cubicBezTo>
                                  <a:lnTo>
                                    <a:pt x="18684" y="16028"/>
                                  </a:lnTo>
                                  <a:lnTo>
                                    <a:pt x="18684" y="16537"/>
                                  </a:lnTo>
                                  <a:cubicBezTo>
                                    <a:pt x="18684" y="16597"/>
                                    <a:pt x="18692" y="16657"/>
                                    <a:pt x="18700" y="16657"/>
                                  </a:cubicBezTo>
                                  <a:lnTo>
                                    <a:pt x="18820" y="16657"/>
                                  </a:lnTo>
                                  <a:cubicBezTo>
                                    <a:pt x="18828" y="16657"/>
                                    <a:pt x="18836" y="16597"/>
                                    <a:pt x="18836" y="16537"/>
                                  </a:cubicBezTo>
                                  <a:lnTo>
                                    <a:pt x="18836" y="16028"/>
                                  </a:lnTo>
                                  <a:lnTo>
                                    <a:pt x="18904" y="16028"/>
                                  </a:lnTo>
                                  <a:cubicBezTo>
                                    <a:pt x="18912" y="16028"/>
                                    <a:pt x="18920" y="15968"/>
                                    <a:pt x="18920" y="15908"/>
                                  </a:cubicBezTo>
                                  <a:lnTo>
                                    <a:pt x="18920" y="15009"/>
                                  </a:lnTo>
                                  <a:cubicBezTo>
                                    <a:pt x="18916" y="14919"/>
                                    <a:pt x="18912" y="14889"/>
                                    <a:pt x="18904" y="14889"/>
                                  </a:cubicBezTo>
                                  <a:close/>
                                  <a:moveTo>
                                    <a:pt x="18484" y="6022"/>
                                  </a:moveTo>
                                  <a:lnTo>
                                    <a:pt x="18420" y="6022"/>
                                  </a:lnTo>
                                  <a:lnTo>
                                    <a:pt x="18420" y="5542"/>
                                  </a:lnTo>
                                  <a:cubicBezTo>
                                    <a:pt x="18420" y="5482"/>
                                    <a:pt x="18416" y="5452"/>
                                    <a:pt x="18408" y="5452"/>
                                  </a:cubicBezTo>
                                  <a:lnTo>
                                    <a:pt x="18300" y="5452"/>
                                  </a:lnTo>
                                  <a:cubicBezTo>
                                    <a:pt x="18292" y="5452"/>
                                    <a:pt x="18288" y="5482"/>
                                    <a:pt x="18288" y="5542"/>
                                  </a:cubicBezTo>
                                  <a:lnTo>
                                    <a:pt x="18288" y="6022"/>
                                  </a:lnTo>
                                  <a:lnTo>
                                    <a:pt x="18224" y="6022"/>
                                  </a:lnTo>
                                  <a:cubicBezTo>
                                    <a:pt x="18216" y="6022"/>
                                    <a:pt x="18212" y="6052"/>
                                    <a:pt x="18212" y="6111"/>
                                  </a:cubicBezTo>
                                  <a:lnTo>
                                    <a:pt x="18212" y="6920"/>
                                  </a:lnTo>
                                  <a:cubicBezTo>
                                    <a:pt x="18212" y="6980"/>
                                    <a:pt x="18216" y="7010"/>
                                    <a:pt x="18224" y="7010"/>
                                  </a:cubicBezTo>
                                  <a:lnTo>
                                    <a:pt x="18288" y="7010"/>
                                  </a:lnTo>
                                  <a:lnTo>
                                    <a:pt x="18288" y="7490"/>
                                  </a:lnTo>
                                  <a:cubicBezTo>
                                    <a:pt x="18288" y="7549"/>
                                    <a:pt x="18292" y="7579"/>
                                    <a:pt x="18300" y="7579"/>
                                  </a:cubicBezTo>
                                  <a:lnTo>
                                    <a:pt x="18408" y="7579"/>
                                  </a:lnTo>
                                  <a:cubicBezTo>
                                    <a:pt x="18416" y="7579"/>
                                    <a:pt x="18420" y="7549"/>
                                    <a:pt x="18420" y="7490"/>
                                  </a:cubicBezTo>
                                  <a:lnTo>
                                    <a:pt x="18420" y="7010"/>
                                  </a:lnTo>
                                  <a:lnTo>
                                    <a:pt x="18484" y="7010"/>
                                  </a:lnTo>
                                  <a:cubicBezTo>
                                    <a:pt x="18492" y="7010"/>
                                    <a:pt x="18496" y="6980"/>
                                    <a:pt x="18496" y="6920"/>
                                  </a:cubicBezTo>
                                  <a:lnTo>
                                    <a:pt x="18496" y="6111"/>
                                  </a:lnTo>
                                  <a:cubicBezTo>
                                    <a:pt x="18500" y="6052"/>
                                    <a:pt x="18492" y="6022"/>
                                    <a:pt x="18484" y="6022"/>
                                  </a:cubicBezTo>
                                  <a:close/>
                                  <a:moveTo>
                                    <a:pt x="18904" y="20761"/>
                                  </a:moveTo>
                                  <a:lnTo>
                                    <a:pt x="18836" y="20761"/>
                                  </a:lnTo>
                                  <a:lnTo>
                                    <a:pt x="18836" y="20252"/>
                                  </a:lnTo>
                                  <a:cubicBezTo>
                                    <a:pt x="18836" y="20192"/>
                                    <a:pt x="18828" y="20132"/>
                                    <a:pt x="18820" y="20132"/>
                                  </a:cubicBezTo>
                                  <a:lnTo>
                                    <a:pt x="18700" y="20132"/>
                                  </a:lnTo>
                                  <a:cubicBezTo>
                                    <a:pt x="18692" y="20132"/>
                                    <a:pt x="18684" y="20192"/>
                                    <a:pt x="18684" y="20252"/>
                                  </a:cubicBezTo>
                                  <a:lnTo>
                                    <a:pt x="18684" y="20761"/>
                                  </a:lnTo>
                                  <a:lnTo>
                                    <a:pt x="18616" y="20761"/>
                                  </a:lnTo>
                                  <a:cubicBezTo>
                                    <a:pt x="18608" y="20761"/>
                                    <a:pt x="18600" y="20821"/>
                                    <a:pt x="18600" y="20881"/>
                                  </a:cubicBezTo>
                                  <a:lnTo>
                                    <a:pt x="18600" y="21600"/>
                                  </a:lnTo>
                                  <a:lnTo>
                                    <a:pt x="18916" y="21600"/>
                                  </a:lnTo>
                                  <a:lnTo>
                                    <a:pt x="18916" y="20881"/>
                                  </a:lnTo>
                                  <a:cubicBezTo>
                                    <a:pt x="18916" y="20821"/>
                                    <a:pt x="18912" y="20761"/>
                                    <a:pt x="18904" y="20761"/>
                                  </a:cubicBezTo>
                                  <a:close/>
                                  <a:moveTo>
                                    <a:pt x="18904" y="9017"/>
                                  </a:moveTo>
                                  <a:lnTo>
                                    <a:pt x="18836" y="9017"/>
                                  </a:lnTo>
                                  <a:lnTo>
                                    <a:pt x="18836" y="8508"/>
                                  </a:lnTo>
                                  <a:cubicBezTo>
                                    <a:pt x="18836" y="8448"/>
                                    <a:pt x="18828" y="8388"/>
                                    <a:pt x="18820" y="8388"/>
                                  </a:cubicBezTo>
                                  <a:lnTo>
                                    <a:pt x="18700" y="8388"/>
                                  </a:lnTo>
                                  <a:cubicBezTo>
                                    <a:pt x="18692" y="8388"/>
                                    <a:pt x="18684" y="8448"/>
                                    <a:pt x="18684" y="8508"/>
                                  </a:cubicBezTo>
                                  <a:lnTo>
                                    <a:pt x="18684" y="9017"/>
                                  </a:lnTo>
                                  <a:lnTo>
                                    <a:pt x="18616" y="9017"/>
                                  </a:lnTo>
                                  <a:cubicBezTo>
                                    <a:pt x="18608" y="9017"/>
                                    <a:pt x="18600" y="9077"/>
                                    <a:pt x="18600" y="9137"/>
                                  </a:cubicBezTo>
                                  <a:lnTo>
                                    <a:pt x="18600" y="10036"/>
                                  </a:lnTo>
                                  <a:cubicBezTo>
                                    <a:pt x="18600" y="10096"/>
                                    <a:pt x="18608" y="10156"/>
                                    <a:pt x="18616" y="10156"/>
                                  </a:cubicBezTo>
                                  <a:lnTo>
                                    <a:pt x="18684" y="10156"/>
                                  </a:lnTo>
                                  <a:lnTo>
                                    <a:pt x="18684" y="10665"/>
                                  </a:lnTo>
                                  <a:cubicBezTo>
                                    <a:pt x="18684" y="10725"/>
                                    <a:pt x="18692" y="10785"/>
                                    <a:pt x="18700" y="10785"/>
                                  </a:cubicBezTo>
                                  <a:lnTo>
                                    <a:pt x="18820" y="10785"/>
                                  </a:lnTo>
                                  <a:cubicBezTo>
                                    <a:pt x="18828" y="10785"/>
                                    <a:pt x="18836" y="10725"/>
                                    <a:pt x="18836" y="10665"/>
                                  </a:cubicBezTo>
                                  <a:lnTo>
                                    <a:pt x="18836" y="10156"/>
                                  </a:lnTo>
                                  <a:lnTo>
                                    <a:pt x="18904" y="10156"/>
                                  </a:lnTo>
                                  <a:cubicBezTo>
                                    <a:pt x="18912" y="10156"/>
                                    <a:pt x="18920" y="10096"/>
                                    <a:pt x="18920" y="10036"/>
                                  </a:cubicBezTo>
                                  <a:lnTo>
                                    <a:pt x="18920" y="9137"/>
                                  </a:lnTo>
                                  <a:cubicBezTo>
                                    <a:pt x="18916" y="9047"/>
                                    <a:pt x="18912" y="9017"/>
                                    <a:pt x="18904" y="9017"/>
                                  </a:cubicBezTo>
                                  <a:close/>
                                  <a:moveTo>
                                    <a:pt x="18904" y="3116"/>
                                  </a:moveTo>
                                  <a:lnTo>
                                    <a:pt x="18836" y="3116"/>
                                  </a:lnTo>
                                  <a:lnTo>
                                    <a:pt x="18836" y="2606"/>
                                  </a:lnTo>
                                  <a:cubicBezTo>
                                    <a:pt x="18836" y="2546"/>
                                    <a:pt x="18828" y="2487"/>
                                    <a:pt x="18820" y="2487"/>
                                  </a:cubicBezTo>
                                  <a:lnTo>
                                    <a:pt x="18700" y="2487"/>
                                  </a:lnTo>
                                  <a:cubicBezTo>
                                    <a:pt x="18692" y="2487"/>
                                    <a:pt x="18684" y="2546"/>
                                    <a:pt x="18684" y="2606"/>
                                  </a:cubicBezTo>
                                  <a:lnTo>
                                    <a:pt x="18684" y="3116"/>
                                  </a:lnTo>
                                  <a:lnTo>
                                    <a:pt x="18616" y="3116"/>
                                  </a:lnTo>
                                  <a:cubicBezTo>
                                    <a:pt x="18608" y="3116"/>
                                    <a:pt x="18600" y="3176"/>
                                    <a:pt x="18600" y="3236"/>
                                  </a:cubicBezTo>
                                  <a:lnTo>
                                    <a:pt x="18600" y="4134"/>
                                  </a:lnTo>
                                  <a:cubicBezTo>
                                    <a:pt x="18600" y="4194"/>
                                    <a:pt x="18608" y="4254"/>
                                    <a:pt x="18616" y="4254"/>
                                  </a:cubicBezTo>
                                  <a:lnTo>
                                    <a:pt x="18684" y="4254"/>
                                  </a:lnTo>
                                  <a:lnTo>
                                    <a:pt x="18684" y="4763"/>
                                  </a:lnTo>
                                  <a:cubicBezTo>
                                    <a:pt x="18684" y="4823"/>
                                    <a:pt x="18692" y="4883"/>
                                    <a:pt x="18700" y="4883"/>
                                  </a:cubicBezTo>
                                  <a:lnTo>
                                    <a:pt x="18820" y="4883"/>
                                  </a:lnTo>
                                  <a:cubicBezTo>
                                    <a:pt x="18828" y="4883"/>
                                    <a:pt x="18836" y="4823"/>
                                    <a:pt x="18836" y="4763"/>
                                  </a:cubicBezTo>
                                  <a:lnTo>
                                    <a:pt x="18836" y="4254"/>
                                  </a:lnTo>
                                  <a:lnTo>
                                    <a:pt x="18904" y="4254"/>
                                  </a:lnTo>
                                  <a:cubicBezTo>
                                    <a:pt x="18912" y="4254"/>
                                    <a:pt x="18920" y="4194"/>
                                    <a:pt x="18920" y="4134"/>
                                  </a:cubicBezTo>
                                  <a:lnTo>
                                    <a:pt x="18920" y="3236"/>
                                  </a:lnTo>
                                  <a:cubicBezTo>
                                    <a:pt x="18916" y="3176"/>
                                    <a:pt x="18912" y="3116"/>
                                    <a:pt x="18904" y="3116"/>
                                  </a:cubicBezTo>
                                  <a:close/>
                                  <a:moveTo>
                                    <a:pt x="18484" y="17825"/>
                                  </a:moveTo>
                                  <a:lnTo>
                                    <a:pt x="18420" y="17825"/>
                                  </a:lnTo>
                                  <a:lnTo>
                                    <a:pt x="18420" y="17346"/>
                                  </a:lnTo>
                                  <a:cubicBezTo>
                                    <a:pt x="18420" y="17286"/>
                                    <a:pt x="18416" y="17256"/>
                                    <a:pt x="18408" y="17256"/>
                                  </a:cubicBezTo>
                                  <a:lnTo>
                                    <a:pt x="18300" y="17256"/>
                                  </a:lnTo>
                                  <a:cubicBezTo>
                                    <a:pt x="18292" y="17256"/>
                                    <a:pt x="18288" y="17286"/>
                                    <a:pt x="18288" y="17346"/>
                                  </a:cubicBezTo>
                                  <a:lnTo>
                                    <a:pt x="18288" y="17825"/>
                                  </a:lnTo>
                                  <a:lnTo>
                                    <a:pt x="18224" y="17825"/>
                                  </a:lnTo>
                                  <a:cubicBezTo>
                                    <a:pt x="18216" y="17825"/>
                                    <a:pt x="18212" y="17855"/>
                                    <a:pt x="18212" y="17915"/>
                                  </a:cubicBezTo>
                                  <a:lnTo>
                                    <a:pt x="18212" y="18724"/>
                                  </a:lnTo>
                                  <a:cubicBezTo>
                                    <a:pt x="18212" y="18784"/>
                                    <a:pt x="18216" y="18814"/>
                                    <a:pt x="18224" y="18814"/>
                                  </a:cubicBezTo>
                                  <a:lnTo>
                                    <a:pt x="18288" y="18814"/>
                                  </a:lnTo>
                                  <a:lnTo>
                                    <a:pt x="18288" y="19293"/>
                                  </a:lnTo>
                                  <a:cubicBezTo>
                                    <a:pt x="18288" y="19353"/>
                                    <a:pt x="18292" y="19383"/>
                                    <a:pt x="18300" y="19383"/>
                                  </a:cubicBezTo>
                                  <a:lnTo>
                                    <a:pt x="18408" y="19383"/>
                                  </a:lnTo>
                                  <a:cubicBezTo>
                                    <a:pt x="18416" y="19383"/>
                                    <a:pt x="18420" y="19353"/>
                                    <a:pt x="18420" y="19293"/>
                                  </a:cubicBezTo>
                                  <a:lnTo>
                                    <a:pt x="18420" y="18814"/>
                                  </a:lnTo>
                                  <a:lnTo>
                                    <a:pt x="18484" y="18814"/>
                                  </a:lnTo>
                                  <a:cubicBezTo>
                                    <a:pt x="18492" y="18814"/>
                                    <a:pt x="18496" y="18784"/>
                                    <a:pt x="18496" y="18724"/>
                                  </a:cubicBezTo>
                                  <a:lnTo>
                                    <a:pt x="18496" y="17915"/>
                                  </a:lnTo>
                                  <a:cubicBezTo>
                                    <a:pt x="18500" y="17855"/>
                                    <a:pt x="18492" y="17825"/>
                                    <a:pt x="18484" y="17825"/>
                                  </a:cubicBezTo>
                                  <a:close/>
                                  <a:moveTo>
                                    <a:pt x="18484" y="11893"/>
                                  </a:moveTo>
                                  <a:lnTo>
                                    <a:pt x="18420" y="11893"/>
                                  </a:lnTo>
                                  <a:lnTo>
                                    <a:pt x="18420" y="11414"/>
                                  </a:lnTo>
                                  <a:cubicBezTo>
                                    <a:pt x="18420" y="11354"/>
                                    <a:pt x="18416" y="11324"/>
                                    <a:pt x="18408" y="11324"/>
                                  </a:cubicBezTo>
                                  <a:lnTo>
                                    <a:pt x="18300" y="11324"/>
                                  </a:lnTo>
                                  <a:cubicBezTo>
                                    <a:pt x="18292" y="11324"/>
                                    <a:pt x="18288" y="11354"/>
                                    <a:pt x="18288" y="11414"/>
                                  </a:cubicBezTo>
                                  <a:lnTo>
                                    <a:pt x="18288" y="11893"/>
                                  </a:lnTo>
                                  <a:lnTo>
                                    <a:pt x="18224" y="11893"/>
                                  </a:lnTo>
                                  <a:cubicBezTo>
                                    <a:pt x="18216" y="11893"/>
                                    <a:pt x="18212" y="11923"/>
                                    <a:pt x="18212" y="11983"/>
                                  </a:cubicBezTo>
                                  <a:lnTo>
                                    <a:pt x="18212" y="12792"/>
                                  </a:lnTo>
                                  <a:cubicBezTo>
                                    <a:pt x="18212" y="12852"/>
                                    <a:pt x="18216" y="12882"/>
                                    <a:pt x="18224" y="12882"/>
                                  </a:cubicBezTo>
                                  <a:lnTo>
                                    <a:pt x="18288" y="12882"/>
                                  </a:lnTo>
                                  <a:lnTo>
                                    <a:pt x="18288" y="13361"/>
                                  </a:lnTo>
                                  <a:cubicBezTo>
                                    <a:pt x="18288" y="13421"/>
                                    <a:pt x="18292" y="13451"/>
                                    <a:pt x="18300" y="13451"/>
                                  </a:cubicBezTo>
                                  <a:lnTo>
                                    <a:pt x="18408" y="13451"/>
                                  </a:lnTo>
                                  <a:cubicBezTo>
                                    <a:pt x="18416" y="13451"/>
                                    <a:pt x="18420" y="13421"/>
                                    <a:pt x="18420" y="13361"/>
                                  </a:cubicBezTo>
                                  <a:lnTo>
                                    <a:pt x="18420" y="12882"/>
                                  </a:lnTo>
                                  <a:lnTo>
                                    <a:pt x="18484" y="12882"/>
                                  </a:lnTo>
                                  <a:cubicBezTo>
                                    <a:pt x="18492" y="12882"/>
                                    <a:pt x="18496" y="12852"/>
                                    <a:pt x="18496" y="12792"/>
                                  </a:cubicBezTo>
                                  <a:lnTo>
                                    <a:pt x="18496" y="11983"/>
                                  </a:lnTo>
                                  <a:cubicBezTo>
                                    <a:pt x="18500" y="11923"/>
                                    <a:pt x="18492" y="11893"/>
                                    <a:pt x="18484" y="11893"/>
                                  </a:cubicBezTo>
                                  <a:close/>
                                  <a:moveTo>
                                    <a:pt x="18072" y="14979"/>
                                  </a:moveTo>
                                  <a:lnTo>
                                    <a:pt x="18016" y="14979"/>
                                  </a:lnTo>
                                  <a:lnTo>
                                    <a:pt x="18016" y="14560"/>
                                  </a:lnTo>
                                  <a:cubicBezTo>
                                    <a:pt x="18016" y="14500"/>
                                    <a:pt x="18012" y="14470"/>
                                    <a:pt x="18004" y="14470"/>
                                  </a:cubicBezTo>
                                  <a:lnTo>
                                    <a:pt x="17908" y="14470"/>
                                  </a:lnTo>
                                  <a:cubicBezTo>
                                    <a:pt x="17900" y="14470"/>
                                    <a:pt x="17896" y="14500"/>
                                    <a:pt x="17896" y="14560"/>
                                  </a:cubicBezTo>
                                  <a:lnTo>
                                    <a:pt x="17896" y="14979"/>
                                  </a:lnTo>
                                  <a:lnTo>
                                    <a:pt x="17840" y="14979"/>
                                  </a:lnTo>
                                  <a:cubicBezTo>
                                    <a:pt x="17832" y="14979"/>
                                    <a:pt x="17828" y="15009"/>
                                    <a:pt x="17828" y="15069"/>
                                  </a:cubicBezTo>
                                  <a:lnTo>
                                    <a:pt x="17828" y="15788"/>
                                  </a:lnTo>
                                  <a:cubicBezTo>
                                    <a:pt x="17828" y="15848"/>
                                    <a:pt x="17832" y="15878"/>
                                    <a:pt x="17840" y="15878"/>
                                  </a:cubicBezTo>
                                  <a:lnTo>
                                    <a:pt x="17896" y="15878"/>
                                  </a:lnTo>
                                  <a:lnTo>
                                    <a:pt x="17896" y="16297"/>
                                  </a:lnTo>
                                  <a:cubicBezTo>
                                    <a:pt x="17896" y="16357"/>
                                    <a:pt x="17900" y="16387"/>
                                    <a:pt x="17908" y="16387"/>
                                  </a:cubicBezTo>
                                  <a:lnTo>
                                    <a:pt x="18004" y="16387"/>
                                  </a:lnTo>
                                  <a:cubicBezTo>
                                    <a:pt x="18012" y="16387"/>
                                    <a:pt x="18016" y="16357"/>
                                    <a:pt x="18016" y="16297"/>
                                  </a:cubicBezTo>
                                  <a:lnTo>
                                    <a:pt x="18016" y="15878"/>
                                  </a:lnTo>
                                  <a:lnTo>
                                    <a:pt x="18072" y="15878"/>
                                  </a:lnTo>
                                  <a:cubicBezTo>
                                    <a:pt x="18080" y="15878"/>
                                    <a:pt x="18084" y="15848"/>
                                    <a:pt x="18084" y="15788"/>
                                  </a:cubicBezTo>
                                  <a:lnTo>
                                    <a:pt x="18084" y="15069"/>
                                  </a:lnTo>
                                  <a:cubicBezTo>
                                    <a:pt x="18080" y="15039"/>
                                    <a:pt x="18076" y="14979"/>
                                    <a:pt x="18072" y="14979"/>
                                  </a:cubicBezTo>
                                  <a:close/>
                                  <a:moveTo>
                                    <a:pt x="18072" y="20881"/>
                                  </a:moveTo>
                                  <a:lnTo>
                                    <a:pt x="18016" y="20881"/>
                                  </a:lnTo>
                                  <a:lnTo>
                                    <a:pt x="18016" y="20462"/>
                                  </a:lnTo>
                                  <a:cubicBezTo>
                                    <a:pt x="18016" y="20402"/>
                                    <a:pt x="18012" y="20372"/>
                                    <a:pt x="18004" y="20372"/>
                                  </a:cubicBezTo>
                                  <a:lnTo>
                                    <a:pt x="17908" y="20372"/>
                                  </a:lnTo>
                                  <a:cubicBezTo>
                                    <a:pt x="17900" y="20372"/>
                                    <a:pt x="17896" y="20402"/>
                                    <a:pt x="17896" y="20462"/>
                                  </a:cubicBezTo>
                                  <a:lnTo>
                                    <a:pt x="17896" y="20881"/>
                                  </a:lnTo>
                                  <a:lnTo>
                                    <a:pt x="17840" y="20881"/>
                                  </a:lnTo>
                                  <a:cubicBezTo>
                                    <a:pt x="17832" y="20881"/>
                                    <a:pt x="17828" y="20911"/>
                                    <a:pt x="17828" y="20971"/>
                                  </a:cubicBezTo>
                                  <a:lnTo>
                                    <a:pt x="17828" y="21600"/>
                                  </a:lnTo>
                                  <a:lnTo>
                                    <a:pt x="18084" y="21600"/>
                                  </a:lnTo>
                                  <a:lnTo>
                                    <a:pt x="18084" y="20971"/>
                                  </a:lnTo>
                                  <a:cubicBezTo>
                                    <a:pt x="18080" y="20911"/>
                                    <a:pt x="18076" y="20881"/>
                                    <a:pt x="18072" y="20881"/>
                                  </a:cubicBezTo>
                                  <a:close/>
                                  <a:moveTo>
                                    <a:pt x="18072" y="9107"/>
                                  </a:moveTo>
                                  <a:lnTo>
                                    <a:pt x="18016" y="9107"/>
                                  </a:lnTo>
                                  <a:lnTo>
                                    <a:pt x="18016" y="8688"/>
                                  </a:lnTo>
                                  <a:cubicBezTo>
                                    <a:pt x="18016" y="8628"/>
                                    <a:pt x="18012" y="8598"/>
                                    <a:pt x="18004" y="8598"/>
                                  </a:cubicBezTo>
                                  <a:lnTo>
                                    <a:pt x="17908" y="8598"/>
                                  </a:lnTo>
                                  <a:cubicBezTo>
                                    <a:pt x="17900" y="8598"/>
                                    <a:pt x="17896" y="8628"/>
                                    <a:pt x="17896" y="8688"/>
                                  </a:cubicBezTo>
                                  <a:lnTo>
                                    <a:pt x="17896" y="9107"/>
                                  </a:lnTo>
                                  <a:lnTo>
                                    <a:pt x="17840" y="9107"/>
                                  </a:lnTo>
                                  <a:cubicBezTo>
                                    <a:pt x="17832" y="9107"/>
                                    <a:pt x="17828" y="9137"/>
                                    <a:pt x="17828" y="9197"/>
                                  </a:cubicBezTo>
                                  <a:lnTo>
                                    <a:pt x="17828" y="9916"/>
                                  </a:lnTo>
                                  <a:cubicBezTo>
                                    <a:pt x="17828" y="9976"/>
                                    <a:pt x="17832" y="10006"/>
                                    <a:pt x="17840" y="10006"/>
                                  </a:cubicBezTo>
                                  <a:lnTo>
                                    <a:pt x="17896" y="10006"/>
                                  </a:lnTo>
                                  <a:lnTo>
                                    <a:pt x="17896" y="10426"/>
                                  </a:lnTo>
                                  <a:cubicBezTo>
                                    <a:pt x="17896" y="10485"/>
                                    <a:pt x="17900" y="10515"/>
                                    <a:pt x="17908" y="10515"/>
                                  </a:cubicBezTo>
                                  <a:lnTo>
                                    <a:pt x="18004" y="10515"/>
                                  </a:lnTo>
                                  <a:cubicBezTo>
                                    <a:pt x="18012" y="10515"/>
                                    <a:pt x="18016" y="10485"/>
                                    <a:pt x="18016" y="10426"/>
                                  </a:cubicBezTo>
                                  <a:lnTo>
                                    <a:pt x="18016" y="10006"/>
                                  </a:lnTo>
                                  <a:lnTo>
                                    <a:pt x="18072" y="10006"/>
                                  </a:lnTo>
                                  <a:cubicBezTo>
                                    <a:pt x="18080" y="10006"/>
                                    <a:pt x="18084" y="9976"/>
                                    <a:pt x="18084" y="9916"/>
                                  </a:cubicBezTo>
                                  <a:lnTo>
                                    <a:pt x="18084" y="9197"/>
                                  </a:lnTo>
                                  <a:cubicBezTo>
                                    <a:pt x="18080" y="9137"/>
                                    <a:pt x="18076" y="9107"/>
                                    <a:pt x="18072" y="9107"/>
                                  </a:cubicBezTo>
                                  <a:close/>
                                  <a:moveTo>
                                    <a:pt x="19320" y="11774"/>
                                  </a:moveTo>
                                  <a:lnTo>
                                    <a:pt x="19244" y="11774"/>
                                  </a:lnTo>
                                  <a:lnTo>
                                    <a:pt x="19244" y="11204"/>
                                  </a:lnTo>
                                  <a:cubicBezTo>
                                    <a:pt x="19244" y="11145"/>
                                    <a:pt x="19236" y="11085"/>
                                    <a:pt x="19228" y="11085"/>
                                  </a:cubicBezTo>
                                  <a:lnTo>
                                    <a:pt x="19096" y="11085"/>
                                  </a:lnTo>
                                  <a:cubicBezTo>
                                    <a:pt x="19088" y="11085"/>
                                    <a:pt x="19080" y="11145"/>
                                    <a:pt x="19080" y="11204"/>
                                  </a:cubicBezTo>
                                  <a:lnTo>
                                    <a:pt x="19080" y="11774"/>
                                  </a:lnTo>
                                  <a:lnTo>
                                    <a:pt x="19004" y="11774"/>
                                  </a:lnTo>
                                  <a:cubicBezTo>
                                    <a:pt x="18996" y="11774"/>
                                    <a:pt x="18988" y="11834"/>
                                    <a:pt x="18988" y="11893"/>
                                  </a:cubicBezTo>
                                  <a:lnTo>
                                    <a:pt x="18988" y="12912"/>
                                  </a:lnTo>
                                  <a:cubicBezTo>
                                    <a:pt x="18988" y="12972"/>
                                    <a:pt x="18996" y="13032"/>
                                    <a:pt x="19004" y="13032"/>
                                  </a:cubicBezTo>
                                  <a:lnTo>
                                    <a:pt x="19080" y="13032"/>
                                  </a:lnTo>
                                  <a:lnTo>
                                    <a:pt x="19080" y="13601"/>
                                  </a:lnTo>
                                  <a:cubicBezTo>
                                    <a:pt x="19080" y="13661"/>
                                    <a:pt x="19088" y="13721"/>
                                    <a:pt x="19096" y="13721"/>
                                  </a:cubicBezTo>
                                  <a:lnTo>
                                    <a:pt x="19232" y="13721"/>
                                  </a:lnTo>
                                  <a:cubicBezTo>
                                    <a:pt x="19240" y="13721"/>
                                    <a:pt x="19248" y="13661"/>
                                    <a:pt x="19248" y="13601"/>
                                  </a:cubicBezTo>
                                  <a:lnTo>
                                    <a:pt x="19248" y="13032"/>
                                  </a:lnTo>
                                  <a:lnTo>
                                    <a:pt x="19324" y="13032"/>
                                  </a:lnTo>
                                  <a:cubicBezTo>
                                    <a:pt x="19332" y="13032"/>
                                    <a:pt x="19340" y="12972"/>
                                    <a:pt x="19340" y="12912"/>
                                  </a:cubicBezTo>
                                  <a:lnTo>
                                    <a:pt x="19340" y="11893"/>
                                  </a:lnTo>
                                  <a:cubicBezTo>
                                    <a:pt x="19336" y="11834"/>
                                    <a:pt x="19328" y="11774"/>
                                    <a:pt x="19320" y="11774"/>
                                  </a:cubicBezTo>
                                  <a:close/>
                                  <a:moveTo>
                                    <a:pt x="18072" y="3236"/>
                                  </a:moveTo>
                                  <a:lnTo>
                                    <a:pt x="18016" y="3236"/>
                                  </a:lnTo>
                                  <a:lnTo>
                                    <a:pt x="18016" y="2816"/>
                                  </a:lnTo>
                                  <a:cubicBezTo>
                                    <a:pt x="18016" y="2756"/>
                                    <a:pt x="18012" y="2726"/>
                                    <a:pt x="18004" y="2726"/>
                                  </a:cubicBezTo>
                                  <a:lnTo>
                                    <a:pt x="17908" y="2726"/>
                                  </a:lnTo>
                                  <a:cubicBezTo>
                                    <a:pt x="17900" y="2726"/>
                                    <a:pt x="17896" y="2756"/>
                                    <a:pt x="17896" y="2816"/>
                                  </a:cubicBezTo>
                                  <a:lnTo>
                                    <a:pt x="17896" y="3236"/>
                                  </a:lnTo>
                                  <a:lnTo>
                                    <a:pt x="17840" y="3236"/>
                                  </a:lnTo>
                                  <a:cubicBezTo>
                                    <a:pt x="17832" y="3236"/>
                                    <a:pt x="17828" y="3265"/>
                                    <a:pt x="17828" y="3325"/>
                                  </a:cubicBezTo>
                                  <a:lnTo>
                                    <a:pt x="17828" y="4044"/>
                                  </a:lnTo>
                                  <a:cubicBezTo>
                                    <a:pt x="17828" y="4104"/>
                                    <a:pt x="17832" y="4134"/>
                                    <a:pt x="17840" y="4134"/>
                                  </a:cubicBezTo>
                                  <a:lnTo>
                                    <a:pt x="17896" y="4134"/>
                                  </a:lnTo>
                                  <a:lnTo>
                                    <a:pt x="17896" y="4554"/>
                                  </a:lnTo>
                                  <a:cubicBezTo>
                                    <a:pt x="17896" y="4614"/>
                                    <a:pt x="17900" y="4644"/>
                                    <a:pt x="17908" y="4644"/>
                                  </a:cubicBezTo>
                                  <a:lnTo>
                                    <a:pt x="18004" y="4644"/>
                                  </a:lnTo>
                                  <a:cubicBezTo>
                                    <a:pt x="18012" y="4644"/>
                                    <a:pt x="18016" y="4614"/>
                                    <a:pt x="18016" y="4554"/>
                                  </a:cubicBezTo>
                                  <a:lnTo>
                                    <a:pt x="18016" y="4134"/>
                                  </a:lnTo>
                                  <a:lnTo>
                                    <a:pt x="18072" y="4134"/>
                                  </a:lnTo>
                                  <a:cubicBezTo>
                                    <a:pt x="18080" y="4134"/>
                                    <a:pt x="18084" y="4104"/>
                                    <a:pt x="18084" y="4044"/>
                                  </a:cubicBezTo>
                                  <a:lnTo>
                                    <a:pt x="18084" y="3325"/>
                                  </a:lnTo>
                                  <a:cubicBezTo>
                                    <a:pt x="18080" y="3265"/>
                                    <a:pt x="18076" y="3236"/>
                                    <a:pt x="18072" y="3236"/>
                                  </a:cubicBezTo>
                                  <a:close/>
                                  <a:moveTo>
                                    <a:pt x="19320" y="17705"/>
                                  </a:moveTo>
                                  <a:lnTo>
                                    <a:pt x="19244" y="17705"/>
                                  </a:lnTo>
                                  <a:lnTo>
                                    <a:pt x="19244" y="17136"/>
                                  </a:lnTo>
                                  <a:cubicBezTo>
                                    <a:pt x="19244" y="17076"/>
                                    <a:pt x="19236" y="17016"/>
                                    <a:pt x="19228" y="17016"/>
                                  </a:cubicBezTo>
                                  <a:lnTo>
                                    <a:pt x="19096" y="17016"/>
                                  </a:lnTo>
                                  <a:cubicBezTo>
                                    <a:pt x="19088" y="17016"/>
                                    <a:pt x="19080" y="17076"/>
                                    <a:pt x="19080" y="17136"/>
                                  </a:cubicBezTo>
                                  <a:lnTo>
                                    <a:pt x="19080" y="17705"/>
                                  </a:lnTo>
                                  <a:lnTo>
                                    <a:pt x="19004" y="17705"/>
                                  </a:lnTo>
                                  <a:cubicBezTo>
                                    <a:pt x="18996" y="17705"/>
                                    <a:pt x="18988" y="17765"/>
                                    <a:pt x="18988" y="17825"/>
                                  </a:cubicBezTo>
                                  <a:lnTo>
                                    <a:pt x="18988" y="18844"/>
                                  </a:lnTo>
                                  <a:cubicBezTo>
                                    <a:pt x="18988" y="18904"/>
                                    <a:pt x="18996" y="18964"/>
                                    <a:pt x="19004" y="18964"/>
                                  </a:cubicBezTo>
                                  <a:lnTo>
                                    <a:pt x="19080" y="18964"/>
                                  </a:lnTo>
                                  <a:lnTo>
                                    <a:pt x="19080" y="19533"/>
                                  </a:lnTo>
                                  <a:cubicBezTo>
                                    <a:pt x="19080" y="19593"/>
                                    <a:pt x="19088" y="19653"/>
                                    <a:pt x="19096" y="19653"/>
                                  </a:cubicBezTo>
                                  <a:lnTo>
                                    <a:pt x="19232" y="19653"/>
                                  </a:lnTo>
                                  <a:cubicBezTo>
                                    <a:pt x="19240" y="19653"/>
                                    <a:pt x="19248" y="19593"/>
                                    <a:pt x="19248" y="19533"/>
                                  </a:cubicBezTo>
                                  <a:lnTo>
                                    <a:pt x="19248" y="18964"/>
                                  </a:lnTo>
                                  <a:lnTo>
                                    <a:pt x="19324" y="18964"/>
                                  </a:lnTo>
                                  <a:cubicBezTo>
                                    <a:pt x="19332" y="18964"/>
                                    <a:pt x="19340" y="18904"/>
                                    <a:pt x="19340" y="18844"/>
                                  </a:cubicBezTo>
                                  <a:lnTo>
                                    <a:pt x="19340" y="17825"/>
                                  </a:lnTo>
                                  <a:cubicBezTo>
                                    <a:pt x="19336" y="17765"/>
                                    <a:pt x="19328" y="17705"/>
                                    <a:pt x="19320" y="17705"/>
                                  </a:cubicBezTo>
                                  <a:close/>
                                  <a:moveTo>
                                    <a:pt x="19884" y="14110"/>
                                  </a:moveTo>
                                  <a:lnTo>
                                    <a:pt x="20048" y="14110"/>
                                  </a:lnTo>
                                  <a:cubicBezTo>
                                    <a:pt x="20060" y="14110"/>
                                    <a:pt x="20068" y="14050"/>
                                    <a:pt x="20068" y="13961"/>
                                  </a:cubicBezTo>
                                  <a:lnTo>
                                    <a:pt x="20068" y="13242"/>
                                  </a:lnTo>
                                  <a:lnTo>
                                    <a:pt x="20164" y="13242"/>
                                  </a:lnTo>
                                  <a:cubicBezTo>
                                    <a:pt x="20176" y="13242"/>
                                    <a:pt x="20184" y="13182"/>
                                    <a:pt x="20184" y="13092"/>
                                  </a:cubicBezTo>
                                  <a:lnTo>
                                    <a:pt x="20184" y="11864"/>
                                  </a:lnTo>
                                  <a:cubicBezTo>
                                    <a:pt x="20184" y="11774"/>
                                    <a:pt x="20176" y="11714"/>
                                    <a:pt x="20164" y="11714"/>
                                  </a:cubicBezTo>
                                  <a:lnTo>
                                    <a:pt x="20068" y="11714"/>
                                  </a:lnTo>
                                  <a:lnTo>
                                    <a:pt x="20068" y="10995"/>
                                  </a:lnTo>
                                  <a:cubicBezTo>
                                    <a:pt x="20068" y="10905"/>
                                    <a:pt x="20060" y="10845"/>
                                    <a:pt x="20048" y="10845"/>
                                  </a:cubicBezTo>
                                  <a:lnTo>
                                    <a:pt x="19884" y="10845"/>
                                  </a:lnTo>
                                  <a:cubicBezTo>
                                    <a:pt x="19872" y="10845"/>
                                    <a:pt x="19864" y="10905"/>
                                    <a:pt x="19864" y="10995"/>
                                  </a:cubicBezTo>
                                  <a:lnTo>
                                    <a:pt x="19864" y="11714"/>
                                  </a:lnTo>
                                  <a:lnTo>
                                    <a:pt x="19768" y="11714"/>
                                  </a:lnTo>
                                  <a:cubicBezTo>
                                    <a:pt x="19756" y="11714"/>
                                    <a:pt x="19748" y="11774"/>
                                    <a:pt x="19748" y="11864"/>
                                  </a:cubicBezTo>
                                  <a:lnTo>
                                    <a:pt x="19748" y="12433"/>
                                  </a:lnTo>
                                  <a:lnTo>
                                    <a:pt x="19748" y="12433"/>
                                  </a:lnTo>
                                  <a:lnTo>
                                    <a:pt x="19748" y="13122"/>
                                  </a:lnTo>
                                  <a:cubicBezTo>
                                    <a:pt x="19748" y="13212"/>
                                    <a:pt x="19756" y="13272"/>
                                    <a:pt x="19768" y="13272"/>
                                  </a:cubicBezTo>
                                  <a:lnTo>
                                    <a:pt x="19864" y="13272"/>
                                  </a:lnTo>
                                  <a:lnTo>
                                    <a:pt x="19864" y="13991"/>
                                  </a:lnTo>
                                  <a:cubicBezTo>
                                    <a:pt x="19864" y="14050"/>
                                    <a:pt x="19872" y="14110"/>
                                    <a:pt x="19884" y="14110"/>
                                  </a:cubicBezTo>
                                  <a:close/>
                                  <a:moveTo>
                                    <a:pt x="20184" y="19054"/>
                                  </a:moveTo>
                                  <a:lnTo>
                                    <a:pt x="20184" y="17825"/>
                                  </a:lnTo>
                                  <a:cubicBezTo>
                                    <a:pt x="20184" y="17735"/>
                                    <a:pt x="20176" y="17675"/>
                                    <a:pt x="20164" y="17675"/>
                                  </a:cubicBezTo>
                                  <a:lnTo>
                                    <a:pt x="20068" y="17675"/>
                                  </a:lnTo>
                                  <a:lnTo>
                                    <a:pt x="20068" y="16956"/>
                                  </a:lnTo>
                                  <a:cubicBezTo>
                                    <a:pt x="20068" y="16867"/>
                                    <a:pt x="20060" y="16807"/>
                                    <a:pt x="20048" y="16807"/>
                                  </a:cubicBezTo>
                                  <a:lnTo>
                                    <a:pt x="19884" y="16807"/>
                                  </a:lnTo>
                                  <a:cubicBezTo>
                                    <a:pt x="19872" y="16807"/>
                                    <a:pt x="19864" y="16867"/>
                                    <a:pt x="19864" y="16956"/>
                                  </a:cubicBezTo>
                                  <a:lnTo>
                                    <a:pt x="19864" y="17675"/>
                                  </a:lnTo>
                                  <a:lnTo>
                                    <a:pt x="19768" y="17675"/>
                                  </a:lnTo>
                                  <a:cubicBezTo>
                                    <a:pt x="19756" y="17675"/>
                                    <a:pt x="19748" y="17735"/>
                                    <a:pt x="19748" y="17825"/>
                                  </a:cubicBezTo>
                                  <a:lnTo>
                                    <a:pt x="19748" y="18394"/>
                                  </a:lnTo>
                                  <a:lnTo>
                                    <a:pt x="19748" y="18394"/>
                                  </a:lnTo>
                                  <a:lnTo>
                                    <a:pt x="19748" y="19083"/>
                                  </a:lnTo>
                                  <a:cubicBezTo>
                                    <a:pt x="19748" y="19173"/>
                                    <a:pt x="19756" y="19233"/>
                                    <a:pt x="19768" y="19233"/>
                                  </a:cubicBezTo>
                                  <a:lnTo>
                                    <a:pt x="19864" y="19233"/>
                                  </a:lnTo>
                                  <a:lnTo>
                                    <a:pt x="19864" y="19952"/>
                                  </a:lnTo>
                                  <a:cubicBezTo>
                                    <a:pt x="19864" y="20042"/>
                                    <a:pt x="19872" y="20102"/>
                                    <a:pt x="19884" y="20102"/>
                                  </a:cubicBezTo>
                                  <a:lnTo>
                                    <a:pt x="20048" y="20102"/>
                                  </a:lnTo>
                                  <a:cubicBezTo>
                                    <a:pt x="20060" y="20102"/>
                                    <a:pt x="20068" y="20042"/>
                                    <a:pt x="20068" y="19952"/>
                                  </a:cubicBezTo>
                                  <a:lnTo>
                                    <a:pt x="20068" y="19233"/>
                                  </a:lnTo>
                                  <a:lnTo>
                                    <a:pt x="20164" y="19233"/>
                                  </a:lnTo>
                                  <a:cubicBezTo>
                                    <a:pt x="20172" y="19203"/>
                                    <a:pt x="20184" y="19143"/>
                                    <a:pt x="20184" y="19054"/>
                                  </a:cubicBezTo>
                                  <a:close/>
                                  <a:moveTo>
                                    <a:pt x="19368" y="10126"/>
                                  </a:moveTo>
                                  <a:cubicBezTo>
                                    <a:pt x="19368" y="10186"/>
                                    <a:pt x="19376" y="10246"/>
                                    <a:pt x="19384" y="10246"/>
                                  </a:cubicBezTo>
                                  <a:lnTo>
                                    <a:pt x="19468" y="10246"/>
                                  </a:lnTo>
                                  <a:lnTo>
                                    <a:pt x="19468" y="10875"/>
                                  </a:lnTo>
                                  <a:cubicBezTo>
                                    <a:pt x="19468" y="10935"/>
                                    <a:pt x="19476" y="10995"/>
                                    <a:pt x="19484" y="10995"/>
                                  </a:cubicBezTo>
                                  <a:lnTo>
                                    <a:pt x="19632" y="10995"/>
                                  </a:lnTo>
                                  <a:cubicBezTo>
                                    <a:pt x="19640" y="10995"/>
                                    <a:pt x="19648" y="10935"/>
                                    <a:pt x="19648" y="10875"/>
                                  </a:cubicBezTo>
                                  <a:lnTo>
                                    <a:pt x="19648" y="10246"/>
                                  </a:lnTo>
                                  <a:lnTo>
                                    <a:pt x="19732" y="10246"/>
                                  </a:lnTo>
                                  <a:cubicBezTo>
                                    <a:pt x="19740" y="10246"/>
                                    <a:pt x="19748" y="10186"/>
                                    <a:pt x="19748" y="10126"/>
                                  </a:cubicBezTo>
                                  <a:lnTo>
                                    <a:pt x="19748" y="9017"/>
                                  </a:lnTo>
                                  <a:cubicBezTo>
                                    <a:pt x="19748" y="8958"/>
                                    <a:pt x="19740" y="8898"/>
                                    <a:pt x="19732" y="8898"/>
                                  </a:cubicBezTo>
                                  <a:lnTo>
                                    <a:pt x="19656" y="8898"/>
                                  </a:lnTo>
                                  <a:lnTo>
                                    <a:pt x="19656" y="8269"/>
                                  </a:lnTo>
                                  <a:cubicBezTo>
                                    <a:pt x="19656" y="8209"/>
                                    <a:pt x="19648" y="8149"/>
                                    <a:pt x="19640" y="8149"/>
                                  </a:cubicBezTo>
                                  <a:lnTo>
                                    <a:pt x="19492" y="8149"/>
                                  </a:lnTo>
                                  <a:cubicBezTo>
                                    <a:pt x="19484" y="8149"/>
                                    <a:pt x="19476" y="8209"/>
                                    <a:pt x="19476" y="8269"/>
                                  </a:cubicBezTo>
                                  <a:lnTo>
                                    <a:pt x="19476" y="8898"/>
                                  </a:lnTo>
                                  <a:lnTo>
                                    <a:pt x="19392" y="8898"/>
                                  </a:lnTo>
                                  <a:cubicBezTo>
                                    <a:pt x="19384" y="8898"/>
                                    <a:pt x="19376" y="8958"/>
                                    <a:pt x="19376" y="9017"/>
                                  </a:cubicBezTo>
                                  <a:lnTo>
                                    <a:pt x="19376" y="10126"/>
                                  </a:lnTo>
                                  <a:close/>
                                  <a:moveTo>
                                    <a:pt x="19368" y="15998"/>
                                  </a:moveTo>
                                  <a:cubicBezTo>
                                    <a:pt x="19368" y="16058"/>
                                    <a:pt x="19376" y="16118"/>
                                    <a:pt x="19384" y="16118"/>
                                  </a:cubicBezTo>
                                  <a:lnTo>
                                    <a:pt x="19468" y="16118"/>
                                  </a:lnTo>
                                  <a:lnTo>
                                    <a:pt x="19468" y="16747"/>
                                  </a:lnTo>
                                  <a:cubicBezTo>
                                    <a:pt x="19468" y="16807"/>
                                    <a:pt x="19476" y="16867"/>
                                    <a:pt x="19484" y="16867"/>
                                  </a:cubicBezTo>
                                  <a:lnTo>
                                    <a:pt x="19632" y="16867"/>
                                  </a:lnTo>
                                  <a:cubicBezTo>
                                    <a:pt x="19640" y="16867"/>
                                    <a:pt x="19648" y="16807"/>
                                    <a:pt x="19648" y="16747"/>
                                  </a:cubicBezTo>
                                  <a:lnTo>
                                    <a:pt x="19648" y="16118"/>
                                  </a:lnTo>
                                  <a:lnTo>
                                    <a:pt x="19732" y="16118"/>
                                  </a:lnTo>
                                  <a:cubicBezTo>
                                    <a:pt x="19740" y="16118"/>
                                    <a:pt x="19748" y="16058"/>
                                    <a:pt x="19748" y="15998"/>
                                  </a:cubicBezTo>
                                  <a:lnTo>
                                    <a:pt x="19748" y="14889"/>
                                  </a:lnTo>
                                  <a:cubicBezTo>
                                    <a:pt x="19748" y="14829"/>
                                    <a:pt x="19740" y="14769"/>
                                    <a:pt x="19732" y="14769"/>
                                  </a:cubicBezTo>
                                  <a:lnTo>
                                    <a:pt x="19656" y="14769"/>
                                  </a:lnTo>
                                  <a:lnTo>
                                    <a:pt x="19656" y="14140"/>
                                  </a:lnTo>
                                  <a:cubicBezTo>
                                    <a:pt x="19656" y="14080"/>
                                    <a:pt x="19648" y="14021"/>
                                    <a:pt x="19640" y="14021"/>
                                  </a:cubicBezTo>
                                  <a:lnTo>
                                    <a:pt x="19492" y="14021"/>
                                  </a:lnTo>
                                  <a:cubicBezTo>
                                    <a:pt x="19484" y="14021"/>
                                    <a:pt x="19476" y="14080"/>
                                    <a:pt x="19476" y="14140"/>
                                  </a:cubicBezTo>
                                  <a:lnTo>
                                    <a:pt x="19476" y="14769"/>
                                  </a:lnTo>
                                  <a:lnTo>
                                    <a:pt x="19392" y="14769"/>
                                  </a:lnTo>
                                  <a:cubicBezTo>
                                    <a:pt x="19384" y="14769"/>
                                    <a:pt x="19376" y="14829"/>
                                    <a:pt x="19376" y="14889"/>
                                  </a:cubicBezTo>
                                  <a:lnTo>
                                    <a:pt x="19376" y="15998"/>
                                  </a:lnTo>
                                  <a:close/>
                                  <a:moveTo>
                                    <a:pt x="0" y="0"/>
                                  </a:moveTo>
                                  <a:lnTo>
                                    <a:pt x="0" y="2127"/>
                                  </a:lnTo>
                                  <a:lnTo>
                                    <a:pt x="19864" y="2127"/>
                                  </a:lnTo>
                                  <a:lnTo>
                                    <a:pt x="19864" y="2277"/>
                                  </a:lnTo>
                                  <a:cubicBezTo>
                                    <a:pt x="19864" y="2367"/>
                                    <a:pt x="19872" y="2427"/>
                                    <a:pt x="19884" y="2427"/>
                                  </a:cubicBezTo>
                                  <a:lnTo>
                                    <a:pt x="20048" y="2427"/>
                                  </a:lnTo>
                                  <a:cubicBezTo>
                                    <a:pt x="20060" y="2427"/>
                                    <a:pt x="20068" y="2367"/>
                                    <a:pt x="20068" y="2277"/>
                                  </a:cubicBezTo>
                                  <a:lnTo>
                                    <a:pt x="20068" y="2127"/>
                                  </a:lnTo>
                                  <a:lnTo>
                                    <a:pt x="20256" y="2127"/>
                                  </a:lnTo>
                                  <a:lnTo>
                                    <a:pt x="20256" y="2846"/>
                                  </a:lnTo>
                                  <a:lnTo>
                                    <a:pt x="20152" y="2846"/>
                                  </a:lnTo>
                                  <a:cubicBezTo>
                                    <a:pt x="20140" y="2846"/>
                                    <a:pt x="20132" y="2906"/>
                                    <a:pt x="20132" y="2996"/>
                                  </a:cubicBezTo>
                                  <a:lnTo>
                                    <a:pt x="20132" y="3625"/>
                                  </a:lnTo>
                                  <a:lnTo>
                                    <a:pt x="20132" y="3625"/>
                                  </a:lnTo>
                                  <a:lnTo>
                                    <a:pt x="20132" y="4374"/>
                                  </a:lnTo>
                                  <a:cubicBezTo>
                                    <a:pt x="20132" y="4464"/>
                                    <a:pt x="20140" y="4524"/>
                                    <a:pt x="20152" y="4524"/>
                                  </a:cubicBezTo>
                                  <a:lnTo>
                                    <a:pt x="20256" y="4524"/>
                                  </a:lnTo>
                                  <a:lnTo>
                                    <a:pt x="20256" y="5303"/>
                                  </a:lnTo>
                                  <a:cubicBezTo>
                                    <a:pt x="20256" y="5392"/>
                                    <a:pt x="20264" y="5452"/>
                                    <a:pt x="20276" y="5452"/>
                                  </a:cubicBezTo>
                                  <a:lnTo>
                                    <a:pt x="20460" y="5452"/>
                                  </a:lnTo>
                                  <a:cubicBezTo>
                                    <a:pt x="20472" y="5452"/>
                                    <a:pt x="20480" y="5392"/>
                                    <a:pt x="20480" y="5303"/>
                                  </a:cubicBezTo>
                                  <a:lnTo>
                                    <a:pt x="20480" y="4524"/>
                                  </a:lnTo>
                                  <a:lnTo>
                                    <a:pt x="20584" y="4524"/>
                                  </a:lnTo>
                                  <a:cubicBezTo>
                                    <a:pt x="20596" y="4524"/>
                                    <a:pt x="20604" y="4464"/>
                                    <a:pt x="20604" y="4374"/>
                                  </a:cubicBezTo>
                                  <a:lnTo>
                                    <a:pt x="20604" y="2996"/>
                                  </a:lnTo>
                                  <a:cubicBezTo>
                                    <a:pt x="20604" y="2906"/>
                                    <a:pt x="20596" y="2846"/>
                                    <a:pt x="20584" y="2846"/>
                                  </a:cubicBezTo>
                                  <a:lnTo>
                                    <a:pt x="20480" y="2846"/>
                                  </a:lnTo>
                                  <a:lnTo>
                                    <a:pt x="20480" y="2127"/>
                                  </a:lnTo>
                                  <a:lnTo>
                                    <a:pt x="20644" y="2127"/>
                                  </a:lnTo>
                                  <a:lnTo>
                                    <a:pt x="20644" y="2636"/>
                                  </a:lnTo>
                                  <a:cubicBezTo>
                                    <a:pt x="20644" y="2726"/>
                                    <a:pt x="20656" y="2816"/>
                                    <a:pt x="20668" y="2816"/>
                                  </a:cubicBezTo>
                                  <a:lnTo>
                                    <a:pt x="20872" y="2816"/>
                                  </a:lnTo>
                                  <a:cubicBezTo>
                                    <a:pt x="20872" y="2816"/>
                                    <a:pt x="20876" y="2816"/>
                                    <a:pt x="20876" y="2816"/>
                                  </a:cubicBezTo>
                                  <a:cubicBezTo>
                                    <a:pt x="20876" y="2816"/>
                                    <a:pt x="20876" y="2846"/>
                                    <a:pt x="20876" y="2846"/>
                                  </a:cubicBezTo>
                                  <a:lnTo>
                                    <a:pt x="20876" y="4554"/>
                                  </a:lnTo>
                                  <a:cubicBezTo>
                                    <a:pt x="20876" y="4673"/>
                                    <a:pt x="20888" y="4763"/>
                                    <a:pt x="20904" y="4763"/>
                                  </a:cubicBezTo>
                                  <a:lnTo>
                                    <a:pt x="21036" y="4763"/>
                                  </a:lnTo>
                                  <a:lnTo>
                                    <a:pt x="21036" y="5752"/>
                                  </a:lnTo>
                                  <a:cubicBezTo>
                                    <a:pt x="21036" y="5872"/>
                                    <a:pt x="21048" y="5962"/>
                                    <a:pt x="21064" y="5962"/>
                                  </a:cubicBezTo>
                                  <a:lnTo>
                                    <a:pt x="21248" y="5962"/>
                                  </a:lnTo>
                                  <a:lnTo>
                                    <a:pt x="21248" y="7400"/>
                                  </a:lnTo>
                                  <a:lnTo>
                                    <a:pt x="21064" y="7400"/>
                                  </a:lnTo>
                                  <a:cubicBezTo>
                                    <a:pt x="21056" y="7400"/>
                                    <a:pt x="21048" y="7430"/>
                                    <a:pt x="21044" y="7490"/>
                                  </a:cubicBezTo>
                                  <a:lnTo>
                                    <a:pt x="21044" y="6022"/>
                                  </a:lnTo>
                                  <a:cubicBezTo>
                                    <a:pt x="21044" y="5932"/>
                                    <a:pt x="21032" y="5842"/>
                                    <a:pt x="21020" y="5842"/>
                                  </a:cubicBezTo>
                                  <a:lnTo>
                                    <a:pt x="20896" y="5842"/>
                                  </a:lnTo>
                                  <a:lnTo>
                                    <a:pt x="20896" y="4973"/>
                                  </a:lnTo>
                                  <a:cubicBezTo>
                                    <a:pt x="20896" y="4883"/>
                                    <a:pt x="20884" y="4793"/>
                                    <a:pt x="20872" y="4793"/>
                                  </a:cubicBezTo>
                                  <a:lnTo>
                                    <a:pt x="20668" y="4793"/>
                                  </a:lnTo>
                                  <a:cubicBezTo>
                                    <a:pt x="20656" y="4793"/>
                                    <a:pt x="20644" y="4883"/>
                                    <a:pt x="20644" y="4973"/>
                                  </a:cubicBezTo>
                                  <a:lnTo>
                                    <a:pt x="20644" y="5842"/>
                                  </a:lnTo>
                                  <a:lnTo>
                                    <a:pt x="20528" y="5842"/>
                                  </a:lnTo>
                                  <a:cubicBezTo>
                                    <a:pt x="20516" y="5842"/>
                                    <a:pt x="20504" y="5932"/>
                                    <a:pt x="20504" y="6022"/>
                                  </a:cubicBezTo>
                                  <a:lnTo>
                                    <a:pt x="20504" y="7549"/>
                                  </a:lnTo>
                                  <a:cubicBezTo>
                                    <a:pt x="20504" y="7639"/>
                                    <a:pt x="20516" y="7729"/>
                                    <a:pt x="20528" y="7729"/>
                                  </a:cubicBezTo>
                                  <a:lnTo>
                                    <a:pt x="20644" y="7729"/>
                                  </a:lnTo>
                                  <a:lnTo>
                                    <a:pt x="20644" y="8598"/>
                                  </a:lnTo>
                                  <a:cubicBezTo>
                                    <a:pt x="20644" y="8688"/>
                                    <a:pt x="20656" y="8778"/>
                                    <a:pt x="20668" y="8778"/>
                                  </a:cubicBezTo>
                                  <a:lnTo>
                                    <a:pt x="20872" y="8778"/>
                                  </a:lnTo>
                                  <a:cubicBezTo>
                                    <a:pt x="20872" y="8778"/>
                                    <a:pt x="20876" y="8778"/>
                                    <a:pt x="20876" y="8778"/>
                                  </a:cubicBezTo>
                                  <a:lnTo>
                                    <a:pt x="20876" y="10455"/>
                                  </a:lnTo>
                                  <a:cubicBezTo>
                                    <a:pt x="20876" y="10575"/>
                                    <a:pt x="20888" y="10665"/>
                                    <a:pt x="20904" y="10665"/>
                                  </a:cubicBezTo>
                                  <a:lnTo>
                                    <a:pt x="21036" y="10665"/>
                                  </a:lnTo>
                                  <a:lnTo>
                                    <a:pt x="21036" y="11654"/>
                                  </a:lnTo>
                                  <a:cubicBezTo>
                                    <a:pt x="21036" y="11774"/>
                                    <a:pt x="21048" y="11863"/>
                                    <a:pt x="21064" y="11863"/>
                                  </a:cubicBezTo>
                                  <a:lnTo>
                                    <a:pt x="21248" y="11863"/>
                                  </a:lnTo>
                                  <a:lnTo>
                                    <a:pt x="21248" y="13301"/>
                                  </a:lnTo>
                                  <a:lnTo>
                                    <a:pt x="21064" y="13301"/>
                                  </a:lnTo>
                                  <a:cubicBezTo>
                                    <a:pt x="21056" y="13301"/>
                                    <a:pt x="21048" y="13331"/>
                                    <a:pt x="21044" y="13391"/>
                                  </a:cubicBezTo>
                                  <a:lnTo>
                                    <a:pt x="21044" y="11923"/>
                                  </a:lnTo>
                                  <a:cubicBezTo>
                                    <a:pt x="21044" y="11834"/>
                                    <a:pt x="21032" y="11744"/>
                                    <a:pt x="21020" y="11744"/>
                                  </a:cubicBezTo>
                                  <a:lnTo>
                                    <a:pt x="20896" y="11744"/>
                                  </a:lnTo>
                                  <a:lnTo>
                                    <a:pt x="20896" y="10785"/>
                                  </a:lnTo>
                                  <a:cubicBezTo>
                                    <a:pt x="20896" y="10695"/>
                                    <a:pt x="20884" y="10605"/>
                                    <a:pt x="20872" y="10605"/>
                                  </a:cubicBezTo>
                                  <a:lnTo>
                                    <a:pt x="20668" y="10605"/>
                                  </a:lnTo>
                                  <a:cubicBezTo>
                                    <a:pt x="20656" y="10605"/>
                                    <a:pt x="20644" y="10695"/>
                                    <a:pt x="20644" y="10785"/>
                                  </a:cubicBezTo>
                                  <a:lnTo>
                                    <a:pt x="20644" y="11654"/>
                                  </a:lnTo>
                                  <a:lnTo>
                                    <a:pt x="20528" y="11654"/>
                                  </a:lnTo>
                                  <a:cubicBezTo>
                                    <a:pt x="20516" y="11654"/>
                                    <a:pt x="20504" y="11744"/>
                                    <a:pt x="20504" y="11834"/>
                                  </a:cubicBezTo>
                                  <a:lnTo>
                                    <a:pt x="20504" y="13361"/>
                                  </a:lnTo>
                                  <a:cubicBezTo>
                                    <a:pt x="20504" y="13451"/>
                                    <a:pt x="20516" y="13541"/>
                                    <a:pt x="20528" y="13541"/>
                                  </a:cubicBezTo>
                                  <a:lnTo>
                                    <a:pt x="20644" y="13541"/>
                                  </a:lnTo>
                                  <a:lnTo>
                                    <a:pt x="20644" y="14410"/>
                                  </a:lnTo>
                                  <a:cubicBezTo>
                                    <a:pt x="20644" y="14500"/>
                                    <a:pt x="20656" y="14590"/>
                                    <a:pt x="20668" y="14590"/>
                                  </a:cubicBezTo>
                                  <a:lnTo>
                                    <a:pt x="20872" y="14590"/>
                                  </a:lnTo>
                                  <a:cubicBezTo>
                                    <a:pt x="20872" y="14590"/>
                                    <a:pt x="20876" y="14590"/>
                                    <a:pt x="20876" y="14590"/>
                                  </a:cubicBezTo>
                                  <a:lnTo>
                                    <a:pt x="20876" y="16267"/>
                                  </a:lnTo>
                                  <a:cubicBezTo>
                                    <a:pt x="20876" y="16387"/>
                                    <a:pt x="20888" y="16477"/>
                                    <a:pt x="20904" y="16477"/>
                                  </a:cubicBezTo>
                                  <a:lnTo>
                                    <a:pt x="21036" y="16477"/>
                                  </a:lnTo>
                                  <a:lnTo>
                                    <a:pt x="21036" y="17466"/>
                                  </a:lnTo>
                                  <a:cubicBezTo>
                                    <a:pt x="21036" y="17586"/>
                                    <a:pt x="21048" y="17675"/>
                                    <a:pt x="21064" y="17675"/>
                                  </a:cubicBezTo>
                                  <a:lnTo>
                                    <a:pt x="21248" y="17675"/>
                                  </a:lnTo>
                                  <a:lnTo>
                                    <a:pt x="21248" y="19113"/>
                                  </a:lnTo>
                                  <a:lnTo>
                                    <a:pt x="21064" y="19113"/>
                                  </a:lnTo>
                                  <a:cubicBezTo>
                                    <a:pt x="21056" y="19113"/>
                                    <a:pt x="21048" y="19143"/>
                                    <a:pt x="21044" y="19203"/>
                                  </a:cubicBezTo>
                                  <a:lnTo>
                                    <a:pt x="21044" y="17675"/>
                                  </a:lnTo>
                                  <a:cubicBezTo>
                                    <a:pt x="21044" y="17586"/>
                                    <a:pt x="21032" y="17496"/>
                                    <a:pt x="21020" y="17496"/>
                                  </a:cubicBezTo>
                                  <a:lnTo>
                                    <a:pt x="20896" y="17496"/>
                                  </a:lnTo>
                                  <a:lnTo>
                                    <a:pt x="20896" y="16627"/>
                                  </a:lnTo>
                                  <a:cubicBezTo>
                                    <a:pt x="20896" y="16537"/>
                                    <a:pt x="20884" y="16447"/>
                                    <a:pt x="20872" y="16447"/>
                                  </a:cubicBezTo>
                                  <a:lnTo>
                                    <a:pt x="20668" y="16447"/>
                                  </a:lnTo>
                                  <a:cubicBezTo>
                                    <a:pt x="20656" y="16447"/>
                                    <a:pt x="20644" y="16537"/>
                                    <a:pt x="20644" y="16627"/>
                                  </a:cubicBezTo>
                                  <a:lnTo>
                                    <a:pt x="20644" y="17496"/>
                                  </a:lnTo>
                                  <a:lnTo>
                                    <a:pt x="20528" y="17496"/>
                                  </a:lnTo>
                                  <a:cubicBezTo>
                                    <a:pt x="20516" y="17496"/>
                                    <a:pt x="20504" y="17586"/>
                                    <a:pt x="20504" y="17675"/>
                                  </a:cubicBezTo>
                                  <a:lnTo>
                                    <a:pt x="20504" y="19203"/>
                                  </a:lnTo>
                                  <a:cubicBezTo>
                                    <a:pt x="20504" y="19293"/>
                                    <a:pt x="20516" y="19383"/>
                                    <a:pt x="20528" y="19383"/>
                                  </a:cubicBezTo>
                                  <a:lnTo>
                                    <a:pt x="20644" y="19383"/>
                                  </a:lnTo>
                                  <a:lnTo>
                                    <a:pt x="20644" y="20252"/>
                                  </a:lnTo>
                                  <a:cubicBezTo>
                                    <a:pt x="20644" y="20342"/>
                                    <a:pt x="20656" y="20432"/>
                                    <a:pt x="20668" y="20432"/>
                                  </a:cubicBezTo>
                                  <a:lnTo>
                                    <a:pt x="20872" y="20432"/>
                                  </a:lnTo>
                                  <a:cubicBezTo>
                                    <a:pt x="20872" y="20432"/>
                                    <a:pt x="20876" y="20432"/>
                                    <a:pt x="20876" y="20432"/>
                                  </a:cubicBezTo>
                                  <a:cubicBezTo>
                                    <a:pt x="20876" y="20432"/>
                                    <a:pt x="20876" y="20462"/>
                                    <a:pt x="20876" y="20462"/>
                                  </a:cubicBezTo>
                                  <a:lnTo>
                                    <a:pt x="20876" y="21570"/>
                                  </a:lnTo>
                                  <a:lnTo>
                                    <a:pt x="21472" y="21570"/>
                                  </a:lnTo>
                                  <a:lnTo>
                                    <a:pt x="21472" y="20881"/>
                                  </a:lnTo>
                                  <a:lnTo>
                                    <a:pt x="21600" y="20881"/>
                                  </a:lnTo>
                                  <a:lnTo>
                                    <a:pt x="21600" y="15938"/>
                                  </a:lnTo>
                                  <a:lnTo>
                                    <a:pt x="21472" y="15938"/>
                                  </a:lnTo>
                                  <a:lnTo>
                                    <a:pt x="21472" y="15039"/>
                                  </a:lnTo>
                                  <a:lnTo>
                                    <a:pt x="21600" y="15039"/>
                                  </a:lnTo>
                                  <a:lnTo>
                                    <a:pt x="21600" y="10096"/>
                                  </a:lnTo>
                                  <a:lnTo>
                                    <a:pt x="21472" y="10096"/>
                                  </a:lnTo>
                                  <a:lnTo>
                                    <a:pt x="21472" y="9167"/>
                                  </a:lnTo>
                                  <a:lnTo>
                                    <a:pt x="21600" y="9167"/>
                                  </a:lnTo>
                                  <a:lnTo>
                                    <a:pt x="21600" y="4224"/>
                                  </a:lnTo>
                                  <a:lnTo>
                                    <a:pt x="21472" y="4224"/>
                                  </a:lnTo>
                                  <a:lnTo>
                                    <a:pt x="21472" y="3236"/>
                                  </a:lnTo>
                                  <a:lnTo>
                                    <a:pt x="21600" y="3236"/>
                                  </a:lnTo>
                                  <a:lnTo>
                                    <a:pt x="21600" y="2097"/>
                                  </a:lnTo>
                                  <a:lnTo>
                                    <a:pt x="21600" y="2097"/>
                                  </a:lnTo>
                                  <a:lnTo>
                                    <a:pt x="21600" y="0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21032" y="2636"/>
                                  </a:moveTo>
                                  <a:lnTo>
                                    <a:pt x="20900" y="2636"/>
                                  </a:lnTo>
                                  <a:cubicBezTo>
                                    <a:pt x="20896" y="2636"/>
                                    <a:pt x="20896" y="2636"/>
                                    <a:pt x="20892" y="2636"/>
                                  </a:cubicBezTo>
                                  <a:cubicBezTo>
                                    <a:pt x="20892" y="2636"/>
                                    <a:pt x="20892" y="2606"/>
                                    <a:pt x="20892" y="2606"/>
                                  </a:cubicBezTo>
                                  <a:lnTo>
                                    <a:pt x="20892" y="2097"/>
                                  </a:lnTo>
                                  <a:lnTo>
                                    <a:pt x="21028" y="2097"/>
                                  </a:lnTo>
                                  <a:lnTo>
                                    <a:pt x="21028" y="2636"/>
                                  </a:lnTo>
                                  <a:close/>
                                  <a:moveTo>
                                    <a:pt x="21032" y="8508"/>
                                  </a:moveTo>
                                  <a:lnTo>
                                    <a:pt x="20900" y="8508"/>
                                  </a:lnTo>
                                  <a:cubicBezTo>
                                    <a:pt x="20896" y="8508"/>
                                    <a:pt x="20896" y="8508"/>
                                    <a:pt x="20896" y="8508"/>
                                  </a:cubicBezTo>
                                  <a:lnTo>
                                    <a:pt x="20896" y="7669"/>
                                  </a:lnTo>
                                  <a:lnTo>
                                    <a:pt x="21012" y="7669"/>
                                  </a:lnTo>
                                  <a:cubicBezTo>
                                    <a:pt x="21020" y="7669"/>
                                    <a:pt x="21028" y="7639"/>
                                    <a:pt x="21032" y="7579"/>
                                  </a:cubicBezTo>
                                  <a:lnTo>
                                    <a:pt x="21032" y="8508"/>
                                  </a:lnTo>
                                  <a:close/>
                                  <a:moveTo>
                                    <a:pt x="21032" y="14410"/>
                                  </a:moveTo>
                                  <a:lnTo>
                                    <a:pt x="20900" y="14410"/>
                                  </a:lnTo>
                                  <a:cubicBezTo>
                                    <a:pt x="20896" y="14410"/>
                                    <a:pt x="20896" y="14410"/>
                                    <a:pt x="20896" y="14410"/>
                                  </a:cubicBezTo>
                                  <a:lnTo>
                                    <a:pt x="20896" y="13571"/>
                                  </a:lnTo>
                                  <a:lnTo>
                                    <a:pt x="21012" y="13571"/>
                                  </a:lnTo>
                                  <a:cubicBezTo>
                                    <a:pt x="21020" y="13571"/>
                                    <a:pt x="21028" y="13541"/>
                                    <a:pt x="21032" y="13481"/>
                                  </a:cubicBezTo>
                                  <a:lnTo>
                                    <a:pt x="21032" y="14410"/>
                                  </a:lnTo>
                                  <a:close/>
                                  <a:moveTo>
                                    <a:pt x="21032" y="20282"/>
                                  </a:moveTo>
                                  <a:lnTo>
                                    <a:pt x="20900" y="20282"/>
                                  </a:lnTo>
                                  <a:cubicBezTo>
                                    <a:pt x="20896" y="20282"/>
                                    <a:pt x="20896" y="20282"/>
                                    <a:pt x="20892" y="20282"/>
                                  </a:cubicBezTo>
                                  <a:cubicBezTo>
                                    <a:pt x="20892" y="20282"/>
                                    <a:pt x="20892" y="20252"/>
                                    <a:pt x="20892" y="20252"/>
                                  </a:cubicBezTo>
                                  <a:lnTo>
                                    <a:pt x="20892" y="19383"/>
                                  </a:lnTo>
                                  <a:lnTo>
                                    <a:pt x="21008" y="19383"/>
                                  </a:lnTo>
                                  <a:cubicBezTo>
                                    <a:pt x="21016" y="19383"/>
                                    <a:pt x="21024" y="19353"/>
                                    <a:pt x="21028" y="19293"/>
                                  </a:cubicBezTo>
                                  <a:lnTo>
                                    <a:pt x="21028" y="20282"/>
                                  </a:lnTo>
                                  <a:close/>
                                  <a:moveTo>
                                    <a:pt x="21420" y="20282"/>
                                  </a:moveTo>
                                  <a:lnTo>
                                    <a:pt x="21312" y="20282"/>
                                  </a:lnTo>
                                  <a:lnTo>
                                    <a:pt x="21312" y="19623"/>
                                  </a:lnTo>
                                  <a:lnTo>
                                    <a:pt x="21420" y="19623"/>
                                  </a:lnTo>
                                  <a:lnTo>
                                    <a:pt x="21420" y="20282"/>
                                  </a:lnTo>
                                  <a:close/>
                                  <a:moveTo>
                                    <a:pt x="21420" y="17286"/>
                                  </a:moveTo>
                                  <a:lnTo>
                                    <a:pt x="21312" y="17286"/>
                                  </a:lnTo>
                                  <a:lnTo>
                                    <a:pt x="21312" y="16507"/>
                                  </a:lnTo>
                                  <a:lnTo>
                                    <a:pt x="21420" y="16507"/>
                                  </a:lnTo>
                                  <a:lnTo>
                                    <a:pt x="21420" y="17286"/>
                                  </a:lnTo>
                                  <a:close/>
                                  <a:moveTo>
                                    <a:pt x="21420" y="14410"/>
                                  </a:moveTo>
                                  <a:lnTo>
                                    <a:pt x="21312" y="14410"/>
                                  </a:lnTo>
                                  <a:lnTo>
                                    <a:pt x="21312" y="13781"/>
                                  </a:lnTo>
                                  <a:lnTo>
                                    <a:pt x="21420" y="13781"/>
                                  </a:lnTo>
                                  <a:lnTo>
                                    <a:pt x="21420" y="14410"/>
                                  </a:lnTo>
                                  <a:close/>
                                  <a:moveTo>
                                    <a:pt x="21420" y="11444"/>
                                  </a:moveTo>
                                  <a:lnTo>
                                    <a:pt x="21312" y="11444"/>
                                  </a:lnTo>
                                  <a:lnTo>
                                    <a:pt x="21312" y="10605"/>
                                  </a:lnTo>
                                  <a:lnTo>
                                    <a:pt x="21420" y="10605"/>
                                  </a:lnTo>
                                  <a:lnTo>
                                    <a:pt x="21420" y="11444"/>
                                  </a:lnTo>
                                  <a:close/>
                                  <a:moveTo>
                                    <a:pt x="21420" y="8508"/>
                                  </a:moveTo>
                                  <a:lnTo>
                                    <a:pt x="21312" y="8508"/>
                                  </a:lnTo>
                                  <a:lnTo>
                                    <a:pt x="21312" y="7879"/>
                                  </a:lnTo>
                                  <a:lnTo>
                                    <a:pt x="21420" y="7879"/>
                                  </a:lnTo>
                                  <a:lnTo>
                                    <a:pt x="21420" y="8508"/>
                                  </a:lnTo>
                                  <a:close/>
                                  <a:moveTo>
                                    <a:pt x="21420" y="5572"/>
                                  </a:moveTo>
                                  <a:lnTo>
                                    <a:pt x="21312" y="5572"/>
                                  </a:lnTo>
                                  <a:lnTo>
                                    <a:pt x="21312" y="4733"/>
                                  </a:lnTo>
                                  <a:lnTo>
                                    <a:pt x="21420" y="4733"/>
                                  </a:lnTo>
                                  <a:lnTo>
                                    <a:pt x="21420" y="5572"/>
                                  </a:lnTo>
                                  <a:close/>
                                  <a:moveTo>
                                    <a:pt x="21420" y="2636"/>
                                  </a:moveTo>
                                  <a:lnTo>
                                    <a:pt x="21312" y="2636"/>
                                  </a:lnTo>
                                  <a:lnTo>
                                    <a:pt x="21312" y="2127"/>
                                  </a:lnTo>
                                  <a:lnTo>
                                    <a:pt x="21420" y="2127"/>
                                  </a:lnTo>
                                  <a:lnTo>
                                    <a:pt x="21420" y="2636"/>
                                  </a:lnTo>
                                  <a:close/>
                                  <a:moveTo>
                                    <a:pt x="19320" y="5902"/>
                                  </a:moveTo>
                                  <a:lnTo>
                                    <a:pt x="19244" y="5902"/>
                                  </a:lnTo>
                                  <a:lnTo>
                                    <a:pt x="19244" y="5333"/>
                                  </a:lnTo>
                                  <a:cubicBezTo>
                                    <a:pt x="19244" y="5273"/>
                                    <a:pt x="19236" y="5213"/>
                                    <a:pt x="19228" y="5213"/>
                                  </a:cubicBezTo>
                                  <a:lnTo>
                                    <a:pt x="19096" y="5213"/>
                                  </a:lnTo>
                                  <a:cubicBezTo>
                                    <a:pt x="19088" y="5213"/>
                                    <a:pt x="19080" y="5273"/>
                                    <a:pt x="19080" y="5333"/>
                                  </a:cubicBezTo>
                                  <a:lnTo>
                                    <a:pt x="19080" y="5902"/>
                                  </a:lnTo>
                                  <a:lnTo>
                                    <a:pt x="19004" y="5902"/>
                                  </a:lnTo>
                                  <a:cubicBezTo>
                                    <a:pt x="18996" y="5902"/>
                                    <a:pt x="18988" y="5962"/>
                                    <a:pt x="18988" y="6022"/>
                                  </a:cubicBezTo>
                                  <a:lnTo>
                                    <a:pt x="18988" y="7040"/>
                                  </a:lnTo>
                                  <a:cubicBezTo>
                                    <a:pt x="18988" y="7100"/>
                                    <a:pt x="18996" y="7160"/>
                                    <a:pt x="19004" y="7160"/>
                                  </a:cubicBezTo>
                                  <a:lnTo>
                                    <a:pt x="19080" y="7160"/>
                                  </a:lnTo>
                                  <a:lnTo>
                                    <a:pt x="19080" y="7729"/>
                                  </a:lnTo>
                                  <a:cubicBezTo>
                                    <a:pt x="19080" y="7789"/>
                                    <a:pt x="19088" y="7849"/>
                                    <a:pt x="19096" y="7849"/>
                                  </a:cubicBezTo>
                                  <a:lnTo>
                                    <a:pt x="19232" y="7849"/>
                                  </a:lnTo>
                                  <a:cubicBezTo>
                                    <a:pt x="19240" y="7849"/>
                                    <a:pt x="19248" y="7789"/>
                                    <a:pt x="19248" y="7729"/>
                                  </a:cubicBezTo>
                                  <a:lnTo>
                                    <a:pt x="19248" y="7160"/>
                                  </a:lnTo>
                                  <a:lnTo>
                                    <a:pt x="19324" y="7160"/>
                                  </a:lnTo>
                                  <a:cubicBezTo>
                                    <a:pt x="19332" y="7160"/>
                                    <a:pt x="19340" y="7100"/>
                                    <a:pt x="19340" y="7040"/>
                                  </a:cubicBezTo>
                                  <a:lnTo>
                                    <a:pt x="19340" y="6022"/>
                                  </a:lnTo>
                                  <a:cubicBezTo>
                                    <a:pt x="19336" y="5932"/>
                                    <a:pt x="19328" y="5902"/>
                                    <a:pt x="19320" y="5902"/>
                                  </a:cubicBezTo>
                                  <a:close/>
                                  <a:moveTo>
                                    <a:pt x="20588" y="20462"/>
                                  </a:moveTo>
                                  <a:lnTo>
                                    <a:pt x="20484" y="20462"/>
                                  </a:lnTo>
                                  <a:lnTo>
                                    <a:pt x="20484" y="19683"/>
                                  </a:lnTo>
                                  <a:cubicBezTo>
                                    <a:pt x="20484" y="19593"/>
                                    <a:pt x="20476" y="19533"/>
                                    <a:pt x="20464" y="19533"/>
                                  </a:cubicBezTo>
                                  <a:lnTo>
                                    <a:pt x="20280" y="19533"/>
                                  </a:lnTo>
                                  <a:cubicBezTo>
                                    <a:pt x="20268" y="19533"/>
                                    <a:pt x="20260" y="19593"/>
                                    <a:pt x="20260" y="19683"/>
                                  </a:cubicBezTo>
                                  <a:lnTo>
                                    <a:pt x="20260" y="20462"/>
                                  </a:lnTo>
                                  <a:lnTo>
                                    <a:pt x="20156" y="20462"/>
                                  </a:lnTo>
                                  <a:cubicBezTo>
                                    <a:pt x="20144" y="20462"/>
                                    <a:pt x="20136" y="20521"/>
                                    <a:pt x="20136" y="20611"/>
                                  </a:cubicBezTo>
                                  <a:lnTo>
                                    <a:pt x="20136" y="21240"/>
                                  </a:lnTo>
                                  <a:lnTo>
                                    <a:pt x="20136" y="21240"/>
                                  </a:lnTo>
                                  <a:lnTo>
                                    <a:pt x="20136" y="21570"/>
                                  </a:lnTo>
                                  <a:lnTo>
                                    <a:pt x="20616" y="21570"/>
                                  </a:lnTo>
                                  <a:lnTo>
                                    <a:pt x="20616" y="20611"/>
                                  </a:lnTo>
                                  <a:cubicBezTo>
                                    <a:pt x="20608" y="20551"/>
                                    <a:pt x="20600" y="20462"/>
                                    <a:pt x="20588" y="20462"/>
                                  </a:cubicBezTo>
                                  <a:close/>
                                  <a:moveTo>
                                    <a:pt x="19640" y="2217"/>
                                  </a:moveTo>
                                  <a:lnTo>
                                    <a:pt x="19492" y="2217"/>
                                  </a:lnTo>
                                  <a:cubicBezTo>
                                    <a:pt x="19484" y="2217"/>
                                    <a:pt x="19476" y="2277"/>
                                    <a:pt x="19476" y="2337"/>
                                  </a:cubicBezTo>
                                  <a:lnTo>
                                    <a:pt x="19476" y="2966"/>
                                  </a:lnTo>
                                  <a:lnTo>
                                    <a:pt x="19392" y="2966"/>
                                  </a:lnTo>
                                  <a:cubicBezTo>
                                    <a:pt x="19384" y="2966"/>
                                    <a:pt x="19376" y="3026"/>
                                    <a:pt x="19376" y="3086"/>
                                  </a:cubicBezTo>
                                  <a:lnTo>
                                    <a:pt x="19376" y="4194"/>
                                  </a:lnTo>
                                  <a:cubicBezTo>
                                    <a:pt x="19376" y="4254"/>
                                    <a:pt x="19384" y="4314"/>
                                    <a:pt x="19392" y="4314"/>
                                  </a:cubicBezTo>
                                  <a:lnTo>
                                    <a:pt x="19476" y="4314"/>
                                  </a:lnTo>
                                  <a:lnTo>
                                    <a:pt x="19476" y="4943"/>
                                  </a:lnTo>
                                  <a:cubicBezTo>
                                    <a:pt x="19476" y="5003"/>
                                    <a:pt x="19484" y="5063"/>
                                    <a:pt x="19492" y="5063"/>
                                  </a:cubicBezTo>
                                  <a:lnTo>
                                    <a:pt x="19640" y="5063"/>
                                  </a:lnTo>
                                  <a:cubicBezTo>
                                    <a:pt x="19648" y="5063"/>
                                    <a:pt x="19656" y="5003"/>
                                    <a:pt x="19656" y="4943"/>
                                  </a:cubicBezTo>
                                  <a:lnTo>
                                    <a:pt x="19656" y="4314"/>
                                  </a:lnTo>
                                  <a:lnTo>
                                    <a:pt x="19740" y="4314"/>
                                  </a:lnTo>
                                  <a:cubicBezTo>
                                    <a:pt x="19748" y="4314"/>
                                    <a:pt x="19756" y="4254"/>
                                    <a:pt x="19756" y="4194"/>
                                  </a:cubicBezTo>
                                  <a:lnTo>
                                    <a:pt x="19756" y="3086"/>
                                  </a:lnTo>
                                  <a:cubicBezTo>
                                    <a:pt x="19756" y="3026"/>
                                    <a:pt x="19748" y="2966"/>
                                    <a:pt x="19740" y="2966"/>
                                  </a:cubicBezTo>
                                  <a:lnTo>
                                    <a:pt x="19656" y="2966"/>
                                  </a:lnTo>
                                  <a:lnTo>
                                    <a:pt x="19656" y="2337"/>
                                  </a:lnTo>
                                  <a:cubicBezTo>
                                    <a:pt x="19656" y="2277"/>
                                    <a:pt x="19648" y="2217"/>
                                    <a:pt x="19640" y="2217"/>
                                  </a:cubicBezTo>
                                  <a:close/>
                                  <a:moveTo>
                                    <a:pt x="19740" y="20641"/>
                                  </a:moveTo>
                                  <a:lnTo>
                                    <a:pt x="19656" y="20641"/>
                                  </a:lnTo>
                                  <a:lnTo>
                                    <a:pt x="19656" y="20012"/>
                                  </a:lnTo>
                                  <a:cubicBezTo>
                                    <a:pt x="19656" y="19952"/>
                                    <a:pt x="19648" y="19892"/>
                                    <a:pt x="19640" y="19892"/>
                                  </a:cubicBezTo>
                                  <a:lnTo>
                                    <a:pt x="19492" y="19892"/>
                                  </a:lnTo>
                                  <a:cubicBezTo>
                                    <a:pt x="19484" y="19892"/>
                                    <a:pt x="19476" y="19952"/>
                                    <a:pt x="19476" y="20012"/>
                                  </a:cubicBezTo>
                                  <a:lnTo>
                                    <a:pt x="19476" y="20641"/>
                                  </a:lnTo>
                                  <a:lnTo>
                                    <a:pt x="19392" y="20641"/>
                                  </a:lnTo>
                                  <a:cubicBezTo>
                                    <a:pt x="19384" y="20641"/>
                                    <a:pt x="19376" y="20701"/>
                                    <a:pt x="19376" y="20761"/>
                                  </a:cubicBezTo>
                                  <a:lnTo>
                                    <a:pt x="19376" y="21600"/>
                                  </a:lnTo>
                                  <a:lnTo>
                                    <a:pt x="19764" y="21600"/>
                                  </a:lnTo>
                                  <a:lnTo>
                                    <a:pt x="19764" y="20761"/>
                                  </a:lnTo>
                                  <a:cubicBezTo>
                                    <a:pt x="19760" y="20701"/>
                                    <a:pt x="19752" y="20641"/>
                                    <a:pt x="19740" y="20641"/>
                                  </a:cubicBezTo>
                                  <a:close/>
                                  <a:moveTo>
                                    <a:pt x="20048" y="5003"/>
                                  </a:moveTo>
                                  <a:lnTo>
                                    <a:pt x="19884" y="5003"/>
                                  </a:lnTo>
                                  <a:cubicBezTo>
                                    <a:pt x="19872" y="5003"/>
                                    <a:pt x="19864" y="5063"/>
                                    <a:pt x="19864" y="5153"/>
                                  </a:cubicBezTo>
                                  <a:lnTo>
                                    <a:pt x="19864" y="5872"/>
                                  </a:lnTo>
                                  <a:lnTo>
                                    <a:pt x="19768" y="5872"/>
                                  </a:lnTo>
                                  <a:cubicBezTo>
                                    <a:pt x="19756" y="5872"/>
                                    <a:pt x="19748" y="5932"/>
                                    <a:pt x="19748" y="6022"/>
                                  </a:cubicBezTo>
                                  <a:lnTo>
                                    <a:pt x="19748" y="6591"/>
                                  </a:lnTo>
                                  <a:lnTo>
                                    <a:pt x="19748" y="6591"/>
                                  </a:lnTo>
                                  <a:lnTo>
                                    <a:pt x="19748" y="7280"/>
                                  </a:lnTo>
                                  <a:cubicBezTo>
                                    <a:pt x="19748" y="7370"/>
                                    <a:pt x="19756" y="7430"/>
                                    <a:pt x="19768" y="7430"/>
                                  </a:cubicBezTo>
                                  <a:lnTo>
                                    <a:pt x="19864" y="7430"/>
                                  </a:lnTo>
                                  <a:lnTo>
                                    <a:pt x="19864" y="8149"/>
                                  </a:lnTo>
                                  <a:cubicBezTo>
                                    <a:pt x="19864" y="8239"/>
                                    <a:pt x="19872" y="8298"/>
                                    <a:pt x="19884" y="8298"/>
                                  </a:cubicBezTo>
                                  <a:lnTo>
                                    <a:pt x="20048" y="8298"/>
                                  </a:lnTo>
                                  <a:cubicBezTo>
                                    <a:pt x="20060" y="8298"/>
                                    <a:pt x="20068" y="8239"/>
                                    <a:pt x="20068" y="8149"/>
                                  </a:cubicBezTo>
                                  <a:lnTo>
                                    <a:pt x="20068" y="7430"/>
                                  </a:lnTo>
                                  <a:lnTo>
                                    <a:pt x="20164" y="7430"/>
                                  </a:lnTo>
                                  <a:cubicBezTo>
                                    <a:pt x="20176" y="7430"/>
                                    <a:pt x="20184" y="7370"/>
                                    <a:pt x="20184" y="7280"/>
                                  </a:cubicBezTo>
                                  <a:lnTo>
                                    <a:pt x="20184" y="5992"/>
                                  </a:lnTo>
                                  <a:cubicBezTo>
                                    <a:pt x="20184" y="5902"/>
                                    <a:pt x="20176" y="5842"/>
                                    <a:pt x="20164" y="5842"/>
                                  </a:cubicBezTo>
                                  <a:lnTo>
                                    <a:pt x="20068" y="5842"/>
                                  </a:lnTo>
                                  <a:lnTo>
                                    <a:pt x="20068" y="5123"/>
                                  </a:lnTo>
                                  <a:cubicBezTo>
                                    <a:pt x="20068" y="5063"/>
                                    <a:pt x="20060" y="5003"/>
                                    <a:pt x="20048" y="5003"/>
                                  </a:cubicBezTo>
                                  <a:close/>
                                  <a:moveTo>
                                    <a:pt x="20460" y="7759"/>
                                  </a:moveTo>
                                  <a:lnTo>
                                    <a:pt x="20276" y="7759"/>
                                  </a:lnTo>
                                  <a:cubicBezTo>
                                    <a:pt x="20264" y="7759"/>
                                    <a:pt x="20256" y="7819"/>
                                    <a:pt x="20256" y="7909"/>
                                  </a:cubicBezTo>
                                  <a:lnTo>
                                    <a:pt x="20256" y="8688"/>
                                  </a:lnTo>
                                  <a:lnTo>
                                    <a:pt x="20152" y="8688"/>
                                  </a:lnTo>
                                  <a:cubicBezTo>
                                    <a:pt x="20140" y="8688"/>
                                    <a:pt x="20132" y="8748"/>
                                    <a:pt x="20132" y="8838"/>
                                  </a:cubicBezTo>
                                  <a:lnTo>
                                    <a:pt x="20132" y="9467"/>
                                  </a:lnTo>
                                  <a:lnTo>
                                    <a:pt x="20132" y="9467"/>
                                  </a:lnTo>
                                  <a:lnTo>
                                    <a:pt x="20132" y="10216"/>
                                  </a:lnTo>
                                  <a:cubicBezTo>
                                    <a:pt x="20132" y="10306"/>
                                    <a:pt x="20140" y="10366"/>
                                    <a:pt x="20152" y="10366"/>
                                  </a:cubicBezTo>
                                  <a:lnTo>
                                    <a:pt x="20256" y="10366"/>
                                  </a:lnTo>
                                  <a:lnTo>
                                    <a:pt x="20256" y="11145"/>
                                  </a:lnTo>
                                  <a:cubicBezTo>
                                    <a:pt x="20256" y="11234"/>
                                    <a:pt x="20264" y="11294"/>
                                    <a:pt x="20276" y="11294"/>
                                  </a:cubicBezTo>
                                  <a:lnTo>
                                    <a:pt x="20460" y="11294"/>
                                  </a:lnTo>
                                  <a:cubicBezTo>
                                    <a:pt x="20472" y="11294"/>
                                    <a:pt x="20480" y="11234"/>
                                    <a:pt x="20480" y="11145"/>
                                  </a:cubicBezTo>
                                  <a:lnTo>
                                    <a:pt x="20480" y="10366"/>
                                  </a:lnTo>
                                  <a:lnTo>
                                    <a:pt x="20584" y="10366"/>
                                  </a:lnTo>
                                  <a:cubicBezTo>
                                    <a:pt x="20596" y="10366"/>
                                    <a:pt x="20604" y="10306"/>
                                    <a:pt x="20604" y="10216"/>
                                  </a:cubicBezTo>
                                  <a:lnTo>
                                    <a:pt x="20604" y="8838"/>
                                  </a:lnTo>
                                  <a:cubicBezTo>
                                    <a:pt x="20604" y="8748"/>
                                    <a:pt x="20596" y="8688"/>
                                    <a:pt x="20584" y="8688"/>
                                  </a:cubicBezTo>
                                  <a:lnTo>
                                    <a:pt x="20480" y="8688"/>
                                  </a:lnTo>
                                  <a:lnTo>
                                    <a:pt x="20480" y="7909"/>
                                  </a:lnTo>
                                  <a:cubicBezTo>
                                    <a:pt x="20480" y="7849"/>
                                    <a:pt x="20472" y="7759"/>
                                    <a:pt x="20460" y="7759"/>
                                  </a:cubicBezTo>
                                  <a:close/>
                                  <a:moveTo>
                                    <a:pt x="20276" y="17256"/>
                                  </a:moveTo>
                                  <a:lnTo>
                                    <a:pt x="20460" y="17256"/>
                                  </a:lnTo>
                                  <a:cubicBezTo>
                                    <a:pt x="20472" y="17256"/>
                                    <a:pt x="20480" y="17196"/>
                                    <a:pt x="20480" y="17106"/>
                                  </a:cubicBezTo>
                                  <a:lnTo>
                                    <a:pt x="20480" y="16327"/>
                                  </a:lnTo>
                                  <a:lnTo>
                                    <a:pt x="20584" y="16327"/>
                                  </a:lnTo>
                                  <a:cubicBezTo>
                                    <a:pt x="20596" y="16327"/>
                                    <a:pt x="20604" y="16267"/>
                                    <a:pt x="20604" y="16178"/>
                                  </a:cubicBezTo>
                                  <a:lnTo>
                                    <a:pt x="20604" y="14799"/>
                                  </a:lnTo>
                                  <a:cubicBezTo>
                                    <a:pt x="20604" y="14710"/>
                                    <a:pt x="20596" y="14650"/>
                                    <a:pt x="20584" y="14650"/>
                                  </a:cubicBezTo>
                                  <a:lnTo>
                                    <a:pt x="20480" y="14650"/>
                                  </a:lnTo>
                                  <a:lnTo>
                                    <a:pt x="20480" y="13871"/>
                                  </a:lnTo>
                                  <a:cubicBezTo>
                                    <a:pt x="20480" y="13781"/>
                                    <a:pt x="20472" y="13721"/>
                                    <a:pt x="20460" y="13721"/>
                                  </a:cubicBezTo>
                                  <a:lnTo>
                                    <a:pt x="20276" y="13721"/>
                                  </a:lnTo>
                                  <a:cubicBezTo>
                                    <a:pt x="20264" y="13721"/>
                                    <a:pt x="20256" y="13781"/>
                                    <a:pt x="20256" y="13871"/>
                                  </a:cubicBezTo>
                                  <a:lnTo>
                                    <a:pt x="20256" y="14650"/>
                                  </a:lnTo>
                                  <a:lnTo>
                                    <a:pt x="20152" y="14650"/>
                                  </a:lnTo>
                                  <a:cubicBezTo>
                                    <a:pt x="20140" y="14650"/>
                                    <a:pt x="20132" y="14710"/>
                                    <a:pt x="20132" y="14799"/>
                                  </a:cubicBezTo>
                                  <a:lnTo>
                                    <a:pt x="20132" y="15429"/>
                                  </a:lnTo>
                                  <a:lnTo>
                                    <a:pt x="20132" y="15429"/>
                                  </a:lnTo>
                                  <a:lnTo>
                                    <a:pt x="20132" y="16178"/>
                                  </a:lnTo>
                                  <a:cubicBezTo>
                                    <a:pt x="20132" y="16267"/>
                                    <a:pt x="20140" y="16327"/>
                                    <a:pt x="20152" y="16327"/>
                                  </a:cubicBezTo>
                                  <a:lnTo>
                                    <a:pt x="20256" y="16327"/>
                                  </a:lnTo>
                                  <a:lnTo>
                                    <a:pt x="20256" y="17106"/>
                                  </a:lnTo>
                                  <a:cubicBezTo>
                                    <a:pt x="20256" y="17166"/>
                                    <a:pt x="20264" y="17256"/>
                                    <a:pt x="20276" y="172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wgp>
                    </a:graphicData>
                  </a:graphic>
                  <wp14:sizeRelH relativeFrom="margin">
                    <wp14:pctWidth>100000</wp14:pctWidth>
                  </wp14:sizeRelH>
                </wp:anchor>
              </w:drawing>
            </mc:Choice>
            <mc:Fallback>
              <w:pict>
                <v:group w14:anchorId="07D24908" id="Group 10" o:spid="_x0000_s1026" style="position:absolute;margin-left:0;margin-top:0;width:540pt;height:1in;z-index:-251592704;mso-width-percent:1000;mso-position-horizontal:center;mso-position-horizontal-relative:margin;mso-position-vertical:bottom;mso-position-vertical-relative:page;mso-width-percent:1000;mso-width-relative:margin" coordsize="68580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">
                  <v:rect id="Rectangle" o:spid="_x0000_s1027" style="position:absolute;top:501;width:68580;height:8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" fillcolor="#264d2b [3204]" stroked="f" strokeweight="1pt">
                    <v:stroke miterlimit="4"/>
                    <v:textbox inset="3pt,3pt,3pt,3pt"/>
                  </v:rect>
                  <v:shape id="Shape" o:spid="_x0000_s1028" style="position:absolute;width:68580;height:9144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" path="m18904,14889r-68,l18836,14380v,-60,-8,-120,-16,-120l18700,14260v-8,,-16,60,-16,120l18684,14889r-68,c18608,14889,18600,14949,18600,15009r,899c18600,15968,18608,16028,18616,16028r68,l18684,16537v,60,8,120,16,120l18820,16657v8,,16,-60,16,-120l18836,16028r68,c18912,16028,18920,15968,18920,15908r,-899c18916,14919,18912,14889,18904,14889xm18484,6022r-64,l18420,5542v,-60,-4,-90,-12,-90l18300,5452v-8,,-12,30,-12,90l18288,6022r-64,c18216,6022,18212,6052,18212,6111r,809c18212,6980,18216,7010,18224,7010r64,l18288,7490v,59,4,89,12,89l18408,7579v8,,12,-30,12,-89l18420,7010r64,c18492,7010,18496,6980,18496,6920r,-809c18500,6052,18492,6022,18484,6022xm18904,20761r-68,l18836,20252v,-60,-8,-120,-16,-120l18700,20132v-8,,-16,60,-16,120l18684,20761r-68,c18608,20761,18600,20821,18600,20881r,719l18916,21600r,-719c18916,20821,18912,20761,18904,20761xm18904,9017r-68,l18836,8508v,-60,-8,-120,-16,-120l18700,8388v-8,,-16,60,-16,120l18684,9017r-68,c18608,9017,18600,9077,18600,9137r,899c18600,10096,18608,10156,18616,10156r68,l18684,10665v,60,8,120,16,120l18820,10785v8,,16,-60,16,-120l18836,10156r68,c18912,10156,18920,10096,18920,10036r,-899c18916,9047,18912,9017,18904,9017xm18904,3116r-68,l18836,2606v,-60,-8,-119,-16,-119l18700,2487v-8,,-16,59,-16,119l18684,3116r-68,c18608,3116,18600,3176,18600,3236r,898c18600,4194,18608,4254,18616,4254r68,l18684,4763v,60,8,120,16,120l18820,4883v8,,16,-60,16,-120l18836,4254r68,c18912,4254,18920,4194,18920,4134r,-898c18916,3176,18912,3116,18904,3116xm18484,17825r-64,l18420,17346v,-60,-4,-90,-12,-90l18300,17256v-8,,-12,30,-12,90l18288,17825r-64,c18216,17825,18212,17855,18212,17915r,809c18212,18784,18216,18814,18224,18814r64,l18288,19293v,60,4,90,12,90l18408,19383v8,,12,-30,12,-90l18420,18814r64,c18492,18814,18496,18784,18496,18724r,-809c18500,17855,18492,17825,18484,17825xm18484,11893r-64,l18420,11414v,-60,-4,-90,-12,-90l18300,11324v-8,,-12,30,-12,90l18288,11893r-64,c18216,11893,18212,11923,18212,11983r,809c18212,12852,18216,12882,18224,12882r64,l18288,13361v,60,4,90,12,90l18408,13451v8,,12,-30,12,-90l18420,12882r64,c18492,12882,18496,12852,18496,12792r,-809c18500,11923,18492,11893,18484,11893xm18072,14979r-56,l18016,14560v,-60,-4,-90,-12,-90l17908,14470v-8,,-12,30,-12,90l17896,14979r-56,c17832,14979,17828,15009,17828,15069r,719c17828,15848,17832,15878,17840,15878r56,l17896,16297v,60,4,90,12,90l18004,16387v8,,12,-30,12,-90l18016,15878r56,c18080,15878,18084,15848,18084,15788r,-719c18080,15039,18076,14979,18072,14979xm18072,20881r-56,l18016,20462v,-60,-4,-90,-12,-90l17908,20372v-8,,-12,30,-12,90l17896,20881r-56,c17832,20881,17828,20911,17828,20971r,629l18084,21600r,-629c18080,20911,18076,20881,18072,20881xm18072,9107r-56,l18016,8688v,-60,-4,-90,-12,-90l17908,8598v-8,,-12,30,-12,90l17896,9107r-56,c17832,9107,17828,9137,17828,9197r,719c17828,9976,17832,10006,17840,10006r56,l17896,10426v,59,4,89,12,89l18004,10515v8,,12,-30,12,-89l18016,10006r56,c18080,10006,18084,9976,18084,9916r,-719c18080,9137,18076,9107,18072,9107xm19320,11774r-76,l19244,11204v,-59,-8,-119,-16,-119l19096,11085v-8,,-16,60,-16,119l19080,11774r-76,c18996,11774,18988,11834,18988,11893r,1019c18988,12972,18996,13032,19004,13032r76,l19080,13601v,60,8,120,16,120l19232,13721v8,,16,-60,16,-120l19248,13032r76,c19332,13032,19340,12972,19340,12912r,-1019c19336,11834,19328,11774,19320,11774xm18072,3236r-56,l18016,2816v,-60,-4,-90,-12,-90l17908,2726v-8,,-12,30,-12,90l17896,3236r-56,c17832,3236,17828,3265,17828,3325r,719c17828,4104,17832,4134,17840,4134r56,l17896,4554v,60,4,90,12,90l18004,4644v8,,12,-30,12,-90l18016,4134r56,c18080,4134,18084,4104,18084,4044r,-719c18080,3265,18076,3236,18072,3236xm19320,17705r-76,l19244,17136v,-60,-8,-120,-16,-120l19096,17016v-8,,-16,60,-16,120l19080,17705r-76,c18996,17705,18988,17765,18988,17825r,1019c18988,18904,18996,18964,19004,18964r76,l19080,19533v,60,8,120,16,120l19232,19653v8,,16,-60,16,-120l19248,18964r76,c19332,18964,19340,18904,19340,18844r,-1019c19336,17765,19328,17705,19320,17705xm19884,14110r164,c20060,14110,20068,14050,20068,13961r,-719l20164,13242v12,,20,-60,20,-150l20184,11864v,-90,-8,-150,-20,-150l20068,11714r,-719c20068,10905,20060,10845,20048,10845r-164,c19872,10845,19864,10905,19864,10995r,719l19768,11714v-12,,-20,60,-20,150l19748,12433r,l19748,13122v,90,8,150,20,150l19864,13272r,719c19864,14050,19872,14110,19884,14110xm20184,19054r,-1229c20184,17735,20176,17675,20164,17675r-96,l20068,16956v,-89,-8,-149,-20,-149l19884,16807v-12,,-20,60,-20,149l19864,17675r-96,c19756,17675,19748,17735,19748,17825r,569l19748,18394r,689c19748,19173,19756,19233,19768,19233r96,l19864,19952v,90,8,150,20,150l20048,20102v12,,20,-60,20,-150l20068,19233r96,c20172,19203,20184,19143,20184,19054xm19368,10126v,60,8,120,16,120l19468,10246r,629c19468,10935,19476,10995,19484,10995r148,c19640,10995,19648,10935,19648,10875r,-629l19732,10246v8,,16,-60,16,-120l19748,9017v,-59,-8,-119,-16,-119l19656,8898r,-629c19656,8209,19648,8149,19640,8149r-148,c19484,8149,19476,8209,19476,8269r,629l19392,8898v-8,,-16,60,-16,119l19376,10126r-8,xm19368,15998v,60,8,120,16,120l19468,16118r,629c19468,16807,19476,16867,19484,16867r148,c19640,16867,19648,16807,19648,16747r,-629l19732,16118v8,,16,-60,16,-120l19748,14889v,-60,-8,-120,-16,-120l19656,14769r,-629c19656,14080,19648,14021,19640,14021r-148,c19484,14021,19476,14080,19476,14140r,629l19392,14769v-8,,-16,60,-16,120l19376,15998r-8,xm,l,2127r19864,l19864,2277v,90,8,150,20,150l20048,2427v12,,20,-60,20,-150l20068,2127r188,l20256,2846r-104,c20140,2846,20132,2906,20132,2996r,629l20132,3625r,749c20132,4464,20140,4524,20152,4524r104,l20256,5303v,89,8,149,20,149l20460,5452v12,,20,-60,20,-149l20480,4524r104,c20596,4524,20604,4464,20604,4374r,-1378c20604,2906,20596,2846,20584,2846r-104,l20480,2127r164,l20644,2636v,90,12,180,24,180l20872,2816v,,4,,4,c20876,2816,20876,2846,20876,2846r,1708c20876,4673,20888,4763,20904,4763r132,l21036,5752v,120,12,210,28,210l21248,5962r,1438l21064,7400v-8,,-16,30,-20,90l21044,6022v,-90,-12,-180,-24,-180l20896,5842r,-869c20896,4883,20884,4793,20872,4793r-204,c20656,4793,20644,4883,20644,4973r,869l20528,5842v-12,,-24,90,-24,180l20504,7549v,90,12,180,24,180l20644,7729r,869c20644,8688,20656,8778,20668,8778r204,c20872,8778,20876,8778,20876,8778r,1677c20876,10575,20888,10665,20904,10665r132,l21036,11654v,120,12,209,28,209l21248,11863r,1438l21064,13301v-8,,-16,30,-20,90l21044,11923v,-89,-12,-179,-24,-179l20896,11744r,-959c20896,10695,20884,10605,20872,10605r-204,c20656,10605,20644,10695,20644,10785r,869l20528,11654v-12,,-24,90,-24,180l20504,13361v,90,12,180,24,180l20644,13541r,869c20644,14500,20656,14590,20668,14590r204,c20872,14590,20876,14590,20876,14590r,1677c20876,16387,20888,16477,20904,16477r132,l21036,17466v,120,12,209,28,209l21248,17675r,1438l21064,19113v-8,,-16,30,-20,90l21044,17675v,-89,-12,-179,-24,-179l20896,17496r,-869c20896,16537,20884,16447,20872,16447r-204,c20656,16447,20644,16537,20644,16627r,869l20528,17496v-12,,-24,90,-24,179l20504,19203v,90,12,180,24,180l20644,19383r,869c20644,20342,20656,20432,20668,20432r204,c20872,20432,20876,20432,20876,20432v,,,30,,30l20876,21570r596,l21472,20881r128,l21600,15938r-128,l21472,15039r128,l21600,10096r-128,l21472,9167r128,l21600,4224r-128,l21472,3236r128,l21600,2097r,l21600,,,xm21032,2636r-132,c20896,2636,20896,2636,20892,2636v,,,-30,,-30l20892,2097r136,l21028,2636r4,xm21032,8508r-132,c20896,8508,20896,8508,20896,8508r,-839l21012,7669v8,,16,-30,20,-90l21032,8508xm21032,14410r-132,c20896,14410,20896,14410,20896,14410r,-839l21012,13571v8,,16,-30,20,-90l21032,14410xm21032,20282r-132,c20896,20282,20896,20282,20892,20282v,,,-30,,-30l20892,19383r116,c21016,19383,21024,19353,21028,19293r,989l21032,20282xm21420,20282r-108,l21312,19623r108,l21420,20282xm21420,17286r-108,l21312,16507r108,l21420,17286xm21420,14410r-108,l21312,13781r108,l21420,14410xm21420,11444r-108,l21312,10605r108,l21420,11444xm21420,8508r-108,l21312,7879r108,l21420,8508xm21420,5572r-108,l21312,4733r108,l21420,5572xm21420,2636r-108,l21312,2127r108,l21420,2636xm19320,5902r-76,l19244,5333v,-60,-8,-120,-16,-120l19096,5213v-8,,-16,60,-16,120l19080,5902r-76,c18996,5902,18988,5962,18988,6022r,1018c18988,7100,18996,7160,19004,7160r76,l19080,7729v,60,8,120,16,120l19232,7849v8,,16,-60,16,-120l19248,7160r76,c19332,7160,19340,7100,19340,7040r,-1018c19336,5932,19328,5902,19320,5902xm20588,20462r-104,l20484,19683v,-90,-8,-150,-20,-150l20280,19533v-12,,-20,60,-20,150l20260,20462r-104,c20144,20462,20136,20521,20136,20611r,629l20136,21240r,330l20616,21570r,-959c20608,20551,20600,20462,20588,20462xm19640,2217r-148,c19484,2217,19476,2277,19476,2337r,629l19392,2966v-8,,-16,60,-16,120l19376,4194v,60,8,120,16,120l19476,4314r,629c19476,5003,19484,5063,19492,5063r148,c19648,5063,19656,5003,19656,4943r,-629l19740,4314v8,,16,-60,16,-120l19756,3086v,-60,-8,-120,-16,-120l19656,2966r,-629c19656,2277,19648,2217,19640,2217xm19740,20641r-84,l19656,20012v,-60,-8,-120,-16,-120l19492,19892v-8,,-16,60,-16,120l19476,20641r-84,c19384,20641,19376,20701,19376,20761r,839l19764,21600r,-839c19760,20701,19752,20641,19740,20641xm20048,5003r-164,c19872,5003,19864,5063,19864,5153r,719l19768,5872v-12,,-20,60,-20,150l19748,6591r,l19748,7280v,90,8,150,20,150l19864,7430r,719c19864,8239,19872,8298,19884,8298r164,c20060,8298,20068,8239,20068,8149r,-719l20164,7430v12,,20,-60,20,-150l20184,5992v,-90,-8,-150,-20,-150l20068,5842r,-719c20068,5063,20060,5003,20048,5003xm20460,7759r-184,c20264,7759,20256,7819,20256,7909r,779l20152,8688v-12,,-20,60,-20,150l20132,9467r,l20132,10216v,90,8,150,20,150l20256,10366r,779c20256,11234,20264,11294,20276,11294r184,c20472,11294,20480,11234,20480,11145r,-779l20584,10366v12,,20,-60,20,-150l20604,8838v,-90,-8,-150,-20,-150l20480,8688r,-779c20480,7849,20472,7759,20460,7759xm20276,17256r184,c20472,17256,20480,17196,20480,17106r,-779l20584,16327v12,,20,-60,20,-149l20604,14799v,-89,-8,-149,-20,-149l20480,14650r,-779c20480,13781,20472,13721,20460,13721r-184,c20264,13721,20256,13781,20256,13871r,779l20152,14650v-12,,-20,60,-20,149l20132,15429r,l20132,16178v,89,8,149,20,149l20256,16327r,779c20256,17166,20264,17256,20276,17256xe" fillcolor="#60b966 [3205]" stroked="f" strokeweight="1pt">
                    <v:stroke miterlimit="4" joinstyle="miter"/>
                    <v:path arrowok="t" o:extrusionok="f" o:connecttype="custom" o:connectlocs="3429000,457200;3429000,457200;3429000,457200;3429000,457200" o:connectangles="0,90,180,270"/>
                  </v:shape>
                  <w10:wrap anchorx="margin" anchory="page"/>
                </v:group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EE4E77" w14:textId="77777777" w:rsidR="005235DF" w:rsidRDefault="00000000" w:rsidP="001900D7">
    <w:pPr>
      <w:pStyle w:val="Footer"/>
      <w:jc w:val="center"/>
    </w:pPr>
    <w:sdt>
      <w:sdtPr>
        <w:id w:val="-81201692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5235DF" w:rsidRPr="00495014">
          <w:rPr>
            <w:noProof/>
            <w:lang w:eastAsia="en-AU"/>
          </w:rPr>
          <mc:AlternateContent>
            <mc:Choice Requires="wps">
              <w:drawing>
                <wp:anchor distT="0" distB="0" distL="114300" distR="114300" simplePos="0" relativeHeight="251699200" behindDoc="1" locked="0" layoutInCell="1" allowOverlap="1" wp14:anchorId="7016373A" wp14:editId="1F519738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8568690" cy="914400"/>
                  <wp:effectExtent l="0" t="0" r="6350" b="0"/>
                  <wp:wrapNone/>
                  <wp:docPr id="196" name="Shap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8568690" cy="914400"/>
                          </a:xfrm>
                          <a:custGeom>
                            <a:avLst/>
                            <a:gdLst>
                              <a:gd name="connsiteX0" fmla="*/ 24293 w 26989"/>
                              <a:gd name="connsiteY0" fmla="*/ 14889 h 21600"/>
                              <a:gd name="connsiteX1" fmla="*/ 24225 w 26989"/>
                              <a:gd name="connsiteY1" fmla="*/ 14889 h 21600"/>
                              <a:gd name="connsiteX2" fmla="*/ 24225 w 26989"/>
                              <a:gd name="connsiteY2" fmla="*/ 14380 h 21600"/>
                              <a:gd name="connsiteX3" fmla="*/ 24209 w 26989"/>
                              <a:gd name="connsiteY3" fmla="*/ 14260 h 21600"/>
                              <a:gd name="connsiteX4" fmla="*/ 24089 w 26989"/>
                              <a:gd name="connsiteY4" fmla="*/ 14260 h 21600"/>
                              <a:gd name="connsiteX5" fmla="*/ 24073 w 26989"/>
                              <a:gd name="connsiteY5" fmla="*/ 14380 h 21600"/>
                              <a:gd name="connsiteX6" fmla="*/ 24073 w 26989"/>
                              <a:gd name="connsiteY6" fmla="*/ 14889 h 21600"/>
                              <a:gd name="connsiteX7" fmla="*/ 24005 w 26989"/>
                              <a:gd name="connsiteY7" fmla="*/ 14889 h 21600"/>
                              <a:gd name="connsiteX8" fmla="*/ 23989 w 26989"/>
                              <a:gd name="connsiteY8" fmla="*/ 15009 h 21600"/>
                              <a:gd name="connsiteX9" fmla="*/ 23989 w 26989"/>
                              <a:gd name="connsiteY9" fmla="*/ 15908 h 21600"/>
                              <a:gd name="connsiteX10" fmla="*/ 24005 w 26989"/>
                              <a:gd name="connsiteY10" fmla="*/ 16028 h 21600"/>
                              <a:gd name="connsiteX11" fmla="*/ 24073 w 26989"/>
                              <a:gd name="connsiteY11" fmla="*/ 16028 h 21600"/>
                              <a:gd name="connsiteX12" fmla="*/ 24073 w 26989"/>
                              <a:gd name="connsiteY12" fmla="*/ 16537 h 21600"/>
                              <a:gd name="connsiteX13" fmla="*/ 24089 w 26989"/>
                              <a:gd name="connsiteY13" fmla="*/ 16657 h 21600"/>
                              <a:gd name="connsiteX14" fmla="*/ 24209 w 26989"/>
                              <a:gd name="connsiteY14" fmla="*/ 16657 h 21600"/>
                              <a:gd name="connsiteX15" fmla="*/ 24225 w 26989"/>
                              <a:gd name="connsiteY15" fmla="*/ 16537 h 21600"/>
                              <a:gd name="connsiteX16" fmla="*/ 24225 w 26989"/>
                              <a:gd name="connsiteY16" fmla="*/ 16028 h 21600"/>
                              <a:gd name="connsiteX17" fmla="*/ 24293 w 26989"/>
                              <a:gd name="connsiteY17" fmla="*/ 16028 h 21600"/>
                              <a:gd name="connsiteX18" fmla="*/ 24309 w 26989"/>
                              <a:gd name="connsiteY18" fmla="*/ 15908 h 21600"/>
                              <a:gd name="connsiteX19" fmla="*/ 24309 w 26989"/>
                              <a:gd name="connsiteY19" fmla="*/ 15009 h 21600"/>
                              <a:gd name="connsiteX20" fmla="*/ 24293 w 26989"/>
                              <a:gd name="connsiteY20" fmla="*/ 14889 h 21600"/>
                              <a:gd name="connsiteX21" fmla="*/ 23873 w 26989"/>
                              <a:gd name="connsiteY21" fmla="*/ 6022 h 21600"/>
                              <a:gd name="connsiteX22" fmla="*/ 23809 w 26989"/>
                              <a:gd name="connsiteY22" fmla="*/ 6022 h 21600"/>
                              <a:gd name="connsiteX23" fmla="*/ 23809 w 26989"/>
                              <a:gd name="connsiteY23" fmla="*/ 5542 h 21600"/>
                              <a:gd name="connsiteX24" fmla="*/ 23797 w 26989"/>
                              <a:gd name="connsiteY24" fmla="*/ 5452 h 21600"/>
                              <a:gd name="connsiteX25" fmla="*/ 23689 w 26989"/>
                              <a:gd name="connsiteY25" fmla="*/ 5452 h 21600"/>
                              <a:gd name="connsiteX26" fmla="*/ 23677 w 26989"/>
                              <a:gd name="connsiteY26" fmla="*/ 5542 h 21600"/>
                              <a:gd name="connsiteX27" fmla="*/ 23677 w 26989"/>
                              <a:gd name="connsiteY27" fmla="*/ 6022 h 21600"/>
                              <a:gd name="connsiteX28" fmla="*/ 23613 w 26989"/>
                              <a:gd name="connsiteY28" fmla="*/ 6022 h 21600"/>
                              <a:gd name="connsiteX29" fmla="*/ 23601 w 26989"/>
                              <a:gd name="connsiteY29" fmla="*/ 6111 h 21600"/>
                              <a:gd name="connsiteX30" fmla="*/ 23601 w 26989"/>
                              <a:gd name="connsiteY30" fmla="*/ 6920 h 21600"/>
                              <a:gd name="connsiteX31" fmla="*/ 23613 w 26989"/>
                              <a:gd name="connsiteY31" fmla="*/ 7010 h 21600"/>
                              <a:gd name="connsiteX32" fmla="*/ 23677 w 26989"/>
                              <a:gd name="connsiteY32" fmla="*/ 7010 h 21600"/>
                              <a:gd name="connsiteX33" fmla="*/ 23677 w 26989"/>
                              <a:gd name="connsiteY33" fmla="*/ 7490 h 21600"/>
                              <a:gd name="connsiteX34" fmla="*/ 23689 w 26989"/>
                              <a:gd name="connsiteY34" fmla="*/ 7579 h 21600"/>
                              <a:gd name="connsiteX35" fmla="*/ 23797 w 26989"/>
                              <a:gd name="connsiteY35" fmla="*/ 7579 h 21600"/>
                              <a:gd name="connsiteX36" fmla="*/ 23809 w 26989"/>
                              <a:gd name="connsiteY36" fmla="*/ 7490 h 21600"/>
                              <a:gd name="connsiteX37" fmla="*/ 23809 w 26989"/>
                              <a:gd name="connsiteY37" fmla="*/ 7010 h 21600"/>
                              <a:gd name="connsiteX38" fmla="*/ 23873 w 26989"/>
                              <a:gd name="connsiteY38" fmla="*/ 7010 h 21600"/>
                              <a:gd name="connsiteX39" fmla="*/ 23885 w 26989"/>
                              <a:gd name="connsiteY39" fmla="*/ 6920 h 21600"/>
                              <a:gd name="connsiteX40" fmla="*/ 23885 w 26989"/>
                              <a:gd name="connsiteY40" fmla="*/ 6111 h 21600"/>
                              <a:gd name="connsiteX41" fmla="*/ 23873 w 26989"/>
                              <a:gd name="connsiteY41" fmla="*/ 6022 h 21600"/>
                              <a:gd name="connsiteX42" fmla="*/ 24293 w 26989"/>
                              <a:gd name="connsiteY42" fmla="*/ 20761 h 21600"/>
                              <a:gd name="connsiteX43" fmla="*/ 24225 w 26989"/>
                              <a:gd name="connsiteY43" fmla="*/ 20761 h 21600"/>
                              <a:gd name="connsiteX44" fmla="*/ 24225 w 26989"/>
                              <a:gd name="connsiteY44" fmla="*/ 20252 h 21600"/>
                              <a:gd name="connsiteX45" fmla="*/ 24209 w 26989"/>
                              <a:gd name="connsiteY45" fmla="*/ 20132 h 21600"/>
                              <a:gd name="connsiteX46" fmla="*/ 24089 w 26989"/>
                              <a:gd name="connsiteY46" fmla="*/ 20132 h 21600"/>
                              <a:gd name="connsiteX47" fmla="*/ 24073 w 26989"/>
                              <a:gd name="connsiteY47" fmla="*/ 20252 h 21600"/>
                              <a:gd name="connsiteX48" fmla="*/ 24073 w 26989"/>
                              <a:gd name="connsiteY48" fmla="*/ 20761 h 21600"/>
                              <a:gd name="connsiteX49" fmla="*/ 24005 w 26989"/>
                              <a:gd name="connsiteY49" fmla="*/ 20761 h 21600"/>
                              <a:gd name="connsiteX50" fmla="*/ 23989 w 26989"/>
                              <a:gd name="connsiteY50" fmla="*/ 20881 h 21600"/>
                              <a:gd name="connsiteX51" fmla="*/ 23989 w 26989"/>
                              <a:gd name="connsiteY51" fmla="*/ 21600 h 21600"/>
                              <a:gd name="connsiteX52" fmla="*/ 24305 w 26989"/>
                              <a:gd name="connsiteY52" fmla="*/ 21600 h 21600"/>
                              <a:gd name="connsiteX53" fmla="*/ 24305 w 26989"/>
                              <a:gd name="connsiteY53" fmla="*/ 20881 h 21600"/>
                              <a:gd name="connsiteX54" fmla="*/ 24293 w 26989"/>
                              <a:gd name="connsiteY54" fmla="*/ 20761 h 21600"/>
                              <a:gd name="connsiteX55" fmla="*/ 24293 w 26989"/>
                              <a:gd name="connsiteY55" fmla="*/ 9017 h 21600"/>
                              <a:gd name="connsiteX56" fmla="*/ 24225 w 26989"/>
                              <a:gd name="connsiteY56" fmla="*/ 9017 h 21600"/>
                              <a:gd name="connsiteX57" fmla="*/ 24225 w 26989"/>
                              <a:gd name="connsiteY57" fmla="*/ 8508 h 21600"/>
                              <a:gd name="connsiteX58" fmla="*/ 24209 w 26989"/>
                              <a:gd name="connsiteY58" fmla="*/ 8388 h 21600"/>
                              <a:gd name="connsiteX59" fmla="*/ 24089 w 26989"/>
                              <a:gd name="connsiteY59" fmla="*/ 8388 h 21600"/>
                              <a:gd name="connsiteX60" fmla="*/ 24073 w 26989"/>
                              <a:gd name="connsiteY60" fmla="*/ 8508 h 21600"/>
                              <a:gd name="connsiteX61" fmla="*/ 24073 w 26989"/>
                              <a:gd name="connsiteY61" fmla="*/ 9017 h 21600"/>
                              <a:gd name="connsiteX62" fmla="*/ 24005 w 26989"/>
                              <a:gd name="connsiteY62" fmla="*/ 9017 h 21600"/>
                              <a:gd name="connsiteX63" fmla="*/ 23989 w 26989"/>
                              <a:gd name="connsiteY63" fmla="*/ 9137 h 21600"/>
                              <a:gd name="connsiteX64" fmla="*/ 23989 w 26989"/>
                              <a:gd name="connsiteY64" fmla="*/ 10036 h 21600"/>
                              <a:gd name="connsiteX65" fmla="*/ 24005 w 26989"/>
                              <a:gd name="connsiteY65" fmla="*/ 10156 h 21600"/>
                              <a:gd name="connsiteX66" fmla="*/ 24073 w 26989"/>
                              <a:gd name="connsiteY66" fmla="*/ 10156 h 21600"/>
                              <a:gd name="connsiteX67" fmla="*/ 24073 w 26989"/>
                              <a:gd name="connsiteY67" fmla="*/ 10665 h 21600"/>
                              <a:gd name="connsiteX68" fmla="*/ 24089 w 26989"/>
                              <a:gd name="connsiteY68" fmla="*/ 10785 h 21600"/>
                              <a:gd name="connsiteX69" fmla="*/ 24209 w 26989"/>
                              <a:gd name="connsiteY69" fmla="*/ 10785 h 21600"/>
                              <a:gd name="connsiteX70" fmla="*/ 24225 w 26989"/>
                              <a:gd name="connsiteY70" fmla="*/ 10665 h 21600"/>
                              <a:gd name="connsiteX71" fmla="*/ 24225 w 26989"/>
                              <a:gd name="connsiteY71" fmla="*/ 10156 h 21600"/>
                              <a:gd name="connsiteX72" fmla="*/ 24293 w 26989"/>
                              <a:gd name="connsiteY72" fmla="*/ 10156 h 21600"/>
                              <a:gd name="connsiteX73" fmla="*/ 24309 w 26989"/>
                              <a:gd name="connsiteY73" fmla="*/ 10036 h 21600"/>
                              <a:gd name="connsiteX74" fmla="*/ 24309 w 26989"/>
                              <a:gd name="connsiteY74" fmla="*/ 9137 h 21600"/>
                              <a:gd name="connsiteX75" fmla="*/ 24293 w 26989"/>
                              <a:gd name="connsiteY75" fmla="*/ 9017 h 21600"/>
                              <a:gd name="connsiteX76" fmla="*/ 24293 w 26989"/>
                              <a:gd name="connsiteY76" fmla="*/ 3116 h 21600"/>
                              <a:gd name="connsiteX77" fmla="*/ 24225 w 26989"/>
                              <a:gd name="connsiteY77" fmla="*/ 3116 h 21600"/>
                              <a:gd name="connsiteX78" fmla="*/ 24225 w 26989"/>
                              <a:gd name="connsiteY78" fmla="*/ 2606 h 21600"/>
                              <a:gd name="connsiteX79" fmla="*/ 24209 w 26989"/>
                              <a:gd name="connsiteY79" fmla="*/ 2487 h 21600"/>
                              <a:gd name="connsiteX80" fmla="*/ 24089 w 26989"/>
                              <a:gd name="connsiteY80" fmla="*/ 2487 h 21600"/>
                              <a:gd name="connsiteX81" fmla="*/ 24073 w 26989"/>
                              <a:gd name="connsiteY81" fmla="*/ 2606 h 21600"/>
                              <a:gd name="connsiteX82" fmla="*/ 24073 w 26989"/>
                              <a:gd name="connsiteY82" fmla="*/ 3116 h 21600"/>
                              <a:gd name="connsiteX83" fmla="*/ 24005 w 26989"/>
                              <a:gd name="connsiteY83" fmla="*/ 3116 h 21600"/>
                              <a:gd name="connsiteX84" fmla="*/ 23989 w 26989"/>
                              <a:gd name="connsiteY84" fmla="*/ 3236 h 21600"/>
                              <a:gd name="connsiteX85" fmla="*/ 23989 w 26989"/>
                              <a:gd name="connsiteY85" fmla="*/ 4134 h 21600"/>
                              <a:gd name="connsiteX86" fmla="*/ 24005 w 26989"/>
                              <a:gd name="connsiteY86" fmla="*/ 4254 h 21600"/>
                              <a:gd name="connsiteX87" fmla="*/ 24073 w 26989"/>
                              <a:gd name="connsiteY87" fmla="*/ 4254 h 21600"/>
                              <a:gd name="connsiteX88" fmla="*/ 24073 w 26989"/>
                              <a:gd name="connsiteY88" fmla="*/ 4763 h 21600"/>
                              <a:gd name="connsiteX89" fmla="*/ 24089 w 26989"/>
                              <a:gd name="connsiteY89" fmla="*/ 4883 h 21600"/>
                              <a:gd name="connsiteX90" fmla="*/ 24209 w 26989"/>
                              <a:gd name="connsiteY90" fmla="*/ 4883 h 21600"/>
                              <a:gd name="connsiteX91" fmla="*/ 24225 w 26989"/>
                              <a:gd name="connsiteY91" fmla="*/ 4763 h 21600"/>
                              <a:gd name="connsiteX92" fmla="*/ 24225 w 26989"/>
                              <a:gd name="connsiteY92" fmla="*/ 4254 h 21600"/>
                              <a:gd name="connsiteX93" fmla="*/ 24293 w 26989"/>
                              <a:gd name="connsiteY93" fmla="*/ 4254 h 21600"/>
                              <a:gd name="connsiteX94" fmla="*/ 24309 w 26989"/>
                              <a:gd name="connsiteY94" fmla="*/ 4134 h 21600"/>
                              <a:gd name="connsiteX95" fmla="*/ 24309 w 26989"/>
                              <a:gd name="connsiteY95" fmla="*/ 3236 h 21600"/>
                              <a:gd name="connsiteX96" fmla="*/ 24293 w 26989"/>
                              <a:gd name="connsiteY96" fmla="*/ 3116 h 21600"/>
                              <a:gd name="connsiteX97" fmla="*/ 23873 w 26989"/>
                              <a:gd name="connsiteY97" fmla="*/ 17825 h 21600"/>
                              <a:gd name="connsiteX98" fmla="*/ 23809 w 26989"/>
                              <a:gd name="connsiteY98" fmla="*/ 17825 h 21600"/>
                              <a:gd name="connsiteX99" fmla="*/ 23809 w 26989"/>
                              <a:gd name="connsiteY99" fmla="*/ 17346 h 21600"/>
                              <a:gd name="connsiteX100" fmla="*/ 23797 w 26989"/>
                              <a:gd name="connsiteY100" fmla="*/ 17256 h 21600"/>
                              <a:gd name="connsiteX101" fmla="*/ 23689 w 26989"/>
                              <a:gd name="connsiteY101" fmla="*/ 17256 h 21600"/>
                              <a:gd name="connsiteX102" fmla="*/ 23677 w 26989"/>
                              <a:gd name="connsiteY102" fmla="*/ 17346 h 21600"/>
                              <a:gd name="connsiteX103" fmla="*/ 23677 w 26989"/>
                              <a:gd name="connsiteY103" fmla="*/ 17825 h 21600"/>
                              <a:gd name="connsiteX104" fmla="*/ 23613 w 26989"/>
                              <a:gd name="connsiteY104" fmla="*/ 17825 h 21600"/>
                              <a:gd name="connsiteX105" fmla="*/ 23601 w 26989"/>
                              <a:gd name="connsiteY105" fmla="*/ 17915 h 21600"/>
                              <a:gd name="connsiteX106" fmla="*/ 23601 w 26989"/>
                              <a:gd name="connsiteY106" fmla="*/ 18724 h 21600"/>
                              <a:gd name="connsiteX107" fmla="*/ 23613 w 26989"/>
                              <a:gd name="connsiteY107" fmla="*/ 18814 h 21600"/>
                              <a:gd name="connsiteX108" fmla="*/ 23677 w 26989"/>
                              <a:gd name="connsiteY108" fmla="*/ 18814 h 21600"/>
                              <a:gd name="connsiteX109" fmla="*/ 23677 w 26989"/>
                              <a:gd name="connsiteY109" fmla="*/ 19293 h 21600"/>
                              <a:gd name="connsiteX110" fmla="*/ 23689 w 26989"/>
                              <a:gd name="connsiteY110" fmla="*/ 19383 h 21600"/>
                              <a:gd name="connsiteX111" fmla="*/ 23797 w 26989"/>
                              <a:gd name="connsiteY111" fmla="*/ 19383 h 21600"/>
                              <a:gd name="connsiteX112" fmla="*/ 23809 w 26989"/>
                              <a:gd name="connsiteY112" fmla="*/ 19293 h 21600"/>
                              <a:gd name="connsiteX113" fmla="*/ 23809 w 26989"/>
                              <a:gd name="connsiteY113" fmla="*/ 18814 h 21600"/>
                              <a:gd name="connsiteX114" fmla="*/ 23873 w 26989"/>
                              <a:gd name="connsiteY114" fmla="*/ 18814 h 21600"/>
                              <a:gd name="connsiteX115" fmla="*/ 23885 w 26989"/>
                              <a:gd name="connsiteY115" fmla="*/ 18724 h 21600"/>
                              <a:gd name="connsiteX116" fmla="*/ 23885 w 26989"/>
                              <a:gd name="connsiteY116" fmla="*/ 17915 h 21600"/>
                              <a:gd name="connsiteX117" fmla="*/ 23873 w 26989"/>
                              <a:gd name="connsiteY117" fmla="*/ 17825 h 21600"/>
                              <a:gd name="connsiteX118" fmla="*/ 23873 w 26989"/>
                              <a:gd name="connsiteY118" fmla="*/ 11893 h 21600"/>
                              <a:gd name="connsiteX119" fmla="*/ 23809 w 26989"/>
                              <a:gd name="connsiteY119" fmla="*/ 11893 h 21600"/>
                              <a:gd name="connsiteX120" fmla="*/ 23809 w 26989"/>
                              <a:gd name="connsiteY120" fmla="*/ 11414 h 21600"/>
                              <a:gd name="connsiteX121" fmla="*/ 23797 w 26989"/>
                              <a:gd name="connsiteY121" fmla="*/ 11324 h 21600"/>
                              <a:gd name="connsiteX122" fmla="*/ 23689 w 26989"/>
                              <a:gd name="connsiteY122" fmla="*/ 11324 h 21600"/>
                              <a:gd name="connsiteX123" fmla="*/ 23677 w 26989"/>
                              <a:gd name="connsiteY123" fmla="*/ 11414 h 21600"/>
                              <a:gd name="connsiteX124" fmla="*/ 23677 w 26989"/>
                              <a:gd name="connsiteY124" fmla="*/ 11893 h 21600"/>
                              <a:gd name="connsiteX125" fmla="*/ 23613 w 26989"/>
                              <a:gd name="connsiteY125" fmla="*/ 11893 h 21600"/>
                              <a:gd name="connsiteX126" fmla="*/ 23601 w 26989"/>
                              <a:gd name="connsiteY126" fmla="*/ 11983 h 21600"/>
                              <a:gd name="connsiteX127" fmla="*/ 23601 w 26989"/>
                              <a:gd name="connsiteY127" fmla="*/ 12792 h 21600"/>
                              <a:gd name="connsiteX128" fmla="*/ 23613 w 26989"/>
                              <a:gd name="connsiteY128" fmla="*/ 12882 h 21600"/>
                              <a:gd name="connsiteX129" fmla="*/ 23677 w 26989"/>
                              <a:gd name="connsiteY129" fmla="*/ 12882 h 21600"/>
                              <a:gd name="connsiteX130" fmla="*/ 23677 w 26989"/>
                              <a:gd name="connsiteY130" fmla="*/ 13361 h 21600"/>
                              <a:gd name="connsiteX131" fmla="*/ 23689 w 26989"/>
                              <a:gd name="connsiteY131" fmla="*/ 13451 h 21600"/>
                              <a:gd name="connsiteX132" fmla="*/ 23797 w 26989"/>
                              <a:gd name="connsiteY132" fmla="*/ 13451 h 21600"/>
                              <a:gd name="connsiteX133" fmla="*/ 23809 w 26989"/>
                              <a:gd name="connsiteY133" fmla="*/ 13361 h 21600"/>
                              <a:gd name="connsiteX134" fmla="*/ 23809 w 26989"/>
                              <a:gd name="connsiteY134" fmla="*/ 12882 h 21600"/>
                              <a:gd name="connsiteX135" fmla="*/ 23873 w 26989"/>
                              <a:gd name="connsiteY135" fmla="*/ 12882 h 21600"/>
                              <a:gd name="connsiteX136" fmla="*/ 23885 w 26989"/>
                              <a:gd name="connsiteY136" fmla="*/ 12792 h 21600"/>
                              <a:gd name="connsiteX137" fmla="*/ 23885 w 26989"/>
                              <a:gd name="connsiteY137" fmla="*/ 11983 h 21600"/>
                              <a:gd name="connsiteX138" fmla="*/ 23873 w 26989"/>
                              <a:gd name="connsiteY138" fmla="*/ 11893 h 21600"/>
                              <a:gd name="connsiteX139" fmla="*/ 23461 w 26989"/>
                              <a:gd name="connsiteY139" fmla="*/ 14979 h 21600"/>
                              <a:gd name="connsiteX140" fmla="*/ 23405 w 26989"/>
                              <a:gd name="connsiteY140" fmla="*/ 14979 h 21600"/>
                              <a:gd name="connsiteX141" fmla="*/ 23405 w 26989"/>
                              <a:gd name="connsiteY141" fmla="*/ 14560 h 21600"/>
                              <a:gd name="connsiteX142" fmla="*/ 23393 w 26989"/>
                              <a:gd name="connsiteY142" fmla="*/ 14470 h 21600"/>
                              <a:gd name="connsiteX143" fmla="*/ 23297 w 26989"/>
                              <a:gd name="connsiteY143" fmla="*/ 14470 h 21600"/>
                              <a:gd name="connsiteX144" fmla="*/ 23285 w 26989"/>
                              <a:gd name="connsiteY144" fmla="*/ 14560 h 21600"/>
                              <a:gd name="connsiteX145" fmla="*/ 23285 w 26989"/>
                              <a:gd name="connsiteY145" fmla="*/ 14979 h 21600"/>
                              <a:gd name="connsiteX146" fmla="*/ 23229 w 26989"/>
                              <a:gd name="connsiteY146" fmla="*/ 14979 h 21600"/>
                              <a:gd name="connsiteX147" fmla="*/ 23217 w 26989"/>
                              <a:gd name="connsiteY147" fmla="*/ 15069 h 21600"/>
                              <a:gd name="connsiteX148" fmla="*/ 23217 w 26989"/>
                              <a:gd name="connsiteY148" fmla="*/ 15788 h 21600"/>
                              <a:gd name="connsiteX149" fmla="*/ 23229 w 26989"/>
                              <a:gd name="connsiteY149" fmla="*/ 15878 h 21600"/>
                              <a:gd name="connsiteX150" fmla="*/ 23285 w 26989"/>
                              <a:gd name="connsiteY150" fmla="*/ 15878 h 21600"/>
                              <a:gd name="connsiteX151" fmla="*/ 23285 w 26989"/>
                              <a:gd name="connsiteY151" fmla="*/ 16297 h 21600"/>
                              <a:gd name="connsiteX152" fmla="*/ 23297 w 26989"/>
                              <a:gd name="connsiteY152" fmla="*/ 16387 h 21600"/>
                              <a:gd name="connsiteX153" fmla="*/ 23393 w 26989"/>
                              <a:gd name="connsiteY153" fmla="*/ 16387 h 21600"/>
                              <a:gd name="connsiteX154" fmla="*/ 23405 w 26989"/>
                              <a:gd name="connsiteY154" fmla="*/ 16297 h 21600"/>
                              <a:gd name="connsiteX155" fmla="*/ 23405 w 26989"/>
                              <a:gd name="connsiteY155" fmla="*/ 15878 h 21600"/>
                              <a:gd name="connsiteX156" fmla="*/ 23461 w 26989"/>
                              <a:gd name="connsiteY156" fmla="*/ 15878 h 21600"/>
                              <a:gd name="connsiteX157" fmla="*/ 23473 w 26989"/>
                              <a:gd name="connsiteY157" fmla="*/ 15788 h 21600"/>
                              <a:gd name="connsiteX158" fmla="*/ 23473 w 26989"/>
                              <a:gd name="connsiteY158" fmla="*/ 15069 h 21600"/>
                              <a:gd name="connsiteX159" fmla="*/ 23461 w 26989"/>
                              <a:gd name="connsiteY159" fmla="*/ 14979 h 21600"/>
                              <a:gd name="connsiteX160" fmla="*/ 23461 w 26989"/>
                              <a:gd name="connsiteY160" fmla="*/ 20881 h 21600"/>
                              <a:gd name="connsiteX161" fmla="*/ 23405 w 26989"/>
                              <a:gd name="connsiteY161" fmla="*/ 20881 h 21600"/>
                              <a:gd name="connsiteX162" fmla="*/ 23405 w 26989"/>
                              <a:gd name="connsiteY162" fmla="*/ 20462 h 21600"/>
                              <a:gd name="connsiteX163" fmla="*/ 23393 w 26989"/>
                              <a:gd name="connsiteY163" fmla="*/ 20372 h 21600"/>
                              <a:gd name="connsiteX164" fmla="*/ 23297 w 26989"/>
                              <a:gd name="connsiteY164" fmla="*/ 20372 h 21600"/>
                              <a:gd name="connsiteX165" fmla="*/ 23285 w 26989"/>
                              <a:gd name="connsiteY165" fmla="*/ 20462 h 21600"/>
                              <a:gd name="connsiteX166" fmla="*/ 23285 w 26989"/>
                              <a:gd name="connsiteY166" fmla="*/ 20881 h 21600"/>
                              <a:gd name="connsiteX167" fmla="*/ 23229 w 26989"/>
                              <a:gd name="connsiteY167" fmla="*/ 20881 h 21600"/>
                              <a:gd name="connsiteX168" fmla="*/ 23217 w 26989"/>
                              <a:gd name="connsiteY168" fmla="*/ 20971 h 21600"/>
                              <a:gd name="connsiteX169" fmla="*/ 23217 w 26989"/>
                              <a:gd name="connsiteY169" fmla="*/ 21600 h 21600"/>
                              <a:gd name="connsiteX170" fmla="*/ 23473 w 26989"/>
                              <a:gd name="connsiteY170" fmla="*/ 21600 h 21600"/>
                              <a:gd name="connsiteX171" fmla="*/ 23473 w 26989"/>
                              <a:gd name="connsiteY171" fmla="*/ 20971 h 21600"/>
                              <a:gd name="connsiteX172" fmla="*/ 23461 w 26989"/>
                              <a:gd name="connsiteY172" fmla="*/ 20881 h 21600"/>
                              <a:gd name="connsiteX173" fmla="*/ 23461 w 26989"/>
                              <a:gd name="connsiteY173" fmla="*/ 9107 h 21600"/>
                              <a:gd name="connsiteX174" fmla="*/ 23405 w 26989"/>
                              <a:gd name="connsiteY174" fmla="*/ 9107 h 21600"/>
                              <a:gd name="connsiteX175" fmla="*/ 23405 w 26989"/>
                              <a:gd name="connsiteY175" fmla="*/ 8688 h 21600"/>
                              <a:gd name="connsiteX176" fmla="*/ 23393 w 26989"/>
                              <a:gd name="connsiteY176" fmla="*/ 8598 h 21600"/>
                              <a:gd name="connsiteX177" fmla="*/ 23297 w 26989"/>
                              <a:gd name="connsiteY177" fmla="*/ 8598 h 21600"/>
                              <a:gd name="connsiteX178" fmla="*/ 23285 w 26989"/>
                              <a:gd name="connsiteY178" fmla="*/ 8688 h 21600"/>
                              <a:gd name="connsiteX179" fmla="*/ 23285 w 26989"/>
                              <a:gd name="connsiteY179" fmla="*/ 9107 h 21600"/>
                              <a:gd name="connsiteX180" fmla="*/ 23229 w 26989"/>
                              <a:gd name="connsiteY180" fmla="*/ 9107 h 21600"/>
                              <a:gd name="connsiteX181" fmla="*/ 23217 w 26989"/>
                              <a:gd name="connsiteY181" fmla="*/ 9197 h 21600"/>
                              <a:gd name="connsiteX182" fmla="*/ 23217 w 26989"/>
                              <a:gd name="connsiteY182" fmla="*/ 9916 h 21600"/>
                              <a:gd name="connsiteX183" fmla="*/ 23229 w 26989"/>
                              <a:gd name="connsiteY183" fmla="*/ 10006 h 21600"/>
                              <a:gd name="connsiteX184" fmla="*/ 23285 w 26989"/>
                              <a:gd name="connsiteY184" fmla="*/ 10006 h 21600"/>
                              <a:gd name="connsiteX185" fmla="*/ 23285 w 26989"/>
                              <a:gd name="connsiteY185" fmla="*/ 10426 h 21600"/>
                              <a:gd name="connsiteX186" fmla="*/ 23297 w 26989"/>
                              <a:gd name="connsiteY186" fmla="*/ 10515 h 21600"/>
                              <a:gd name="connsiteX187" fmla="*/ 23393 w 26989"/>
                              <a:gd name="connsiteY187" fmla="*/ 10515 h 21600"/>
                              <a:gd name="connsiteX188" fmla="*/ 23405 w 26989"/>
                              <a:gd name="connsiteY188" fmla="*/ 10426 h 21600"/>
                              <a:gd name="connsiteX189" fmla="*/ 23405 w 26989"/>
                              <a:gd name="connsiteY189" fmla="*/ 10006 h 21600"/>
                              <a:gd name="connsiteX190" fmla="*/ 23461 w 26989"/>
                              <a:gd name="connsiteY190" fmla="*/ 10006 h 21600"/>
                              <a:gd name="connsiteX191" fmla="*/ 23473 w 26989"/>
                              <a:gd name="connsiteY191" fmla="*/ 9916 h 21600"/>
                              <a:gd name="connsiteX192" fmla="*/ 23473 w 26989"/>
                              <a:gd name="connsiteY192" fmla="*/ 9197 h 21600"/>
                              <a:gd name="connsiteX193" fmla="*/ 23461 w 26989"/>
                              <a:gd name="connsiteY193" fmla="*/ 9107 h 21600"/>
                              <a:gd name="connsiteX194" fmla="*/ 24709 w 26989"/>
                              <a:gd name="connsiteY194" fmla="*/ 11774 h 21600"/>
                              <a:gd name="connsiteX195" fmla="*/ 24633 w 26989"/>
                              <a:gd name="connsiteY195" fmla="*/ 11774 h 21600"/>
                              <a:gd name="connsiteX196" fmla="*/ 24633 w 26989"/>
                              <a:gd name="connsiteY196" fmla="*/ 11204 h 21600"/>
                              <a:gd name="connsiteX197" fmla="*/ 24617 w 26989"/>
                              <a:gd name="connsiteY197" fmla="*/ 11085 h 21600"/>
                              <a:gd name="connsiteX198" fmla="*/ 24485 w 26989"/>
                              <a:gd name="connsiteY198" fmla="*/ 11085 h 21600"/>
                              <a:gd name="connsiteX199" fmla="*/ 24469 w 26989"/>
                              <a:gd name="connsiteY199" fmla="*/ 11204 h 21600"/>
                              <a:gd name="connsiteX200" fmla="*/ 24469 w 26989"/>
                              <a:gd name="connsiteY200" fmla="*/ 11774 h 21600"/>
                              <a:gd name="connsiteX201" fmla="*/ 24393 w 26989"/>
                              <a:gd name="connsiteY201" fmla="*/ 11774 h 21600"/>
                              <a:gd name="connsiteX202" fmla="*/ 24377 w 26989"/>
                              <a:gd name="connsiteY202" fmla="*/ 11893 h 21600"/>
                              <a:gd name="connsiteX203" fmla="*/ 24377 w 26989"/>
                              <a:gd name="connsiteY203" fmla="*/ 12912 h 21600"/>
                              <a:gd name="connsiteX204" fmla="*/ 24393 w 26989"/>
                              <a:gd name="connsiteY204" fmla="*/ 13032 h 21600"/>
                              <a:gd name="connsiteX205" fmla="*/ 24469 w 26989"/>
                              <a:gd name="connsiteY205" fmla="*/ 13032 h 21600"/>
                              <a:gd name="connsiteX206" fmla="*/ 24469 w 26989"/>
                              <a:gd name="connsiteY206" fmla="*/ 13601 h 21600"/>
                              <a:gd name="connsiteX207" fmla="*/ 24485 w 26989"/>
                              <a:gd name="connsiteY207" fmla="*/ 13721 h 21600"/>
                              <a:gd name="connsiteX208" fmla="*/ 24621 w 26989"/>
                              <a:gd name="connsiteY208" fmla="*/ 13721 h 21600"/>
                              <a:gd name="connsiteX209" fmla="*/ 24637 w 26989"/>
                              <a:gd name="connsiteY209" fmla="*/ 13601 h 21600"/>
                              <a:gd name="connsiteX210" fmla="*/ 24637 w 26989"/>
                              <a:gd name="connsiteY210" fmla="*/ 13032 h 21600"/>
                              <a:gd name="connsiteX211" fmla="*/ 24713 w 26989"/>
                              <a:gd name="connsiteY211" fmla="*/ 13032 h 21600"/>
                              <a:gd name="connsiteX212" fmla="*/ 24729 w 26989"/>
                              <a:gd name="connsiteY212" fmla="*/ 12912 h 21600"/>
                              <a:gd name="connsiteX213" fmla="*/ 24729 w 26989"/>
                              <a:gd name="connsiteY213" fmla="*/ 11893 h 21600"/>
                              <a:gd name="connsiteX214" fmla="*/ 24709 w 26989"/>
                              <a:gd name="connsiteY214" fmla="*/ 11774 h 21600"/>
                              <a:gd name="connsiteX215" fmla="*/ 23461 w 26989"/>
                              <a:gd name="connsiteY215" fmla="*/ 3236 h 21600"/>
                              <a:gd name="connsiteX216" fmla="*/ 23405 w 26989"/>
                              <a:gd name="connsiteY216" fmla="*/ 3236 h 21600"/>
                              <a:gd name="connsiteX217" fmla="*/ 23405 w 26989"/>
                              <a:gd name="connsiteY217" fmla="*/ 2816 h 21600"/>
                              <a:gd name="connsiteX218" fmla="*/ 23393 w 26989"/>
                              <a:gd name="connsiteY218" fmla="*/ 2726 h 21600"/>
                              <a:gd name="connsiteX219" fmla="*/ 23297 w 26989"/>
                              <a:gd name="connsiteY219" fmla="*/ 2726 h 21600"/>
                              <a:gd name="connsiteX220" fmla="*/ 23285 w 26989"/>
                              <a:gd name="connsiteY220" fmla="*/ 2816 h 21600"/>
                              <a:gd name="connsiteX221" fmla="*/ 23285 w 26989"/>
                              <a:gd name="connsiteY221" fmla="*/ 3236 h 21600"/>
                              <a:gd name="connsiteX222" fmla="*/ 23229 w 26989"/>
                              <a:gd name="connsiteY222" fmla="*/ 3236 h 21600"/>
                              <a:gd name="connsiteX223" fmla="*/ 23217 w 26989"/>
                              <a:gd name="connsiteY223" fmla="*/ 3325 h 21600"/>
                              <a:gd name="connsiteX224" fmla="*/ 23217 w 26989"/>
                              <a:gd name="connsiteY224" fmla="*/ 4044 h 21600"/>
                              <a:gd name="connsiteX225" fmla="*/ 23229 w 26989"/>
                              <a:gd name="connsiteY225" fmla="*/ 4134 h 21600"/>
                              <a:gd name="connsiteX226" fmla="*/ 23285 w 26989"/>
                              <a:gd name="connsiteY226" fmla="*/ 4134 h 21600"/>
                              <a:gd name="connsiteX227" fmla="*/ 23285 w 26989"/>
                              <a:gd name="connsiteY227" fmla="*/ 4554 h 21600"/>
                              <a:gd name="connsiteX228" fmla="*/ 23297 w 26989"/>
                              <a:gd name="connsiteY228" fmla="*/ 4644 h 21600"/>
                              <a:gd name="connsiteX229" fmla="*/ 23393 w 26989"/>
                              <a:gd name="connsiteY229" fmla="*/ 4644 h 21600"/>
                              <a:gd name="connsiteX230" fmla="*/ 23405 w 26989"/>
                              <a:gd name="connsiteY230" fmla="*/ 4554 h 21600"/>
                              <a:gd name="connsiteX231" fmla="*/ 23405 w 26989"/>
                              <a:gd name="connsiteY231" fmla="*/ 4134 h 21600"/>
                              <a:gd name="connsiteX232" fmla="*/ 23461 w 26989"/>
                              <a:gd name="connsiteY232" fmla="*/ 4134 h 21600"/>
                              <a:gd name="connsiteX233" fmla="*/ 23473 w 26989"/>
                              <a:gd name="connsiteY233" fmla="*/ 4044 h 21600"/>
                              <a:gd name="connsiteX234" fmla="*/ 23473 w 26989"/>
                              <a:gd name="connsiteY234" fmla="*/ 3325 h 21600"/>
                              <a:gd name="connsiteX235" fmla="*/ 23461 w 26989"/>
                              <a:gd name="connsiteY235" fmla="*/ 3236 h 21600"/>
                              <a:gd name="connsiteX236" fmla="*/ 24709 w 26989"/>
                              <a:gd name="connsiteY236" fmla="*/ 17705 h 21600"/>
                              <a:gd name="connsiteX237" fmla="*/ 24633 w 26989"/>
                              <a:gd name="connsiteY237" fmla="*/ 17705 h 21600"/>
                              <a:gd name="connsiteX238" fmla="*/ 24633 w 26989"/>
                              <a:gd name="connsiteY238" fmla="*/ 17136 h 21600"/>
                              <a:gd name="connsiteX239" fmla="*/ 24617 w 26989"/>
                              <a:gd name="connsiteY239" fmla="*/ 17016 h 21600"/>
                              <a:gd name="connsiteX240" fmla="*/ 24485 w 26989"/>
                              <a:gd name="connsiteY240" fmla="*/ 17016 h 21600"/>
                              <a:gd name="connsiteX241" fmla="*/ 24469 w 26989"/>
                              <a:gd name="connsiteY241" fmla="*/ 17136 h 21600"/>
                              <a:gd name="connsiteX242" fmla="*/ 24469 w 26989"/>
                              <a:gd name="connsiteY242" fmla="*/ 17705 h 21600"/>
                              <a:gd name="connsiteX243" fmla="*/ 24393 w 26989"/>
                              <a:gd name="connsiteY243" fmla="*/ 17705 h 21600"/>
                              <a:gd name="connsiteX244" fmla="*/ 24377 w 26989"/>
                              <a:gd name="connsiteY244" fmla="*/ 17825 h 21600"/>
                              <a:gd name="connsiteX245" fmla="*/ 24377 w 26989"/>
                              <a:gd name="connsiteY245" fmla="*/ 18844 h 21600"/>
                              <a:gd name="connsiteX246" fmla="*/ 24393 w 26989"/>
                              <a:gd name="connsiteY246" fmla="*/ 18964 h 21600"/>
                              <a:gd name="connsiteX247" fmla="*/ 24469 w 26989"/>
                              <a:gd name="connsiteY247" fmla="*/ 18964 h 21600"/>
                              <a:gd name="connsiteX248" fmla="*/ 24469 w 26989"/>
                              <a:gd name="connsiteY248" fmla="*/ 19533 h 21600"/>
                              <a:gd name="connsiteX249" fmla="*/ 24485 w 26989"/>
                              <a:gd name="connsiteY249" fmla="*/ 19653 h 21600"/>
                              <a:gd name="connsiteX250" fmla="*/ 24621 w 26989"/>
                              <a:gd name="connsiteY250" fmla="*/ 19653 h 21600"/>
                              <a:gd name="connsiteX251" fmla="*/ 24637 w 26989"/>
                              <a:gd name="connsiteY251" fmla="*/ 19533 h 21600"/>
                              <a:gd name="connsiteX252" fmla="*/ 24637 w 26989"/>
                              <a:gd name="connsiteY252" fmla="*/ 18964 h 21600"/>
                              <a:gd name="connsiteX253" fmla="*/ 24713 w 26989"/>
                              <a:gd name="connsiteY253" fmla="*/ 18964 h 21600"/>
                              <a:gd name="connsiteX254" fmla="*/ 24729 w 26989"/>
                              <a:gd name="connsiteY254" fmla="*/ 18844 h 21600"/>
                              <a:gd name="connsiteX255" fmla="*/ 24729 w 26989"/>
                              <a:gd name="connsiteY255" fmla="*/ 17825 h 21600"/>
                              <a:gd name="connsiteX256" fmla="*/ 24709 w 26989"/>
                              <a:gd name="connsiteY256" fmla="*/ 17705 h 21600"/>
                              <a:gd name="connsiteX257" fmla="*/ 25273 w 26989"/>
                              <a:gd name="connsiteY257" fmla="*/ 14110 h 21600"/>
                              <a:gd name="connsiteX258" fmla="*/ 25437 w 26989"/>
                              <a:gd name="connsiteY258" fmla="*/ 14110 h 21600"/>
                              <a:gd name="connsiteX259" fmla="*/ 25457 w 26989"/>
                              <a:gd name="connsiteY259" fmla="*/ 13961 h 21600"/>
                              <a:gd name="connsiteX260" fmla="*/ 25457 w 26989"/>
                              <a:gd name="connsiteY260" fmla="*/ 13242 h 21600"/>
                              <a:gd name="connsiteX261" fmla="*/ 25553 w 26989"/>
                              <a:gd name="connsiteY261" fmla="*/ 13242 h 21600"/>
                              <a:gd name="connsiteX262" fmla="*/ 25573 w 26989"/>
                              <a:gd name="connsiteY262" fmla="*/ 13092 h 21600"/>
                              <a:gd name="connsiteX263" fmla="*/ 25573 w 26989"/>
                              <a:gd name="connsiteY263" fmla="*/ 11864 h 21600"/>
                              <a:gd name="connsiteX264" fmla="*/ 25553 w 26989"/>
                              <a:gd name="connsiteY264" fmla="*/ 11714 h 21600"/>
                              <a:gd name="connsiteX265" fmla="*/ 25457 w 26989"/>
                              <a:gd name="connsiteY265" fmla="*/ 11714 h 21600"/>
                              <a:gd name="connsiteX266" fmla="*/ 25457 w 26989"/>
                              <a:gd name="connsiteY266" fmla="*/ 10995 h 21600"/>
                              <a:gd name="connsiteX267" fmla="*/ 25437 w 26989"/>
                              <a:gd name="connsiteY267" fmla="*/ 10845 h 21600"/>
                              <a:gd name="connsiteX268" fmla="*/ 25273 w 26989"/>
                              <a:gd name="connsiteY268" fmla="*/ 10845 h 21600"/>
                              <a:gd name="connsiteX269" fmla="*/ 25253 w 26989"/>
                              <a:gd name="connsiteY269" fmla="*/ 10995 h 21600"/>
                              <a:gd name="connsiteX270" fmla="*/ 25253 w 26989"/>
                              <a:gd name="connsiteY270" fmla="*/ 11714 h 21600"/>
                              <a:gd name="connsiteX271" fmla="*/ 25157 w 26989"/>
                              <a:gd name="connsiteY271" fmla="*/ 11714 h 21600"/>
                              <a:gd name="connsiteX272" fmla="*/ 25137 w 26989"/>
                              <a:gd name="connsiteY272" fmla="*/ 11864 h 21600"/>
                              <a:gd name="connsiteX273" fmla="*/ 25137 w 26989"/>
                              <a:gd name="connsiteY273" fmla="*/ 12433 h 21600"/>
                              <a:gd name="connsiteX274" fmla="*/ 25137 w 26989"/>
                              <a:gd name="connsiteY274" fmla="*/ 12433 h 21600"/>
                              <a:gd name="connsiteX275" fmla="*/ 25137 w 26989"/>
                              <a:gd name="connsiteY275" fmla="*/ 13122 h 21600"/>
                              <a:gd name="connsiteX276" fmla="*/ 25157 w 26989"/>
                              <a:gd name="connsiteY276" fmla="*/ 13272 h 21600"/>
                              <a:gd name="connsiteX277" fmla="*/ 25253 w 26989"/>
                              <a:gd name="connsiteY277" fmla="*/ 13272 h 21600"/>
                              <a:gd name="connsiteX278" fmla="*/ 25253 w 26989"/>
                              <a:gd name="connsiteY278" fmla="*/ 13991 h 21600"/>
                              <a:gd name="connsiteX279" fmla="*/ 25273 w 26989"/>
                              <a:gd name="connsiteY279" fmla="*/ 14110 h 21600"/>
                              <a:gd name="connsiteX280" fmla="*/ 25573 w 26989"/>
                              <a:gd name="connsiteY280" fmla="*/ 19054 h 21600"/>
                              <a:gd name="connsiteX281" fmla="*/ 25573 w 26989"/>
                              <a:gd name="connsiteY281" fmla="*/ 17825 h 21600"/>
                              <a:gd name="connsiteX282" fmla="*/ 25553 w 26989"/>
                              <a:gd name="connsiteY282" fmla="*/ 17675 h 21600"/>
                              <a:gd name="connsiteX283" fmla="*/ 25457 w 26989"/>
                              <a:gd name="connsiteY283" fmla="*/ 17675 h 21600"/>
                              <a:gd name="connsiteX284" fmla="*/ 25457 w 26989"/>
                              <a:gd name="connsiteY284" fmla="*/ 16956 h 21600"/>
                              <a:gd name="connsiteX285" fmla="*/ 25437 w 26989"/>
                              <a:gd name="connsiteY285" fmla="*/ 16807 h 21600"/>
                              <a:gd name="connsiteX286" fmla="*/ 25273 w 26989"/>
                              <a:gd name="connsiteY286" fmla="*/ 16807 h 21600"/>
                              <a:gd name="connsiteX287" fmla="*/ 25253 w 26989"/>
                              <a:gd name="connsiteY287" fmla="*/ 16956 h 21600"/>
                              <a:gd name="connsiteX288" fmla="*/ 25253 w 26989"/>
                              <a:gd name="connsiteY288" fmla="*/ 17675 h 21600"/>
                              <a:gd name="connsiteX289" fmla="*/ 25157 w 26989"/>
                              <a:gd name="connsiteY289" fmla="*/ 17675 h 21600"/>
                              <a:gd name="connsiteX290" fmla="*/ 25137 w 26989"/>
                              <a:gd name="connsiteY290" fmla="*/ 17825 h 21600"/>
                              <a:gd name="connsiteX291" fmla="*/ 25137 w 26989"/>
                              <a:gd name="connsiteY291" fmla="*/ 18394 h 21600"/>
                              <a:gd name="connsiteX292" fmla="*/ 25137 w 26989"/>
                              <a:gd name="connsiteY292" fmla="*/ 18394 h 21600"/>
                              <a:gd name="connsiteX293" fmla="*/ 25137 w 26989"/>
                              <a:gd name="connsiteY293" fmla="*/ 19083 h 21600"/>
                              <a:gd name="connsiteX294" fmla="*/ 25157 w 26989"/>
                              <a:gd name="connsiteY294" fmla="*/ 19233 h 21600"/>
                              <a:gd name="connsiteX295" fmla="*/ 25253 w 26989"/>
                              <a:gd name="connsiteY295" fmla="*/ 19233 h 21600"/>
                              <a:gd name="connsiteX296" fmla="*/ 25253 w 26989"/>
                              <a:gd name="connsiteY296" fmla="*/ 19952 h 21600"/>
                              <a:gd name="connsiteX297" fmla="*/ 25273 w 26989"/>
                              <a:gd name="connsiteY297" fmla="*/ 20102 h 21600"/>
                              <a:gd name="connsiteX298" fmla="*/ 25437 w 26989"/>
                              <a:gd name="connsiteY298" fmla="*/ 20102 h 21600"/>
                              <a:gd name="connsiteX299" fmla="*/ 25457 w 26989"/>
                              <a:gd name="connsiteY299" fmla="*/ 19952 h 21600"/>
                              <a:gd name="connsiteX300" fmla="*/ 25457 w 26989"/>
                              <a:gd name="connsiteY300" fmla="*/ 19233 h 21600"/>
                              <a:gd name="connsiteX301" fmla="*/ 25553 w 26989"/>
                              <a:gd name="connsiteY301" fmla="*/ 19233 h 21600"/>
                              <a:gd name="connsiteX302" fmla="*/ 25573 w 26989"/>
                              <a:gd name="connsiteY302" fmla="*/ 19054 h 21600"/>
                              <a:gd name="connsiteX303" fmla="*/ 24757 w 26989"/>
                              <a:gd name="connsiteY303" fmla="*/ 10126 h 21600"/>
                              <a:gd name="connsiteX304" fmla="*/ 24773 w 26989"/>
                              <a:gd name="connsiteY304" fmla="*/ 10246 h 21600"/>
                              <a:gd name="connsiteX305" fmla="*/ 24857 w 26989"/>
                              <a:gd name="connsiteY305" fmla="*/ 10246 h 21600"/>
                              <a:gd name="connsiteX306" fmla="*/ 24857 w 26989"/>
                              <a:gd name="connsiteY306" fmla="*/ 10875 h 21600"/>
                              <a:gd name="connsiteX307" fmla="*/ 24873 w 26989"/>
                              <a:gd name="connsiteY307" fmla="*/ 10995 h 21600"/>
                              <a:gd name="connsiteX308" fmla="*/ 25021 w 26989"/>
                              <a:gd name="connsiteY308" fmla="*/ 10995 h 21600"/>
                              <a:gd name="connsiteX309" fmla="*/ 25037 w 26989"/>
                              <a:gd name="connsiteY309" fmla="*/ 10875 h 21600"/>
                              <a:gd name="connsiteX310" fmla="*/ 25037 w 26989"/>
                              <a:gd name="connsiteY310" fmla="*/ 10246 h 21600"/>
                              <a:gd name="connsiteX311" fmla="*/ 25121 w 26989"/>
                              <a:gd name="connsiteY311" fmla="*/ 10246 h 21600"/>
                              <a:gd name="connsiteX312" fmla="*/ 25137 w 26989"/>
                              <a:gd name="connsiteY312" fmla="*/ 10126 h 21600"/>
                              <a:gd name="connsiteX313" fmla="*/ 25137 w 26989"/>
                              <a:gd name="connsiteY313" fmla="*/ 9017 h 21600"/>
                              <a:gd name="connsiteX314" fmla="*/ 25121 w 26989"/>
                              <a:gd name="connsiteY314" fmla="*/ 8898 h 21600"/>
                              <a:gd name="connsiteX315" fmla="*/ 25045 w 26989"/>
                              <a:gd name="connsiteY315" fmla="*/ 8898 h 21600"/>
                              <a:gd name="connsiteX316" fmla="*/ 25045 w 26989"/>
                              <a:gd name="connsiteY316" fmla="*/ 8269 h 21600"/>
                              <a:gd name="connsiteX317" fmla="*/ 25029 w 26989"/>
                              <a:gd name="connsiteY317" fmla="*/ 8149 h 21600"/>
                              <a:gd name="connsiteX318" fmla="*/ 24881 w 26989"/>
                              <a:gd name="connsiteY318" fmla="*/ 8149 h 21600"/>
                              <a:gd name="connsiteX319" fmla="*/ 24865 w 26989"/>
                              <a:gd name="connsiteY319" fmla="*/ 8269 h 21600"/>
                              <a:gd name="connsiteX320" fmla="*/ 24865 w 26989"/>
                              <a:gd name="connsiteY320" fmla="*/ 8898 h 21600"/>
                              <a:gd name="connsiteX321" fmla="*/ 24781 w 26989"/>
                              <a:gd name="connsiteY321" fmla="*/ 8898 h 21600"/>
                              <a:gd name="connsiteX322" fmla="*/ 24765 w 26989"/>
                              <a:gd name="connsiteY322" fmla="*/ 9017 h 21600"/>
                              <a:gd name="connsiteX323" fmla="*/ 24765 w 26989"/>
                              <a:gd name="connsiteY323" fmla="*/ 10126 h 21600"/>
                              <a:gd name="connsiteX324" fmla="*/ 24757 w 26989"/>
                              <a:gd name="connsiteY324" fmla="*/ 10126 h 21600"/>
                              <a:gd name="connsiteX325" fmla="*/ 24757 w 26989"/>
                              <a:gd name="connsiteY325" fmla="*/ 15998 h 21600"/>
                              <a:gd name="connsiteX326" fmla="*/ 24773 w 26989"/>
                              <a:gd name="connsiteY326" fmla="*/ 16118 h 21600"/>
                              <a:gd name="connsiteX327" fmla="*/ 24857 w 26989"/>
                              <a:gd name="connsiteY327" fmla="*/ 16118 h 21600"/>
                              <a:gd name="connsiteX328" fmla="*/ 24857 w 26989"/>
                              <a:gd name="connsiteY328" fmla="*/ 16747 h 21600"/>
                              <a:gd name="connsiteX329" fmla="*/ 24873 w 26989"/>
                              <a:gd name="connsiteY329" fmla="*/ 16867 h 21600"/>
                              <a:gd name="connsiteX330" fmla="*/ 25021 w 26989"/>
                              <a:gd name="connsiteY330" fmla="*/ 16867 h 21600"/>
                              <a:gd name="connsiteX331" fmla="*/ 25037 w 26989"/>
                              <a:gd name="connsiteY331" fmla="*/ 16747 h 21600"/>
                              <a:gd name="connsiteX332" fmla="*/ 25037 w 26989"/>
                              <a:gd name="connsiteY332" fmla="*/ 16118 h 21600"/>
                              <a:gd name="connsiteX333" fmla="*/ 25121 w 26989"/>
                              <a:gd name="connsiteY333" fmla="*/ 16118 h 21600"/>
                              <a:gd name="connsiteX334" fmla="*/ 25137 w 26989"/>
                              <a:gd name="connsiteY334" fmla="*/ 15998 h 21600"/>
                              <a:gd name="connsiteX335" fmla="*/ 25137 w 26989"/>
                              <a:gd name="connsiteY335" fmla="*/ 14889 h 21600"/>
                              <a:gd name="connsiteX336" fmla="*/ 25121 w 26989"/>
                              <a:gd name="connsiteY336" fmla="*/ 14769 h 21600"/>
                              <a:gd name="connsiteX337" fmla="*/ 25045 w 26989"/>
                              <a:gd name="connsiteY337" fmla="*/ 14769 h 21600"/>
                              <a:gd name="connsiteX338" fmla="*/ 25045 w 26989"/>
                              <a:gd name="connsiteY338" fmla="*/ 14140 h 21600"/>
                              <a:gd name="connsiteX339" fmla="*/ 25029 w 26989"/>
                              <a:gd name="connsiteY339" fmla="*/ 14021 h 21600"/>
                              <a:gd name="connsiteX340" fmla="*/ 24881 w 26989"/>
                              <a:gd name="connsiteY340" fmla="*/ 14021 h 21600"/>
                              <a:gd name="connsiteX341" fmla="*/ 24865 w 26989"/>
                              <a:gd name="connsiteY341" fmla="*/ 14140 h 21600"/>
                              <a:gd name="connsiteX342" fmla="*/ 24865 w 26989"/>
                              <a:gd name="connsiteY342" fmla="*/ 14769 h 21600"/>
                              <a:gd name="connsiteX343" fmla="*/ 24781 w 26989"/>
                              <a:gd name="connsiteY343" fmla="*/ 14769 h 21600"/>
                              <a:gd name="connsiteX344" fmla="*/ 24765 w 26989"/>
                              <a:gd name="connsiteY344" fmla="*/ 14889 h 21600"/>
                              <a:gd name="connsiteX345" fmla="*/ 24765 w 26989"/>
                              <a:gd name="connsiteY345" fmla="*/ 15998 h 21600"/>
                              <a:gd name="connsiteX346" fmla="*/ 24757 w 26989"/>
                              <a:gd name="connsiteY346" fmla="*/ 15998 h 21600"/>
                              <a:gd name="connsiteX347" fmla="*/ 0 w 26989"/>
                              <a:gd name="connsiteY347" fmla="*/ 0 h 21600"/>
                              <a:gd name="connsiteX348" fmla="*/ 5389 w 26989"/>
                              <a:gd name="connsiteY348" fmla="*/ 2127 h 21600"/>
                              <a:gd name="connsiteX349" fmla="*/ 25253 w 26989"/>
                              <a:gd name="connsiteY349" fmla="*/ 2127 h 21600"/>
                              <a:gd name="connsiteX350" fmla="*/ 25253 w 26989"/>
                              <a:gd name="connsiteY350" fmla="*/ 2277 h 21600"/>
                              <a:gd name="connsiteX351" fmla="*/ 25273 w 26989"/>
                              <a:gd name="connsiteY351" fmla="*/ 2427 h 21600"/>
                              <a:gd name="connsiteX352" fmla="*/ 25437 w 26989"/>
                              <a:gd name="connsiteY352" fmla="*/ 2427 h 21600"/>
                              <a:gd name="connsiteX353" fmla="*/ 25457 w 26989"/>
                              <a:gd name="connsiteY353" fmla="*/ 2277 h 21600"/>
                              <a:gd name="connsiteX354" fmla="*/ 25457 w 26989"/>
                              <a:gd name="connsiteY354" fmla="*/ 2127 h 21600"/>
                              <a:gd name="connsiteX355" fmla="*/ 25645 w 26989"/>
                              <a:gd name="connsiteY355" fmla="*/ 2127 h 21600"/>
                              <a:gd name="connsiteX356" fmla="*/ 25645 w 26989"/>
                              <a:gd name="connsiteY356" fmla="*/ 2846 h 21600"/>
                              <a:gd name="connsiteX357" fmla="*/ 25541 w 26989"/>
                              <a:gd name="connsiteY357" fmla="*/ 2846 h 21600"/>
                              <a:gd name="connsiteX358" fmla="*/ 25521 w 26989"/>
                              <a:gd name="connsiteY358" fmla="*/ 2996 h 21600"/>
                              <a:gd name="connsiteX359" fmla="*/ 25521 w 26989"/>
                              <a:gd name="connsiteY359" fmla="*/ 3625 h 21600"/>
                              <a:gd name="connsiteX360" fmla="*/ 25521 w 26989"/>
                              <a:gd name="connsiteY360" fmla="*/ 3625 h 21600"/>
                              <a:gd name="connsiteX361" fmla="*/ 25521 w 26989"/>
                              <a:gd name="connsiteY361" fmla="*/ 4374 h 21600"/>
                              <a:gd name="connsiteX362" fmla="*/ 25541 w 26989"/>
                              <a:gd name="connsiteY362" fmla="*/ 4524 h 21600"/>
                              <a:gd name="connsiteX363" fmla="*/ 25645 w 26989"/>
                              <a:gd name="connsiteY363" fmla="*/ 4524 h 21600"/>
                              <a:gd name="connsiteX364" fmla="*/ 25645 w 26989"/>
                              <a:gd name="connsiteY364" fmla="*/ 5303 h 21600"/>
                              <a:gd name="connsiteX365" fmla="*/ 25665 w 26989"/>
                              <a:gd name="connsiteY365" fmla="*/ 5452 h 21600"/>
                              <a:gd name="connsiteX366" fmla="*/ 25849 w 26989"/>
                              <a:gd name="connsiteY366" fmla="*/ 5452 h 21600"/>
                              <a:gd name="connsiteX367" fmla="*/ 25869 w 26989"/>
                              <a:gd name="connsiteY367" fmla="*/ 5303 h 21600"/>
                              <a:gd name="connsiteX368" fmla="*/ 25869 w 26989"/>
                              <a:gd name="connsiteY368" fmla="*/ 4524 h 21600"/>
                              <a:gd name="connsiteX369" fmla="*/ 25973 w 26989"/>
                              <a:gd name="connsiteY369" fmla="*/ 4524 h 21600"/>
                              <a:gd name="connsiteX370" fmla="*/ 25993 w 26989"/>
                              <a:gd name="connsiteY370" fmla="*/ 4374 h 21600"/>
                              <a:gd name="connsiteX371" fmla="*/ 25993 w 26989"/>
                              <a:gd name="connsiteY371" fmla="*/ 2996 h 21600"/>
                              <a:gd name="connsiteX372" fmla="*/ 25973 w 26989"/>
                              <a:gd name="connsiteY372" fmla="*/ 2846 h 21600"/>
                              <a:gd name="connsiteX373" fmla="*/ 25869 w 26989"/>
                              <a:gd name="connsiteY373" fmla="*/ 2846 h 21600"/>
                              <a:gd name="connsiteX374" fmla="*/ 25869 w 26989"/>
                              <a:gd name="connsiteY374" fmla="*/ 2127 h 21600"/>
                              <a:gd name="connsiteX375" fmla="*/ 26033 w 26989"/>
                              <a:gd name="connsiteY375" fmla="*/ 2127 h 21600"/>
                              <a:gd name="connsiteX376" fmla="*/ 26033 w 26989"/>
                              <a:gd name="connsiteY376" fmla="*/ 2636 h 21600"/>
                              <a:gd name="connsiteX377" fmla="*/ 26057 w 26989"/>
                              <a:gd name="connsiteY377" fmla="*/ 2816 h 21600"/>
                              <a:gd name="connsiteX378" fmla="*/ 26261 w 26989"/>
                              <a:gd name="connsiteY378" fmla="*/ 2816 h 21600"/>
                              <a:gd name="connsiteX379" fmla="*/ 26265 w 26989"/>
                              <a:gd name="connsiteY379" fmla="*/ 2816 h 21600"/>
                              <a:gd name="connsiteX380" fmla="*/ 26265 w 26989"/>
                              <a:gd name="connsiteY380" fmla="*/ 2846 h 21600"/>
                              <a:gd name="connsiteX381" fmla="*/ 26265 w 26989"/>
                              <a:gd name="connsiteY381" fmla="*/ 4554 h 21600"/>
                              <a:gd name="connsiteX382" fmla="*/ 26293 w 26989"/>
                              <a:gd name="connsiteY382" fmla="*/ 4763 h 21600"/>
                              <a:gd name="connsiteX383" fmla="*/ 26425 w 26989"/>
                              <a:gd name="connsiteY383" fmla="*/ 4763 h 21600"/>
                              <a:gd name="connsiteX384" fmla="*/ 26425 w 26989"/>
                              <a:gd name="connsiteY384" fmla="*/ 5752 h 21600"/>
                              <a:gd name="connsiteX385" fmla="*/ 26453 w 26989"/>
                              <a:gd name="connsiteY385" fmla="*/ 5962 h 21600"/>
                              <a:gd name="connsiteX386" fmla="*/ 26637 w 26989"/>
                              <a:gd name="connsiteY386" fmla="*/ 5962 h 21600"/>
                              <a:gd name="connsiteX387" fmla="*/ 26637 w 26989"/>
                              <a:gd name="connsiteY387" fmla="*/ 7400 h 21600"/>
                              <a:gd name="connsiteX388" fmla="*/ 26453 w 26989"/>
                              <a:gd name="connsiteY388" fmla="*/ 7400 h 21600"/>
                              <a:gd name="connsiteX389" fmla="*/ 26433 w 26989"/>
                              <a:gd name="connsiteY389" fmla="*/ 7490 h 21600"/>
                              <a:gd name="connsiteX390" fmla="*/ 26433 w 26989"/>
                              <a:gd name="connsiteY390" fmla="*/ 6022 h 21600"/>
                              <a:gd name="connsiteX391" fmla="*/ 26409 w 26989"/>
                              <a:gd name="connsiteY391" fmla="*/ 5842 h 21600"/>
                              <a:gd name="connsiteX392" fmla="*/ 26285 w 26989"/>
                              <a:gd name="connsiteY392" fmla="*/ 5842 h 21600"/>
                              <a:gd name="connsiteX393" fmla="*/ 26285 w 26989"/>
                              <a:gd name="connsiteY393" fmla="*/ 4973 h 21600"/>
                              <a:gd name="connsiteX394" fmla="*/ 26261 w 26989"/>
                              <a:gd name="connsiteY394" fmla="*/ 4793 h 21600"/>
                              <a:gd name="connsiteX395" fmla="*/ 26057 w 26989"/>
                              <a:gd name="connsiteY395" fmla="*/ 4793 h 21600"/>
                              <a:gd name="connsiteX396" fmla="*/ 26033 w 26989"/>
                              <a:gd name="connsiteY396" fmla="*/ 4973 h 21600"/>
                              <a:gd name="connsiteX397" fmla="*/ 26033 w 26989"/>
                              <a:gd name="connsiteY397" fmla="*/ 5842 h 21600"/>
                              <a:gd name="connsiteX398" fmla="*/ 25917 w 26989"/>
                              <a:gd name="connsiteY398" fmla="*/ 5842 h 21600"/>
                              <a:gd name="connsiteX399" fmla="*/ 25893 w 26989"/>
                              <a:gd name="connsiteY399" fmla="*/ 6022 h 21600"/>
                              <a:gd name="connsiteX400" fmla="*/ 25893 w 26989"/>
                              <a:gd name="connsiteY400" fmla="*/ 7549 h 21600"/>
                              <a:gd name="connsiteX401" fmla="*/ 25917 w 26989"/>
                              <a:gd name="connsiteY401" fmla="*/ 7729 h 21600"/>
                              <a:gd name="connsiteX402" fmla="*/ 26033 w 26989"/>
                              <a:gd name="connsiteY402" fmla="*/ 7729 h 21600"/>
                              <a:gd name="connsiteX403" fmla="*/ 26033 w 26989"/>
                              <a:gd name="connsiteY403" fmla="*/ 8598 h 21600"/>
                              <a:gd name="connsiteX404" fmla="*/ 26057 w 26989"/>
                              <a:gd name="connsiteY404" fmla="*/ 8778 h 21600"/>
                              <a:gd name="connsiteX405" fmla="*/ 26261 w 26989"/>
                              <a:gd name="connsiteY405" fmla="*/ 8778 h 21600"/>
                              <a:gd name="connsiteX406" fmla="*/ 26265 w 26989"/>
                              <a:gd name="connsiteY406" fmla="*/ 8778 h 21600"/>
                              <a:gd name="connsiteX407" fmla="*/ 26265 w 26989"/>
                              <a:gd name="connsiteY407" fmla="*/ 10455 h 21600"/>
                              <a:gd name="connsiteX408" fmla="*/ 26293 w 26989"/>
                              <a:gd name="connsiteY408" fmla="*/ 10665 h 21600"/>
                              <a:gd name="connsiteX409" fmla="*/ 26425 w 26989"/>
                              <a:gd name="connsiteY409" fmla="*/ 10665 h 21600"/>
                              <a:gd name="connsiteX410" fmla="*/ 26425 w 26989"/>
                              <a:gd name="connsiteY410" fmla="*/ 11654 h 21600"/>
                              <a:gd name="connsiteX411" fmla="*/ 26453 w 26989"/>
                              <a:gd name="connsiteY411" fmla="*/ 11863 h 21600"/>
                              <a:gd name="connsiteX412" fmla="*/ 26637 w 26989"/>
                              <a:gd name="connsiteY412" fmla="*/ 11863 h 21600"/>
                              <a:gd name="connsiteX413" fmla="*/ 26637 w 26989"/>
                              <a:gd name="connsiteY413" fmla="*/ 13301 h 21600"/>
                              <a:gd name="connsiteX414" fmla="*/ 26453 w 26989"/>
                              <a:gd name="connsiteY414" fmla="*/ 13301 h 21600"/>
                              <a:gd name="connsiteX415" fmla="*/ 26433 w 26989"/>
                              <a:gd name="connsiteY415" fmla="*/ 13391 h 21600"/>
                              <a:gd name="connsiteX416" fmla="*/ 26433 w 26989"/>
                              <a:gd name="connsiteY416" fmla="*/ 11923 h 21600"/>
                              <a:gd name="connsiteX417" fmla="*/ 26409 w 26989"/>
                              <a:gd name="connsiteY417" fmla="*/ 11744 h 21600"/>
                              <a:gd name="connsiteX418" fmla="*/ 26285 w 26989"/>
                              <a:gd name="connsiteY418" fmla="*/ 11744 h 21600"/>
                              <a:gd name="connsiteX419" fmla="*/ 26285 w 26989"/>
                              <a:gd name="connsiteY419" fmla="*/ 10785 h 21600"/>
                              <a:gd name="connsiteX420" fmla="*/ 26261 w 26989"/>
                              <a:gd name="connsiteY420" fmla="*/ 10605 h 21600"/>
                              <a:gd name="connsiteX421" fmla="*/ 26057 w 26989"/>
                              <a:gd name="connsiteY421" fmla="*/ 10605 h 21600"/>
                              <a:gd name="connsiteX422" fmla="*/ 26033 w 26989"/>
                              <a:gd name="connsiteY422" fmla="*/ 10785 h 21600"/>
                              <a:gd name="connsiteX423" fmla="*/ 26033 w 26989"/>
                              <a:gd name="connsiteY423" fmla="*/ 11654 h 21600"/>
                              <a:gd name="connsiteX424" fmla="*/ 25917 w 26989"/>
                              <a:gd name="connsiteY424" fmla="*/ 11654 h 21600"/>
                              <a:gd name="connsiteX425" fmla="*/ 25893 w 26989"/>
                              <a:gd name="connsiteY425" fmla="*/ 11834 h 21600"/>
                              <a:gd name="connsiteX426" fmla="*/ 25893 w 26989"/>
                              <a:gd name="connsiteY426" fmla="*/ 13361 h 21600"/>
                              <a:gd name="connsiteX427" fmla="*/ 25917 w 26989"/>
                              <a:gd name="connsiteY427" fmla="*/ 13541 h 21600"/>
                              <a:gd name="connsiteX428" fmla="*/ 26033 w 26989"/>
                              <a:gd name="connsiteY428" fmla="*/ 13541 h 21600"/>
                              <a:gd name="connsiteX429" fmla="*/ 26033 w 26989"/>
                              <a:gd name="connsiteY429" fmla="*/ 14410 h 21600"/>
                              <a:gd name="connsiteX430" fmla="*/ 26057 w 26989"/>
                              <a:gd name="connsiteY430" fmla="*/ 14590 h 21600"/>
                              <a:gd name="connsiteX431" fmla="*/ 26261 w 26989"/>
                              <a:gd name="connsiteY431" fmla="*/ 14590 h 21600"/>
                              <a:gd name="connsiteX432" fmla="*/ 26265 w 26989"/>
                              <a:gd name="connsiteY432" fmla="*/ 14590 h 21600"/>
                              <a:gd name="connsiteX433" fmla="*/ 26265 w 26989"/>
                              <a:gd name="connsiteY433" fmla="*/ 16267 h 21600"/>
                              <a:gd name="connsiteX434" fmla="*/ 26293 w 26989"/>
                              <a:gd name="connsiteY434" fmla="*/ 16477 h 21600"/>
                              <a:gd name="connsiteX435" fmla="*/ 26425 w 26989"/>
                              <a:gd name="connsiteY435" fmla="*/ 16477 h 21600"/>
                              <a:gd name="connsiteX436" fmla="*/ 26425 w 26989"/>
                              <a:gd name="connsiteY436" fmla="*/ 17466 h 21600"/>
                              <a:gd name="connsiteX437" fmla="*/ 26453 w 26989"/>
                              <a:gd name="connsiteY437" fmla="*/ 17675 h 21600"/>
                              <a:gd name="connsiteX438" fmla="*/ 26637 w 26989"/>
                              <a:gd name="connsiteY438" fmla="*/ 17675 h 21600"/>
                              <a:gd name="connsiteX439" fmla="*/ 26637 w 26989"/>
                              <a:gd name="connsiteY439" fmla="*/ 19113 h 21600"/>
                              <a:gd name="connsiteX440" fmla="*/ 26453 w 26989"/>
                              <a:gd name="connsiteY440" fmla="*/ 19113 h 21600"/>
                              <a:gd name="connsiteX441" fmla="*/ 26433 w 26989"/>
                              <a:gd name="connsiteY441" fmla="*/ 19203 h 21600"/>
                              <a:gd name="connsiteX442" fmla="*/ 26433 w 26989"/>
                              <a:gd name="connsiteY442" fmla="*/ 17675 h 21600"/>
                              <a:gd name="connsiteX443" fmla="*/ 26409 w 26989"/>
                              <a:gd name="connsiteY443" fmla="*/ 17496 h 21600"/>
                              <a:gd name="connsiteX444" fmla="*/ 26285 w 26989"/>
                              <a:gd name="connsiteY444" fmla="*/ 17496 h 21600"/>
                              <a:gd name="connsiteX445" fmla="*/ 26285 w 26989"/>
                              <a:gd name="connsiteY445" fmla="*/ 16627 h 21600"/>
                              <a:gd name="connsiteX446" fmla="*/ 26261 w 26989"/>
                              <a:gd name="connsiteY446" fmla="*/ 16447 h 21600"/>
                              <a:gd name="connsiteX447" fmla="*/ 26057 w 26989"/>
                              <a:gd name="connsiteY447" fmla="*/ 16447 h 21600"/>
                              <a:gd name="connsiteX448" fmla="*/ 26033 w 26989"/>
                              <a:gd name="connsiteY448" fmla="*/ 16627 h 21600"/>
                              <a:gd name="connsiteX449" fmla="*/ 26033 w 26989"/>
                              <a:gd name="connsiteY449" fmla="*/ 17496 h 21600"/>
                              <a:gd name="connsiteX450" fmla="*/ 25917 w 26989"/>
                              <a:gd name="connsiteY450" fmla="*/ 17496 h 21600"/>
                              <a:gd name="connsiteX451" fmla="*/ 25893 w 26989"/>
                              <a:gd name="connsiteY451" fmla="*/ 17675 h 21600"/>
                              <a:gd name="connsiteX452" fmla="*/ 25893 w 26989"/>
                              <a:gd name="connsiteY452" fmla="*/ 19203 h 21600"/>
                              <a:gd name="connsiteX453" fmla="*/ 25917 w 26989"/>
                              <a:gd name="connsiteY453" fmla="*/ 19383 h 21600"/>
                              <a:gd name="connsiteX454" fmla="*/ 26033 w 26989"/>
                              <a:gd name="connsiteY454" fmla="*/ 19383 h 21600"/>
                              <a:gd name="connsiteX455" fmla="*/ 26033 w 26989"/>
                              <a:gd name="connsiteY455" fmla="*/ 20252 h 21600"/>
                              <a:gd name="connsiteX456" fmla="*/ 26057 w 26989"/>
                              <a:gd name="connsiteY456" fmla="*/ 20432 h 21600"/>
                              <a:gd name="connsiteX457" fmla="*/ 26261 w 26989"/>
                              <a:gd name="connsiteY457" fmla="*/ 20432 h 21600"/>
                              <a:gd name="connsiteX458" fmla="*/ 26265 w 26989"/>
                              <a:gd name="connsiteY458" fmla="*/ 20432 h 21600"/>
                              <a:gd name="connsiteX459" fmla="*/ 26265 w 26989"/>
                              <a:gd name="connsiteY459" fmla="*/ 20462 h 21600"/>
                              <a:gd name="connsiteX460" fmla="*/ 26265 w 26989"/>
                              <a:gd name="connsiteY460" fmla="*/ 21570 h 21600"/>
                              <a:gd name="connsiteX461" fmla="*/ 26861 w 26989"/>
                              <a:gd name="connsiteY461" fmla="*/ 21570 h 21600"/>
                              <a:gd name="connsiteX462" fmla="*/ 26861 w 26989"/>
                              <a:gd name="connsiteY462" fmla="*/ 20881 h 21600"/>
                              <a:gd name="connsiteX463" fmla="*/ 26989 w 26989"/>
                              <a:gd name="connsiteY463" fmla="*/ 20881 h 21600"/>
                              <a:gd name="connsiteX464" fmla="*/ 26989 w 26989"/>
                              <a:gd name="connsiteY464" fmla="*/ 15938 h 21600"/>
                              <a:gd name="connsiteX465" fmla="*/ 26861 w 26989"/>
                              <a:gd name="connsiteY465" fmla="*/ 15938 h 21600"/>
                              <a:gd name="connsiteX466" fmla="*/ 26861 w 26989"/>
                              <a:gd name="connsiteY466" fmla="*/ 15039 h 21600"/>
                              <a:gd name="connsiteX467" fmla="*/ 26989 w 26989"/>
                              <a:gd name="connsiteY467" fmla="*/ 15039 h 21600"/>
                              <a:gd name="connsiteX468" fmla="*/ 26989 w 26989"/>
                              <a:gd name="connsiteY468" fmla="*/ 10096 h 21600"/>
                              <a:gd name="connsiteX469" fmla="*/ 26861 w 26989"/>
                              <a:gd name="connsiteY469" fmla="*/ 10096 h 21600"/>
                              <a:gd name="connsiteX470" fmla="*/ 26861 w 26989"/>
                              <a:gd name="connsiteY470" fmla="*/ 9167 h 21600"/>
                              <a:gd name="connsiteX471" fmla="*/ 26989 w 26989"/>
                              <a:gd name="connsiteY471" fmla="*/ 9167 h 21600"/>
                              <a:gd name="connsiteX472" fmla="*/ 26989 w 26989"/>
                              <a:gd name="connsiteY472" fmla="*/ 4224 h 21600"/>
                              <a:gd name="connsiteX473" fmla="*/ 26861 w 26989"/>
                              <a:gd name="connsiteY473" fmla="*/ 4224 h 21600"/>
                              <a:gd name="connsiteX474" fmla="*/ 26861 w 26989"/>
                              <a:gd name="connsiteY474" fmla="*/ 3236 h 21600"/>
                              <a:gd name="connsiteX475" fmla="*/ 26989 w 26989"/>
                              <a:gd name="connsiteY475" fmla="*/ 3236 h 21600"/>
                              <a:gd name="connsiteX476" fmla="*/ 26989 w 26989"/>
                              <a:gd name="connsiteY476" fmla="*/ 2097 h 21600"/>
                              <a:gd name="connsiteX477" fmla="*/ 26989 w 26989"/>
                              <a:gd name="connsiteY477" fmla="*/ 2097 h 21600"/>
                              <a:gd name="connsiteX478" fmla="*/ 26989 w 26989"/>
                              <a:gd name="connsiteY478" fmla="*/ 0 h 21600"/>
                              <a:gd name="connsiteX479" fmla="*/ 0 w 26989"/>
                              <a:gd name="connsiteY479" fmla="*/ 0 h 21600"/>
                              <a:gd name="connsiteX480" fmla="*/ 26421 w 26989"/>
                              <a:gd name="connsiteY480" fmla="*/ 2636 h 21600"/>
                              <a:gd name="connsiteX481" fmla="*/ 26289 w 26989"/>
                              <a:gd name="connsiteY481" fmla="*/ 2636 h 21600"/>
                              <a:gd name="connsiteX482" fmla="*/ 26281 w 26989"/>
                              <a:gd name="connsiteY482" fmla="*/ 2636 h 21600"/>
                              <a:gd name="connsiteX483" fmla="*/ 26281 w 26989"/>
                              <a:gd name="connsiteY483" fmla="*/ 2606 h 21600"/>
                              <a:gd name="connsiteX484" fmla="*/ 26281 w 26989"/>
                              <a:gd name="connsiteY484" fmla="*/ 2097 h 21600"/>
                              <a:gd name="connsiteX485" fmla="*/ 26417 w 26989"/>
                              <a:gd name="connsiteY485" fmla="*/ 2097 h 21600"/>
                              <a:gd name="connsiteX486" fmla="*/ 26417 w 26989"/>
                              <a:gd name="connsiteY486" fmla="*/ 2636 h 21600"/>
                              <a:gd name="connsiteX487" fmla="*/ 26421 w 26989"/>
                              <a:gd name="connsiteY487" fmla="*/ 2636 h 21600"/>
                              <a:gd name="connsiteX488" fmla="*/ 26421 w 26989"/>
                              <a:gd name="connsiteY488" fmla="*/ 8508 h 21600"/>
                              <a:gd name="connsiteX489" fmla="*/ 26289 w 26989"/>
                              <a:gd name="connsiteY489" fmla="*/ 8508 h 21600"/>
                              <a:gd name="connsiteX490" fmla="*/ 26285 w 26989"/>
                              <a:gd name="connsiteY490" fmla="*/ 8508 h 21600"/>
                              <a:gd name="connsiteX491" fmla="*/ 26285 w 26989"/>
                              <a:gd name="connsiteY491" fmla="*/ 7669 h 21600"/>
                              <a:gd name="connsiteX492" fmla="*/ 26401 w 26989"/>
                              <a:gd name="connsiteY492" fmla="*/ 7669 h 21600"/>
                              <a:gd name="connsiteX493" fmla="*/ 26421 w 26989"/>
                              <a:gd name="connsiteY493" fmla="*/ 7579 h 21600"/>
                              <a:gd name="connsiteX494" fmla="*/ 26421 w 26989"/>
                              <a:gd name="connsiteY494" fmla="*/ 8508 h 21600"/>
                              <a:gd name="connsiteX495" fmla="*/ 26421 w 26989"/>
                              <a:gd name="connsiteY495" fmla="*/ 14410 h 21600"/>
                              <a:gd name="connsiteX496" fmla="*/ 26289 w 26989"/>
                              <a:gd name="connsiteY496" fmla="*/ 14410 h 21600"/>
                              <a:gd name="connsiteX497" fmla="*/ 26285 w 26989"/>
                              <a:gd name="connsiteY497" fmla="*/ 14410 h 21600"/>
                              <a:gd name="connsiteX498" fmla="*/ 26285 w 26989"/>
                              <a:gd name="connsiteY498" fmla="*/ 13571 h 21600"/>
                              <a:gd name="connsiteX499" fmla="*/ 26401 w 26989"/>
                              <a:gd name="connsiteY499" fmla="*/ 13571 h 21600"/>
                              <a:gd name="connsiteX500" fmla="*/ 26421 w 26989"/>
                              <a:gd name="connsiteY500" fmla="*/ 13481 h 21600"/>
                              <a:gd name="connsiteX501" fmla="*/ 26421 w 26989"/>
                              <a:gd name="connsiteY501" fmla="*/ 14410 h 21600"/>
                              <a:gd name="connsiteX502" fmla="*/ 26421 w 26989"/>
                              <a:gd name="connsiteY502" fmla="*/ 20282 h 21600"/>
                              <a:gd name="connsiteX503" fmla="*/ 26289 w 26989"/>
                              <a:gd name="connsiteY503" fmla="*/ 20282 h 21600"/>
                              <a:gd name="connsiteX504" fmla="*/ 26281 w 26989"/>
                              <a:gd name="connsiteY504" fmla="*/ 20282 h 21600"/>
                              <a:gd name="connsiteX505" fmla="*/ 26281 w 26989"/>
                              <a:gd name="connsiteY505" fmla="*/ 20252 h 21600"/>
                              <a:gd name="connsiteX506" fmla="*/ 26281 w 26989"/>
                              <a:gd name="connsiteY506" fmla="*/ 19383 h 21600"/>
                              <a:gd name="connsiteX507" fmla="*/ 26397 w 26989"/>
                              <a:gd name="connsiteY507" fmla="*/ 19383 h 21600"/>
                              <a:gd name="connsiteX508" fmla="*/ 26417 w 26989"/>
                              <a:gd name="connsiteY508" fmla="*/ 19293 h 21600"/>
                              <a:gd name="connsiteX509" fmla="*/ 26417 w 26989"/>
                              <a:gd name="connsiteY509" fmla="*/ 20282 h 21600"/>
                              <a:gd name="connsiteX510" fmla="*/ 26421 w 26989"/>
                              <a:gd name="connsiteY510" fmla="*/ 20282 h 21600"/>
                              <a:gd name="connsiteX511" fmla="*/ 26809 w 26989"/>
                              <a:gd name="connsiteY511" fmla="*/ 20282 h 21600"/>
                              <a:gd name="connsiteX512" fmla="*/ 26701 w 26989"/>
                              <a:gd name="connsiteY512" fmla="*/ 20282 h 21600"/>
                              <a:gd name="connsiteX513" fmla="*/ 26701 w 26989"/>
                              <a:gd name="connsiteY513" fmla="*/ 19623 h 21600"/>
                              <a:gd name="connsiteX514" fmla="*/ 26809 w 26989"/>
                              <a:gd name="connsiteY514" fmla="*/ 19623 h 21600"/>
                              <a:gd name="connsiteX515" fmla="*/ 26809 w 26989"/>
                              <a:gd name="connsiteY515" fmla="*/ 20282 h 21600"/>
                              <a:gd name="connsiteX516" fmla="*/ 26809 w 26989"/>
                              <a:gd name="connsiteY516" fmla="*/ 17286 h 21600"/>
                              <a:gd name="connsiteX517" fmla="*/ 26701 w 26989"/>
                              <a:gd name="connsiteY517" fmla="*/ 17286 h 21600"/>
                              <a:gd name="connsiteX518" fmla="*/ 26701 w 26989"/>
                              <a:gd name="connsiteY518" fmla="*/ 16507 h 21600"/>
                              <a:gd name="connsiteX519" fmla="*/ 26809 w 26989"/>
                              <a:gd name="connsiteY519" fmla="*/ 16507 h 21600"/>
                              <a:gd name="connsiteX520" fmla="*/ 26809 w 26989"/>
                              <a:gd name="connsiteY520" fmla="*/ 17286 h 21600"/>
                              <a:gd name="connsiteX521" fmla="*/ 26809 w 26989"/>
                              <a:gd name="connsiteY521" fmla="*/ 14410 h 21600"/>
                              <a:gd name="connsiteX522" fmla="*/ 26701 w 26989"/>
                              <a:gd name="connsiteY522" fmla="*/ 14410 h 21600"/>
                              <a:gd name="connsiteX523" fmla="*/ 26701 w 26989"/>
                              <a:gd name="connsiteY523" fmla="*/ 13781 h 21600"/>
                              <a:gd name="connsiteX524" fmla="*/ 26809 w 26989"/>
                              <a:gd name="connsiteY524" fmla="*/ 13781 h 21600"/>
                              <a:gd name="connsiteX525" fmla="*/ 26809 w 26989"/>
                              <a:gd name="connsiteY525" fmla="*/ 14410 h 21600"/>
                              <a:gd name="connsiteX526" fmla="*/ 26809 w 26989"/>
                              <a:gd name="connsiteY526" fmla="*/ 11444 h 21600"/>
                              <a:gd name="connsiteX527" fmla="*/ 26701 w 26989"/>
                              <a:gd name="connsiteY527" fmla="*/ 11444 h 21600"/>
                              <a:gd name="connsiteX528" fmla="*/ 26701 w 26989"/>
                              <a:gd name="connsiteY528" fmla="*/ 10605 h 21600"/>
                              <a:gd name="connsiteX529" fmla="*/ 26809 w 26989"/>
                              <a:gd name="connsiteY529" fmla="*/ 10605 h 21600"/>
                              <a:gd name="connsiteX530" fmla="*/ 26809 w 26989"/>
                              <a:gd name="connsiteY530" fmla="*/ 11444 h 21600"/>
                              <a:gd name="connsiteX531" fmla="*/ 26809 w 26989"/>
                              <a:gd name="connsiteY531" fmla="*/ 8508 h 21600"/>
                              <a:gd name="connsiteX532" fmla="*/ 26701 w 26989"/>
                              <a:gd name="connsiteY532" fmla="*/ 8508 h 21600"/>
                              <a:gd name="connsiteX533" fmla="*/ 26701 w 26989"/>
                              <a:gd name="connsiteY533" fmla="*/ 7879 h 21600"/>
                              <a:gd name="connsiteX534" fmla="*/ 26809 w 26989"/>
                              <a:gd name="connsiteY534" fmla="*/ 7879 h 21600"/>
                              <a:gd name="connsiteX535" fmla="*/ 26809 w 26989"/>
                              <a:gd name="connsiteY535" fmla="*/ 8508 h 21600"/>
                              <a:gd name="connsiteX536" fmla="*/ 26809 w 26989"/>
                              <a:gd name="connsiteY536" fmla="*/ 5572 h 21600"/>
                              <a:gd name="connsiteX537" fmla="*/ 26701 w 26989"/>
                              <a:gd name="connsiteY537" fmla="*/ 5572 h 21600"/>
                              <a:gd name="connsiteX538" fmla="*/ 26701 w 26989"/>
                              <a:gd name="connsiteY538" fmla="*/ 4733 h 21600"/>
                              <a:gd name="connsiteX539" fmla="*/ 26809 w 26989"/>
                              <a:gd name="connsiteY539" fmla="*/ 4733 h 21600"/>
                              <a:gd name="connsiteX540" fmla="*/ 26809 w 26989"/>
                              <a:gd name="connsiteY540" fmla="*/ 5572 h 21600"/>
                              <a:gd name="connsiteX541" fmla="*/ 26809 w 26989"/>
                              <a:gd name="connsiteY541" fmla="*/ 2636 h 21600"/>
                              <a:gd name="connsiteX542" fmla="*/ 26701 w 26989"/>
                              <a:gd name="connsiteY542" fmla="*/ 2636 h 21600"/>
                              <a:gd name="connsiteX543" fmla="*/ 26701 w 26989"/>
                              <a:gd name="connsiteY543" fmla="*/ 2127 h 21600"/>
                              <a:gd name="connsiteX544" fmla="*/ 26809 w 26989"/>
                              <a:gd name="connsiteY544" fmla="*/ 2127 h 21600"/>
                              <a:gd name="connsiteX545" fmla="*/ 26809 w 26989"/>
                              <a:gd name="connsiteY545" fmla="*/ 2636 h 21600"/>
                              <a:gd name="connsiteX546" fmla="*/ 24709 w 26989"/>
                              <a:gd name="connsiteY546" fmla="*/ 5902 h 21600"/>
                              <a:gd name="connsiteX547" fmla="*/ 24633 w 26989"/>
                              <a:gd name="connsiteY547" fmla="*/ 5902 h 21600"/>
                              <a:gd name="connsiteX548" fmla="*/ 24633 w 26989"/>
                              <a:gd name="connsiteY548" fmla="*/ 5333 h 21600"/>
                              <a:gd name="connsiteX549" fmla="*/ 24617 w 26989"/>
                              <a:gd name="connsiteY549" fmla="*/ 5213 h 21600"/>
                              <a:gd name="connsiteX550" fmla="*/ 24485 w 26989"/>
                              <a:gd name="connsiteY550" fmla="*/ 5213 h 21600"/>
                              <a:gd name="connsiteX551" fmla="*/ 24469 w 26989"/>
                              <a:gd name="connsiteY551" fmla="*/ 5333 h 21600"/>
                              <a:gd name="connsiteX552" fmla="*/ 24469 w 26989"/>
                              <a:gd name="connsiteY552" fmla="*/ 5902 h 21600"/>
                              <a:gd name="connsiteX553" fmla="*/ 24393 w 26989"/>
                              <a:gd name="connsiteY553" fmla="*/ 5902 h 21600"/>
                              <a:gd name="connsiteX554" fmla="*/ 24377 w 26989"/>
                              <a:gd name="connsiteY554" fmla="*/ 6022 h 21600"/>
                              <a:gd name="connsiteX555" fmla="*/ 24377 w 26989"/>
                              <a:gd name="connsiteY555" fmla="*/ 7040 h 21600"/>
                              <a:gd name="connsiteX556" fmla="*/ 24393 w 26989"/>
                              <a:gd name="connsiteY556" fmla="*/ 7160 h 21600"/>
                              <a:gd name="connsiteX557" fmla="*/ 24469 w 26989"/>
                              <a:gd name="connsiteY557" fmla="*/ 7160 h 21600"/>
                              <a:gd name="connsiteX558" fmla="*/ 24469 w 26989"/>
                              <a:gd name="connsiteY558" fmla="*/ 7729 h 21600"/>
                              <a:gd name="connsiteX559" fmla="*/ 24485 w 26989"/>
                              <a:gd name="connsiteY559" fmla="*/ 7849 h 21600"/>
                              <a:gd name="connsiteX560" fmla="*/ 24621 w 26989"/>
                              <a:gd name="connsiteY560" fmla="*/ 7849 h 21600"/>
                              <a:gd name="connsiteX561" fmla="*/ 24637 w 26989"/>
                              <a:gd name="connsiteY561" fmla="*/ 7729 h 21600"/>
                              <a:gd name="connsiteX562" fmla="*/ 24637 w 26989"/>
                              <a:gd name="connsiteY562" fmla="*/ 7160 h 21600"/>
                              <a:gd name="connsiteX563" fmla="*/ 24713 w 26989"/>
                              <a:gd name="connsiteY563" fmla="*/ 7160 h 21600"/>
                              <a:gd name="connsiteX564" fmla="*/ 24729 w 26989"/>
                              <a:gd name="connsiteY564" fmla="*/ 7040 h 21600"/>
                              <a:gd name="connsiteX565" fmla="*/ 24729 w 26989"/>
                              <a:gd name="connsiteY565" fmla="*/ 6022 h 21600"/>
                              <a:gd name="connsiteX566" fmla="*/ 24709 w 26989"/>
                              <a:gd name="connsiteY566" fmla="*/ 5902 h 21600"/>
                              <a:gd name="connsiteX567" fmla="*/ 25977 w 26989"/>
                              <a:gd name="connsiteY567" fmla="*/ 20462 h 21600"/>
                              <a:gd name="connsiteX568" fmla="*/ 25873 w 26989"/>
                              <a:gd name="connsiteY568" fmla="*/ 20462 h 21600"/>
                              <a:gd name="connsiteX569" fmla="*/ 25873 w 26989"/>
                              <a:gd name="connsiteY569" fmla="*/ 19683 h 21600"/>
                              <a:gd name="connsiteX570" fmla="*/ 25853 w 26989"/>
                              <a:gd name="connsiteY570" fmla="*/ 19533 h 21600"/>
                              <a:gd name="connsiteX571" fmla="*/ 25669 w 26989"/>
                              <a:gd name="connsiteY571" fmla="*/ 19533 h 21600"/>
                              <a:gd name="connsiteX572" fmla="*/ 25649 w 26989"/>
                              <a:gd name="connsiteY572" fmla="*/ 19683 h 21600"/>
                              <a:gd name="connsiteX573" fmla="*/ 25649 w 26989"/>
                              <a:gd name="connsiteY573" fmla="*/ 20462 h 21600"/>
                              <a:gd name="connsiteX574" fmla="*/ 25545 w 26989"/>
                              <a:gd name="connsiteY574" fmla="*/ 20462 h 21600"/>
                              <a:gd name="connsiteX575" fmla="*/ 25525 w 26989"/>
                              <a:gd name="connsiteY575" fmla="*/ 20611 h 21600"/>
                              <a:gd name="connsiteX576" fmla="*/ 25525 w 26989"/>
                              <a:gd name="connsiteY576" fmla="*/ 21240 h 21600"/>
                              <a:gd name="connsiteX577" fmla="*/ 25525 w 26989"/>
                              <a:gd name="connsiteY577" fmla="*/ 21240 h 21600"/>
                              <a:gd name="connsiteX578" fmla="*/ 25525 w 26989"/>
                              <a:gd name="connsiteY578" fmla="*/ 21570 h 21600"/>
                              <a:gd name="connsiteX579" fmla="*/ 26005 w 26989"/>
                              <a:gd name="connsiteY579" fmla="*/ 21570 h 21600"/>
                              <a:gd name="connsiteX580" fmla="*/ 26005 w 26989"/>
                              <a:gd name="connsiteY580" fmla="*/ 20611 h 21600"/>
                              <a:gd name="connsiteX581" fmla="*/ 25977 w 26989"/>
                              <a:gd name="connsiteY581" fmla="*/ 20462 h 21600"/>
                              <a:gd name="connsiteX582" fmla="*/ 25029 w 26989"/>
                              <a:gd name="connsiteY582" fmla="*/ 2217 h 21600"/>
                              <a:gd name="connsiteX583" fmla="*/ 24881 w 26989"/>
                              <a:gd name="connsiteY583" fmla="*/ 2217 h 21600"/>
                              <a:gd name="connsiteX584" fmla="*/ 24865 w 26989"/>
                              <a:gd name="connsiteY584" fmla="*/ 2337 h 21600"/>
                              <a:gd name="connsiteX585" fmla="*/ 24865 w 26989"/>
                              <a:gd name="connsiteY585" fmla="*/ 2966 h 21600"/>
                              <a:gd name="connsiteX586" fmla="*/ 24781 w 26989"/>
                              <a:gd name="connsiteY586" fmla="*/ 2966 h 21600"/>
                              <a:gd name="connsiteX587" fmla="*/ 24765 w 26989"/>
                              <a:gd name="connsiteY587" fmla="*/ 3086 h 21600"/>
                              <a:gd name="connsiteX588" fmla="*/ 24765 w 26989"/>
                              <a:gd name="connsiteY588" fmla="*/ 4194 h 21600"/>
                              <a:gd name="connsiteX589" fmla="*/ 24781 w 26989"/>
                              <a:gd name="connsiteY589" fmla="*/ 4314 h 21600"/>
                              <a:gd name="connsiteX590" fmla="*/ 24865 w 26989"/>
                              <a:gd name="connsiteY590" fmla="*/ 4314 h 21600"/>
                              <a:gd name="connsiteX591" fmla="*/ 24865 w 26989"/>
                              <a:gd name="connsiteY591" fmla="*/ 4943 h 21600"/>
                              <a:gd name="connsiteX592" fmla="*/ 24881 w 26989"/>
                              <a:gd name="connsiteY592" fmla="*/ 5063 h 21600"/>
                              <a:gd name="connsiteX593" fmla="*/ 25029 w 26989"/>
                              <a:gd name="connsiteY593" fmla="*/ 5063 h 21600"/>
                              <a:gd name="connsiteX594" fmla="*/ 25045 w 26989"/>
                              <a:gd name="connsiteY594" fmla="*/ 4943 h 21600"/>
                              <a:gd name="connsiteX595" fmla="*/ 25045 w 26989"/>
                              <a:gd name="connsiteY595" fmla="*/ 4314 h 21600"/>
                              <a:gd name="connsiteX596" fmla="*/ 25129 w 26989"/>
                              <a:gd name="connsiteY596" fmla="*/ 4314 h 21600"/>
                              <a:gd name="connsiteX597" fmla="*/ 25145 w 26989"/>
                              <a:gd name="connsiteY597" fmla="*/ 4194 h 21600"/>
                              <a:gd name="connsiteX598" fmla="*/ 25145 w 26989"/>
                              <a:gd name="connsiteY598" fmla="*/ 3086 h 21600"/>
                              <a:gd name="connsiteX599" fmla="*/ 25129 w 26989"/>
                              <a:gd name="connsiteY599" fmla="*/ 2966 h 21600"/>
                              <a:gd name="connsiteX600" fmla="*/ 25045 w 26989"/>
                              <a:gd name="connsiteY600" fmla="*/ 2966 h 21600"/>
                              <a:gd name="connsiteX601" fmla="*/ 25045 w 26989"/>
                              <a:gd name="connsiteY601" fmla="*/ 2337 h 21600"/>
                              <a:gd name="connsiteX602" fmla="*/ 25029 w 26989"/>
                              <a:gd name="connsiteY602" fmla="*/ 2217 h 21600"/>
                              <a:gd name="connsiteX603" fmla="*/ 25129 w 26989"/>
                              <a:gd name="connsiteY603" fmla="*/ 20641 h 21600"/>
                              <a:gd name="connsiteX604" fmla="*/ 25045 w 26989"/>
                              <a:gd name="connsiteY604" fmla="*/ 20641 h 21600"/>
                              <a:gd name="connsiteX605" fmla="*/ 25045 w 26989"/>
                              <a:gd name="connsiteY605" fmla="*/ 20012 h 21600"/>
                              <a:gd name="connsiteX606" fmla="*/ 25029 w 26989"/>
                              <a:gd name="connsiteY606" fmla="*/ 19892 h 21600"/>
                              <a:gd name="connsiteX607" fmla="*/ 24881 w 26989"/>
                              <a:gd name="connsiteY607" fmla="*/ 19892 h 21600"/>
                              <a:gd name="connsiteX608" fmla="*/ 24865 w 26989"/>
                              <a:gd name="connsiteY608" fmla="*/ 20012 h 21600"/>
                              <a:gd name="connsiteX609" fmla="*/ 24865 w 26989"/>
                              <a:gd name="connsiteY609" fmla="*/ 20641 h 21600"/>
                              <a:gd name="connsiteX610" fmla="*/ 24781 w 26989"/>
                              <a:gd name="connsiteY610" fmla="*/ 20641 h 21600"/>
                              <a:gd name="connsiteX611" fmla="*/ 24765 w 26989"/>
                              <a:gd name="connsiteY611" fmla="*/ 20761 h 21600"/>
                              <a:gd name="connsiteX612" fmla="*/ 24765 w 26989"/>
                              <a:gd name="connsiteY612" fmla="*/ 21600 h 21600"/>
                              <a:gd name="connsiteX613" fmla="*/ 25153 w 26989"/>
                              <a:gd name="connsiteY613" fmla="*/ 21600 h 21600"/>
                              <a:gd name="connsiteX614" fmla="*/ 25153 w 26989"/>
                              <a:gd name="connsiteY614" fmla="*/ 20761 h 21600"/>
                              <a:gd name="connsiteX615" fmla="*/ 25129 w 26989"/>
                              <a:gd name="connsiteY615" fmla="*/ 20641 h 21600"/>
                              <a:gd name="connsiteX616" fmla="*/ 25437 w 26989"/>
                              <a:gd name="connsiteY616" fmla="*/ 5003 h 21600"/>
                              <a:gd name="connsiteX617" fmla="*/ 25273 w 26989"/>
                              <a:gd name="connsiteY617" fmla="*/ 5003 h 21600"/>
                              <a:gd name="connsiteX618" fmla="*/ 25253 w 26989"/>
                              <a:gd name="connsiteY618" fmla="*/ 5153 h 21600"/>
                              <a:gd name="connsiteX619" fmla="*/ 25253 w 26989"/>
                              <a:gd name="connsiteY619" fmla="*/ 5872 h 21600"/>
                              <a:gd name="connsiteX620" fmla="*/ 25157 w 26989"/>
                              <a:gd name="connsiteY620" fmla="*/ 5872 h 21600"/>
                              <a:gd name="connsiteX621" fmla="*/ 25137 w 26989"/>
                              <a:gd name="connsiteY621" fmla="*/ 6022 h 21600"/>
                              <a:gd name="connsiteX622" fmla="*/ 25137 w 26989"/>
                              <a:gd name="connsiteY622" fmla="*/ 6591 h 21600"/>
                              <a:gd name="connsiteX623" fmla="*/ 25137 w 26989"/>
                              <a:gd name="connsiteY623" fmla="*/ 6591 h 21600"/>
                              <a:gd name="connsiteX624" fmla="*/ 25137 w 26989"/>
                              <a:gd name="connsiteY624" fmla="*/ 7280 h 21600"/>
                              <a:gd name="connsiteX625" fmla="*/ 25157 w 26989"/>
                              <a:gd name="connsiteY625" fmla="*/ 7430 h 21600"/>
                              <a:gd name="connsiteX626" fmla="*/ 25253 w 26989"/>
                              <a:gd name="connsiteY626" fmla="*/ 7430 h 21600"/>
                              <a:gd name="connsiteX627" fmla="*/ 25253 w 26989"/>
                              <a:gd name="connsiteY627" fmla="*/ 8149 h 21600"/>
                              <a:gd name="connsiteX628" fmla="*/ 25273 w 26989"/>
                              <a:gd name="connsiteY628" fmla="*/ 8298 h 21600"/>
                              <a:gd name="connsiteX629" fmla="*/ 25437 w 26989"/>
                              <a:gd name="connsiteY629" fmla="*/ 8298 h 21600"/>
                              <a:gd name="connsiteX630" fmla="*/ 25457 w 26989"/>
                              <a:gd name="connsiteY630" fmla="*/ 8149 h 21600"/>
                              <a:gd name="connsiteX631" fmla="*/ 25457 w 26989"/>
                              <a:gd name="connsiteY631" fmla="*/ 7430 h 21600"/>
                              <a:gd name="connsiteX632" fmla="*/ 25553 w 26989"/>
                              <a:gd name="connsiteY632" fmla="*/ 7430 h 21600"/>
                              <a:gd name="connsiteX633" fmla="*/ 25573 w 26989"/>
                              <a:gd name="connsiteY633" fmla="*/ 7280 h 21600"/>
                              <a:gd name="connsiteX634" fmla="*/ 25573 w 26989"/>
                              <a:gd name="connsiteY634" fmla="*/ 5992 h 21600"/>
                              <a:gd name="connsiteX635" fmla="*/ 25553 w 26989"/>
                              <a:gd name="connsiteY635" fmla="*/ 5842 h 21600"/>
                              <a:gd name="connsiteX636" fmla="*/ 25457 w 26989"/>
                              <a:gd name="connsiteY636" fmla="*/ 5842 h 21600"/>
                              <a:gd name="connsiteX637" fmla="*/ 25457 w 26989"/>
                              <a:gd name="connsiteY637" fmla="*/ 5123 h 21600"/>
                              <a:gd name="connsiteX638" fmla="*/ 25437 w 26989"/>
                              <a:gd name="connsiteY638" fmla="*/ 5003 h 21600"/>
                              <a:gd name="connsiteX639" fmla="*/ 25849 w 26989"/>
                              <a:gd name="connsiteY639" fmla="*/ 7759 h 21600"/>
                              <a:gd name="connsiteX640" fmla="*/ 25665 w 26989"/>
                              <a:gd name="connsiteY640" fmla="*/ 7759 h 21600"/>
                              <a:gd name="connsiteX641" fmla="*/ 25645 w 26989"/>
                              <a:gd name="connsiteY641" fmla="*/ 7909 h 21600"/>
                              <a:gd name="connsiteX642" fmla="*/ 25645 w 26989"/>
                              <a:gd name="connsiteY642" fmla="*/ 8688 h 21600"/>
                              <a:gd name="connsiteX643" fmla="*/ 25541 w 26989"/>
                              <a:gd name="connsiteY643" fmla="*/ 8688 h 21600"/>
                              <a:gd name="connsiteX644" fmla="*/ 25521 w 26989"/>
                              <a:gd name="connsiteY644" fmla="*/ 8838 h 21600"/>
                              <a:gd name="connsiteX645" fmla="*/ 25521 w 26989"/>
                              <a:gd name="connsiteY645" fmla="*/ 9467 h 21600"/>
                              <a:gd name="connsiteX646" fmla="*/ 25521 w 26989"/>
                              <a:gd name="connsiteY646" fmla="*/ 9467 h 21600"/>
                              <a:gd name="connsiteX647" fmla="*/ 25521 w 26989"/>
                              <a:gd name="connsiteY647" fmla="*/ 10216 h 21600"/>
                              <a:gd name="connsiteX648" fmla="*/ 25541 w 26989"/>
                              <a:gd name="connsiteY648" fmla="*/ 10366 h 21600"/>
                              <a:gd name="connsiteX649" fmla="*/ 25645 w 26989"/>
                              <a:gd name="connsiteY649" fmla="*/ 10366 h 21600"/>
                              <a:gd name="connsiteX650" fmla="*/ 25645 w 26989"/>
                              <a:gd name="connsiteY650" fmla="*/ 11145 h 21600"/>
                              <a:gd name="connsiteX651" fmla="*/ 25665 w 26989"/>
                              <a:gd name="connsiteY651" fmla="*/ 11294 h 21600"/>
                              <a:gd name="connsiteX652" fmla="*/ 25849 w 26989"/>
                              <a:gd name="connsiteY652" fmla="*/ 11294 h 21600"/>
                              <a:gd name="connsiteX653" fmla="*/ 25869 w 26989"/>
                              <a:gd name="connsiteY653" fmla="*/ 11145 h 21600"/>
                              <a:gd name="connsiteX654" fmla="*/ 25869 w 26989"/>
                              <a:gd name="connsiteY654" fmla="*/ 10366 h 21600"/>
                              <a:gd name="connsiteX655" fmla="*/ 25973 w 26989"/>
                              <a:gd name="connsiteY655" fmla="*/ 10366 h 21600"/>
                              <a:gd name="connsiteX656" fmla="*/ 25993 w 26989"/>
                              <a:gd name="connsiteY656" fmla="*/ 10216 h 21600"/>
                              <a:gd name="connsiteX657" fmla="*/ 25993 w 26989"/>
                              <a:gd name="connsiteY657" fmla="*/ 8838 h 21600"/>
                              <a:gd name="connsiteX658" fmla="*/ 25973 w 26989"/>
                              <a:gd name="connsiteY658" fmla="*/ 8688 h 21600"/>
                              <a:gd name="connsiteX659" fmla="*/ 25869 w 26989"/>
                              <a:gd name="connsiteY659" fmla="*/ 8688 h 21600"/>
                              <a:gd name="connsiteX660" fmla="*/ 25869 w 26989"/>
                              <a:gd name="connsiteY660" fmla="*/ 7909 h 21600"/>
                              <a:gd name="connsiteX661" fmla="*/ 25849 w 26989"/>
                              <a:gd name="connsiteY661" fmla="*/ 7759 h 21600"/>
                              <a:gd name="connsiteX662" fmla="*/ 25665 w 26989"/>
                              <a:gd name="connsiteY662" fmla="*/ 17256 h 21600"/>
                              <a:gd name="connsiteX663" fmla="*/ 25849 w 26989"/>
                              <a:gd name="connsiteY663" fmla="*/ 17256 h 21600"/>
                              <a:gd name="connsiteX664" fmla="*/ 25869 w 26989"/>
                              <a:gd name="connsiteY664" fmla="*/ 17106 h 21600"/>
                              <a:gd name="connsiteX665" fmla="*/ 25869 w 26989"/>
                              <a:gd name="connsiteY665" fmla="*/ 16327 h 21600"/>
                              <a:gd name="connsiteX666" fmla="*/ 25973 w 26989"/>
                              <a:gd name="connsiteY666" fmla="*/ 16327 h 21600"/>
                              <a:gd name="connsiteX667" fmla="*/ 25993 w 26989"/>
                              <a:gd name="connsiteY667" fmla="*/ 16178 h 21600"/>
                              <a:gd name="connsiteX668" fmla="*/ 25993 w 26989"/>
                              <a:gd name="connsiteY668" fmla="*/ 14799 h 21600"/>
                              <a:gd name="connsiteX669" fmla="*/ 25973 w 26989"/>
                              <a:gd name="connsiteY669" fmla="*/ 14650 h 21600"/>
                              <a:gd name="connsiteX670" fmla="*/ 25869 w 26989"/>
                              <a:gd name="connsiteY670" fmla="*/ 14650 h 21600"/>
                              <a:gd name="connsiteX671" fmla="*/ 25869 w 26989"/>
                              <a:gd name="connsiteY671" fmla="*/ 13871 h 21600"/>
                              <a:gd name="connsiteX672" fmla="*/ 25849 w 26989"/>
                              <a:gd name="connsiteY672" fmla="*/ 13721 h 21600"/>
                              <a:gd name="connsiteX673" fmla="*/ 25665 w 26989"/>
                              <a:gd name="connsiteY673" fmla="*/ 13721 h 21600"/>
                              <a:gd name="connsiteX674" fmla="*/ 25645 w 26989"/>
                              <a:gd name="connsiteY674" fmla="*/ 13871 h 21600"/>
                              <a:gd name="connsiteX675" fmla="*/ 25645 w 26989"/>
                              <a:gd name="connsiteY675" fmla="*/ 14650 h 21600"/>
                              <a:gd name="connsiteX676" fmla="*/ 25541 w 26989"/>
                              <a:gd name="connsiteY676" fmla="*/ 14650 h 21600"/>
                              <a:gd name="connsiteX677" fmla="*/ 25521 w 26989"/>
                              <a:gd name="connsiteY677" fmla="*/ 14799 h 21600"/>
                              <a:gd name="connsiteX678" fmla="*/ 25521 w 26989"/>
                              <a:gd name="connsiteY678" fmla="*/ 15429 h 21600"/>
                              <a:gd name="connsiteX679" fmla="*/ 25521 w 26989"/>
                              <a:gd name="connsiteY679" fmla="*/ 15429 h 21600"/>
                              <a:gd name="connsiteX680" fmla="*/ 25521 w 26989"/>
                              <a:gd name="connsiteY680" fmla="*/ 16178 h 21600"/>
                              <a:gd name="connsiteX681" fmla="*/ 25541 w 26989"/>
                              <a:gd name="connsiteY681" fmla="*/ 16327 h 21600"/>
                              <a:gd name="connsiteX682" fmla="*/ 25645 w 26989"/>
                              <a:gd name="connsiteY682" fmla="*/ 16327 h 21600"/>
                              <a:gd name="connsiteX683" fmla="*/ 25645 w 26989"/>
                              <a:gd name="connsiteY683" fmla="*/ 17106 h 21600"/>
                              <a:gd name="connsiteX684" fmla="*/ 25665 w 26989"/>
                              <a:gd name="connsiteY684" fmla="*/ 17256 h 21600"/>
                              <a:gd name="connsiteX0" fmla="*/ 24293 w 26989"/>
                              <a:gd name="connsiteY0" fmla="*/ 14889 h 21600"/>
                              <a:gd name="connsiteX1" fmla="*/ 24225 w 26989"/>
                              <a:gd name="connsiteY1" fmla="*/ 14889 h 21600"/>
                              <a:gd name="connsiteX2" fmla="*/ 24225 w 26989"/>
                              <a:gd name="connsiteY2" fmla="*/ 14380 h 21600"/>
                              <a:gd name="connsiteX3" fmla="*/ 24209 w 26989"/>
                              <a:gd name="connsiteY3" fmla="*/ 14260 h 21600"/>
                              <a:gd name="connsiteX4" fmla="*/ 24089 w 26989"/>
                              <a:gd name="connsiteY4" fmla="*/ 14260 h 21600"/>
                              <a:gd name="connsiteX5" fmla="*/ 24073 w 26989"/>
                              <a:gd name="connsiteY5" fmla="*/ 14380 h 21600"/>
                              <a:gd name="connsiteX6" fmla="*/ 24073 w 26989"/>
                              <a:gd name="connsiteY6" fmla="*/ 14889 h 21600"/>
                              <a:gd name="connsiteX7" fmla="*/ 24005 w 26989"/>
                              <a:gd name="connsiteY7" fmla="*/ 14889 h 21600"/>
                              <a:gd name="connsiteX8" fmla="*/ 23989 w 26989"/>
                              <a:gd name="connsiteY8" fmla="*/ 15009 h 21600"/>
                              <a:gd name="connsiteX9" fmla="*/ 23989 w 26989"/>
                              <a:gd name="connsiteY9" fmla="*/ 15908 h 21600"/>
                              <a:gd name="connsiteX10" fmla="*/ 24005 w 26989"/>
                              <a:gd name="connsiteY10" fmla="*/ 16028 h 21600"/>
                              <a:gd name="connsiteX11" fmla="*/ 24073 w 26989"/>
                              <a:gd name="connsiteY11" fmla="*/ 16028 h 21600"/>
                              <a:gd name="connsiteX12" fmla="*/ 24073 w 26989"/>
                              <a:gd name="connsiteY12" fmla="*/ 16537 h 21600"/>
                              <a:gd name="connsiteX13" fmla="*/ 24089 w 26989"/>
                              <a:gd name="connsiteY13" fmla="*/ 16657 h 21600"/>
                              <a:gd name="connsiteX14" fmla="*/ 24209 w 26989"/>
                              <a:gd name="connsiteY14" fmla="*/ 16657 h 21600"/>
                              <a:gd name="connsiteX15" fmla="*/ 24225 w 26989"/>
                              <a:gd name="connsiteY15" fmla="*/ 16537 h 21600"/>
                              <a:gd name="connsiteX16" fmla="*/ 24225 w 26989"/>
                              <a:gd name="connsiteY16" fmla="*/ 16028 h 21600"/>
                              <a:gd name="connsiteX17" fmla="*/ 24293 w 26989"/>
                              <a:gd name="connsiteY17" fmla="*/ 16028 h 21600"/>
                              <a:gd name="connsiteX18" fmla="*/ 24309 w 26989"/>
                              <a:gd name="connsiteY18" fmla="*/ 15908 h 21600"/>
                              <a:gd name="connsiteX19" fmla="*/ 24309 w 26989"/>
                              <a:gd name="connsiteY19" fmla="*/ 15009 h 21600"/>
                              <a:gd name="connsiteX20" fmla="*/ 24293 w 26989"/>
                              <a:gd name="connsiteY20" fmla="*/ 14889 h 21600"/>
                              <a:gd name="connsiteX21" fmla="*/ 23873 w 26989"/>
                              <a:gd name="connsiteY21" fmla="*/ 6022 h 21600"/>
                              <a:gd name="connsiteX22" fmla="*/ 23809 w 26989"/>
                              <a:gd name="connsiteY22" fmla="*/ 6022 h 21600"/>
                              <a:gd name="connsiteX23" fmla="*/ 23809 w 26989"/>
                              <a:gd name="connsiteY23" fmla="*/ 5542 h 21600"/>
                              <a:gd name="connsiteX24" fmla="*/ 23797 w 26989"/>
                              <a:gd name="connsiteY24" fmla="*/ 5452 h 21600"/>
                              <a:gd name="connsiteX25" fmla="*/ 23689 w 26989"/>
                              <a:gd name="connsiteY25" fmla="*/ 5452 h 21600"/>
                              <a:gd name="connsiteX26" fmla="*/ 23677 w 26989"/>
                              <a:gd name="connsiteY26" fmla="*/ 5542 h 21600"/>
                              <a:gd name="connsiteX27" fmla="*/ 23677 w 26989"/>
                              <a:gd name="connsiteY27" fmla="*/ 6022 h 21600"/>
                              <a:gd name="connsiteX28" fmla="*/ 23613 w 26989"/>
                              <a:gd name="connsiteY28" fmla="*/ 6022 h 21600"/>
                              <a:gd name="connsiteX29" fmla="*/ 23601 w 26989"/>
                              <a:gd name="connsiteY29" fmla="*/ 6111 h 21600"/>
                              <a:gd name="connsiteX30" fmla="*/ 23601 w 26989"/>
                              <a:gd name="connsiteY30" fmla="*/ 6920 h 21600"/>
                              <a:gd name="connsiteX31" fmla="*/ 23613 w 26989"/>
                              <a:gd name="connsiteY31" fmla="*/ 7010 h 21600"/>
                              <a:gd name="connsiteX32" fmla="*/ 23677 w 26989"/>
                              <a:gd name="connsiteY32" fmla="*/ 7010 h 21600"/>
                              <a:gd name="connsiteX33" fmla="*/ 23677 w 26989"/>
                              <a:gd name="connsiteY33" fmla="*/ 7490 h 21600"/>
                              <a:gd name="connsiteX34" fmla="*/ 23689 w 26989"/>
                              <a:gd name="connsiteY34" fmla="*/ 7579 h 21600"/>
                              <a:gd name="connsiteX35" fmla="*/ 23797 w 26989"/>
                              <a:gd name="connsiteY35" fmla="*/ 7579 h 21600"/>
                              <a:gd name="connsiteX36" fmla="*/ 23809 w 26989"/>
                              <a:gd name="connsiteY36" fmla="*/ 7490 h 21600"/>
                              <a:gd name="connsiteX37" fmla="*/ 23809 w 26989"/>
                              <a:gd name="connsiteY37" fmla="*/ 7010 h 21600"/>
                              <a:gd name="connsiteX38" fmla="*/ 23873 w 26989"/>
                              <a:gd name="connsiteY38" fmla="*/ 7010 h 21600"/>
                              <a:gd name="connsiteX39" fmla="*/ 23885 w 26989"/>
                              <a:gd name="connsiteY39" fmla="*/ 6920 h 21600"/>
                              <a:gd name="connsiteX40" fmla="*/ 23885 w 26989"/>
                              <a:gd name="connsiteY40" fmla="*/ 6111 h 21600"/>
                              <a:gd name="connsiteX41" fmla="*/ 23873 w 26989"/>
                              <a:gd name="connsiteY41" fmla="*/ 6022 h 21600"/>
                              <a:gd name="connsiteX42" fmla="*/ 24293 w 26989"/>
                              <a:gd name="connsiteY42" fmla="*/ 20761 h 21600"/>
                              <a:gd name="connsiteX43" fmla="*/ 24225 w 26989"/>
                              <a:gd name="connsiteY43" fmla="*/ 20761 h 21600"/>
                              <a:gd name="connsiteX44" fmla="*/ 24225 w 26989"/>
                              <a:gd name="connsiteY44" fmla="*/ 20252 h 21600"/>
                              <a:gd name="connsiteX45" fmla="*/ 24209 w 26989"/>
                              <a:gd name="connsiteY45" fmla="*/ 20132 h 21600"/>
                              <a:gd name="connsiteX46" fmla="*/ 24089 w 26989"/>
                              <a:gd name="connsiteY46" fmla="*/ 20132 h 21600"/>
                              <a:gd name="connsiteX47" fmla="*/ 24073 w 26989"/>
                              <a:gd name="connsiteY47" fmla="*/ 20252 h 21600"/>
                              <a:gd name="connsiteX48" fmla="*/ 24073 w 26989"/>
                              <a:gd name="connsiteY48" fmla="*/ 20761 h 21600"/>
                              <a:gd name="connsiteX49" fmla="*/ 24005 w 26989"/>
                              <a:gd name="connsiteY49" fmla="*/ 20761 h 21600"/>
                              <a:gd name="connsiteX50" fmla="*/ 23989 w 26989"/>
                              <a:gd name="connsiteY50" fmla="*/ 20881 h 21600"/>
                              <a:gd name="connsiteX51" fmla="*/ 23989 w 26989"/>
                              <a:gd name="connsiteY51" fmla="*/ 21600 h 21600"/>
                              <a:gd name="connsiteX52" fmla="*/ 24305 w 26989"/>
                              <a:gd name="connsiteY52" fmla="*/ 21600 h 21600"/>
                              <a:gd name="connsiteX53" fmla="*/ 24305 w 26989"/>
                              <a:gd name="connsiteY53" fmla="*/ 20881 h 21600"/>
                              <a:gd name="connsiteX54" fmla="*/ 24293 w 26989"/>
                              <a:gd name="connsiteY54" fmla="*/ 20761 h 21600"/>
                              <a:gd name="connsiteX55" fmla="*/ 24293 w 26989"/>
                              <a:gd name="connsiteY55" fmla="*/ 9017 h 21600"/>
                              <a:gd name="connsiteX56" fmla="*/ 24225 w 26989"/>
                              <a:gd name="connsiteY56" fmla="*/ 9017 h 21600"/>
                              <a:gd name="connsiteX57" fmla="*/ 24225 w 26989"/>
                              <a:gd name="connsiteY57" fmla="*/ 8508 h 21600"/>
                              <a:gd name="connsiteX58" fmla="*/ 24209 w 26989"/>
                              <a:gd name="connsiteY58" fmla="*/ 8388 h 21600"/>
                              <a:gd name="connsiteX59" fmla="*/ 24089 w 26989"/>
                              <a:gd name="connsiteY59" fmla="*/ 8388 h 21600"/>
                              <a:gd name="connsiteX60" fmla="*/ 24073 w 26989"/>
                              <a:gd name="connsiteY60" fmla="*/ 8508 h 21600"/>
                              <a:gd name="connsiteX61" fmla="*/ 24073 w 26989"/>
                              <a:gd name="connsiteY61" fmla="*/ 9017 h 21600"/>
                              <a:gd name="connsiteX62" fmla="*/ 24005 w 26989"/>
                              <a:gd name="connsiteY62" fmla="*/ 9017 h 21600"/>
                              <a:gd name="connsiteX63" fmla="*/ 23989 w 26989"/>
                              <a:gd name="connsiteY63" fmla="*/ 9137 h 21600"/>
                              <a:gd name="connsiteX64" fmla="*/ 23989 w 26989"/>
                              <a:gd name="connsiteY64" fmla="*/ 10036 h 21600"/>
                              <a:gd name="connsiteX65" fmla="*/ 24005 w 26989"/>
                              <a:gd name="connsiteY65" fmla="*/ 10156 h 21600"/>
                              <a:gd name="connsiteX66" fmla="*/ 24073 w 26989"/>
                              <a:gd name="connsiteY66" fmla="*/ 10156 h 21600"/>
                              <a:gd name="connsiteX67" fmla="*/ 24073 w 26989"/>
                              <a:gd name="connsiteY67" fmla="*/ 10665 h 21600"/>
                              <a:gd name="connsiteX68" fmla="*/ 24089 w 26989"/>
                              <a:gd name="connsiteY68" fmla="*/ 10785 h 21600"/>
                              <a:gd name="connsiteX69" fmla="*/ 24209 w 26989"/>
                              <a:gd name="connsiteY69" fmla="*/ 10785 h 21600"/>
                              <a:gd name="connsiteX70" fmla="*/ 24225 w 26989"/>
                              <a:gd name="connsiteY70" fmla="*/ 10665 h 21600"/>
                              <a:gd name="connsiteX71" fmla="*/ 24225 w 26989"/>
                              <a:gd name="connsiteY71" fmla="*/ 10156 h 21600"/>
                              <a:gd name="connsiteX72" fmla="*/ 24293 w 26989"/>
                              <a:gd name="connsiteY72" fmla="*/ 10156 h 21600"/>
                              <a:gd name="connsiteX73" fmla="*/ 24309 w 26989"/>
                              <a:gd name="connsiteY73" fmla="*/ 10036 h 21600"/>
                              <a:gd name="connsiteX74" fmla="*/ 24309 w 26989"/>
                              <a:gd name="connsiteY74" fmla="*/ 9137 h 21600"/>
                              <a:gd name="connsiteX75" fmla="*/ 24293 w 26989"/>
                              <a:gd name="connsiteY75" fmla="*/ 9017 h 21600"/>
                              <a:gd name="connsiteX76" fmla="*/ 24293 w 26989"/>
                              <a:gd name="connsiteY76" fmla="*/ 3116 h 21600"/>
                              <a:gd name="connsiteX77" fmla="*/ 24225 w 26989"/>
                              <a:gd name="connsiteY77" fmla="*/ 3116 h 21600"/>
                              <a:gd name="connsiteX78" fmla="*/ 24225 w 26989"/>
                              <a:gd name="connsiteY78" fmla="*/ 2606 h 21600"/>
                              <a:gd name="connsiteX79" fmla="*/ 24209 w 26989"/>
                              <a:gd name="connsiteY79" fmla="*/ 2487 h 21600"/>
                              <a:gd name="connsiteX80" fmla="*/ 24089 w 26989"/>
                              <a:gd name="connsiteY80" fmla="*/ 2487 h 21600"/>
                              <a:gd name="connsiteX81" fmla="*/ 24073 w 26989"/>
                              <a:gd name="connsiteY81" fmla="*/ 2606 h 21600"/>
                              <a:gd name="connsiteX82" fmla="*/ 24073 w 26989"/>
                              <a:gd name="connsiteY82" fmla="*/ 3116 h 21600"/>
                              <a:gd name="connsiteX83" fmla="*/ 24005 w 26989"/>
                              <a:gd name="connsiteY83" fmla="*/ 3116 h 21600"/>
                              <a:gd name="connsiteX84" fmla="*/ 23989 w 26989"/>
                              <a:gd name="connsiteY84" fmla="*/ 3236 h 21600"/>
                              <a:gd name="connsiteX85" fmla="*/ 23989 w 26989"/>
                              <a:gd name="connsiteY85" fmla="*/ 4134 h 21600"/>
                              <a:gd name="connsiteX86" fmla="*/ 24005 w 26989"/>
                              <a:gd name="connsiteY86" fmla="*/ 4254 h 21600"/>
                              <a:gd name="connsiteX87" fmla="*/ 24073 w 26989"/>
                              <a:gd name="connsiteY87" fmla="*/ 4254 h 21600"/>
                              <a:gd name="connsiteX88" fmla="*/ 24073 w 26989"/>
                              <a:gd name="connsiteY88" fmla="*/ 4763 h 21600"/>
                              <a:gd name="connsiteX89" fmla="*/ 24089 w 26989"/>
                              <a:gd name="connsiteY89" fmla="*/ 4883 h 21600"/>
                              <a:gd name="connsiteX90" fmla="*/ 24209 w 26989"/>
                              <a:gd name="connsiteY90" fmla="*/ 4883 h 21600"/>
                              <a:gd name="connsiteX91" fmla="*/ 24225 w 26989"/>
                              <a:gd name="connsiteY91" fmla="*/ 4763 h 21600"/>
                              <a:gd name="connsiteX92" fmla="*/ 24225 w 26989"/>
                              <a:gd name="connsiteY92" fmla="*/ 4254 h 21600"/>
                              <a:gd name="connsiteX93" fmla="*/ 24293 w 26989"/>
                              <a:gd name="connsiteY93" fmla="*/ 4254 h 21600"/>
                              <a:gd name="connsiteX94" fmla="*/ 24309 w 26989"/>
                              <a:gd name="connsiteY94" fmla="*/ 4134 h 21600"/>
                              <a:gd name="connsiteX95" fmla="*/ 24309 w 26989"/>
                              <a:gd name="connsiteY95" fmla="*/ 3236 h 21600"/>
                              <a:gd name="connsiteX96" fmla="*/ 24293 w 26989"/>
                              <a:gd name="connsiteY96" fmla="*/ 3116 h 21600"/>
                              <a:gd name="connsiteX97" fmla="*/ 23873 w 26989"/>
                              <a:gd name="connsiteY97" fmla="*/ 17825 h 21600"/>
                              <a:gd name="connsiteX98" fmla="*/ 23809 w 26989"/>
                              <a:gd name="connsiteY98" fmla="*/ 17825 h 21600"/>
                              <a:gd name="connsiteX99" fmla="*/ 23809 w 26989"/>
                              <a:gd name="connsiteY99" fmla="*/ 17346 h 21600"/>
                              <a:gd name="connsiteX100" fmla="*/ 23797 w 26989"/>
                              <a:gd name="connsiteY100" fmla="*/ 17256 h 21600"/>
                              <a:gd name="connsiteX101" fmla="*/ 23689 w 26989"/>
                              <a:gd name="connsiteY101" fmla="*/ 17256 h 21600"/>
                              <a:gd name="connsiteX102" fmla="*/ 23677 w 26989"/>
                              <a:gd name="connsiteY102" fmla="*/ 17346 h 21600"/>
                              <a:gd name="connsiteX103" fmla="*/ 23677 w 26989"/>
                              <a:gd name="connsiteY103" fmla="*/ 17825 h 21600"/>
                              <a:gd name="connsiteX104" fmla="*/ 23613 w 26989"/>
                              <a:gd name="connsiteY104" fmla="*/ 17825 h 21600"/>
                              <a:gd name="connsiteX105" fmla="*/ 23601 w 26989"/>
                              <a:gd name="connsiteY105" fmla="*/ 17915 h 21600"/>
                              <a:gd name="connsiteX106" fmla="*/ 23601 w 26989"/>
                              <a:gd name="connsiteY106" fmla="*/ 18724 h 21600"/>
                              <a:gd name="connsiteX107" fmla="*/ 23613 w 26989"/>
                              <a:gd name="connsiteY107" fmla="*/ 18814 h 21600"/>
                              <a:gd name="connsiteX108" fmla="*/ 23677 w 26989"/>
                              <a:gd name="connsiteY108" fmla="*/ 18814 h 21600"/>
                              <a:gd name="connsiteX109" fmla="*/ 23677 w 26989"/>
                              <a:gd name="connsiteY109" fmla="*/ 19293 h 21600"/>
                              <a:gd name="connsiteX110" fmla="*/ 23689 w 26989"/>
                              <a:gd name="connsiteY110" fmla="*/ 19383 h 21600"/>
                              <a:gd name="connsiteX111" fmla="*/ 23797 w 26989"/>
                              <a:gd name="connsiteY111" fmla="*/ 19383 h 21600"/>
                              <a:gd name="connsiteX112" fmla="*/ 23809 w 26989"/>
                              <a:gd name="connsiteY112" fmla="*/ 19293 h 21600"/>
                              <a:gd name="connsiteX113" fmla="*/ 23809 w 26989"/>
                              <a:gd name="connsiteY113" fmla="*/ 18814 h 21600"/>
                              <a:gd name="connsiteX114" fmla="*/ 23873 w 26989"/>
                              <a:gd name="connsiteY114" fmla="*/ 18814 h 21600"/>
                              <a:gd name="connsiteX115" fmla="*/ 23885 w 26989"/>
                              <a:gd name="connsiteY115" fmla="*/ 18724 h 21600"/>
                              <a:gd name="connsiteX116" fmla="*/ 23885 w 26989"/>
                              <a:gd name="connsiteY116" fmla="*/ 17915 h 21600"/>
                              <a:gd name="connsiteX117" fmla="*/ 23873 w 26989"/>
                              <a:gd name="connsiteY117" fmla="*/ 17825 h 21600"/>
                              <a:gd name="connsiteX118" fmla="*/ 23873 w 26989"/>
                              <a:gd name="connsiteY118" fmla="*/ 11893 h 21600"/>
                              <a:gd name="connsiteX119" fmla="*/ 23809 w 26989"/>
                              <a:gd name="connsiteY119" fmla="*/ 11893 h 21600"/>
                              <a:gd name="connsiteX120" fmla="*/ 23809 w 26989"/>
                              <a:gd name="connsiteY120" fmla="*/ 11414 h 21600"/>
                              <a:gd name="connsiteX121" fmla="*/ 23797 w 26989"/>
                              <a:gd name="connsiteY121" fmla="*/ 11324 h 21600"/>
                              <a:gd name="connsiteX122" fmla="*/ 23689 w 26989"/>
                              <a:gd name="connsiteY122" fmla="*/ 11324 h 21600"/>
                              <a:gd name="connsiteX123" fmla="*/ 23677 w 26989"/>
                              <a:gd name="connsiteY123" fmla="*/ 11414 h 21600"/>
                              <a:gd name="connsiteX124" fmla="*/ 23677 w 26989"/>
                              <a:gd name="connsiteY124" fmla="*/ 11893 h 21600"/>
                              <a:gd name="connsiteX125" fmla="*/ 23613 w 26989"/>
                              <a:gd name="connsiteY125" fmla="*/ 11893 h 21600"/>
                              <a:gd name="connsiteX126" fmla="*/ 23601 w 26989"/>
                              <a:gd name="connsiteY126" fmla="*/ 11983 h 21600"/>
                              <a:gd name="connsiteX127" fmla="*/ 23601 w 26989"/>
                              <a:gd name="connsiteY127" fmla="*/ 12792 h 21600"/>
                              <a:gd name="connsiteX128" fmla="*/ 23613 w 26989"/>
                              <a:gd name="connsiteY128" fmla="*/ 12882 h 21600"/>
                              <a:gd name="connsiteX129" fmla="*/ 23677 w 26989"/>
                              <a:gd name="connsiteY129" fmla="*/ 12882 h 21600"/>
                              <a:gd name="connsiteX130" fmla="*/ 23677 w 26989"/>
                              <a:gd name="connsiteY130" fmla="*/ 13361 h 21600"/>
                              <a:gd name="connsiteX131" fmla="*/ 23689 w 26989"/>
                              <a:gd name="connsiteY131" fmla="*/ 13451 h 21600"/>
                              <a:gd name="connsiteX132" fmla="*/ 23797 w 26989"/>
                              <a:gd name="connsiteY132" fmla="*/ 13451 h 21600"/>
                              <a:gd name="connsiteX133" fmla="*/ 23809 w 26989"/>
                              <a:gd name="connsiteY133" fmla="*/ 13361 h 21600"/>
                              <a:gd name="connsiteX134" fmla="*/ 23809 w 26989"/>
                              <a:gd name="connsiteY134" fmla="*/ 12882 h 21600"/>
                              <a:gd name="connsiteX135" fmla="*/ 23873 w 26989"/>
                              <a:gd name="connsiteY135" fmla="*/ 12882 h 21600"/>
                              <a:gd name="connsiteX136" fmla="*/ 23885 w 26989"/>
                              <a:gd name="connsiteY136" fmla="*/ 12792 h 21600"/>
                              <a:gd name="connsiteX137" fmla="*/ 23885 w 26989"/>
                              <a:gd name="connsiteY137" fmla="*/ 11983 h 21600"/>
                              <a:gd name="connsiteX138" fmla="*/ 23873 w 26989"/>
                              <a:gd name="connsiteY138" fmla="*/ 11893 h 21600"/>
                              <a:gd name="connsiteX139" fmla="*/ 23461 w 26989"/>
                              <a:gd name="connsiteY139" fmla="*/ 14979 h 21600"/>
                              <a:gd name="connsiteX140" fmla="*/ 23405 w 26989"/>
                              <a:gd name="connsiteY140" fmla="*/ 14979 h 21600"/>
                              <a:gd name="connsiteX141" fmla="*/ 23405 w 26989"/>
                              <a:gd name="connsiteY141" fmla="*/ 14560 h 21600"/>
                              <a:gd name="connsiteX142" fmla="*/ 23393 w 26989"/>
                              <a:gd name="connsiteY142" fmla="*/ 14470 h 21600"/>
                              <a:gd name="connsiteX143" fmla="*/ 23297 w 26989"/>
                              <a:gd name="connsiteY143" fmla="*/ 14470 h 21600"/>
                              <a:gd name="connsiteX144" fmla="*/ 23285 w 26989"/>
                              <a:gd name="connsiteY144" fmla="*/ 14560 h 21600"/>
                              <a:gd name="connsiteX145" fmla="*/ 23285 w 26989"/>
                              <a:gd name="connsiteY145" fmla="*/ 14979 h 21600"/>
                              <a:gd name="connsiteX146" fmla="*/ 23229 w 26989"/>
                              <a:gd name="connsiteY146" fmla="*/ 14979 h 21600"/>
                              <a:gd name="connsiteX147" fmla="*/ 23217 w 26989"/>
                              <a:gd name="connsiteY147" fmla="*/ 15069 h 21600"/>
                              <a:gd name="connsiteX148" fmla="*/ 23217 w 26989"/>
                              <a:gd name="connsiteY148" fmla="*/ 15788 h 21600"/>
                              <a:gd name="connsiteX149" fmla="*/ 23229 w 26989"/>
                              <a:gd name="connsiteY149" fmla="*/ 15878 h 21600"/>
                              <a:gd name="connsiteX150" fmla="*/ 23285 w 26989"/>
                              <a:gd name="connsiteY150" fmla="*/ 15878 h 21600"/>
                              <a:gd name="connsiteX151" fmla="*/ 23285 w 26989"/>
                              <a:gd name="connsiteY151" fmla="*/ 16297 h 21600"/>
                              <a:gd name="connsiteX152" fmla="*/ 23297 w 26989"/>
                              <a:gd name="connsiteY152" fmla="*/ 16387 h 21600"/>
                              <a:gd name="connsiteX153" fmla="*/ 23393 w 26989"/>
                              <a:gd name="connsiteY153" fmla="*/ 16387 h 21600"/>
                              <a:gd name="connsiteX154" fmla="*/ 23405 w 26989"/>
                              <a:gd name="connsiteY154" fmla="*/ 16297 h 21600"/>
                              <a:gd name="connsiteX155" fmla="*/ 23405 w 26989"/>
                              <a:gd name="connsiteY155" fmla="*/ 15878 h 21600"/>
                              <a:gd name="connsiteX156" fmla="*/ 23461 w 26989"/>
                              <a:gd name="connsiteY156" fmla="*/ 15878 h 21600"/>
                              <a:gd name="connsiteX157" fmla="*/ 23473 w 26989"/>
                              <a:gd name="connsiteY157" fmla="*/ 15788 h 21600"/>
                              <a:gd name="connsiteX158" fmla="*/ 23473 w 26989"/>
                              <a:gd name="connsiteY158" fmla="*/ 15069 h 21600"/>
                              <a:gd name="connsiteX159" fmla="*/ 23461 w 26989"/>
                              <a:gd name="connsiteY159" fmla="*/ 14979 h 21600"/>
                              <a:gd name="connsiteX160" fmla="*/ 23461 w 26989"/>
                              <a:gd name="connsiteY160" fmla="*/ 20881 h 21600"/>
                              <a:gd name="connsiteX161" fmla="*/ 23405 w 26989"/>
                              <a:gd name="connsiteY161" fmla="*/ 20881 h 21600"/>
                              <a:gd name="connsiteX162" fmla="*/ 23405 w 26989"/>
                              <a:gd name="connsiteY162" fmla="*/ 20462 h 21600"/>
                              <a:gd name="connsiteX163" fmla="*/ 23393 w 26989"/>
                              <a:gd name="connsiteY163" fmla="*/ 20372 h 21600"/>
                              <a:gd name="connsiteX164" fmla="*/ 23297 w 26989"/>
                              <a:gd name="connsiteY164" fmla="*/ 20372 h 21600"/>
                              <a:gd name="connsiteX165" fmla="*/ 23285 w 26989"/>
                              <a:gd name="connsiteY165" fmla="*/ 20462 h 21600"/>
                              <a:gd name="connsiteX166" fmla="*/ 23285 w 26989"/>
                              <a:gd name="connsiteY166" fmla="*/ 20881 h 21600"/>
                              <a:gd name="connsiteX167" fmla="*/ 23229 w 26989"/>
                              <a:gd name="connsiteY167" fmla="*/ 20881 h 21600"/>
                              <a:gd name="connsiteX168" fmla="*/ 23217 w 26989"/>
                              <a:gd name="connsiteY168" fmla="*/ 20971 h 21600"/>
                              <a:gd name="connsiteX169" fmla="*/ 23217 w 26989"/>
                              <a:gd name="connsiteY169" fmla="*/ 21600 h 21600"/>
                              <a:gd name="connsiteX170" fmla="*/ 23473 w 26989"/>
                              <a:gd name="connsiteY170" fmla="*/ 21600 h 21600"/>
                              <a:gd name="connsiteX171" fmla="*/ 23473 w 26989"/>
                              <a:gd name="connsiteY171" fmla="*/ 20971 h 21600"/>
                              <a:gd name="connsiteX172" fmla="*/ 23461 w 26989"/>
                              <a:gd name="connsiteY172" fmla="*/ 20881 h 21600"/>
                              <a:gd name="connsiteX173" fmla="*/ 23461 w 26989"/>
                              <a:gd name="connsiteY173" fmla="*/ 9107 h 21600"/>
                              <a:gd name="connsiteX174" fmla="*/ 23405 w 26989"/>
                              <a:gd name="connsiteY174" fmla="*/ 9107 h 21600"/>
                              <a:gd name="connsiteX175" fmla="*/ 23405 w 26989"/>
                              <a:gd name="connsiteY175" fmla="*/ 8688 h 21600"/>
                              <a:gd name="connsiteX176" fmla="*/ 23393 w 26989"/>
                              <a:gd name="connsiteY176" fmla="*/ 8598 h 21600"/>
                              <a:gd name="connsiteX177" fmla="*/ 23297 w 26989"/>
                              <a:gd name="connsiteY177" fmla="*/ 8598 h 21600"/>
                              <a:gd name="connsiteX178" fmla="*/ 23285 w 26989"/>
                              <a:gd name="connsiteY178" fmla="*/ 8688 h 21600"/>
                              <a:gd name="connsiteX179" fmla="*/ 23285 w 26989"/>
                              <a:gd name="connsiteY179" fmla="*/ 9107 h 21600"/>
                              <a:gd name="connsiteX180" fmla="*/ 23229 w 26989"/>
                              <a:gd name="connsiteY180" fmla="*/ 9107 h 21600"/>
                              <a:gd name="connsiteX181" fmla="*/ 23217 w 26989"/>
                              <a:gd name="connsiteY181" fmla="*/ 9197 h 21600"/>
                              <a:gd name="connsiteX182" fmla="*/ 23217 w 26989"/>
                              <a:gd name="connsiteY182" fmla="*/ 9916 h 21600"/>
                              <a:gd name="connsiteX183" fmla="*/ 23229 w 26989"/>
                              <a:gd name="connsiteY183" fmla="*/ 10006 h 21600"/>
                              <a:gd name="connsiteX184" fmla="*/ 23285 w 26989"/>
                              <a:gd name="connsiteY184" fmla="*/ 10006 h 21600"/>
                              <a:gd name="connsiteX185" fmla="*/ 23285 w 26989"/>
                              <a:gd name="connsiteY185" fmla="*/ 10426 h 21600"/>
                              <a:gd name="connsiteX186" fmla="*/ 23297 w 26989"/>
                              <a:gd name="connsiteY186" fmla="*/ 10515 h 21600"/>
                              <a:gd name="connsiteX187" fmla="*/ 23393 w 26989"/>
                              <a:gd name="connsiteY187" fmla="*/ 10515 h 21600"/>
                              <a:gd name="connsiteX188" fmla="*/ 23405 w 26989"/>
                              <a:gd name="connsiteY188" fmla="*/ 10426 h 21600"/>
                              <a:gd name="connsiteX189" fmla="*/ 23405 w 26989"/>
                              <a:gd name="connsiteY189" fmla="*/ 10006 h 21600"/>
                              <a:gd name="connsiteX190" fmla="*/ 23461 w 26989"/>
                              <a:gd name="connsiteY190" fmla="*/ 10006 h 21600"/>
                              <a:gd name="connsiteX191" fmla="*/ 23473 w 26989"/>
                              <a:gd name="connsiteY191" fmla="*/ 9916 h 21600"/>
                              <a:gd name="connsiteX192" fmla="*/ 23473 w 26989"/>
                              <a:gd name="connsiteY192" fmla="*/ 9197 h 21600"/>
                              <a:gd name="connsiteX193" fmla="*/ 23461 w 26989"/>
                              <a:gd name="connsiteY193" fmla="*/ 9107 h 21600"/>
                              <a:gd name="connsiteX194" fmla="*/ 24709 w 26989"/>
                              <a:gd name="connsiteY194" fmla="*/ 11774 h 21600"/>
                              <a:gd name="connsiteX195" fmla="*/ 24633 w 26989"/>
                              <a:gd name="connsiteY195" fmla="*/ 11774 h 21600"/>
                              <a:gd name="connsiteX196" fmla="*/ 24633 w 26989"/>
                              <a:gd name="connsiteY196" fmla="*/ 11204 h 21600"/>
                              <a:gd name="connsiteX197" fmla="*/ 24617 w 26989"/>
                              <a:gd name="connsiteY197" fmla="*/ 11085 h 21600"/>
                              <a:gd name="connsiteX198" fmla="*/ 24485 w 26989"/>
                              <a:gd name="connsiteY198" fmla="*/ 11085 h 21600"/>
                              <a:gd name="connsiteX199" fmla="*/ 24469 w 26989"/>
                              <a:gd name="connsiteY199" fmla="*/ 11204 h 21600"/>
                              <a:gd name="connsiteX200" fmla="*/ 24469 w 26989"/>
                              <a:gd name="connsiteY200" fmla="*/ 11774 h 21600"/>
                              <a:gd name="connsiteX201" fmla="*/ 24393 w 26989"/>
                              <a:gd name="connsiteY201" fmla="*/ 11774 h 21600"/>
                              <a:gd name="connsiteX202" fmla="*/ 24377 w 26989"/>
                              <a:gd name="connsiteY202" fmla="*/ 11893 h 21600"/>
                              <a:gd name="connsiteX203" fmla="*/ 24377 w 26989"/>
                              <a:gd name="connsiteY203" fmla="*/ 12912 h 21600"/>
                              <a:gd name="connsiteX204" fmla="*/ 24393 w 26989"/>
                              <a:gd name="connsiteY204" fmla="*/ 13032 h 21600"/>
                              <a:gd name="connsiteX205" fmla="*/ 24469 w 26989"/>
                              <a:gd name="connsiteY205" fmla="*/ 13032 h 21600"/>
                              <a:gd name="connsiteX206" fmla="*/ 24469 w 26989"/>
                              <a:gd name="connsiteY206" fmla="*/ 13601 h 21600"/>
                              <a:gd name="connsiteX207" fmla="*/ 24485 w 26989"/>
                              <a:gd name="connsiteY207" fmla="*/ 13721 h 21600"/>
                              <a:gd name="connsiteX208" fmla="*/ 24621 w 26989"/>
                              <a:gd name="connsiteY208" fmla="*/ 13721 h 21600"/>
                              <a:gd name="connsiteX209" fmla="*/ 24637 w 26989"/>
                              <a:gd name="connsiteY209" fmla="*/ 13601 h 21600"/>
                              <a:gd name="connsiteX210" fmla="*/ 24637 w 26989"/>
                              <a:gd name="connsiteY210" fmla="*/ 13032 h 21600"/>
                              <a:gd name="connsiteX211" fmla="*/ 24713 w 26989"/>
                              <a:gd name="connsiteY211" fmla="*/ 13032 h 21600"/>
                              <a:gd name="connsiteX212" fmla="*/ 24729 w 26989"/>
                              <a:gd name="connsiteY212" fmla="*/ 12912 h 21600"/>
                              <a:gd name="connsiteX213" fmla="*/ 24729 w 26989"/>
                              <a:gd name="connsiteY213" fmla="*/ 11893 h 21600"/>
                              <a:gd name="connsiteX214" fmla="*/ 24709 w 26989"/>
                              <a:gd name="connsiteY214" fmla="*/ 11774 h 21600"/>
                              <a:gd name="connsiteX215" fmla="*/ 23461 w 26989"/>
                              <a:gd name="connsiteY215" fmla="*/ 3236 h 21600"/>
                              <a:gd name="connsiteX216" fmla="*/ 23405 w 26989"/>
                              <a:gd name="connsiteY216" fmla="*/ 3236 h 21600"/>
                              <a:gd name="connsiteX217" fmla="*/ 23405 w 26989"/>
                              <a:gd name="connsiteY217" fmla="*/ 2816 h 21600"/>
                              <a:gd name="connsiteX218" fmla="*/ 23393 w 26989"/>
                              <a:gd name="connsiteY218" fmla="*/ 2726 h 21600"/>
                              <a:gd name="connsiteX219" fmla="*/ 23297 w 26989"/>
                              <a:gd name="connsiteY219" fmla="*/ 2726 h 21600"/>
                              <a:gd name="connsiteX220" fmla="*/ 23285 w 26989"/>
                              <a:gd name="connsiteY220" fmla="*/ 2816 h 21600"/>
                              <a:gd name="connsiteX221" fmla="*/ 23285 w 26989"/>
                              <a:gd name="connsiteY221" fmla="*/ 3236 h 21600"/>
                              <a:gd name="connsiteX222" fmla="*/ 23229 w 26989"/>
                              <a:gd name="connsiteY222" fmla="*/ 3236 h 21600"/>
                              <a:gd name="connsiteX223" fmla="*/ 23217 w 26989"/>
                              <a:gd name="connsiteY223" fmla="*/ 3325 h 21600"/>
                              <a:gd name="connsiteX224" fmla="*/ 23217 w 26989"/>
                              <a:gd name="connsiteY224" fmla="*/ 4044 h 21600"/>
                              <a:gd name="connsiteX225" fmla="*/ 23229 w 26989"/>
                              <a:gd name="connsiteY225" fmla="*/ 4134 h 21600"/>
                              <a:gd name="connsiteX226" fmla="*/ 23285 w 26989"/>
                              <a:gd name="connsiteY226" fmla="*/ 4134 h 21600"/>
                              <a:gd name="connsiteX227" fmla="*/ 23285 w 26989"/>
                              <a:gd name="connsiteY227" fmla="*/ 4554 h 21600"/>
                              <a:gd name="connsiteX228" fmla="*/ 23297 w 26989"/>
                              <a:gd name="connsiteY228" fmla="*/ 4644 h 21600"/>
                              <a:gd name="connsiteX229" fmla="*/ 23393 w 26989"/>
                              <a:gd name="connsiteY229" fmla="*/ 4644 h 21600"/>
                              <a:gd name="connsiteX230" fmla="*/ 23405 w 26989"/>
                              <a:gd name="connsiteY230" fmla="*/ 4554 h 21600"/>
                              <a:gd name="connsiteX231" fmla="*/ 23405 w 26989"/>
                              <a:gd name="connsiteY231" fmla="*/ 4134 h 21600"/>
                              <a:gd name="connsiteX232" fmla="*/ 23461 w 26989"/>
                              <a:gd name="connsiteY232" fmla="*/ 4134 h 21600"/>
                              <a:gd name="connsiteX233" fmla="*/ 23473 w 26989"/>
                              <a:gd name="connsiteY233" fmla="*/ 4044 h 21600"/>
                              <a:gd name="connsiteX234" fmla="*/ 23473 w 26989"/>
                              <a:gd name="connsiteY234" fmla="*/ 3325 h 21600"/>
                              <a:gd name="connsiteX235" fmla="*/ 23461 w 26989"/>
                              <a:gd name="connsiteY235" fmla="*/ 3236 h 21600"/>
                              <a:gd name="connsiteX236" fmla="*/ 24709 w 26989"/>
                              <a:gd name="connsiteY236" fmla="*/ 17705 h 21600"/>
                              <a:gd name="connsiteX237" fmla="*/ 24633 w 26989"/>
                              <a:gd name="connsiteY237" fmla="*/ 17705 h 21600"/>
                              <a:gd name="connsiteX238" fmla="*/ 24633 w 26989"/>
                              <a:gd name="connsiteY238" fmla="*/ 17136 h 21600"/>
                              <a:gd name="connsiteX239" fmla="*/ 24617 w 26989"/>
                              <a:gd name="connsiteY239" fmla="*/ 17016 h 21600"/>
                              <a:gd name="connsiteX240" fmla="*/ 24485 w 26989"/>
                              <a:gd name="connsiteY240" fmla="*/ 17016 h 21600"/>
                              <a:gd name="connsiteX241" fmla="*/ 24469 w 26989"/>
                              <a:gd name="connsiteY241" fmla="*/ 17136 h 21600"/>
                              <a:gd name="connsiteX242" fmla="*/ 24469 w 26989"/>
                              <a:gd name="connsiteY242" fmla="*/ 17705 h 21600"/>
                              <a:gd name="connsiteX243" fmla="*/ 24393 w 26989"/>
                              <a:gd name="connsiteY243" fmla="*/ 17705 h 21600"/>
                              <a:gd name="connsiteX244" fmla="*/ 24377 w 26989"/>
                              <a:gd name="connsiteY244" fmla="*/ 17825 h 21600"/>
                              <a:gd name="connsiteX245" fmla="*/ 24377 w 26989"/>
                              <a:gd name="connsiteY245" fmla="*/ 18844 h 21600"/>
                              <a:gd name="connsiteX246" fmla="*/ 24393 w 26989"/>
                              <a:gd name="connsiteY246" fmla="*/ 18964 h 21600"/>
                              <a:gd name="connsiteX247" fmla="*/ 24469 w 26989"/>
                              <a:gd name="connsiteY247" fmla="*/ 18964 h 21600"/>
                              <a:gd name="connsiteX248" fmla="*/ 24469 w 26989"/>
                              <a:gd name="connsiteY248" fmla="*/ 19533 h 21600"/>
                              <a:gd name="connsiteX249" fmla="*/ 24485 w 26989"/>
                              <a:gd name="connsiteY249" fmla="*/ 19653 h 21600"/>
                              <a:gd name="connsiteX250" fmla="*/ 24621 w 26989"/>
                              <a:gd name="connsiteY250" fmla="*/ 19653 h 21600"/>
                              <a:gd name="connsiteX251" fmla="*/ 24637 w 26989"/>
                              <a:gd name="connsiteY251" fmla="*/ 19533 h 21600"/>
                              <a:gd name="connsiteX252" fmla="*/ 24637 w 26989"/>
                              <a:gd name="connsiteY252" fmla="*/ 18964 h 21600"/>
                              <a:gd name="connsiteX253" fmla="*/ 24713 w 26989"/>
                              <a:gd name="connsiteY253" fmla="*/ 18964 h 21600"/>
                              <a:gd name="connsiteX254" fmla="*/ 24729 w 26989"/>
                              <a:gd name="connsiteY254" fmla="*/ 18844 h 21600"/>
                              <a:gd name="connsiteX255" fmla="*/ 24729 w 26989"/>
                              <a:gd name="connsiteY255" fmla="*/ 17825 h 21600"/>
                              <a:gd name="connsiteX256" fmla="*/ 24709 w 26989"/>
                              <a:gd name="connsiteY256" fmla="*/ 17705 h 21600"/>
                              <a:gd name="connsiteX257" fmla="*/ 25273 w 26989"/>
                              <a:gd name="connsiteY257" fmla="*/ 14110 h 21600"/>
                              <a:gd name="connsiteX258" fmla="*/ 25437 w 26989"/>
                              <a:gd name="connsiteY258" fmla="*/ 14110 h 21600"/>
                              <a:gd name="connsiteX259" fmla="*/ 25457 w 26989"/>
                              <a:gd name="connsiteY259" fmla="*/ 13961 h 21600"/>
                              <a:gd name="connsiteX260" fmla="*/ 25457 w 26989"/>
                              <a:gd name="connsiteY260" fmla="*/ 13242 h 21600"/>
                              <a:gd name="connsiteX261" fmla="*/ 25553 w 26989"/>
                              <a:gd name="connsiteY261" fmla="*/ 13242 h 21600"/>
                              <a:gd name="connsiteX262" fmla="*/ 25573 w 26989"/>
                              <a:gd name="connsiteY262" fmla="*/ 13092 h 21600"/>
                              <a:gd name="connsiteX263" fmla="*/ 25573 w 26989"/>
                              <a:gd name="connsiteY263" fmla="*/ 11864 h 21600"/>
                              <a:gd name="connsiteX264" fmla="*/ 25553 w 26989"/>
                              <a:gd name="connsiteY264" fmla="*/ 11714 h 21600"/>
                              <a:gd name="connsiteX265" fmla="*/ 25457 w 26989"/>
                              <a:gd name="connsiteY265" fmla="*/ 11714 h 21600"/>
                              <a:gd name="connsiteX266" fmla="*/ 25457 w 26989"/>
                              <a:gd name="connsiteY266" fmla="*/ 10995 h 21600"/>
                              <a:gd name="connsiteX267" fmla="*/ 25437 w 26989"/>
                              <a:gd name="connsiteY267" fmla="*/ 10845 h 21600"/>
                              <a:gd name="connsiteX268" fmla="*/ 25273 w 26989"/>
                              <a:gd name="connsiteY268" fmla="*/ 10845 h 21600"/>
                              <a:gd name="connsiteX269" fmla="*/ 25253 w 26989"/>
                              <a:gd name="connsiteY269" fmla="*/ 10995 h 21600"/>
                              <a:gd name="connsiteX270" fmla="*/ 25253 w 26989"/>
                              <a:gd name="connsiteY270" fmla="*/ 11714 h 21600"/>
                              <a:gd name="connsiteX271" fmla="*/ 25157 w 26989"/>
                              <a:gd name="connsiteY271" fmla="*/ 11714 h 21600"/>
                              <a:gd name="connsiteX272" fmla="*/ 25137 w 26989"/>
                              <a:gd name="connsiteY272" fmla="*/ 11864 h 21600"/>
                              <a:gd name="connsiteX273" fmla="*/ 25137 w 26989"/>
                              <a:gd name="connsiteY273" fmla="*/ 12433 h 21600"/>
                              <a:gd name="connsiteX274" fmla="*/ 25137 w 26989"/>
                              <a:gd name="connsiteY274" fmla="*/ 12433 h 21600"/>
                              <a:gd name="connsiteX275" fmla="*/ 25137 w 26989"/>
                              <a:gd name="connsiteY275" fmla="*/ 13122 h 21600"/>
                              <a:gd name="connsiteX276" fmla="*/ 25157 w 26989"/>
                              <a:gd name="connsiteY276" fmla="*/ 13272 h 21600"/>
                              <a:gd name="connsiteX277" fmla="*/ 25253 w 26989"/>
                              <a:gd name="connsiteY277" fmla="*/ 13272 h 21600"/>
                              <a:gd name="connsiteX278" fmla="*/ 25253 w 26989"/>
                              <a:gd name="connsiteY278" fmla="*/ 13991 h 21600"/>
                              <a:gd name="connsiteX279" fmla="*/ 25273 w 26989"/>
                              <a:gd name="connsiteY279" fmla="*/ 14110 h 21600"/>
                              <a:gd name="connsiteX280" fmla="*/ 25573 w 26989"/>
                              <a:gd name="connsiteY280" fmla="*/ 19054 h 21600"/>
                              <a:gd name="connsiteX281" fmla="*/ 25573 w 26989"/>
                              <a:gd name="connsiteY281" fmla="*/ 17825 h 21600"/>
                              <a:gd name="connsiteX282" fmla="*/ 25553 w 26989"/>
                              <a:gd name="connsiteY282" fmla="*/ 17675 h 21600"/>
                              <a:gd name="connsiteX283" fmla="*/ 25457 w 26989"/>
                              <a:gd name="connsiteY283" fmla="*/ 17675 h 21600"/>
                              <a:gd name="connsiteX284" fmla="*/ 25457 w 26989"/>
                              <a:gd name="connsiteY284" fmla="*/ 16956 h 21600"/>
                              <a:gd name="connsiteX285" fmla="*/ 25437 w 26989"/>
                              <a:gd name="connsiteY285" fmla="*/ 16807 h 21600"/>
                              <a:gd name="connsiteX286" fmla="*/ 25273 w 26989"/>
                              <a:gd name="connsiteY286" fmla="*/ 16807 h 21600"/>
                              <a:gd name="connsiteX287" fmla="*/ 25253 w 26989"/>
                              <a:gd name="connsiteY287" fmla="*/ 16956 h 21600"/>
                              <a:gd name="connsiteX288" fmla="*/ 25253 w 26989"/>
                              <a:gd name="connsiteY288" fmla="*/ 17675 h 21600"/>
                              <a:gd name="connsiteX289" fmla="*/ 25157 w 26989"/>
                              <a:gd name="connsiteY289" fmla="*/ 17675 h 21600"/>
                              <a:gd name="connsiteX290" fmla="*/ 25137 w 26989"/>
                              <a:gd name="connsiteY290" fmla="*/ 17825 h 21600"/>
                              <a:gd name="connsiteX291" fmla="*/ 25137 w 26989"/>
                              <a:gd name="connsiteY291" fmla="*/ 18394 h 21600"/>
                              <a:gd name="connsiteX292" fmla="*/ 25137 w 26989"/>
                              <a:gd name="connsiteY292" fmla="*/ 18394 h 21600"/>
                              <a:gd name="connsiteX293" fmla="*/ 25137 w 26989"/>
                              <a:gd name="connsiteY293" fmla="*/ 19083 h 21600"/>
                              <a:gd name="connsiteX294" fmla="*/ 25157 w 26989"/>
                              <a:gd name="connsiteY294" fmla="*/ 19233 h 21600"/>
                              <a:gd name="connsiteX295" fmla="*/ 25253 w 26989"/>
                              <a:gd name="connsiteY295" fmla="*/ 19233 h 21600"/>
                              <a:gd name="connsiteX296" fmla="*/ 25253 w 26989"/>
                              <a:gd name="connsiteY296" fmla="*/ 19952 h 21600"/>
                              <a:gd name="connsiteX297" fmla="*/ 25273 w 26989"/>
                              <a:gd name="connsiteY297" fmla="*/ 20102 h 21600"/>
                              <a:gd name="connsiteX298" fmla="*/ 25437 w 26989"/>
                              <a:gd name="connsiteY298" fmla="*/ 20102 h 21600"/>
                              <a:gd name="connsiteX299" fmla="*/ 25457 w 26989"/>
                              <a:gd name="connsiteY299" fmla="*/ 19952 h 21600"/>
                              <a:gd name="connsiteX300" fmla="*/ 25457 w 26989"/>
                              <a:gd name="connsiteY300" fmla="*/ 19233 h 21600"/>
                              <a:gd name="connsiteX301" fmla="*/ 25553 w 26989"/>
                              <a:gd name="connsiteY301" fmla="*/ 19233 h 21600"/>
                              <a:gd name="connsiteX302" fmla="*/ 25573 w 26989"/>
                              <a:gd name="connsiteY302" fmla="*/ 19054 h 21600"/>
                              <a:gd name="connsiteX303" fmla="*/ 24757 w 26989"/>
                              <a:gd name="connsiteY303" fmla="*/ 10126 h 21600"/>
                              <a:gd name="connsiteX304" fmla="*/ 24773 w 26989"/>
                              <a:gd name="connsiteY304" fmla="*/ 10246 h 21600"/>
                              <a:gd name="connsiteX305" fmla="*/ 24857 w 26989"/>
                              <a:gd name="connsiteY305" fmla="*/ 10246 h 21600"/>
                              <a:gd name="connsiteX306" fmla="*/ 24857 w 26989"/>
                              <a:gd name="connsiteY306" fmla="*/ 10875 h 21600"/>
                              <a:gd name="connsiteX307" fmla="*/ 24873 w 26989"/>
                              <a:gd name="connsiteY307" fmla="*/ 10995 h 21600"/>
                              <a:gd name="connsiteX308" fmla="*/ 25021 w 26989"/>
                              <a:gd name="connsiteY308" fmla="*/ 10995 h 21600"/>
                              <a:gd name="connsiteX309" fmla="*/ 25037 w 26989"/>
                              <a:gd name="connsiteY309" fmla="*/ 10875 h 21600"/>
                              <a:gd name="connsiteX310" fmla="*/ 25037 w 26989"/>
                              <a:gd name="connsiteY310" fmla="*/ 10246 h 21600"/>
                              <a:gd name="connsiteX311" fmla="*/ 25121 w 26989"/>
                              <a:gd name="connsiteY311" fmla="*/ 10246 h 21600"/>
                              <a:gd name="connsiteX312" fmla="*/ 25137 w 26989"/>
                              <a:gd name="connsiteY312" fmla="*/ 10126 h 21600"/>
                              <a:gd name="connsiteX313" fmla="*/ 25137 w 26989"/>
                              <a:gd name="connsiteY313" fmla="*/ 9017 h 21600"/>
                              <a:gd name="connsiteX314" fmla="*/ 25121 w 26989"/>
                              <a:gd name="connsiteY314" fmla="*/ 8898 h 21600"/>
                              <a:gd name="connsiteX315" fmla="*/ 25045 w 26989"/>
                              <a:gd name="connsiteY315" fmla="*/ 8898 h 21600"/>
                              <a:gd name="connsiteX316" fmla="*/ 25045 w 26989"/>
                              <a:gd name="connsiteY316" fmla="*/ 8269 h 21600"/>
                              <a:gd name="connsiteX317" fmla="*/ 25029 w 26989"/>
                              <a:gd name="connsiteY317" fmla="*/ 8149 h 21600"/>
                              <a:gd name="connsiteX318" fmla="*/ 24881 w 26989"/>
                              <a:gd name="connsiteY318" fmla="*/ 8149 h 21600"/>
                              <a:gd name="connsiteX319" fmla="*/ 24865 w 26989"/>
                              <a:gd name="connsiteY319" fmla="*/ 8269 h 21600"/>
                              <a:gd name="connsiteX320" fmla="*/ 24865 w 26989"/>
                              <a:gd name="connsiteY320" fmla="*/ 8898 h 21600"/>
                              <a:gd name="connsiteX321" fmla="*/ 24781 w 26989"/>
                              <a:gd name="connsiteY321" fmla="*/ 8898 h 21600"/>
                              <a:gd name="connsiteX322" fmla="*/ 24765 w 26989"/>
                              <a:gd name="connsiteY322" fmla="*/ 9017 h 21600"/>
                              <a:gd name="connsiteX323" fmla="*/ 24765 w 26989"/>
                              <a:gd name="connsiteY323" fmla="*/ 10126 h 21600"/>
                              <a:gd name="connsiteX324" fmla="*/ 24757 w 26989"/>
                              <a:gd name="connsiteY324" fmla="*/ 10126 h 21600"/>
                              <a:gd name="connsiteX325" fmla="*/ 24757 w 26989"/>
                              <a:gd name="connsiteY325" fmla="*/ 15998 h 21600"/>
                              <a:gd name="connsiteX326" fmla="*/ 24773 w 26989"/>
                              <a:gd name="connsiteY326" fmla="*/ 16118 h 21600"/>
                              <a:gd name="connsiteX327" fmla="*/ 24857 w 26989"/>
                              <a:gd name="connsiteY327" fmla="*/ 16118 h 21600"/>
                              <a:gd name="connsiteX328" fmla="*/ 24857 w 26989"/>
                              <a:gd name="connsiteY328" fmla="*/ 16747 h 21600"/>
                              <a:gd name="connsiteX329" fmla="*/ 24873 w 26989"/>
                              <a:gd name="connsiteY329" fmla="*/ 16867 h 21600"/>
                              <a:gd name="connsiteX330" fmla="*/ 25021 w 26989"/>
                              <a:gd name="connsiteY330" fmla="*/ 16867 h 21600"/>
                              <a:gd name="connsiteX331" fmla="*/ 25037 w 26989"/>
                              <a:gd name="connsiteY331" fmla="*/ 16747 h 21600"/>
                              <a:gd name="connsiteX332" fmla="*/ 25037 w 26989"/>
                              <a:gd name="connsiteY332" fmla="*/ 16118 h 21600"/>
                              <a:gd name="connsiteX333" fmla="*/ 25121 w 26989"/>
                              <a:gd name="connsiteY333" fmla="*/ 16118 h 21600"/>
                              <a:gd name="connsiteX334" fmla="*/ 25137 w 26989"/>
                              <a:gd name="connsiteY334" fmla="*/ 15998 h 21600"/>
                              <a:gd name="connsiteX335" fmla="*/ 25137 w 26989"/>
                              <a:gd name="connsiteY335" fmla="*/ 14889 h 21600"/>
                              <a:gd name="connsiteX336" fmla="*/ 25121 w 26989"/>
                              <a:gd name="connsiteY336" fmla="*/ 14769 h 21600"/>
                              <a:gd name="connsiteX337" fmla="*/ 25045 w 26989"/>
                              <a:gd name="connsiteY337" fmla="*/ 14769 h 21600"/>
                              <a:gd name="connsiteX338" fmla="*/ 25045 w 26989"/>
                              <a:gd name="connsiteY338" fmla="*/ 14140 h 21600"/>
                              <a:gd name="connsiteX339" fmla="*/ 25029 w 26989"/>
                              <a:gd name="connsiteY339" fmla="*/ 14021 h 21600"/>
                              <a:gd name="connsiteX340" fmla="*/ 24881 w 26989"/>
                              <a:gd name="connsiteY340" fmla="*/ 14021 h 21600"/>
                              <a:gd name="connsiteX341" fmla="*/ 24865 w 26989"/>
                              <a:gd name="connsiteY341" fmla="*/ 14140 h 21600"/>
                              <a:gd name="connsiteX342" fmla="*/ 24865 w 26989"/>
                              <a:gd name="connsiteY342" fmla="*/ 14769 h 21600"/>
                              <a:gd name="connsiteX343" fmla="*/ 24781 w 26989"/>
                              <a:gd name="connsiteY343" fmla="*/ 14769 h 21600"/>
                              <a:gd name="connsiteX344" fmla="*/ 24765 w 26989"/>
                              <a:gd name="connsiteY344" fmla="*/ 14889 h 21600"/>
                              <a:gd name="connsiteX345" fmla="*/ 24765 w 26989"/>
                              <a:gd name="connsiteY345" fmla="*/ 15998 h 21600"/>
                              <a:gd name="connsiteX346" fmla="*/ 24757 w 26989"/>
                              <a:gd name="connsiteY346" fmla="*/ 15998 h 21600"/>
                              <a:gd name="connsiteX347" fmla="*/ 0 w 26989"/>
                              <a:gd name="connsiteY347" fmla="*/ 0 h 21600"/>
                              <a:gd name="connsiteX348" fmla="*/ 0 w 26989"/>
                              <a:gd name="connsiteY348" fmla="*/ 2238 h 21600"/>
                              <a:gd name="connsiteX349" fmla="*/ 25253 w 26989"/>
                              <a:gd name="connsiteY349" fmla="*/ 2127 h 21600"/>
                              <a:gd name="connsiteX350" fmla="*/ 25253 w 26989"/>
                              <a:gd name="connsiteY350" fmla="*/ 2277 h 21600"/>
                              <a:gd name="connsiteX351" fmla="*/ 25273 w 26989"/>
                              <a:gd name="connsiteY351" fmla="*/ 2427 h 21600"/>
                              <a:gd name="connsiteX352" fmla="*/ 25437 w 26989"/>
                              <a:gd name="connsiteY352" fmla="*/ 2427 h 21600"/>
                              <a:gd name="connsiteX353" fmla="*/ 25457 w 26989"/>
                              <a:gd name="connsiteY353" fmla="*/ 2277 h 21600"/>
                              <a:gd name="connsiteX354" fmla="*/ 25457 w 26989"/>
                              <a:gd name="connsiteY354" fmla="*/ 2127 h 21600"/>
                              <a:gd name="connsiteX355" fmla="*/ 25645 w 26989"/>
                              <a:gd name="connsiteY355" fmla="*/ 2127 h 21600"/>
                              <a:gd name="connsiteX356" fmla="*/ 25645 w 26989"/>
                              <a:gd name="connsiteY356" fmla="*/ 2846 h 21600"/>
                              <a:gd name="connsiteX357" fmla="*/ 25541 w 26989"/>
                              <a:gd name="connsiteY357" fmla="*/ 2846 h 21600"/>
                              <a:gd name="connsiteX358" fmla="*/ 25521 w 26989"/>
                              <a:gd name="connsiteY358" fmla="*/ 2996 h 21600"/>
                              <a:gd name="connsiteX359" fmla="*/ 25521 w 26989"/>
                              <a:gd name="connsiteY359" fmla="*/ 3625 h 21600"/>
                              <a:gd name="connsiteX360" fmla="*/ 25521 w 26989"/>
                              <a:gd name="connsiteY360" fmla="*/ 3625 h 21600"/>
                              <a:gd name="connsiteX361" fmla="*/ 25521 w 26989"/>
                              <a:gd name="connsiteY361" fmla="*/ 4374 h 21600"/>
                              <a:gd name="connsiteX362" fmla="*/ 25541 w 26989"/>
                              <a:gd name="connsiteY362" fmla="*/ 4524 h 21600"/>
                              <a:gd name="connsiteX363" fmla="*/ 25645 w 26989"/>
                              <a:gd name="connsiteY363" fmla="*/ 4524 h 21600"/>
                              <a:gd name="connsiteX364" fmla="*/ 25645 w 26989"/>
                              <a:gd name="connsiteY364" fmla="*/ 5303 h 21600"/>
                              <a:gd name="connsiteX365" fmla="*/ 25665 w 26989"/>
                              <a:gd name="connsiteY365" fmla="*/ 5452 h 21600"/>
                              <a:gd name="connsiteX366" fmla="*/ 25849 w 26989"/>
                              <a:gd name="connsiteY366" fmla="*/ 5452 h 21600"/>
                              <a:gd name="connsiteX367" fmla="*/ 25869 w 26989"/>
                              <a:gd name="connsiteY367" fmla="*/ 5303 h 21600"/>
                              <a:gd name="connsiteX368" fmla="*/ 25869 w 26989"/>
                              <a:gd name="connsiteY368" fmla="*/ 4524 h 21600"/>
                              <a:gd name="connsiteX369" fmla="*/ 25973 w 26989"/>
                              <a:gd name="connsiteY369" fmla="*/ 4524 h 21600"/>
                              <a:gd name="connsiteX370" fmla="*/ 25993 w 26989"/>
                              <a:gd name="connsiteY370" fmla="*/ 4374 h 21600"/>
                              <a:gd name="connsiteX371" fmla="*/ 25993 w 26989"/>
                              <a:gd name="connsiteY371" fmla="*/ 2996 h 21600"/>
                              <a:gd name="connsiteX372" fmla="*/ 25973 w 26989"/>
                              <a:gd name="connsiteY372" fmla="*/ 2846 h 21600"/>
                              <a:gd name="connsiteX373" fmla="*/ 25869 w 26989"/>
                              <a:gd name="connsiteY373" fmla="*/ 2846 h 21600"/>
                              <a:gd name="connsiteX374" fmla="*/ 25869 w 26989"/>
                              <a:gd name="connsiteY374" fmla="*/ 2127 h 21600"/>
                              <a:gd name="connsiteX375" fmla="*/ 26033 w 26989"/>
                              <a:gd name="connsiteY375" fmla="*/ 2127 h 21600"/>
                              <a:gd name="connsiteX376" fmla="*/ 26033 w 26989"/>
                              <a:gd name="connsiteY376" fmla="*/ 2636 h 21600"/>
                              <a:gd name="connsiteX377" fmla="*/ 26057 w 26989"/>
                              <a:gd name="connsiteY377" fmla="*/ 2816 h 21600"/>
                              <a:gd name="connsiteX378" fmla="*/ 26261 w 26989"/>
                              <a:gd name="connsiteY378" fmla="*/ 2816 h 21600"/>
                              <a:gd name="connsiteX379" fmla="*/ 26265 w 26989"/>
                              <a:gd name="connsiteY379" fmla="*/ 2816 h 21600"/>
                              <a:gd name="connsiteX380" fmla="*/ 26265 w 26989"/>
                              <a:gd name="connsiteY380" fmla="*/ 2846 h 21600"/>
                              <a:gd name="connsiteX381" fmla="*/ 26265 w 26989"/>
                              <a:gd name="connsiteY381" fmla="*/ 4554 h 21600"/>
                              <a:gd name="connsiteX382" fmla="*/ 26293 w 26989"/>
                              <a:gd name="connsiteY382" fmla="*/ 4763 h 21600"/>
                              <a:gd name="connsiteX383" fmla="*/ 26425 w 26989"/>
                              <a:gd name="connsiteY383" fmla="*/ 4763 h 21600"/>
                              <a:gd name="connsiteX384" fmla="*/ 26425 w 26989"/>
                              <a:gd name="connsiteY384" fmla="*/ 5752 h 21600"/>
                              <a:gd name="connsiteX385" fmla="*/ 26453 w 26989"/>
                              <a:gd name="connsiteY385" fmla="*/ 5962 h 21600"/>
                              <a:gd name="connsiteX386" fmla="*/ 26637 w 26989"/>
                              <a:gd name="connsiteY386" fmla="*/ 5962 h 21600"/>
                              <a:gd name="connsiteX387" fmla="*/ 26637 w 26989"/>
                              <a:gd name="connsiteY387" fmla="*/ 7400 h 21600"/>
                              <a:gd name="connsiteX388" fmla="*/ 26453 w 26989"/>
                              <a:gd name="connsiteY388" fmla="*/ 7400 h 21600"/>
                              <a:gd name="connsiteX389" fmla="*/ 26433 w 26989"/>
                              <a:gd name="connsiteY389" fmla="*/ 7490 h 21600"/>
                              <a:gd name="connsiteX390" fmla="*/ 26433 w 26989"/>
                              <a:gd name="connsiteY390" fmla="*/ 6022 h 21600"/>
                              <a:gd name="connsiteX391" fmla="*/ 26409 w 26989"/>
                              <a:gd name="connsiteY391" fmla="*/ 5842 h 21600"/>
                              <a:gd name="connsiteX392" fmla="*/ 26285 w 26989"/>
                              <a:gd name="connsiteY392" fmla="*/ 5842 h 21600"/>
                              <a:gd name="connsiteX393" fmla="*/ 26285 w 26989"/>
                              <a:gd name="connsiteY393" fmla="*/ 4973 h 21600"/>
                              <a:gd name="connsiteX394" fmla="*/ 26261 w 26989"/>
                              <a:gd name="connsiteY394" fmla="*/ 4793 h 21600"/>
                              <a:gd name="connsiteX395" fmla="*/ 26057 w 26989"/>
                              <a:gd name="connsiteY395" fmla="*/ 4793 h 21600"/>
                              <a:gd name="connsiteX396" fmla="*/ 26033 w 26989"/>
                              <a:gd name="connsiteY396" fmla="*/ 4973 h 21600"/>
                              <a:gd name="connsiteX397" fmla="*/ 26033 w 26989"/>
                              <a:gd name="connsiteY397" fmla="*/ 5842 h 21600"/>
                              <a:gd name="connsiteX398" fmla="*/ 25917 w 26989"/>
                              <a:gd name="connsiteY398" fmla="*/ 5842 h 21600"/>
                              <a:gd name="connsiteX399" fmla="*/ 25893 w 26989"/>
                              <a:gd name="connsiteY399" fmla="*/ 6022 h 21600"/>
                              <a:gd name="connsiteX400" fmla="*/ 25893 w 26989"/>
                              <a:gd name="connsiteY400" fmla="*/ 7549 h 21600"/>
                              <a:gd name="connsiteX401" fmla="*/ 25917 w 26989"/>
                              <a:gd name="connsiteY401" fmla="*/ 7729 h 21600"/>
                              <a:gd name="connsiteX402" fmla="*/ 26033 w 26989"/>
                              <a:gd name="connsiteY402" fmla="*/ 7729 h 21600"/>
                              <a:gd name="connsiteX403" fmla="*/ 26033 w 26989"/>
                              <a:gd name="connsiteY403" fmla="*/ 8598 h 21600"/>
                              <a:gd name="connsiteX404" fmla="*/ 26057 w 26989"/>
                              <a:gd name="connsiteY404" fmla="*/ 8778 h 21600"/>
                              <a:gd name="connsiteX405" fmla="*/ 26261 w 26989"/>
                              <a:gd name="connsiteY405" fmla="*/ 8778 h 21600"/>
                              <a:gd name="connsiteX406" fmla="*/ 26265 w 26989"/>
                              <a:gd name="connsiteY406" fmla="*/ 8778 h 21600"/>
                              <a:gd name="connsiteX407" fmla="*/ 26265 w 26989"/>
                              <a:gd name="connsiteY407" fmla="*/ 10455 h 21600"/>
                              <a:gd name="connsiteX408" fmla="*/ 26293 w 26989"/>
                              <a:gd name="connsiteY408" fmla="*/ 10665 h 21600"/>
                              <a:gd name="connsiteX409" fmla="*/ 26425 w 26989"/>
                              <a:gd name="connsiteY409" fmla="*/ 10665 h 21600"/>
                              <a:gd name="connsiteX410" fmla="*/ 26425 w 26989"/>
                              <a:gd name="connsiteY410" fmla="*/ 11654 h 21600"/>
                              <a:gd name="connsiteX411" fmla="*/ 26453 w 26989"/>
                              <a:gd name="connsiteY411" fmla="*/ 11863 h 21600"/>
                              <a:gd name="connsiteX412" fmla="*/ 26637 w 26989"/>
                              <a:gd name="connsiteY412" fmla="*/ 11863 h 21600"/>
                              <a:gd name="connsiteX413" fmla="*/ 26637 w 26989"/>
                              <a:gd name="connsiteY413" fmla="*/ 13301 h 21600"/>
                              <a:gd name="connsiteX414" fmla="*/ 26453 w 26989"/>
                              <a:gd name="connsiteY414" fmla="*/ 13301 h 21600"/>
                              <a:gd name="connsiteX415" fmla="*/ 26433 w 26989"/>
                              <a:gd name="connsiteY415" fmla="*/ 13391 h 21600"/>
                              <a:gd name="connsiteX416" fmla="*/ 26433 w 26989"/>
                              <a:gd name="connsiteY416" fmla="*/ 11923 h 21600"/>
                              <a:gd name="connsiteX417" fmla="*/ 26409 w 26989"/>
                              <a:gd name="connsiteY417" fmla="*/ 11744 h 21600"/>
                              <a:gd name="connsiteX418" fmla="*/ 26285 w 26989"/>
                              <a:gd name="connsiteY418" fmla="*/ 11744 h 21600"/>
                              <a:gd name="connsiteX419" fmla="*/ 26285 w 26989"/>
                              <a:gd name="connsiteY419" fmla="*/ 10785 h 21600"/>
                              <a:gd name="connsiteX420" fmla="*/ 26261 w 26989"/>
                              <a:gd name="connsiteY420" fmla="*/ 10605 h 21600"/>
                              <a:gd name="connsiteX421" fmla="*/ 26057 w 26989"/>
                              <a:gd name="connsiteY421" fmla="*/ 10605 h 21600"/>
                              <a:gd name="connsiteX422" fmla="*/ 26033 w 26989"/>
                              <a:gd name="connsiteY422" fmla="*/ 10785 h 21600"/>
                              <a:gd name="connsiteX423" fmla="*/ 26033 w 26989"/>
                              <a:gd name="connsiteY423" fmla="*/ 11654 h 21600"/>
                              <a:gd name="connsiteX424" fmla="*/ 25917 w 26989"/>
                              <a:gd name="connsiteY424" fmla="*/ 11654 h 21600"/>
                              <a:gd name="connsiteX425" fmla="*/ 25893 w 26989"/>
                              <a:gd name="connsiteY425" fmla="*/ 11834 h 21600"/>
                              <a:gd name="connsiteX426" fmla="*/ 25893 w 26989"/>
                              <a:gd name="connsiteY426" fmla="*/ 13361 h 21600"/>
                              <a:gd name="connsiteX427" fmla="*/ 25917 w 26989"/>
                              <a:gd name="connsiteY427" fmla="*/ 13541 h 21600"/>
                              <a:gd name="connsiteX428" fmla="*/ 26033 w 26989"/>
                              <a:gd name="connsiteY428" fmla="*/ 13541 h 21600"/>
                              <a:gd name="connsiteX429" fmla="*/ 26033 w 26989"/>
                              <a:gd name="connsiteY429" fmla="*/ 14410 h 21600"/>
                              <a:gd name="connsiteX430" fmla="*/ 26057 w 26989"/>
                              <a:gd name="connsiteY430" fmla="*/ 14590 h 21600"/>
                              <a:gd name="connsiteX431" fmla="*/ 26261 w 26989"/>
                              <a:gd name="connsiteY431" fmla="*/ 14590 h 21600"/>
                              <a:gd name="connsiteX432" fmla="*/ 26265 w 26989"/>
                              <a:gd name="connsiteY432" fmla="*/ 14590 h 21600"/>
                              <a:gd name="connsiteX433" fmla="*/ 26265 w 26989"/>
                              <a:gd name="connsiteY433" fmla="*/ 16267 h 21600"/>
                              <a:gd name="connsiteX434" fmla="*/ 26293 w 26989"/>
                              <a:gd name="connsiteY434" fmla="*/ 16477 h 21600"/>
                              <a:gd name="connsiteX435" fmla="*/ 26425 w 26989"/>
                              <a:gd name="connsiteY435" fmla="*/ 16477 h 21600"/>
                              <a:gd name="connsiteX436" fmla="*/ 26425 w 26989"/>
                              <a:gd name="connsiteY436" fmla="*/ 17466 h 21600"/>
                              <a:gd name="connsiteX437" fmla="*/ 26453 w 26989"/>
                              <a:gd name="connsiteY437" fmla="*/ 17675 h 21600"/>
                              <a:gd name="connsiteX438" fmla="*/ 26637 w 26989"/>
                              <a:gd name="connsiteY438" fmla="*/ 17675 h 21600"/>
                              <a:gd name="connsiteX439" fmla="*/ 26637 w 26989"/>
                              <a:gd name="connsiteY439" fmla="*/ 19113 h 21600"/>
                              <a:gd name="connsiteX440" fmla="*/ 26453 w 26989"/>
                              <a:gd name="connsiteY440" fmla="*/ 19113 h 21600"/>
                              <a:gd name="connsiteX441" fmla="*/ 26433 w 26989"/>
                              <a:gd name="connsiteY441" fmla="*/ 19203 h 21600"/>
                              <a:gd name="connsiteX442" fmla="*/ 26433 w 26989"/>
                              <a:gd name="connsiteY442" fmla="*/ 17675 h 21600"/>
                              <a:gd name="connsiteX443" fmla="*/ 26409 w 26989"/>
                              <a:gd name="connsiteY443" fmla="*/ 17496 h 21600"/>
                              <a:gd name="connsiteX444" fmla="*/ 26285 w 26989"/>
                              <a:gd name="connsiteY444" fmla="*/ 17496 h 21600"/>
                              <a:gd name="connsiteX445" fmla="*/ 26285 w 26989"/>
                              <a:gd name="connsiteY445" fmla="*/ 16627 h 21600"/>
                              <a:gd name="connsiteX446" fmla="*/ 26261 w 26989"/>
                              <a:gd name="connsiteY446" fmla="*/ 16447 h 21600"/>
                              <a:gd name="connsiteX447" fmla="*/ 26057 w 26989"/>
                              <a:gd name="connsiteY447" fmla="*/ 16447 h 21600"/>
                              <a:gd name="connsiteX448" fmla="*/ 26033 w 26989"/>
                              <a:gd name="connsiteY448" fmla="*/ 16627 h 21600"/>
                              <a:gd name="connsiteX449" fmla="*/ 26033 w 26989"/>
                              <a:gd name="connsiteY449" fmla="*/ 17496 h 21600"/>
                              <a:gd name="connsiteX450" fmla="*/ 25917 w 26989"/>
                              <a:gd name="connsiteY450" fmla="*/ 17496 h 21600"/>
                              <a:gd name="connsiteX451" fmla="*/ 25893 w 26989"/>
                              <a:gd name="connsiteY451" fmla="*/ 17675 h 21600"/>
                              <a:gd name="connsiteX452" fmla="*/ 25893 w 26989"/>
                              <a:gd name="connsiteY452" fmla="*/ 19203 h 21600"/>
                              <a:gd name="connsiteX453" fmla="*/ 25917 w 26989"/>
                              <a:gd name="connsiteY453" fmla="*/ 19383 h 21600"/>
                              <a:gd name="connsiteX454" fmla="*/ 26033 w 26989"/>
                              <a:gd name="connsiteY454" fmla="*/ 19383 h 21600"/>
                              <a:gd name="connsiteX455" fmla="*/ 26033 w 26989"/>
                              <a:gd name="connsiteY455" fmla="*/ 20252 h 21600"/>
                              <a:gd name="connsiteX456" fmla="*/ 26057 w 26989"/>
                              <a:gd name="connsiteY456" fmla="*/ 20432 h 21600"/>
                              <a:gd name="connsiteX457" fmla="*/ 26261 w 26989"/>
                              <a:gd name="connsiteY457" fmla="*/ 20432 h 21600"/>
                              <a:gd name="connsiteX458" fmla="*/ 26265 w 26989"/>
                              <a:gd name="connsiteY458" fmla="*/ 20432 h 21600"/>
                              <a:gd name="connsiteX459" fmla="*/ 26265 w 26989"/>
                              <a:gd name="connsiteY459" fmla="*/ 20462 h 21600"/>
                              <a:gd name="connsiteX460" fmla="*/ 26265 w 26989"/>
                              <a:gd name="connsiteY460" fmla="*/ 21570 h 21600"/>
                              <a:gd name="connsiteX461" fmla="*/ 26861 w 26989"/>
                              <a:gd name="connsiteY461" fmla="*/ 21570 h 21600"/>
                              <a:gd name="connsiteX462" fmla="*/ 26861 w 26989"/>
                              <a:gd name="connsiteY462" fmla="*/ 20881 h 21600"/>
                              <a:gd name="connsiteX463" fmla="*/ 26989 w 26989"/>
                              <a:gd name="connsiteY463" fmla="*/ 20881 h 21600"/>
                              <a:gd name="connsiteX464" fmla="*/ 26989 w 26989"/>
                              <a:gd name="connsiteY464" fmla="*/ 15938 h 21600"/>
                              <a:gd name="connsiteX465" fmla="*/ 26861 w 26989"/>
                              <a:gd name="connsiteY465" fmla="*/ 15938 h 21600"/>
                              <a:gd name="connsiteX466" fmla="*/ 26861 w 26989"/>
                              <a:gd name="connsiteY466" fmla="*/ 15039 h 21600"/>
                              <a:gd name="connsiteX467" fmla="*/ 26989 w 26989"/>
                              <a:gd name="connsiteY467" fmla="*/ 15039 h 21600"/>
                              <a:gd name="connsiteX468" fmla="*/ 26989 w 26989"/>
                              <a:gd name="connsiteY468" fmla="*/ 10096 h 21600"/>
                              <a:gd name="connsiteX469" fmla="*/ 26861 w 26989"/>
                              <a:gd name="connsiteY469" fmla="*/ 10096 h 21600"/>
                              <a:gd name="connsiteX470" fmla="*/ 26861 w 26989"/>
                              <a:gd name="connsiteY470" fmla="*/ 9167 h 21600"/>
                              <a:gd name="connsiteX471" fmla="*/ 26989 w 26989"/>
                              <a:gd name="connsiteY471" fmla="*/ 9167 h 21600"/>
                              <a:gd name="connsiteX472" fmla="*/ 26989 w 26989"/>
                              <a:gd name="connsiteY472" fmla="*/ 4224 h 21600"/>
                              <a:gd name="connsiteX473" fmla="*/ 26861 w 26989"/>
                              <a:gd name="connsiteY473" fmla="*/ 4224 h 21600"/>
                              <a:gd name="connsiteX474" fmla="*/ 26861 w 26989"/>
                              <a:gd name="connsiteY474" fmla="*/ 3236 h 21600"/>
                              <a:gd name="connsiteX475" fmla="*/ 26989 w 26989"/>
                              <a:gd name="connsiteY475" fmla="*/ 3236 h 21600"/>
                              <a:gd name="connsiteX476" fmla="*/ 26989 w 26989"/>
                              <a:gd name="connsiteY476" fmla="*/ 2097 h 21600"/>
                              <a:gd name="connsiteX477" fmla="*/ 26989 w 26989"/>
                              <a:gd name="connsiteY477" fmla="*/ 2097 h 21600"/>
                              <a:gd name="connsiteX478" fmla="*/ 26989 w 26989"/>
                              <a:gd name="connsiteY478" fmla="*/ 0 h 21600"/>
                              <a:gd name="connsiteX479" fmla="*/ 0 w 26989"/>
                              <a:gd name="connsiteY479" fmla="*/ 0 h 21600"/>
                              <a:gd name="connsiteX480" fmla="*/ 26421 w 26989"/>
                              <a:gd name="connsiteY480" fmla="*/ 2636 h 21600"/>
                              <a:gd name="connsiteX481" fmla="*/ 26289 w 26989"/>
                              <a:gd name="connsiteY481" fmla="*/ 2636 h 21600"/>
                              <a:gd name="connsiteX482" fmla="*/ 26281 w 26989"/>
                              <a:gd name="connsiteY482" fmla="*/ 2636 h 21600"/>
                              <a:gd name="connsiteX483" fmla="*/ 26281 w 26989"/>
                              <a:gd name="connsiteY483" fmla="*/ 2606 h 21600"/>
                              <a:gd name="connsiteX484" fmla="*/ 26281 w 26989"/>
                              <a:gd name="connsiteY484" fmla="*/ 2097 h 21600"/>
                              <a:gd name="connsiteX485" fmla="*/ 26417 w 26989"/>
                              <a:gd name="connsiteY485" fmla="*/ 2097 h 21600"/>
                              <a:gd name="connsiteX486" fmla="*/ 26417 w 26989"/>
                              <a:gd name="connsiteY486" fmla="*/ 2636 h 21600"/>
                              <a:gd name="connsiteX487" fmla="*/ 26421 w 26989"/>
                              <a:gd name="connsiteY487" fmla="*/ 2636 h 21600"/>
                              <a:gd name="connsiteX488" fmla="*/ 26421 w 26989"/>
                              <a:gd name="connsiteY488" fmla="*/ 8508 h 21600"/>
                              <a:gd name="connsiteX489" fmla="*/ 26289 w 26989"/>
                              <a:gd name="connsiteY489" fmla="*/ 8508 h 21600"/>
                              <a:gd name="connsiteX490" fmla="*/ 26285 w 26989"/>
                              <a:gd name="connsiteY490" fmla="*/ 8508 h 21600"/>
                              <a:gd name="connsiteX491" fmla="*/ 26285 w 26989"/>
                              <a:gd name="connsiteY491" fmla="*/ 7669 h 21600"/>
                              <a:gd name="connsiteX492" fmla="*/ 26401 w 26989"/>
                              <a:gd name="connsiteY492" fmla="*/ 7669 h 21600"/>
                              <a:gd name="connsiteX493" fmla="*/ 26421 w 26989"/>
                              <a:gd name="connsiteY493" fmla="*/ 7579 h 21600"/>
                              <a:gd name="connsiteX494" fmla="*/ 26421 w 26989"/>
                              <a:gd name="connsiteY494" fmla="*/ 8508 h 21600"/>
                              <a:gd name="connsiteX495" fmla="*/ 26421 w 26989"/>
                              <a:gd name="connsiteY495" fmla="*/ 14410 h 21600"/>
                              <a:gd name="connsiteX496" fmla="*/ 26289 w 26989"/>
                              <a:gd name="connsiteY496" fmla="*/ 14410 h 21600"/>
                              <a:gd name="connsiteX497" fmla="*/ 26285 w 26989"/>
                              <a:gd name="connsiteY497" fmla="*/ 14410 h 21600"/>
                              <a:gd name="connsiteX498" fmla="*/ 26285 w 26989"/>
                              <a:gd name="connsiteY498" fmla="*/ 13571 h 21600"/>
                              <a:gd name="connsiteX499" fmla="*/ 26401 w 26989"/>
                              <a:gd name="connsiteY499" fmla="*/ 13571 h 21600"/>
                              <a:gd name="connsiteX500" fmla="*/ 26421 w 26989"/>
                              <a:gd name="connsiteY500" fmla="*/ 13481 h 21600"/>
                              <a:gd name="connsiteX501" fmla="*/ 26421 w 26989"/>
                              <a:gd name="connsiteY501" fmla="*/ 14410 h 21600"/>
                              <a:gd name="connsiteX502" fmla="*/ 26421 w 26989"/>
                              <a:gd name="connsiteY502" fmla="*/ 20282 h 21600"/>
                              <a:gd name="connsiteX503" fmla="*/ 26289 w 26989"/>
                              <a:gd name="connsiteY503" fmla="*/ 20282 h 21600"/>
                              <a:gd name="connsiteX504" fmla="*/ 26281 w 26989"/>
                              <a:gd name="connsiteY504" fmla="*/ 20282 h 21600"/>
                              <a:gd name="connsiteX505" fmla="*/ 26281 w 26989"/>
                              <a:gd name="connsiteY505" fmla="*/ 20252 h 21600"/>
                              <a:gd name="connsiteX506" fmla="*/ 26281 w 26989"/>
                              <a:gd name="connsiteY506" fmla="*/ 19383 h 21600"/>
                              <a:gd name="connsiteX507" fmla="*/ 26397 w 26989"/>
                              <a:gd name="connsiteY507" fmla="*/ 19383 h 21600"/>
                              <a:gd name="connsiteX508" fmla="*/ 26417 w 26989"/>
                              <a:gd name="connsiteY508" fmla="*/ 19293 h 21600"/>
                              <a:gd name="connsiteX509" fmla="*/ 26417 w 26989"/>
                              <a:gd name="connsiteY509" fmla="*/ 20282 h 21600"/>
                              <a:gd name="connsiteX510" fmla="*/ 26421 w 26989"/>
                              <a:gd name="connsiteY510" fmla="*/ 20282 h 21600"/>
                              <a:gd name="connsiteX511" fmla="*/ 26809 w 26989"/>
                              <a:gd name="connsiteY511" fmla="*/ 20282 h 21600"/>
                              <a:gd name="connsiteX512" fmla="*/ 26701 w 26989"/>
                              <a:gd name="connsiteY512" fmla="*/ 20282 h 21600"/>
                              <a:gd name="connsiteX513" fmla="*/ 26701 w 26989"/>
                              <a:gd name="connsiteY513" fmla="*/ 19623 h 21600"/>
                              <a:gd name="connsiteX514" fmla="*/ 26809 w 26989"/>
                              <a:gd name="connsiteY514" fmla="*/ 19623 h 21600"/>
                              <a:gd name="connsiteX515" fmla="*/ 26809 w 26989"/>
                              <a:gd name="connsiteY515" fmla="*/ 20282 h 21600"/>
                              <a:gd name="connsiteX516" fmla="*/ 26809 w 26989"/>
                              <a:gd name="connsiteY516" fmla="*/ 17286 h 21600"/>
                              <a:gd name="connsiteX517" fmla="*/ 26701 w 26989"/>
                              <a:gd name="connsiteY517" fmla="*/ 17286 h 21600"/>
                              <a:gd name="connsiteX518" fmla="*/ 26701 w 26989"/>
                              <a:gd name="connsiteY518" fmla="*/ 16507 h 21600"/>
                              <a:gd name="connsiteX519" fmla="*/ 26809 w 26989"/>
                              <a:gd name="connsiteY519" fmla="*/ 16507 h 21600"/>
                              <a:gd name="connsiteX520" fmla="*/ 26809 w 26989"/>
                              <a:gd name="connsiteY520" fmla="*/ 17286 h 21600"/>
                              <a:gd name="connsiteX521" fmla="*/ 26809 w 26989"/>
                              <a:gd name="connsiteY521" fmla="*/ 14410 h 21600"/>
                              <a:gd name="connsiteX522" fmla="*/ 26701 w 26989"/>
                              <a:gd name="connsiteY522" fmla="*/ 14410 h 21600"/>
                              <a:gd name="connsiteX523" fmla="*/ 26701 w 26989"/>
                              <a:gd name="connsiteY523" fmla="*/ 13781 h 21600"/>
                              <a:gd name="connsiteX524" fmla="*/ 26809 w 26989"/>
                              <a:gd name="connsiteY524" fmla="*/ 13781 h 21600"/>
                              <a:gd name="connsiteX525" fmla="*/ 26809 w 26989"/>
                              <a:gd name="connsiteY525" fmla="*/ 14410 h 21600"/>
                              <a:gd name="connsiteX526" fmla="*/ 26809 w 26989"/>
                              <a:gd name="connsiteY526" fmla="*/ 11444 h 21600"/>
                              <a:gd name="connsiteX527" fmla="*/ 26701 w 26989"/>
                              <a:gd name="connsiteY527" fmla="*/ 11444 h 21600"/>
                              <a:gd name="connsiteX528" fmla="*/ 26701 w 26989"/>
                              <a:gd name="connsiteY528" fmla="*/ 10605 h 21600"/>
                              <a:gd name="connsiteX529" fmla="*/ 26809 w 26989"/>
                              <a:gd name="connsiteY529" fmla="*/ 10605 h 21600"/>
                              <a:gd name="connsiteX530" fmla="*/ 26809 w 26989"/>
                              <a:gd name="connsiteY530" fmla="*/ 11444 h 21600"/>
                              <a:gd name="connsiteX531" fmla="*/ 26809 w 26989"/>
                              <a:gd name="connsiteY531" fmla="*/ 8508 h 21600"/>
                              <a:gd name="connsiteX532" fmla="*/ 26701 w 26989"/>
                              <a:gd name="connsiteY532" fmla="*/ 8508 h 21600"/>
                              <a:gd name="connsiteX533" fmla="*/ 26701 w 26989"/>
                              <a:gd name="connsiteY533" fmla="*/ 7879 h 21600"/>
                              <a:gd name="connsiteX534" fmla="*/ 26809 w 26989"/>
                              <a:gd name="connsiteY534" fmla="*/ 7879 h 21600"/>
                              <a:gd name="connsiteX535" fmla="*/ 26809 w 26989"/>
                              <a:gd name="connsiteY535" fmla="*/ 8508 h 21600"/>
                              <a:gd name="connsiteX536" fmla="*/ 26809 w 26989"/>
                              <a:gd name="connsiteY536" fmla="*/ 5572 h 21600"/>
                              <a:gd name="connsiteX537" fmla="*/ 26701 w 26989"/>
                              <a:gd name="connsiteY537" fmla="*/ 5572 h 21600"/>
                              <a:gd name="connsiteX538" fmla="*/ 26701 w 26989"/>
                              <a:gd name="connsiteY538" fmla="*/ 4733 h 21600"/>
                              <a:gd name="connsiteX539" fmla="*/ 26809 w 26989"/>
                              <a:gd name="connsiteY539" fmla="*/ 4733 h 21600"/>
                              <a:gd name="connsiteX540" fmla="*/ 26809 w 26989"/>
                              <a:gd name="connsiteY540" fmla="*/ 5572 h 21600"/>
                              <a:gd name="connsiteX541" fmla="*/ 26809 w 26989"/>
                              <a:gd name="connsiteY541" fmla="*/ 2636 h 21600"/>
                              <a:gd name="connsiteX542" fmla="*/ 26701 w 26989"/>
                              <a:gd name="connsiteY542" fmla="*/ 2636 h 21600"/>
                              <a:gd name="connsiteX543" fmla="*/ 26701 w 26989"/>
                              <a:gd name="connsiteY543" fmla="*/ 2127 h 21600"/>
                              <a:gd name="connsiteX544" fmla="*/ 26809 w 26989"/>
                              <a:gd name="connsiteY544" fmla="*/ 2127 h 21600"/>
                              <a:gd name="connsiteX545" fmla="*/ 26809 w 26989"/>
                              <a:gd name="connsiteY545" fmla="*/ 2636 h 21600"/>
                              <a:gd name="connsiteX546" fmla="*/ 24709 w 26989"/>
                              <a:gd name="connsiteY546" fmla="*/ 5902 h 21600"/>
                              <a:gd name="connsiteX547" fmla="*/ 24633 w 26989"/>
                              <a:gd name="connsiteY547" fmla="*/ 5902 h 21600"/>
                              <a:gd name="connsiteX548" fmla="*/ 24633 w 26989"/>
                              <a:gd name="connsiteY548" fmla="*/ 5333 h 21600"/>
                              <a:gd name="connsiteX549" fmla="*/ 24617 w 26989"/>
                              <a:gd name="connsiteY549" fmla="*/ 5213 h 21600"/>
                              <a:gd name="connsiteX550" fmla="*/ 24485 w 26989"/>
                              <a:gd name="connsiteY550" fmla="*/ 5213 h 21600"/>
                              <a:gd name="connsiteX551" fmla="*/ 24469 w 26989"/>
                              <a:gd name="connsiteY551" fmla="*/ 5333 h 21600"/>
                              <a:gd name="connsiteX552" fmla="*/ 24469 w 26989"/>
                              <a:gd name="connsiteY552" fmla="*/ 5902 h 21600"/>
                              <a:gd name="connsiteX553" fmla="*/ 24393 w 26989"/>
                              <a:gd name="connsiteY553" fmla="*/ 5902 h 21600"/>
                              <a:gd name="connsiteX554" fmla="*/ 24377 w 26989"/>
                              <a:gd name="connsiteY554" fmla="*/ 6022 h 21600"/>
                              <a:gd name="connsiteX555" fmla="*/ 24377 w 26989"/>
                              <a:gd name="connsiteY555" fmla="*/ 7040 h 21600"/>
                              <a:gd name="connsiteX556" fmla="*/ 24393 w 26989"/>
                              <a:gd name="connsiteY556" fmla="*/ 7160 h 21600"/>
                              <a:gd name="connsiteX557" fmla="*/ 24469 w 26989"/>
                              <a:gd name="connsiteY557" fmla="*/ 7160 h 21600"/>
                              <a:gd name="connsiteX558" fmla="*/ 24469 w 26989"/>
                              <a:gd name="connsiteY558" fmla="*/ 7729 h 21600"/>
                              <a:gd name="connsiteX559" fmla="*/ 24485 w 26989"/>
                              <a:gd name="connsiteY559" fmla="*/ 7849 h 21600"/>
                              <a:gd name="connsiteX560" fmla="*/ 24621 w 26989"/>
                              <a:gd name="connsiteY560" fmla="*/ 7849 h 21600"/>
                              <a:gd name="connsiteX561" fmla="*/ 24637 w 26989"/>
                              <a:gd name="connsiteY561" fmla="*/ 7729 h 21600"/>
                              <a:gd name="connsiteX562" fmla="*/ 24637 w 26989"/>
                              <a:gd name="connsiteY562" fmla="*/ 7160 h 21600"/>
                              <a:gd name="connsiteX563" fmla="*/ 24713 w 26989"/>
                              <a:gd name="connsiteY563" fmla="*/ 7160 h 21600"/>
                              <a:gd name="connsiteX564" fmla="*/ 24729 w 26989"/>
                              <a:gd name="connsiteY564" fmla="*/ 7040 h 21600"/>
                              <a:gd name="connsiteX565" fmla="*/ 24729 w 26989"/>
                              <a:gd name="connsiteY565" fmla="*/ 6022 h 21600"/>
                              <a:gd name="connsiteX566" fmla="*/ 24709 w 26989"/>
                              <a:gd name="connsiteY566" fmla="*/ 5902 h 21600"/>
                              <a:gd name="connsiteX567" fmla="*/ 25977 w 26989"/>
                              <a:gd name="connsiteY567" fmla="*/ 20462 h 21600"/>
                              <a:gd name="connsiteX568" fmla="*/ 25873 w 26989"/>
                              <a:gd name="connsiteY568" fmla="*/ 20462 h 21600"/>
                              <a:gd name="connsiteX569" fmla="*/ 25873 w 26989"/>
                              <a:gd name="connsiteY569" fmla="*/ 19683 h 21600"/>
                              <a:gd name="connsiteX570" fmla="*/ 25853 w 26989"/>
                              <a:gd name="connsiteY570" fmla="*/ 19533 h 21600"/>
                              <a:gd name="connsiteX571" fmla="*/ 25669 w 26989"/>
                              <a:gd name="connsiteY571" fmla="*/ 19533 h 21600"/>
                              <a:gd name="connsiteX572" fmla="*/ 25649 w 26989"/>
                              <a:gd name="connsiteY572" fmla="*/ 19683 h 21600"/>
                              <a:gd name="connsiteX573" fmla="*/ 25649 w 26989"/>
                              <a:gd name="connsiteY573" fmla="*/ 20462 h 21600"/>
                              <a:gd name="connsiteX574" fmla="*/ 25545 w 26989"/>
                              <a:gd name="connsiteY574" fmla="*/ 20462 h 21600"/>
                              <a:gd name="connsiteX575" fmla="*/ 25525 w 26989"/>
                              <a:gd name="connsiteY575" fmla="*/ 20611 h 21600"/>
                              <a:gd name="connsiteX576" fmla="*/ 25525 w 26989"/>
                              <a:gd name="connsiteY576" fmla="*/ 21240 h 21600"/>
                              <a:gd name="connsiteX577" fmla="*/ 25525 w 26989"/>
                              <a:gd name="connsiteY577" fmla="*/ 21240 h 21600"/>
                              <a:gd name="connsiteX578" fmla="*/ 25525 w 26989"/>
                              <a:gd name="connsiteY578" fmla="*/ 21570 h 21600"/>
                              <a:gd name="connsiteX579" fmla="*/ 26005 w 26989"/>
                              <a:gd name="connsiteY579" fmla="*/ 21570 h 21600"/>
                              <a:gd name="connsiteX580" fmla="*/ 26005 w 26989"/>
                              <a:gd name="connsiteY580" fmla="*/ 20611 h 21600"/>
                              <a:gd name="connsiteX581" fmla="*/ 25977 w 26989"/>
                              <a:gd name="connsiteY581" fmla="*/ 20462 h 21600"/>
                              <a:gd name="connsiteX582" fmla="*/ 25029 w 26989"/>
                              <a:gd name="connsiteY582" fmla="*/ 2217 h 21600"/>
                              <a:gd name="connsiteX583" fmla="*/ 24881 w 26989"/>
                              <a:gd name="connsiteY583" fmla="*/ 2217 h 21600"/>
                              <a:gd name="connsiteX584" fmla="*/ 24865 w 26989"/>
                              <a:gd name="connsiteY584" fmla="*/ 2337 h 21600"/>
                              <a:gd name="connsiteX585" fmla="*/ 24865 w 26989"/>
                              <a:gd name="connsiteY585" fmla="*/ 2966 h 21600"/>
                              <a:gd name="connsiteX586" fmla="*/ 24781 w 26989"/>
                              <a:gd name="connsiteY586" fmla="*/ 2966 h 21600"/>
                              <a:gd name="connsiteX587" fmla="*/ 24765 w 26989"/>
                              <a:gd name="connsiteY587" fmla="*/ 3086 h 21600"/>
                              <a:gd name="connsiteX588" fmla="*/ 24765 w 26989"/>
                              <a:gd name="connsiteY588" fmla="*/ 4194 h 21600"/>
                              <a:gd name="connsiteX589" fmla="*/ 24781 w 26989"/>
                              <a:gd name="connsiteY589" fmla="*/ 4314 h 21600"/>
                              <a:gd name="connsiteX590" fmla="*/ 24865 w 26989"/>
                              <a:gd name="connsiteY590" fmla="*/ 4314 h 21600"/>
                              <a:gd name="connsiteX591" fmla="*/ 24865 w 26989"/>
                              <a:gd name="connsiteY591" fmla="*/ 4943 h 21600"/>
                              <a:gd name="connsiteX592" fmla="*/ 24881 w 26989"/>
                              <a:gd name="connsiteY592" fmla="*/ 5063 h 21600"/>
                              <a:gd name="connsiteX593" fmla="*/ 25029 w 26989"/>
                              <a:gd name="connsiteY593" fmla="*/ 5063 h 21600"/>
                              <a:gd name="connsiteX594" fmla="*/ 25045 w 26989"/>
                              <a:gd name="connsiteY594" fmla="*/ 4943 h 21600"/>
                              <a:gd name="connsiteX595" fmla="*/ 25045 w 26989"/>
                              <a:gd name="connsiteY595" fmla="*/ 4314 h 21600"/>
                              <a:gd name="connsiteX596" fmla="*/ 25129 w 26989"/>
                              <a:gd name="connsiteY596" fmla="*/ 4314 h 21600"/>
                              <a:gd name="connsiteX597" fmla="*/ 25145 w 26989"/>
                              <a:gd name="connsiteY597" fmla="*/ 4194 h 21600"/>
                              <a:gd name="connsiteX598" fmla="*/ 25145 w 26989"/>
                              <a:gd name="connsiteY598" fmla="*/ 3086 h 21600"/>
                              <a:gd name="connsiteX599" fmla="*/ 25129 w 26989"/>
                              <a:gd name="connsiteY599" fmla="*/ 2966 h 21600"/>
                              <a:gd name="connsiteX600" fmla="*/ 25045 w 26989"/>
                              <a:gd name="connsiteY600" fmla="*/ 2966 h 21600"/>
                              <a:gd name="connsiteX601" fmla="*/ 25045 w 26989"/>
                              <a:gd name="connsiteY601" fmla="*/ 2337 h 21600"/>
                              <a:gd name="connsiteX602" fmla="*/ 25029 w 26989"/>
                              <a:gd name="connsiteY602" fmla="*/ 2217 h 21600"/>
                              <a:gd name="connsiteX603" fmla="*/ 25129 w 26989"/>
                              <a:gd name="connsiteY603" fmla="*/ 20641 h 21600"/>
                              <a:gd name="connsiteX604" fmla="*/ 25045 w 26989"/>
                              <a:gd name="connsiteY604" fmla="*/ 20641 h 21600"/>
                              <a:gd name="connsiteX605" fmla="*/ 25045 w 26989"/>
                              <a:gd name="connsiteY605" fmla="*/ 20012 h 21600"/>
                              <a:gd name="connsiteX606" fmla="*/ 25029 w 26989"/>
                              <a:gd name="connsiteY606" fmla="*/ 19892 h 21600"/>
                              <a:gd name="connsiteX607" fmla="*/ 24881 w 26989"/>
                              <a:gd name="connsiteY607" fmla="*/ 19892 h 21600"/>
                              <a:gd name="connsiteX608" fmla="*/ 24865 w 26989"/>
                              <a:gd name="connsiteY608" fmla="*/ 20012 h 21600"/>
                              <a:gd name="connsiteX609" fmla="*/ 24865 w 26989"/>
                              <a:gd name="connsiteY609" fmla="*/ 20641 h 21600"/>
                              <a:gd name="connsiteX610" fmla="*/ 24781 w 26989"/>
                              <a:gd name="connsiteY610" fmla="*/ 20641 h 21600"/>
                              <a:gd name="connsiteX611" fmla="*/ 24765 w 26989"/>
                              <a:gd name="connsiteY611" fmla="*/ 20761 h 21600"/>
                              <a:gd name="connsiteX612" fmla="*/ 24765 w 26989"/>
                              <a:gd name="connsiteY612" fmla="*/ 21600 h 21600"/>
                              <a:gd name="connsiteX613" fmla="*/ 25153 w 26989"/>
                              <a:gd name="connsiteY613" fmla="*/ 21600 h 21600"/>
                              <a:gd name="connsiteX614" fmla="*/ 25153 w 26989"/>
                              <a:gd name="connsiteY614" fmla="*/ 20761 h 21600"/>
                              <a:gd name="connsiteX615" fmla="*/ 25129 w 26989"/>
                              <a:gd name="connsiteY615" fmla="*/ 20641 h 21600"/>
                              <a:gd name="connsiteX616" fmla="*/ 25437 w 26989"/>
                              <a:gd name="connsiteY616" fmla="*/ 5003 h 21600"/>
                              <a:gd name="connsiteX617" fmla="*/ 25273 w 26989"/>
                              <a:gd name="connsiteY617" fmla="*/ 5003 h 21600"/>
                              <a:gd name="connsiteX618" fmla="*/ 25253 w 26989"/>
                              <a:gd name="connsiteY618" fmla="*/ 5153 h 21600"/>
                              <a:gd name="connsiteX619" fmla="*/ 25253 w 26989"/>
                              <a:gd name="connsiteY619" fmla="*/ 5872 h 21600"/>
                              <a:gd name="connsiteX620" fmla="*/ 25157 w 26989"/>
                              <a:gd name="connsiteY620" fmla="*/ 5872 h 21600"/>
                              <a:gd name="connsiteX621" fmla="*/ 25137 w 26989"/>
                              <a:gd name="connsiteY621" fmla="*/ 6022 h 21600"/>
                              <a:gd name="connsiteX622" fmla="*/ 25137 w 26989"/>
                              <a:gd name="connsiteY622" fmla="*/ 6591 h 21600"/>
                              <a:gd name="connsiteX623" fmla="*/ 25137 w 26989"/>
                              <a:gd name="connsiteY623" fmla="*/ 6591 h 21600"/>
                              <a:gd name="connsiteX624" fmla="*/ 25137 w 26989"/>
                              <a:gd name="connsiteY624" fmla="*/ 7280 h 21600"/>
                              <a:gd name="connsiteX625" fmla="*/ 25157 w 26989"/>
                              <a:gd name="connsiteY625" fmla="*/ 7430 h 21600"/>
                              <a:gd name="connsiteX626" fmla="*/ 25253 w 26989"/>
                              <a:gd name="connsiteY626" fmla="*/ 7430 h 21600"/>
                              <a:gd name="connsiteX627" fmla="*/ 25253 w 26989"/>
                              <a:gd name="connsiteY627" fmla="*/ 8149 h 21600"/>
                              <a:gd name="connsiteX628" fmla="*/ 25273 w 26989"/>
                              <a:gd name="connsiteY628" fmla="*/ 8298 h 21600"/>
                              <a:gd name="connsiteX629" fmla="*/ 25437 w 26989"/>
                              <a:gd name="connsiteY629" fmla="*/ 8298 h 21600"/>
                              <a:gd name="connsiteX630" fmla="*/ 25457 w 26989"/>
                              <a:gd name="connsiteY630" fmla="*/ 8149 h 21600"/>
                              <a:gd name="connsiteX631" fmla="*/ 25457 w 26989"/>
                              <a:gd name="connsiteY631" fmla="*/ 7430 h 21600"/>
                              <a:gd name="connsiteX632" fmla="*/ 25553 w 26989"/>
                              <a:gd name="connsiteY632" fmla="*/ 7430 h 21600"/>
                              <a:gd name="connsiteX633" fmla="*/ 25573 w 26989"/>
                              <a:gd name="connsiteY633" fmla="*/ 7280 h 21600"/>
                              <a:gd name="connsiteX634" fmla="*/ 25573 w 26989"/>
                              <a:gd name="connsiteY634" fmla="*/ 5992 h 21600"/>
                              <a:gd name="connsiteX635" fmla="*/ 25553 w 26989"/>
                              <a:gd name="connsiteY635" fmla="*/ 5842 h 21600"/>
                              <a:gd name="connsiteX636" fmla="*/ 25457 w 26989"/>
                              <a:gd name="connsiteY636" fmla="*/ 5842 h 21600"/>
                              <a:gd name="connsiteX637" fmla="*/ 25457 w 26989"/>
                              <a:gd name="connsiteY637" fmla="*/ 5123 h 21600"/>
                              <a:gd name="connsiteX638" fmla="*/ 25437 w 26989"/>
                              <a:gd name="connsiteY638" fmla="*/ 5003 h 21600"/>
                              <a:gd name="connsiteX639" fmla="*/ 25849 w 26989"/>
                              <a:gd name="connsiteY639" fmla="*/ 7759 h 21600"/>
                              <a:gd name="connsiteX640" fmla="*/ 25665 w 26989"/>
                              <a:gd name="connsiteY640" fmla="*/ 7759 h 21600"/>
                              <a:gd name="connsiteX641" fmla="*/ 25645 w 26989"/>
                              <a:gd name="connsiteY641" fmla="*/ 7909 h 21600"/>
                              <a:gd name="connsiteX642" fmla="*/ 25645 w 26989"/>
                              <a:gd name="connsiteY642" fmla="*/ 8688 h 21600"/>
                              <a:gd name="connsiteX643" fmla="*/ 25541 w 26989"/>
                              <a:gd name="connsiteY643" fmla="*/ 8688 h 21600"/>
                              <a:gd name="connsiteX644" fmla="*/ 25521 w 26989"/>
                              <a:gd name="connsiteY644" fmla="*/ 8838 h 21600"/>
                              <a:gd name="connsiteX645" fmla="*/ 25521 w 26989"/>
                              <a:gd name="connsiteY645" fmla="*/ 9467 h 21600"/>
                              <a:gd name="connsiteX646" fmla="*/ 25521 w 26989"/>
                              <a:gd name="connsiteY646" fmla="*/ 9467 h 21600"/>
                              <a:gd name="connsiteX647" fmla="*/ 25521 w 26989"/>
                              <a:gd name="connsiteY647" fmla="*/ 10216 h 21600"/>
                              <a:gd name="connsiteX648" fmla="*/ 25541 w 26989"/>
                              <a:gd name="connsiteY648" fmla="*/ 10366 h 21600"/>
                              <a:gd name="connsiteX649" fmla="*/ 25645 w 26989"/>
                              <a:gd name="connsiteY649" fmla="*/ 10366 h 21600"/>
                              <a:gd name="connsiteX650" fmla="*/ 25645 w 26989"/>
                              <a:gd name="connsiteY650" fmla="*/ 11145 h 21600"/>
                              <a:gd name="connsiteX651" fmla="*/ 25665 w 26989"/>
                              <a:gd name="connsiteY651" fmla="*/ 11294 h 21600"/>
                              <a:gd name="connsiteX652" fmla="*/ 25849 w 26989"/>
                              <a:gd name="connsiteY652" fmla="*/ 11294 h 21600"/>
                              <a:gd name="connsiteX653" fmla="*/ 25869 w 26989"/>
                              <a:gd name="connsiteY653" fmla="*/ 11145 h 21600"/>
                              <a:gd name="connsiteX654" fmla="*/ 25869 w 26989"/>
                              <a:gd name="connsiteY654" fmla="*/ 10366 h 21600"/>
                              <a:gd name="connsiteX655" fmla="*/ 25973 w 26989"/>
                              <a:gd name="connsiteY655" fmla="*/ 10366 h 21600"/>
                              <a:gd name="connsiteX656" fmla="*/ 25993 w 26989"/>
                              <a:gd name="connsiteY656" fmla="*/ 10216 h 21600"/>
                              <a:gd name="connsiteX657" fmla="*/ 25993 w 26989"/>
                              <a:gd name="connsiteY657" fmla="*/ 8838 h 21600"/>
                              <a:gd name="connsiteX658" fmla="*/ 25973 w 26989"/>
                              <a:gd name="connsiteY658" fmla="*/ 8688 h 21600"/>
                              <a:gd name="connsiteX659" fmla="*/ 25869 w 26989"/>
                              <a:gd name="connsiteY659" fmla="*/ 8688 h 21600"/>
                              <a:gd name="connsiteX660" fmla="*/ 25869 w 26989"/>
                              <a:gd name="connsiteY660" fmla="*/ 7909 h 21600"/>
                              <a:gd name="connsiteX661" fmla="*/ 25849 w 26989"/>
                              <a:gd name="connsiteY661" fmla="*/ 7759 h 21600"/>
                              <a:gd name="connsiteX662" fmla="*/ 25665 w 26989"/>
                              <a:gd name="connsiteY662" fmla="*/ 17256 h 21600"/>
                              <a:gd name="connsiteX663" fmla="*/ 25849 w 26989"/>
                              <a:gd name="connsiteY663" fmla="*/ 17256 h 21600"/>
                              <a:gd name="connsiteX664" fmla="*/ 25869 w 26989"/>
                              <a:gd name="connsiteY664" fmla="*/ 17106 h 21600"/>
                              <a:gd name="connsiteX665" fmla="*/ 25869 w 26989"/>
                              <a:gd name="connsiteY665" fmla="*/ 16327 h 21600"/>
                              <a:gd name="connsiteX666" fmla="*/ 25973 w 26989"/>
                              <a:gd name="connsiteY666" fmla="*/ 16327 h 21600"/>
                              <a:gd name="connsiteX667" fmla="*/ 25993 w 26989"/>
                              <a:gd name="connsiteY667" fmla="*/ 16178 h 21600"/>
                              <a:gd name="connsiteX668" fmla="*/ 25993 w 26989"/>
                              <a:gd name="connsiteY668" fmla="*/ 14799 h 21600"/>
                              <a:gd name="connsiteX669" fmla="*/ 25973 w 26989"/>
                              <a:gd name="connsiteY669" fmla="*/ 14650 h 21600"/>
                              <a:gd name="connsiteX670" fmla="*/ 25869 w 26989"/>
                              <a:gd name="connsiteY670" fmla="*/ 14650 h 21600"/>
                              <a:gd name="connsiteX671" fmla="*/ 25869 w 26989"/>
                              <a:gd name="connsiteY671" fmla="*/ 13871 h 21600"/>
                              <a:gd name="connsiteX672" fmla="*/ 25849 w 26989"/>
                              <a:gd name="connsiteY672" fmla="*/ 13721 h 21600"/>
                              <a:gd name="connsiteX673" fmla="*/ 25665 w 26989"/>
                              <a:gd name="connsiteY673" fmla="*/ 13721 h 21600"/>
                              <a:gd name="connsiteX674" fmla="*/ 25645 w 26989"/>
                              <a:gd name="connsiteY674" fmla="*/ 13871 h 21600"/>
                              <a:gd name="connsiteX675" fmla="*/ 25645 w 26989"/>
                              <a:gd name="connsiteY675" fmla="*/ 14650 h 21600"/>
                              <a:gd name="connsiteX676" fmla="*/ 25541 w 26989"/>
                              <a:gd name="connsiteY676" fmla="*/ 14650 h 21600"/>
                              <a:gd name="connsiteX677" fmla="*/ 25521 w 26989"/>
                              <a:gd name="connsiteY677" fmla="*/ 14799 h 21600"/>
                              <a:gd name="connsiteX678" fmla="*/ 25521 w 26989"/>
                              <a:gd name="connsiteY678" fmla="*/ 15429 h 21600"/>
                              <a:gd name="connsiteX679" fmla="*/ 25521 w 26989"/>
                              <a:gd name="connsiteY679" fmla="*/ 15429 h 21600"/>
                              <a:gd name="connsiteX680" fmla="*/ 25521 w 26989"/>
                              <a:gd name="connsiteY680" fmla="*/ 16178 h 21600"/>
                              <a:gd name="connsiteX681" fmla="*/ 25541 w 26989"/>
                              <a:gd name="connsiteY681" fmla="*/ 16327 h 21600"/>
                              <a:gd name="connsiteX682" fmla="*/ 25645 w 26989"/>
                              <a:gd name="connsiteY682" fmla="*/ 16327 h 21600"/>
                              <a:gd name="connsiteX683" fmla="*/ 25645 w 26989"/>
                              <a:gd name="connsiteY683" fmla="*/ 17106 h 21600"/>
                              <a:gd name="connsiteX684" fmla="*/ 25665 w 26989"/>
                              <a:gd name="connsiteY684" fmla="*/ 17256 h 216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</a:cxnLst>
                            <a:rect l="l" t="t" r="r" b="b"/>
                            <a:pathLst>
                              <a:path w="26989" h="21600" extrusionOk="0">
                                <a:moveTo>
                                  <a:pt x="24293" y="14889"/>
                                </a:moveTo>
                                <a:lnTo>
                                  <a:pt x="24225" y="14889"/>
                                </a:lnTo>
                                <a:lnTo>
                                  <a:pt x="24225" y="14380"/>
                                </a:lnTo>
                                <a:cubicBezTo>
                                  <a:pt x="24225" y="14320"/>
                                  <a:pt x="24217" y="14260"/>
                                  <a:pt x="24209" y="14260"/>
                                </a:cubicBezTo>
                                <a:lnTo>
                                  <a:pt x="24089" y="14260"/>
                                </a:lnTo>
                                <a:cubicBezTo>
                                  <a:pt x="24081" y="14260"/>
                                  <a:pt x="24073" y="14320"/>
                                  <a:pt x="24073" y="14380"/>
                                </a:cubicBezTo>
                                <a:lnTo>
                                  <a:pt x="24073" y="14889"/>
                                </a:lnTo>
                                <a:lnTo>
                                  <a:pt x="24005" y="14889"/>
                                </a:lnTo>
                                <a:cubicBezTo>
                                  <a:pt x="23997" y="14889"/>
                                  <a:pt x="23989" y="14949"/>
                                  <a:pt x="23989" y="15009"/>
                                </a:cubicBezTo>
                                <a:lnTo>
                                  <a:pt x="23989" y="15908"/>
                                </a:lnTo>
                                <a:cubicBezTo>
                                  <a:pt x="23989" y="15968"/>
                                  <a:pt x="23997" y="16028"/>
                                  <a:pt x="24005" y="16028"/>
                                </a:cubicBezTo>
                                <a:lnTo>
                                  <a:pt x="24073" y="16028"/>
                                </a:lnTo>
                                <a:lnTo>
                                  <a:pt x="24073" y="16537"/>
                                </a:lnTo>
                                <a:cubicBezTo>
                                  <a:pt x="24073" y="16597"/>
                                  <a:pt x="24081" y="16657"/>
                                  <a:pt x="24089" y="16657"/>
                                </a:cubicBezTo>
                                <a:lnTo>
                                  <a:pt x="24209" y="16657"/>
                                </a:lnTo>
                                <a:cubicBezTo>
                                  <a:pt x="24217" y="16657"/>
                                  <a:pt x="24225" y="16597"/>
                                  <a:pt x="24225" y="16537"/>
                                </a:cubicBezTo>
                                <a:lnTo>
                                  <a:pt x="24225" y="16028"/>
                                </a:lnTo>
                                <a:lnTo>
                                  <a:pt x="24293" y="16028"/>
                                </a:lnTo>
                                <a:cubicBezTo>
                                  <a:pt x="24301" y="16028"/>
                                  <a:pt x="24309" y="15968"/>
                                  <a:pt x="24309" y="15908"/>
                                </a:cubicBezTo>
                                <a:lnTo>
                                  <a:pt x="24309" y="15009"/>
                                </a:lnTo>
                                <a:cubicBezTo>
                                  <a:pt x="24305" y="14919"/>
                                  <a:pt x="24301" y="14889"/>
                                  <a:pt x="24293" y="14889"/>
                                </a:cubicBezTo>
                                <a:close/>
                                <a:moveTo>
                                  <a:pt x="23873" y="6022"/>
                                </a:moveTo>
                                <a:lnTo>
                                  <a:pt x="23809" y="6022"/>
                                </a:lnTo>
                                <a:lnTo>
                                  <a:pt x="23809" y="5542"/>
                                </a:lnTo>
                                <a:cubicBezTo>
                                  <a:pt x="23809" y="5482"/>
                                  <a:pt x="23805" y="5452"/>
                                  <a:pt x="23797" y="5452"/>
                                </a:cubicBezTo>
                                <a:lnTo>
                                  <a:pt x="23689" y="5452"/>
                                </a:lnTo>
                                <a:cubicBezTo>
                                  <a:pt x="23681" y="5452"/>
                                  <a:pt x="23677" y="5482"/>
                                  <a:pt x="23677" y="5542"/>
                                </a:cubicBezTo>
                                <a:lnTo>
                                  <a:pt x="23677" y="6022"/>
                                </a:lnTo>
                                <a:lnTo>
                                  <a:pt x="23613" y="6022"/>
                                </a:lnTo>
                                <a:cubicBezTo>
                                  <a:pt x="23605" y="6022"/>
                                  <a:pt x="23601" y="6052"/>
                                  <a:pt x="23601" y="6111"/>
                                </a:cubicBezTo>
                                <a:lnTo>
                                  <a:pt x="23601" y="6920"/>
                                </a:lnTo>
                                <a:cubicBezTo>
                                  <a:pt x="23601" y="6980"/>
                                  <a:pt x="23605" y="7010"/>
                                  <a:pt x="23613" y="7010"/>
                                </a:cubicBezTo>
                                <a:lnTo>
                                  <a:pt x="23677" y="7010"/>
                                </a:lnTo>
                                <a:lnTo>
                                  <a:pt x="23677" y="7490"/>
                                </a:lnTo>
                                <a:cubicBezTo>
                                  <a:pt x="23677" y="7549"/>
                                  <a:pt x="23681" y="7579"/>
                                  <a:pt x="23689" y="7579"/>
                                </a:cubicBezTo>
                                <a:lnTo>
                                  <a:pt x="23797" y="7579"/>
                                </a:lnTo>
                                <a:cubicBezTo>
                                  <a:pt x="23805" y="7579"/>
                                  <a:pt x="23809" y="7549"/>
                                  <a:pt x="23809" y="7490"/>
                                </a:cubicBezTo>
                                <a:lnTo>
                                  <a:pt x="23809" y="7010"/>
                                </a:lnTo>
                                <a:lnTo>
                                  <a:pt x="23873" y="7010"/>
                                </a:lnTo>
                                <a:cubicBezTo>
                                  <a:pt x="23881" y="7010"/>
                                  <a:pt x="23885" y="6980"/>
                                  <a:pt x="23885" y="6920"/>
                                </a:cubicBezTo>
                                <a:lnTo>
                                  <a:pt x="23885" y="6111"/>
                                </a:lnTo>
                                <a:cubicBezTo>
                                  <a:pt x="23889" y="6052"/>
                                  <a:pt x="23881" y="6022"/>
                                  <a:pt x="23873" y="6022"/>
                                </a:cubicBezTo>
                                <a:close/>
                                <a:moveTo>
                                  <a:pt x="24293" y="20761"/>
                                </a:moveTo>
                                <a:lnTo>
                                  <a:pt x="24225" y="20761"/>
                                </a:lnTo>
                                <a:lnTo>
                                  <a:pt x="24225" y="20252"/>
                                </a:lnTo>
                                <a:cubicBezTo>
                                  <a:pt x="24225" y="20192"/>
                                  <a:pt x="24217" y="20132"/>
                                  <a:pt x="24209" y="20132"/>
                                </a:cubicBezTo>
                                <a:lnTo>
                                  <a:pt x="24089" y="20132"/>
                                </a:lnTo>
                                <a:cubicBezTo>
                                  <a:pt x="24081" y="20132"/>
                                  <a:pt x="24073" y="20192"/>
                                  <a:pt x="24073" y="20252"/>
                                </a:cubicBezTo>
                                <a:lnTo>
                                  <a:pt x="24073" y="20761"/>
                                </a:lnTo>
                                <a:lnTo>
                                  <a:pt x="24005" y="20761"/>
                                </a:lnTo>
                                <a:cubicBezTo>
                                  <a:pt x="23997" y="20761"/>
                                  <a:pt x="23989" y="20821"/>
                                  <a:pt x="23989" y="20881"/>
                                </a:cubicBezTo>
                                <a:lnTo>
                                  <a:pt x="23989" y="21600"/>
                                </a:lnTo>
                                <a:lnTo>
                                  <a:pt x="24305" y="21600"/>
                                </a:lnTo>
                                <a:lnTo>
                                  <a:pt x="24305" y="20881"/>
                                </a:lnTo>
                                <a:cubicBezTo>
                                  <a:pt x="24305" y="20821"/>
                                  <a:pt x="24301" y="20761"/>
                                  <a:pt x="24293" y="20761"/>
                                </a:cubicBezTo>
                                <a:close/>
                                <a:moveTo>
                                  <a:pt x="24293" y="9017"/>
                                </a:moveTo>
                                <a:lnTo>
                                  <a:pt x="24225" y="9017"/>
                                </a:lnTo>
                                <a:lnTo>
                                  <a:pt x="24225" y="8508"/>
                                </a:lnTo>
                                <a:cubicBezTo>
                                  <a:pt x="24225" y="8448"/>
                                  <a:pt x="24217" y="8388"/>
                                  <a:pt x="24209" y="8388"/>
                                </a:cubicBezTo>
                                <a:lnTo>
                                  <a:pt x="24089" y="8388"/>
                                </a:lnTo>
                                <a:cubicBezTo>
                                  <a:pt x="24081" y="8388"/>
                                  <a:pt x="24073" y="8448"/>
                                  <a:pt x="24073" y="8508"/>
                                </a:cubicBezTo>
                                <a:lnTo>
                                  <a:pt x="24073" y="9017"/>
                                </a:lnTo>
                                <a:lnTo>
                                  <a:pt x="24005" y="9017"/>
                                </a:lnTo>
                                <a:cubicBezTo>
                                  <a:pt x="23997" y="9017"/>
                                  <a:pt x="23989" y="9077"/>
                                  <a:pt x="23989" y="9137"/>
                                </a:cubicBezTo>
                                <a:lnTo>
                                  <a:pt x="23989" y="10036"/>
                                </a:lnTo>
                                <a:cubicBezTo>
                                  <a:pt x="23989" y="10096"/>
                                  <a:pt x="23997" y="10156"/>
                                  <a:pt x="24005" y="10156"/>
                                </a:cubicBezTo>
                                <a:lnTo>
                                  <a:pt x="24073" y="10156"/>
                                </a:lnTo>
                                <a:lnTo>
                                  <a:pt x="24073" y="10665"/>
                                </a:lnTo>
                                <a:cubicBezTo>
                                  <a:pt x="24073" y="10725"/>
                                  <a:pt x="24081" y="10785"/>
                                  <a:pt x="24089" y="10785"/>
                                </a:cubicBezTo>
                                <a:lnTo>
                                  <a:pt x="24209" y="10785"/>
                                </a:lnTo>
                                <a:cubicBezTo>
                                  <a:pt x="24217" y="10785"/>
                                  <a:pt x="24225" y="10725"/>
                                  <a:pt x="24225" y="10665"/>
                                </a:cubicBezTo>
                                <a:lnTo>
                                  <a:pt x="24225" y="10156"/>
                                </a:lnTo>
                                <a:lnTo>
                                  <a:pt x="24293" y="10156"/>
                                </a:lnTo>
                                <a:cubicBezTo>
                                  <a:pt x="24301" y="10156"/>
                                  <a:pt x="24309" y="10096"/>
                                  <a:pt x="24309" y="10036"/>
                                </a:cubicBezTo>
                                <a:lnTo>
                                  <a:pt x="24309" y="9137"/>
                                </a:lnTo>
                                <a:cubicBezTo>
                                  <a:pt x="24305" y="9047"/>
                                  <a:pt x="24301" y="9017"/>
                                  <a:pt x="24293" y="9017"/>
                                </a:cubicBezTo>
                                <a:close/>
                                <a:moveTo>
                                  <a:pt x="24293" y="3116"/>
                                </a:moveTo>
                                <a:lnTo>
                                  <a:pt x="24225" y="3116"/>
                                </a:lnTo>
                                <a:lnTo>
                                  <a:pt x="24225" y="2606"/>
                                </a:lnTo>
                                <a:cubicBezTo>
                                  <a:pt x="24225" y="2546"/>
                                  <a:pt x="24217" y="2487"/>
                                  <a:pt x="24209" y="2487"/>
                                </a:cubicBezTo>
                                <a:lnTo>
                                  <a:pt x="24089" y="2487"/>
                                </a:lnTo>
                                <a:cubicBezTo>
                                  <a:pt x="24081" y="2487"/>
                                  <a:pt x="24073" y="2546"/>
                                  <a:pt x="24073" y="2606"/>
                                </a:cubicBezTo>
                                <a:lnTo>
                                  <a:pt x="24073" y="3116"/>
                                </a:lnTo>
                                <a:lnTo>
                                  <a:pt x="24005" y="3116"/>
                                </a:lnTo>
                                <a:cubicBezTo>
                                  <a:pt x="23997" y="3116"/>
                                  <a:pt x="23989" y="3176"/>
                                  <a:pt x="23989" y="3236"/>
                                </a:cubicBezTo>
                                <a:lnTo>
                                  <a:pt x="23989" y="4134"/>
                                </a:lnTo>
                                <a:cubicBezTo>
                                  <a:pt x="23989" y="4194"/>
                                  <a:pt x="23997" y="4254"/>
                                  <a:pt x="24005" y="4254"/>
                                </a:cubicBezTo>
                                <a:lnTo>
                                  <a:pt x="24073" y="4254"/>
                                </a:lnTo>
                                <a:lnTo>
                                  <a:pt x="24073" y="4763"/>
                                </a:lnTo>
                                <a:cubicBezTo>
                                  <a:pt x="24073" y="4823"/>
                                  <a:pt x="24081" y="4883"/>
                                  <a:pt x="24089" y="4883"/>
                                </a:cubicBezTo>
                                <a:lnTo>
                                  <a:pt x="24209" y="4883"/>
                                </a:lnTo>
                                <a:cubicBezTo>
                                  <a:pt x="24217" y="4883"/>
                                  <a:pt x="24225" y="4823"/>
                                  <a:pt x="24225" y="4763"/>
                                </a:cubicBezTo>
                                <a:lnTo>
                                  <a:pt x="24225" y="4254"/>
                                </a:lnTo>
                                <a:lnTo>
                                  <a:pt x="24293" y="4254"/>
                                </a:lnTo>
                                <a:cubicBezTo>
                                  <a:pt x="24301" y="4254"/>
                                  <a:pt x="24309" y="4194"/>
                                  <a:pt x="24309" y="4134"/>
                                </a:cubicBezTo>
                                <a:lnTo>
                                  <a:pt x="24309" y="3236"/>
                                </a:lnTo>
                                <a:cubicBezTo>
                                  <a:pt x="24305" y="3176"/>
                                  <a:pt x="24301" y="3116"/>
                                  <a:pt x="24293" y="3116"/>
                                </a:cubicBezTo>
                                <a:close/>
                                <a:moveTo>
                                  <a:pt x="23873" y="17825"/>
                                </a:moveTo>
                                <a:lnTo>
                                  <a:pt x="23809" y="17825"/>
                                </a:lnTo>
                                <a:lnTo>
                                  <a:pt x="23809" y="17346"/>
                                </a:lnTo>
                                <a:cubicBezTo>
                                  <a:pt x="23809" y="17286"/>
                                  <a:pt x="23805" y="17256"/>
                                  <a:pt x="23797" y="17256"/>
                                </a:cubicBezTo>
                                <a:lnTo>
                                  <a:pt x="23689" y="17256"/>
                                </a:lnTo>
                                <a:cubicBezTo>
                                  <a:pt x="23681" y="17256"/>
                                  <a:pt x="23677" y="17286"/>
                                  <a:pt x="23677" y="17346"/>
                                </a:cubicBezTo>
                                <a:lnTo>
                                  <a:pt x="23677" y="17825"/>
                                </a:lnTo>
                                <a:lnTo>
                                  <a:pt x="23613" y="17825"/>
                                </a:lnTo>
                                <a:cubicBezTo>
                                  <a:pt x="23605" y="17825"/>
                                  <a:pt x="23601" y="17855"/>
                                  <a:pt x="23601" y="17915"/>
                                </a:cubicBezTo>
                                <a:lnTo>
                                  <a:pt x="23601" y="18724"/>
                                </a:lnTo>
                                <a:cubicBezTo>
                                  <a:pt x="23601" y="18784"/>
                                  <a:pt x="23605" y="18814"/>
                                  <a:pt x="23613" y="18814"/>
                                </a:cubicBezTo>
                                <a:lnTo>
                                  <a:pt x="23677" y="18814"/>
                                </a:lnTo>
                                <a:lnTo>
                                  <a:pt x="23677" y="19293"/>
                                </a:lnTo>
                                <a:cubicBezTo>
                                  <a:pt x="23677" y="19353"/>
                                  <a:pt x="23681" y="19383"/>
                                  <a:pt x="23689" y="19383"/>
                                </a:cubicBezTo>
                                <a:lnTo>
                                  <a:pt x="23797" y="19383"/>
                                </a:lnTo>
                                <a:cubicBezTo>
                                  <a:pt x="23805" y="19383"/>
                                  <a:pt x="23809" y="19353"/>
                                  <a:pt x="23809" y="19293"/>
                                </a:cubicBezTo>
                                <a:lnTo>
                                  <a:pt x="23809" y="18814"/>
                                </a:lnTo>
                                <a:lnTo>
                                  <a:pt x="23873" y="18814"/>
                                </a:lnTo>
                                <a:cubicBezTo>
                                  <a:pt x="23881" y="18814"/>
                                  <a:pt x="23885" y="18784"/>
                                  <a:pt x="23885" y="18724"/>
                                </a:cubicBezTo>
                                <a:lnTo>
                                  <a:pt x="23885" y="17915"/>
                                </a:lnTo>
                                <a:cubicBezTo>
                                  <a:pt x="23889" y="17855"/>
                                  <a:pt x="23881" y="17825"/>
                                  <a:pt x="23873" y="17825"/>
                                </a:cubicBezTo>
                                <a:close/>
                                <a:moveTo>
                                  <a:pt x="23873" y="11893"/>
                                </a:moveTo>
                                <a:lnTo>
                                  <a:pt x="23809" y="11893"/>
                                </a:lnTo>
                                <a:lnTo>
                                  <a:pt x="23809" y="11414"/>
                                </a:lnTo>
                                <a:cubicBezTo>
                                  <a:pt x="23809" y="11354"/>
                                  <a:pt x="23805" y="11324"/>
                                  <a:pt x="23797" y="11324"/>
                                </a:cubicBezTo>
                                <a:lnTo>
                                  <a:pt x="23689" y="11324"/>
                                </a:lnTo>
                                <a:cubicBezTo>
                                  <a:pt x="23681" y="11324"/>
                                  <a:pt x="23677" y="11354"/>
                                  <a:pt x="23677" y="11414"/>
                                </a:cubicBezTo>
                                <a:lnTo>
                                  <a:pt x="23677" y="11893"/>
                                </a:lnTo>
                                <a:lnTo>
                                  <a:pt x="23613" y="11893"/>
                                </a:lnTo>
                                <a:cubicBezTo>
                                  <a:pt x="23605" y="11893"/>
                                  <a:pt x="23601" y="11923"/>
                                  <a:pt x="23601" y="11983"/>
                                </a:cubicBezTo>
                                <a:lnTo>
                                  <a:pt x="23601" y="12792"/>
                                </a:lnTo>
                                <a:cubicBezTo>
                                  <a:pt x="23601" y="12852"/>
                                  <a:pt x="23605" y="12882"/>
                                  <a:pt x="23613" y="12882"/>
                                </a:cubicBezTo>
                                <a:lnTo>
                                  <a:pt x="23677" y="12882"/>
                                </a:lnTo>
                                <a:lnTo>
                                  <a:pt x="23677" y="13361"/>
                                </a:lnTo>
                                <a:cubicBezTo>
                                  <a:pt x="23677" y="13421"/>
                                  <a:pt x="23681" y="13451"/>
                                  <a:pt x="23689" y="13451"/>
                                </a:cubicBezTo>
                                <a:lnTo>
                                  <a:pt x="23797" y="13451"/>
                                </a:lnTo>
                                <a:cubicBezTo>
                                  <a:pt x="23805" y="13451"/>
                                  <a:pt x="23809" y="13421"/>
                                  <a:pt x="23809" y="13361"/>
                                </a:cubicBezTo>
                                <a:lnTo>
                                  <a:pt x="23809" y="12882"/>
                                </a:lnTo>
                                <a:lnTo>
                                  <a:pt x="23873" y="12882"/>
                                </a:lnTo>
                                <a:cubicBezTo>
                                  <a:pt x="23881" y="12882"/>
                                  <a:pt x="23885" y="12852"/>
                                  <a:pt x="23885" y="12792"/>
                                </a:cubicBezTo>
                                <a:lnTo>
                                  <a:pt x="23885" y="11983"/>
                                </a:lnTo>
                                <a:cubicBezTo>
                                  <a:pt x="23889" y="11923"/>
                                  <a:pt x="23881" y="11893"/>
                                  <a:pt x="23873" y="11893"/>
                                </a:cubicBezTo>
                                <a:close/>
                                <a:moveTo>
                                  <a:pt x="23461" y="14979"/>
                                </a:moveTo>
                                <a:lnTo>
                                  <a:pt x="23405" y="14979"/>
                                </a:lnTo>
                                <a:lnTo>
                                  <a:pt x="23405" y="14560"/>
                                </a:lnTo>
                                <a:cubicBezTo>
                                  <a:pt x="23405" y="14500"/>
                                  <a:pt x="23401" y="14470"/>
                                  <a:pt x="23393" y="14470"/>
                                </a:cubicBezTo>
                                <a:lnTo>
                                  <a:pt x="23297" y="14470"/>
                                </a:lnTo>
                                <a:cubicBezTo>
                                  <a:pt x="23289" y="14470"/>
                                  <a:pt x="23285" y="14500"/>
                                  <a:pt x="23285" y="14560"/>
                                </a:cubicBezTo>
                                <a:lnTo>
                                  <a:pt x="23285" y="14979"/>
                                </a:lnTo>
                                <a:lnTo>
                                  <a:pt x="23229" y="14979"/>
                                </a:lnTo>
                                <a:cubicBezTo>
                                  <a:pt x="23221" y="14979"/>
                                  <a:pt x="23217" y="15009"/>
                                  <a:pt x="23217" y="15069"/>
                                </a:cubicBezTo>
                                <a:lnTo>
                                  <a:pt x="23217" y="15788"/>
                                </a:lnTo>
                                <a:cubicBezTo>
                                  <a:pt x="23217" y="15848"/>
                                  <a:pt x="23221" y="15878"/>
                                  <a:pt x="23229" y="15878"/>
                                </a:cubicBezTo>
                                <a:lnTo>
                                  <a:pt x="23285" y="15878"/>
                                </a:lnTo>
                                <a:lnTo>
                                  <a:pt x="23285" y="16297"/>
                                </a:lnTo>
                                <a:cubicBezTo>
                                  <a:pt x="23285" y="16357"/>
                                  <a:pt x="23289" y="16387"/>
                                  <a:pt x="23297" y="16387"/>
                                </a:cubicBezTo>
                                <a:lnTo>
                                  <a:pt x="23393" y="16387"/>
                                </a:lnTo>
                                <a:cubicBezTo>
                                  <a:pt x="23401" y="16387"/>
                                  <a:pt x="23405" y="16357"/>
                                  <a:pt x="23405" y="16297"/>
                                </a:cubicBezTo>
                                <a:lnTo>
                                  <a:pt x="23405" y="15878"/>
                                </a:lnTo>
                                <a:lnTo>
                                  <a:pt x="23461" y="15878"/>
                                </a:lnTo>
                                <a:cubicBezTo>
                                  <a:pt x="23469" y="15878"/>
                                  <a:pt x="23473" y="15848"/>
                                  <a:pt x="23473" y="15788"/>
                                </a:cubicBezTo>
                                <a:lnTo>
                                  <a:pt x="23473" y="15069"/>
                                </a:lnTo>
                                <a:cubicBezTo>
                                  <a:pt x="23469" y="15039"/>
                                  <a:pt x="23465" y="14979"/>
                                  <a:pt x="23461" y="14979"/>
                                </a:cubicBezTo>
                                <a:close/>
                                <a:moveTo>
                                  <a:pt x="23461" y="20881"/>
                                </a:moveTo>
                                <a:lnTo>
                                  <a:pt x="23405" y="20881"/>
                                </a:lnTo>
                                <a:lnTo>
                                  <a:pt x="23405" y="20462"/>
                                </a:lnTo>
                                <a:cubicBezTo>
                                  <a:pt x="23405" y="20402"/>
                                  <a:pt x="23401" y="20372"/>
                                  <a:pt x="23393" y="20372"/>
                                </a:cubicBezTo>
                                <a:lnTo>
                                  <a:pt x="23297" y="20372"/>
                                </a:lnTo>
                                <a:cubicBezTo>
                                  <a:pt x="23289" y="20372"/>
                                  <a:pt x="23285" y="20402"/>
                                  <a:pt x="23285" y="20462"/>
                                </a:cubicBezTo>
                                <a:lnTo>
                                  <a:pt x="23285" y="20881"/>
                                </a:lnTo>
                                <a:lnTo>
                                  <a:pt x="23229" y="20881"/>
                                </a:lnTo>
                                <a:cubicBezTo>
                                  <a:pt x="23221" y="20881"/>
                                  <a:pt x="23217" y="20911"/>
                                  <a:pt x="23217" y="20971"/>
                                </a:cubicBezTo>
                                <a:lnTo>
                                  <a:pt x="23217" y="21600"/>
                                </a:lnTo>
                                <a:lnTo>
                                  <a:pt x="23473" y="21600"/>
                                </a:lnTo>
                                <a:lnTo>
                                  <a:pt x="23473" y="20971"/>
                                </a:lnTo>
                                <a:cubicBezTo>
                                  <a:pt x="23469" y="20911"/>
                                  <a:pt x="23465" y="20881"/>
                                  <a:pt x="23461" y="20881"/>
                                </a:cubicBezTo>
                                <a:close/>
                                <a:moveTo>
                                  <a:pt x="23461" y="9107"/>
                                </a:moveTo>
                                <a:lnTo>
                                  <a:pt x="23405" y="9107"/>
                                </a:lnTo>
                                <a:lnTo>
                                  <a:pt x="23405" y="8688"/>
                                </a:lnTo>
                                <a:cubicBezTo>
                                  <a:pt x="23405" y="8628"/>
                                  <a:pt x="23401" y="8598"/>
                                  <a:pt x="23393" y="8598"/>
                                </a:cubicBezTo>
                                <a:lnTo>
                                  <a:pt x="23297" y="8598"/>
                                </a:lnTo>
                                <a:cubicBezTo>
                                  <a:pt x="23289" y="8598"/>
                                  <a:pt x="23285" y="8628"/>
                                  <a:pt x="23285" y="8688"/>
                                </a:cubicBezTo>
                                <a:lnTo>
                                  <a:pt x="23285" y="9107"/>
                                </a:lnTo>
                                <a:lnTo>
                                  <a:pt x="23229" y="9107"/>
                                </a:lnTo>
                                <a:cubicBezTo>
                                  <a:pt x="23221" y="9107"/>
                                  <a:pt x="23217" y="9137"/>
                                  <a:pt x="23217" y="9197"/>
                                </a:cubicBezTo>
                                <a:lnTo>
                                  <a:pt x="23217" y="9916"/>
                                </a:lnTo>
                                <a:cubicBezTo>
                                  <a:pt x="23217" y="9976"/>
                                  <a:pt x="23221" y="10006"/>
                                  <a:pt x="23229" y="10006"/>
                                </a:cubicBezTo>
                                <a:lnTo>
                                  <a:pt x="23285" y="10006"/>
                                </a:lnTo>
                                <a:lnTo>
                                  <a:pt x="23285" y="10426"/>
                                </a:lnTo>
                                <a:cubicBezTo>
                                  <a:pt x="23285" y="10485"/>
                                  <a:pt x="23289" y="10515"/>
                                  <a:pt x="23297" y="10515"/>
                                </a:cubicBezTo>
                                <a:lnTo>
                                  <a:pt x="23393" y="10515"/>
                                </a:lnTo>
                                <a:cubicBezTo>
                                  <a:pt x="23401" y="10515"/>
                                  <a:pt x="23405" y="10485"/>
                                  <a:pt x="23405" y="10426"/>
                                </a:cubicBezTo>
                                <a:lnTo>
                                  <a:pt x="23405" y="10006"/>
                                </a:lnTo>
                                <a:lnTo>
                                  <a:pt x="23461" y="10006"/>
                                </a:lnTo>
                                <a:cubicBezTo>
                                  <a:pt x="23469" y="10006"/>
                                  <a:pt x="23473" y="9976"/>
                                  <a:pt x="23473" y="9916"/>
                                </a:cubicBezTo>
                                <a:lnTo>
                                  <a:pt x="23473" y="9197"/>
                                </a:lnTo>
                                <a:cubicBezTo>
                                  <a:pt x="23469" y="9137"/>
                                  <a:pt x="23465" y="9107"/>
                                  <a:pt x="23461" y="9107"/>
                                </a:cubicBezTo>
                                <a:close/>
                                <a:moveTo>
                                  <a:pt x="24709" y="11774"/>
                                </a:moveTo>
                                <a:lnTo>
                                  <a:pt x="24633" y="11774"/>
                                </a:lnTo>
                                <a:lnTo>
                                  <a:pt x="24633" y="11204"/>
                                </a:lnTo>
                                <a:cubicBezTo>
                                  <a:pt x="24633" y="11145"/>
                                  <a:pt x="24625" y="11085"/>
                                  <a:pt x="24617" y="11085"/>
                                </a:cubicBezTo>
                                <a:lnTo>
                                  <a:pt x="24485" y="11085"/>
                                </a:lnTo>
                                <a:cubicBezTo>
                                  <a:pt x="24477" y="11085"/>
                                  <a:pt x="24469" y="11145"/>
                                  <a:pt x="24469" y="11204"/>
                                </a:cubicBezTo>
                                <a:lnTo>
                                  <a:pt x="24469" y="11774"/>
                                </a:lnTo>
                                <a:lnTo>
                                  <a:pt x="24393" y="11774"/>
                                </a:lnTo>
                                <a:cubicBezTo>
                                  <a:pt x="24385" y="11774"/>
                                  <a:pt x="24377" y="11834"/>
                                  <a:pt x="24377" y="11893"/>
                                </a:cubicBezTo>
                                <a:lnTo>
                                  <a:pt x="24377" y="12912"/>
                                </a:lnTo>
                                <a:cubicBezTo>
                                  <a:pt x="24377" y="12972"/>
                                  <a:pt x="24385" y="13032"/>
                                  <a:pt x="24393" y="13032"/>
                                </a:cubicBezTo>
                                <a:lnTo>
                                  <a:pt x="24469" y="13032"/>
                                </a:lnTo>
                                <a:lnTo>
                                  <a:pt x="24469" y="13601"/>
                                </a:lnTo>
                                <a:cubicBezTo>
                                  <a:pt x="24469" y="13661"/>
                                  <a:pt x="24477" y="13721"/>
                                  <a:pt x="24485" y="13721"/>
                                </a:cubicBezTo>
                                <a:lnTo>
                                  <a:pt x="24621" y="13721"/>
                                </a:lnTo>
                                <a:cubicBezTo>
                                  <a:pt x="24629" y="13721"/>
                                  <a:pt x="24637" y="13661"/>
                                  <a:pt x="24637" y="13601"/>
                                </a:cubicBezTo>
                                <a:lnTo>
                                  <a:pt x="24637" y="13032"/>
                                </a:lnTo>
                                <a:lnTo>
                                  <a:pt x="24713" y="13032"/>
                                </a:lnTo>
                                <a:cubicBezTo>
                                  <a:pt x="24721" y="13032"/>
                                  <a:pt x="24729" y="12972"/>
                                  <a:pt x="24729" y="12912"/>
                                </a:cubicBezTo>
                                <a:lnTo>
                                  <a:pt x="24729" y="11893"/>
                                </a:lnTo>
                                <a:cubicBezTo>
                                  <a:pt x="24725" y="11834"/>
                                  <a:pt x="24717" y="11774"/>
                                  <a:pt x="24709" y="11774"/>
                                </a:cubicBezTo>
                                <a:close/>
                                <a:moveTo>
                                  <a:pt x="23461" y="3236"/>
                                </a:moveTo>
                                <a:lnTo>
                                  <a:pt x="23405" y="3236"/>
                                </a:lnTo>
                                <a:lnTo>
                                  <a:pt x="23405" y="2816"/>
                                </a:lnTo>
                                <a:cubicBezTo>
                                  <a:pt x="23405" y="2756"/>
                                  <a:pt x="23401" y="2726"/>
                                  <a:pt x="23393" y="2726"/>
                                </a:cubicBezTo>
                                <a:lnTo>
                                  <a:pt x="23297" y="2726"/>
                                </a:lnTo>
                                <a:cubicBezTo>
                                  <a:pt x="23289" y="2726"/>
                                  <a:pt x="23285" y="2756"/>
                                  <a:pt x="23285" y="2816"/>
                                </a:cubicBezTo>
                                <a:lnTo>
                                  <a:pt x="23285" y="3236"/>
                                </a:lnTo>
                                <a:lnTo>
                                  <a:pt x="23229" y="3236"/>
                                </a:lnTo>
                                <a:cubicBezTo>
                                  <a:pt x="23221" y="3236"/>
                                  <a:pt x="23217" y="3265"/>
                                  <a:pt x="23217" y="3325"/>
                                </a:cubicBezTo>
                                <a:lnTo>
                                  <a:pt x="23217" y="4044"/>
                                </a:lnTo>
                                <a:cubicBezTo>
                                  <a:pt x="23217" y="4104"/>
                                  <a:pt x="23221" y="4134"/>
                                  <a:pt x="23229" y="4134"/>
                                </a:cubicBezTo>
                                <a:lnTo>
                                  <a:pt x="23285" y="4134"/>
                                </a:lnTo>
                                <a:lnTo>
                                  <a:pt x="23285" y="4554"/>
                                </a:lnTo>
                                <a:cubicBezTo>
                                  <a:pt x="23285" y="4614"/>
                                  <a:pt x="23289" y="4644"/>
                                  <a:pt x="23297" y="4644"/>
                                </a:cubicBezTo>
                                <a:lnTo>
                                  <a:pt x="23393" y="4644"/>
                                </a:lnTo>
                                <a:cubicBezTo>
                                  <a:pt x="23401" y="4644"/>
                                  <a:pt x="23405" y="4614"/>
                                  <a:pt x="23405" y="4554"/>
                                </a:cubicBezTo>
                                <a:lnTo>
                                  <a:pt x="23405" y="4134"/>
                                </a:lnTo>
                                <a:lnTo>
                                  <a:pt x="23461" y="4134"/>
                                </a:lnTo>
                                <a:cubicBezTo>
                                  <a:pt x="23469" y="4134"/>
                                  <a:pt x="23473" y="4104"/>
                                  <a:pt x="23473" y="4044"/>
                                </a:cubicBezTo>
                                <a:lnTo>
                                  <a:pt x="23473" y="3325"/>
                                </a:lnTo>
                                <a:cubicBezTo>
                                  <a:pt x="23469" y="3265"/>
                                  <a:pt x="23465" y="3236"/>
                                  <a:pt x="23461" y="3236"/>
                                </a:cubicBezTo>
                                <a:close/>
                                <a:moveTo>
                                  <a:pt x="24709" y="17705"/>
                                </a:moveTo>
                                <a:lnTo>
                                  <a:pt x="24633" y="17705"/>
                                </a:lnTo>
                                <a:lnTo>
                                  <a:pt x="24633" y="17136"/>
                                </a:lnTo>
                                <a:cubicBezTo>
                                  <a:pt x="24633" y="17076"/>
                                  <a:pt x="24625" y="17016"/>
                                  <a:pt x="24617" y="17016"/>
                                </a:cubicBezTo>
                                <a:lnTo>
                                  <a:pt x="24485" y="17016"/>
                                </a:lnTo>
                                <a:cubicBezTo>
                                  <a:pt x="24477" y="17016"/>
                                  <a:pt x="24469" y="17076"/>
                                  <a:pt x="24469" y="17136"/>
                                </a:cubicBezTo>
                                <a:lnTo>
                                  <a:pt x="24469" y="17705"/>
                                </a:lnTo>
                                <a:lnTo>
                                  <a:pt x="24393" y="17705"/>
                                </a:lnTo>
                                <a:cubicBezTo>
                                  <a:pt x="24385" y="17705"/>
                                  <a:pt x="24377" y="17765"/>
                                  <a:pt x="24377" y="17825"/>
                                </a:cubicBezTo>
                                <a:lnTo>
                                  <a:pt x="24377" y="18844"/>
                                </a:lnTo>
                                <a:cubicBezTo>
                                  <a:pt x="24377" y="18904"/>
                                  <a:pt x="24385" y="18964"/>
                                  <a:pt x="24393" y="18964"/>
                                </a:cubicBezTo>
                                <a:lnTo>
                                  <a:pt x="24469" y="18964"/>
                                </a:lnTo>
                                <a:lnTo>
                                  <a:pt x="24469" y="19533"/>
                                </a:lnTo>
                                <a:cubicBezTo>
                                  <a:pt x="24469" y="19593"/>
                                  <a:pt x="24477" y="19653"/>
                                  <a:pt x="24485" y="19653"/>
                                </a:cubicBezTo>
                                <a:lnTo>
                                  <a:pt x="24621" y="19653"/>
                                </a:lnTo>
                                <a:cubicBezTo>
                                  <a:pt x="24629" y="19653"/>
                                  <a:pt x="24637" y="19593"/>
                                  <a:pt x="24637" y="19533"/>
                                </a:cubicBezTo>
                                <a:lnTo>
                                  <a:pt x="24637" y="18964"/>
                                </a:lnTo>
                                <a:lnTo>
                                  <a:pt x="24713" y="18964"/>
                                </a:lnTo>
                                <a:cubicBezTo>
                                  <a:pt x="24721" y="18964"/>
                                  <a:pt x="24729" y="18904"/>
                                  <a:pt x="24729" y="18844"/>
                                </a:cubicBezTo>
                                <a:lnTo>
                                  <a:pt x="24729" y="17825"/>
                                </a:lnTo>
                                <a:cubicBezTo>
                                  <a:pt x="24725" y="17765"/>
                                  <a:pt x="24717" y="17705"/>
                                  <a:pt x="24709" y="17705"/>
                                </a:cubicBezTo>
                                <a:close/>
                                <a:moveTo>
                                  <a:pt x="25273" y="14110"/>
                                </a:moveTo>
                                <a:lnTo>
                                  <a:pt x="25437" y="14110"/>
                                </a:lnTo>
                                <a:cubicBezTo>
                                  <a:pt x="25449" y="14110"/>
                                  <a:pt x="25457" y="14050"/>
                                  <a:pt x="25457" y="13961"/>
                                </a:cubicBezTo>
                                <a:lnTo>
                                  <a:pt x="25457" y="13242"/>
                                </a:lnTo>
                                <a:lnTo>
                                  <a:pt x="25553" y="13242"/>
                                </a:lnTo>
                                <a:cubicBezTo>
                                  <a:pt x="25565" y="13242"/>
                                  <a:pt x="25573" y="13182"/>
                                  <a:pt x="25573" y="13092"/>
                                </a:cubicBezTo>
                                <a:lnTo>
                                  <a:pt x="25573" y="11864"/>
                                </a:lnTo>
                                <a:cubicBezTo>
                                  <a:pt x="25573" y="11774"/>
                                  <a:pt x="25565" y="11714"/>
                                  <a:pt x="25553" y="11714"/>
                                </a:cubicBezTo>
                                <a:lnTo>
                                  <a:pt x="25457" y="11714"/>
                                </a:lnTo>
                                <a:lnTo>
                                  <a:pt x="25457" y="10995"/>
                                </a:lnTo>
                                <a:cubicBezTo>
                                  <a:pt x="25457" y="10905"/>
                                  <a:pt x="25449" y="10845"/>
                                  <a:pt x="25437" y="10845"/>
                                </a:cubicBezTo>
                                <a:lnTo>
                                  <a:pt x="25273" y="10845"/>
                                </a:lnTo>
                                <a:cubicBezTo>
                                  <a:pt x="25261" y="10845"/>
                                  <a:pt x="25253" y="10905"/>
                                  <a:pt x="25253" y="10995"/>
                                </a:cubicBezTo>
                                <a:lnTo>
                                  <a:pt x="25253" y="11714"/>
                                </a:lnTo>
                                <a:lnTo>
                                  <a:pt x="25157" y="11714"/>
                                </a:lnTo>
                                <a:cubicBezTo>
                                  <a:pt x="25145" y="11714"/>
                                  <a:pt x="25137" y="11774"/>
                                  <a:pt x="25137" y="11864"/>
                                </a:cubicBezTo>
                                <a:lnTo>
                                  <a:pt x="25137" y="12433"/>
                                </a:lnTo>
                                <a:lnTo>
                                  <a:pt x="25137" y="12433"/>
                                </a:lnTo>
                                <a:lnTo>
                                  <a:pt x="25137" y="13122"/>
                                </a:lnTo>
                                <a:cubicBezTo>
                                  <a:pt x="25137" y="13212"/>
                                  <a:pt x="25145" y="13272"/>
                                  <a:pt x="25157" y="13272"/>
                                </a:cubicBezTo>
                                <a:lnTo>
                                  <a:pt x="25253" y="13272"/>
                                </a:lnTo>
                                <a:lnTo>
                                  <a:pt x="25253" y="13991"/>
                                </a:lnTo>
                                <a:cubicBezTo>
                                  <a:pt x="25253" y="14050"/>
                                  <a:pt x="25261" y="14110"/>
                                  <a:pt x="25273" y="14110"/>
                                </a:cubicBezTo>
                                <a:close/>
                                <a:moveTo>
                                  <a:pt x="25573" y="19054"/>
                                </a:moveTo>
                                <a:lnTo>
                                  <a:pt x="25573" y="17825"/>
                                </a:lnTo>
                                <a:cubicBezTo>
                                  <a:pt x="25573" y="17735"/>
                                  <a:pt x="25565" y="17675"/>
                                  <a:pt x="25553" y="17675"/>
                                </a:cubicBezTo>
                                <a:lnTo>
                                  <a:pt x="25457" y="17675"/>
                                </a:lnTo>
                                <a:lnTo>
                                  <a:pt x="25457" y="16956"/>
                                </a:lnTo>
                                <a:cubicBezTo>
                                  <a:pt x="25457" y="16867"/>
                                  <a:pt x="25449" y="16807"/>
                                  <a:pt x="25437" y="16807"/>
                                </a:cubicBezTo>
                                <a:lnTo>
                                  <a:pt x="25273" y="16807"/>
                                </a:lnTo>
                                <a:cubicBezTo>
                                  <a:pt x="25261" y="16807"/>
                                  <a:pt x="25253" y="16867"/>
                                  <a:pt x="25253" y="16956"/>
                                </a:cubicBezTo>
                                <a:lnTo>
                                  <a:pt x="25253" y="17675"/>
                                </a:lnTo>
                                <a:lnTo>
                                  <a:pt x="25157" y="17675"/>
                                </a:lnTo>
                                <a:cubicBezTo>
                                  <a:pt x="25145" y="17675"/>
                                  <a:pt x="25137" y="17735"/>
                                  <a:pt x="25137" y="17825"/>
                                </a:cubicBezTo>
                                <a:lnTo>
                                  <a:pt x="25137" y="18394"/>
                                </a:lnTo>
                                <a:lnTo>
                                  <a:pt x="25137" y="18394"/>
                                </a:lnTo>
                                <a:lnTo>
                                  <a:pt x="25137" y="19083"/>
                                </a:lnTo>
                                <a:cubicBezTo>
                                  <a:pt x="25137" y="19173"/>
                                  <a:pt x="25145" y="19233"/>
                                  <a:pt x="25157" y="19233"/>
                                </a:cubicBezTo>
                                <a:lnTo>
                                  <a:pt x="25253" y="19233"/>
                                </a:lnTo>
                                <a:lnTo>
                                  <a:pt x="25253" y="19952"/>
                                </a:lnTo>
                                <a:cubicBezTo>
                                  <a:pt x="25253" y="20042"/>
                                  <a:pt x="25261" y="20102"/>
                                  <a:pt x="25273" y="20102"/>
                                </a:cubicBezTo>
                                <a:lnTo>
                                  <a:pt x="25437" y="20102"/>
                                </a:lnTo>
                                <a:cubicBezTo>
                                  <a:pt x="25449" y="20102"/>
                                  <a:pt x="25457" y="20042"/>
                                  <a:pt x="25457" y="19952"/>
                                </a:cubicBezTo>
                                <a:lnTo>
                                  <a:pt x="25457" y="19233"/>
                                </a:lnTo>
                                <a:lnTo>
                                  <a:pt x="25553" y="19233"/>
                                </a:lnTo>
                                <a:cubicBezTo>
                                  <a:pt x="25561" y="19203"/>
                                  <a:pt x="25573" y="19143"/>
                                  <a:pt x="25573" y="19054"/>
                                </a:cubicBezTo>
                                <a:close/>
                                <a:moveTo>
                                  <a:pt x="24757" y="10126"/>
                                </a:moveTo>
                                <a:cubicBezTo>
                                  <a:pt x="24757" y="10186"/>
                                  <a:pt x="24765" y="10246"/>
                                  <a:pt x="24773" y="10246"/>
                                </a:cubicBezTo>
                                <a:lnTo>
                                  <a:pt x="24857" y="10246"/>
                                </a:lnTo>
                                <a:lnTo>
                                  <a:pt x="24857" y="10875"/>
                                </a:lnTo>
                                <a:cubicBezTo>
                                  <a:pt x="24857" y="10935"/>
                                  <a:pt x="24865" y="10995"/>
                                  <a:pt x="24873" y="10995"/>
                                </a:cubicBezTo>
                                <a:lnTo>
                                  <a:pt x="25021" y="10995"/>
                                </a:lnTo>
                                <a:cubicBezTo>
                                  <a:pt x="25029" y="10995"/>
                                  <a:pt x="25037" y="10935"/>
                                  <a:pt x="25037" y="10875"/>
                                </a:cubicBezTo>
                                <a:lnTo>
                                  <a:pt x="25037" y="10246"/>
                                </a:lnTo>
                                <a:lnTo>
                                  <a:pt x="25121" y="10246"/>
                                </a:lnTo>
                                <a:cubicBezTo>
                                  <a:pt x="25129" y="10246"/>
                                  <a:pt x="25137" y="10186"/>
                                  <a:pt x="25137" y="10126"/>
                                </a:cubicBezTo>
                                <a:lnTo>
                                  <a:pt x="25137" y="9017"/>
                                </a:lnTo>
                                <a:cubicBezTo>
                                  <a:pt x="25137" y="8958"/>
                                  <a:pt x="25129" y="8898"/>
                                  <a:pt x="25121" y="8898"/>
                                </a:cubicBezTo>
                                <a:lnTo>
                                  <a:pt x="25045" y="8898"/>
                                </a:lnTo>
                                <a:lnTo>
                                  <a:pt x="25045" y="8269"/>
                                </a:lnTo>
                                <a:cubicBezTo>
                                  <a:pt x="25045" y="8209"/>
                                  <a:pt x="25037" y="8149"/>
                                  <a:pt x="25029" y="8149"/>
                                </a:cubicBezTo>
                                <a:lnTo>
                                  <a:pt x="24881" y="8149"/>
                                </a:lnTo>
                                <a:cubicBezTo>
                                  <a:pt x="24873" y="8149"/>
                                  <a:pt x="24865" y="8209"/>
                                  <a:pt x="24865" y="8269"/>
                                </a:cubicBezTo>
                                <a:lnTo>
                                  <a:pt x="24865" y="8898"/>
                                </a:lnTo>
                                <a:lnTo>
                                  <a:pt x="24781" y="8898"/>
                                </a:lnTo>
                                <a:cubicBezTo>
                                  <a:pt x="24773" y="8898"/>
                                  <a:pt x="24765" y="8958"/>
                                  <a:pt x="24765" y="9017"/>
                                </a:cubicBezTo>
                                <a:lnTo>
                                  <a:pt x="24765" y="10126"/>
                                </a:lnTo>
                                <a:lnTo>
                                  <a:pt x="24757" y="10126"/>
                                </a:lnTo>
                                <a:close/>
                                <a:moveTo>
                                  <a:pt x="24757" y="15998"/>
                                </a:moveTo>
                                <a:cubicBezTo>
                                  <a:pt x="24757" y="16058"/>
                                  <a:pt x="24765" y="16118"/>
                                  <a:pt x="24773" y="16118"/>
                                </a:cubicBezTo>
                                <a:lnTo>
                                  <a:pt x="24857" y="16118"/>
                                </a:lnTo>
                                <a:lnTo>
                                  <a:pt x="24857" y="16747"/>
                                </a:lnTo>
                                <a:cubicBezTo>
                                  <a:pt x="24857" y="16807"/>
                                  <a:pt x="24865" y="16867"/>
                                  <a:pt x="24873" y="16867"/>
                                </a:cubicBezTo>
                                <a:lnTo>
                                  <a:pt x="25021" y="16867"/>
                                </a:lnTo>
                                <a:cubicBezTo>
                                  <a:pt x="25029" y="16867"/>
                                  <a:pt x="25037" y="16807"/>
                                  <a:pt x="25037" y="16747"/>
                                </a:cubicBezTo>
                                <a:lnTo>
                                  <a:pt x="25037" y="16118"/>
                                </a:lnTo>
                                <a:lnTo>
                                  <a:pt x="25121" y="16118"/>
                                </a:lnTo>
                                <a:cubicBezTo>
                                  <a:pt x="25129" y="16118"/>
                                  <a:pt x="25137" y="16058"/>
                                  <a:pt x="25137" y="15998"/>
                                </a:cubicBezTo>
                                <a:lnTo>
                                  <a:pt x="25137" y="14889"/>
                                </a:lnTo>
                                <a:cubicBezTo>
                                  <a:pt x="25137" y="14829"/>
                                  <a:pt x="25129" y="14769"/>
                                  <a:pt x="25121" y="14769"/>
                                </a:cubicBezTo>
                                <a:lnTo>
                                  <a:pt x="25045" y="14769"/>
                                </a:lnTo>
                                <a:lnTo>
                                  <a:pt x="25045" y="14140"/>
                                </a:lnTo>
                                <a:cubicBezTo>
                                  <a:pt x="25045" y="14080"/>
                                  <a:pt x="25037" y="14021"/>
                                  <a:pt x="25029" y="14021"/>
                                </a:cubicBezTo>
                                <a:lnTo>
                                  <a:pt x="24881" y="14021"/>
                                </a:lnTo>
                                <a:cubicBezTo>
                                  <a:pt x="24873" y="14021"/>
                                  <a:pt x="24865" y="14080"/>
                                  <a:pt x="24865" y="14140"/>
                                </a:cubicBezTo>
                                <a:lnTo>
                                  <a:pt x="24865" y="14769"/>
                                </a:lnTo>
                                <a:lnTo>
                                  <a:pt x="24781" y="14769"/>
                                </a:lnTo>
                                <a:cubicBezTo>
                                  <a:pt x="24773" y="14769"/>
                                  <a:pt x="24765" y="14829"/>
                                  <a:pt x="24765" y="14889"/>
                                </a:cubicBezTo>
                                <a:lnTo>
                                  <a:pt x="24765" y="15998"/>
                                </a:lnTo>
                                <a:lnTo>
                                  <a:pt x="24757" y="15998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0" y="2238"/>
                                </a:lnTo>
                                <a:lnTo>
                                  <a:pt x="25253" y="2127"/>
                                </a:lnTo>
                                <a:lnTo>
                                  <a:pt x="25253" y="2277"/>
                                </a:lnTo>
                                <a:cubicBezTo>
                                  <a:pt x="25253" y="2367"/>
                                  <a:pt x="25261" y="2427"/>
                                  <a:pt x="25273" y="2427"/>
                                </a:cubicBezTo>
                                <a:lnTo>
                                  <a:pt x="25437" y="2427"/>
                                </a:lnTo>
                                <a:cubicBezTo>
                                  <a:pt x="25449" y="2427"/>
                                  <a:pt x="25457" y="2367"/>
                                  <a:pt x="25457" y="2277"/>
                                </a:cubicBezTo>
                                <a:lnTo>
                                  <a:pt x="25457" y="2127"/>
                                </a:lnTo>
                                <a:lnTo>
                                  <a:pt x="25645" y="2127"/>
                                </a:lnTo>
                                <a:lnTo>
                                  <a:pt x="25645" y="2846"/>
                                </a:lnTo>
                                <a:lnTo>
                                  <a:pt x="25541" y="2846"/>
                                </a:lnTo>
                                <a:cubicBezTo>
                                  <a:pt x="25529" y="2846"/>
                                  <a:pt x="25521" y="2906"/>
                                  <a:pt x="25521" y="2996"/>
                                </a:cubicBezTo>
                                <a:lnTo>
                                  <a:pt x="25521" y="3625"/>
                                </a:lnTo>
                                <a:lnTo>
                                  <a:pt x="25521" y="3625"/>
                                </a:lnTo>
                                <a:lnTo>
                                  <a:pt x="25521" y="4374"/>
                                </a:lnTo>
                                <a:cubicBezTo>
                                  <a:pt x="25521" y="4464"/>
                                  <a:pt x="25529" y="4524"/>
                                  <a:pt x="25541" y="4524"/>
                                </a:cubicBezTo>
                                <a:lnTo>
                                  <a:pt x="25645" y="4524"/>
                                </a:lnTo>
                                <a:lnTo>
                                  <a:pt x="25645" y="5303"/>
                                </a:lnTo>
                                <a:cubicBezTo>
                                  <a:pt x="25645" y="5392"/>
                                  <a:pt x="25653" y="5452"/>
                                  <a:pt x="25665" y="5452"/>
                                </a:cubicBezTo>
                                <a:lnTo>
                                  <a:pt x="25849" y="5452"/>
                                </a:lnTo>
                                <a:cubicBezTo>
                                  <a:pt x="25861" y="5452"/>
                                  <a:pt x="25869" y="5392"/>
                                  <a:pt x="25869" y="5303"/>
                                </a:cubicBezTo>
                                <a:lnTo>
                                  <a:pt x="25869" y="4524"/>
                                </a:lnTo>
                                <a:lnTo>
                                  <a:pt x="25973" y="4524"/>
                                </a:lnTo>
                                <a:cubicBezTo>
                                  <a:pt x="25985" y="4524"/>
                                  <a:pt x="25993" y="4464"/>
                                  <a:pt x="25993" y="4374"/>
                                </a:cubicBezTo>
                                <a:lnTo>
                                  <a:pt x="25993" y="2996"/>
                                </a:lnTo>
                                <a:cubicBezTo>
                                  <a:pt x="25993" y="2906"/>
                                  <a:pt x="25985" y="2846"/>
                                  <a:pt x="25973" y="2846"/>
                                </a:cubicBezTo>
                                <a:lnTo>
                                  <a:pt x="25869" y="2846"/>
                                </a:lnTo>
                                <a:lnTo>
                                  <a:pt x="25869" y="2127"/>
                                </a:lnTo>
                                <a:lnTo>
                                  <a:pt x="26033" y="2127"/>
                                </a:lnTo>
                                <a:lnTo>
                                  <a:pt x="26033" y="2636"/>
                                </a:lnTo>
                                <a:cubicBezTo>
                                  <a:pt x="26033" y="2726"/>
                                  <a:pt x="26045" y="2816"/>
                                  <a:pt x="26057" y="2816"/>
                                </a:cubicBezTo>
                                <a:lnTo>
                                  <a:pt x="26261" y="2816"/>
                                </a:lnTo>
                                <a:lnTo>
                                  <a:pt x="26265" y="2816"/>
                                </a:lnTo>
                                <a:lnTo>
                                  <a:pt x="26265" y="2846"/>
                                </a:lnTo>
                                <a:lnTo>
                                  <a:pt x="26265" y="4554"/>
                                </a:lnTo>
                                <a:cubicBezTo>
                                  <a:pt x="26265" y="4673"/>
                                  <a:pt x="26277" y="4763"/>
                                  <a:pt x="26293" y="4763"/>
                                </a:cubicBezTo>
                                <a:lnTo>
                                  <a:pt x="26425" y="4763"/>
                                </a:lnTo>
                                <a:lnTo>
                                  <a:pt x="26425" y="5752"/>
                                </a:lnTo>
                                <a:cubicBezTo>
                                  <a:pt x="26425" y="5872"/>
                                  <a:pt x="26437" y="5962"/>
                                  <a:pt x="26453" y="5962"/>
                                </a:cubicBezTo>
                                <a:lnTo>
                                  <a:pt x="26637" y="5962"/>
                                </a:lnTo>
                                <a:lnTo>
                                  <a:pt x="26637" y="7400"/>
                                </a:lnTo>
                                <a:lnTo>
                                  <a:pt x="26453" y="7400"/>
                                </a:lnTo>
                                <a:cubicBezTo>
                                  <a:pt x="26445" y="7400"/>
                                  <a:pt x="26437" y="7430"/>
                                  <a:pt x="26433" y="7490"/>
                                </a:cubicBezTo>
                                <a:lnTo>
                                  <a:pt x="26433" y="6022"/>
                                </a:lnTo>
                                <a:cubicBezTo>
                                  <a:pt x="26433" y="5932"/>
                                  <a:pt x="26421" y="5842"/>
                                  <a:pt x="26409" y="5842"/>
                                </a:cubicBezTo>
                                <a:lnTo>
                                  <a:pt x="26285" y="5842"/>
                                </a:lnTo>
                                <a:lnTo>
                                  <a:pt x="26285" y="4973"/>
                                </a:lnTo>
                                <a:cubicBezTo>
                                  <a:pt x="26285" y="4883"/>
                                  <a:pt x="26273" y="4793"/>
                                  <a:pt x="26261" y="4793"/>
                                </a:cubicBezTo>
                                <a:lnTo>
                                  <a:pt x="26057" y="4793"/>
                                </a:lnTo>
                                <a:cubicBezTo>
                                  <a:pt x="26045" y="4793"/>
                                  <a:pt x="26033" y="4883"/>
                                  <a:pt x="26033" y="4973"/>
                                </a:cubicBezTo>
                                <a:lnTo>
                                  <a:pt x="26033" y="5842"/>
                                </a:lnTo>
                                <a:lnTo>
                                  <a:pt x="25917" y="5842"/>
                                </a:lnTo>
                                <a:cubicBezTo>
                                  <a:pt x="25905" y="5842"/>
                                  <a:pt x="25893" y="5932"/>
                                  <a:pt x="25893" y="6022"/>
                                </a:cubicBezTo>
                                <a:lnTo>
                                  <a:pt x="25893" y="7549"/>
                                </a:lnTo>
                                <a:cubicBezTo>
                                  <a:pt x="25893" y="7639"/>
                                  <a:pt x="25905" y="7729"/>
                                  <a:pt x="25917" y="7729"/>
                                </a:cubicBezTo>
                                <a:lnTo>
                                  <a:pt x="26033" y="7729"/>
                                </a:lnTo>
                                <a:lnTo>
                                  <a:pt x="26033" y="8598"/>
                                </a:lnTo>
                                <a:cubicBezTo>
                                  <a:pt x="26033" y="8688"/>
                                  <a:pt x="26045" y="8778"/>
                                  <a:pt x="26057" y="8778"/>
                                </a:cubicBezTo>
                                <a:lnTo>
                                  <a:pt x="26261" y="8778"/>
                                </a:lnTo>
                                <a:lnTo>
                                  <a:pt x="26265" y="8778"/>
                                </a:lnTo>
                                <a:lnTo>
                                  <a:pt x="26265" y="10455"/>
                                </a:lnTo>
                                <a:cubicBezTo>
                                  <a:pt x="26265" y="10575"/>
                                  <a:pt x="26277" y="10665"/>
                                  <a:pt x="26293" y="10665"/>
                                </a:cubicBezTo>
                                <a:lnTo>
                                  <a:pt x="26425" y="10665"/>
                                </a:lnTo>
                                <a:lnTo>
                                  <a:pt x="26425" y="11654"/>
                                </a:lnTo>
                                <a:cubicBezTo>
                                  <a:pt x="26425" y="11774"/>
                                  <a:pt x="26437" y="11863"/>
                                  <a:pt x="26453" y="11863"/>
                                </a:cubicBezTo>
                                <a:lnTo>
                                  <a:pt x="26637" y="11863"/>
                                </a:lnTo>
                                <a:lnTo>
                                  <a:pt x="26637" y="13301"/>
                                </a:lnTo>
                                <a:lnTo>
                                  <a:pt x="26453" y="13301"/>
                                </a:lnTo>
                                <a:cubicBezTo>
                                  <a:pt x="26445" y="13301"/>
                                  <a:pt x="26437" y="13331"/>
                                  <a:pt x="26433" y="13391"/>
                                </a:cubicBezTo>
                                <a:lnTo>
                                  <a:pt x="26433" y="11923"/>
                                </a:lnTo>
                                <a:cubicBezTo>
                                  <a:pt x="26433" y="11834"/>
                                  <a:pt x="26421" y="11744"/>
                                  <a:pt x="26409" y="11744"/>
                                </a:cubicBezTo>
                                <a:lnTo>
                                  <a:pt x="26285" y="11744"/>
                                </a:lnTo>
                                <a:lnTo>
                                  <a:pt x="26285" y="10785"/>
                                </a:lnTo>
                                <a:cubicBezTo>
                                  <a:pt x="26285" y="10695"/>
                                  <a:pt x="26273" y="10605"/>
                                  <a:pt x="26261" y="10605"/>
                                </a:cubicBezTo>
                                <a:lnTo>
                                  <a:pt x="26057" y="10605"/>
                                </a:lnTo>
                                <a:cubicBezTo>
                                  <a:pt x="26045" y="10605"/>
                                  <a:pt x="26033" y="10695"/>
                                  <a:pt x="26033" y="10785"/>
                                </a:cubicBezTo>
                                <a:lnTo>
                                  <a:pt x="26033" y="11654"/>
                                </a:lnTo>
                                <a:lnTo>
                                  <a:pt x="25917" y="11654"/>
                                </a:lnTo>
                                <a:cubicBezTo>
                                  <a:pt x="25905" y="11654"/>
                                  <a:pt x="25893" y="11744"/>
                                  <a:pt x="25893" y="11834"/>
                                </a:cubicBezTo>
                                <a:lnTo>
                                  <a:pt x="25893" y="13361"/>
                                </a:lnTo>
                                <a:cubicBezTo>
                                  <a:pt x="25893" y="13451"/>
                                  <a:pt x="25905" y="13541"/>
                                  <a:pt x="25917" y="13541"/>
                                </a:cubicBezTo>
                                <a:lnTo>
                                  <a:pt x="26033" y="13541"/>
                                </a:lnTo>
                                <a:lnTo>
                                  <a:pt x="26033" y="14410"/>
                                </a:lnTo>
                                <a:cubicBezTo>
                                  <a:pt x="26033" y="14500"/>
                                  <a:pt x="26045" y="14590"/>
                                  <a:pt x="26057" y="14590"/>
                                </a:cubicBezTo>
                                <a:lnTo>
                                  <a:pt x="26261" y="14590"/>
                                </a:lnTo>
                                <a:lnTo>
                                  <a:pt x="26265" y="14590"/>
                                </a:lnTo>
                                <a:lnTo>
                                  <a:pt x="26265" y="16267"/>
                                </a:lnTo>
                                <a:cubicBezTo>
                                  <a:pt x="26265" y="16387"/>
                                  <a:pt x="26277" y="16477"/>
                                  <a:pt x="26293" y="16477"/>
                                </a:cubicBezTo>
                                <a:lnTo>
                                  <a:pt x="26425" y="16477"/>
                                </a:lnTo>
                                <a:lnTo>
                                  <a:pt x="26425" y="17466"/>
                                </a:lnTo>
                                <a:cubicBezTo>
                                  <a:pt x="26425" y="17586"/>
                                  <a:pt x="26437" y="17675"/>
                                  <a:pt x="26453" y="17675"/>
                                </a:cubicBezTo>
                                <a:lnTo>
                                  <a:pt x="26637" y="17675"/>
                                </a:lnTo>
                                <a:lnTo>
                                  <a:pt x="26637" y="19113"/>
                                </a:lnTo>
                                <a:lnTo>
                                  <a:pt x="26453" y="19113"/>
                                </a:lnTo>
                                <a:cubicBezTo>
                                  <a:pt x="26445" y="19113"/>
                                  <a:pt x="26437" y="19143"/>
                                  <a:pt x="26433" y="19203"/>
                                </a:cubicBezTo>
                                <a:lnTo>
                                  <a:pt x="26433" y="17675"/>
                                </a:lnTo>
                                <a:cubicBezTo>
                                  <a:pt x="26433" y="17586"/>
                                  <a:pt x="26421" y="17496"/>
                                  <a:pt x="26409" y="17496"/>
                                </a:cubicBezTo>
                                <a:lnTo>
                                  <a:pt x="26285" y="17496"/>
                                </a:lnTo>
                                <a:lnTo>
                                  <a:pt x="26285" y="16627"/>
                                </a:lnTo>
                                <a:cubicBezTo>
                                  <a:pt x="26285" y="16537"/>
                                  <a:pt x="26273" y="16447"/>
                                  <a:pt x="26261" y="16447"/>
                                </a:cubicBezTo>
                                <a:lnTo>
                                  <a:pt x="26057" y="16447"/>
                                </a:lnTo>
                                <a:cubicBezTo>
                                  <a:pt x="26045" y="16447"/>
                                  <a:pt x="26033" y="16537"/>
                                  <a:pt x="26033" y="16627"/>
                                </a:cubicBezTo>
                                <a:lnTo>
                                  <a:pt x="26033" y="17496"/>
                                </a:lnTo>
                                <a:lnTo>
                                  <a:pt x="25917" y="17496"/>
                                </a:lnTo>
                                <a:cubicBezTo>
                                  <a:pt x="25905" y="17496"/>
                                  <a:pt x="25893" y="17586"/>
                                  <a:pt x="25893" y="17675"/>
                                </a:cubicBezTo>
                                <a:lnTo>
                                  <a:pt x="25893" y="19203"/>
                                </a:lnTo>
                                <a:cubicBezTo>
                                  <a:pt x="25893" y="19293"/>
                                  <a:pt x="25905" y="19383"/>
                                  <a:pt x="25917" y="19383"/>
                                </a:cubicBezTo>
                                <a:lnTo>
                                  <a:pt x="26033" y="19383"/>
                                </a:lnTo>
                                <a:lnTo>
                                  <a:pt x="26033" y="20252"/>
                                </a:lnTo>
                                <a:cubicBezTo>
                                  <a:pt x="26033" y="20342"/>
                                  <a:pt x="26045" y="20432"/>
                                  <a:pt x="26057" y="20432"/>
                                </a:cubicBezTo>
                                <a:lnTo>
                                  <a:pt x="26261" y="20432"/>
                                </a:lnTo>
                                <a:lnTo>
                                  <a:pt x="26265" y="20432"/>
                                </a:lnTo>
                                <a:lnTo>
                                  <a:pt x="26265" y="20462"/>
                                </a:lnTo>
                                <a:lnTo>
                                  <a:pt x="26265" y="21570"/>
                                </a:lnTo>
                                <a:lnTo>
                                  <a:pt x="26861" y="21570"/>
                                </a:lnTo>
                                <a:lnTo>
                                  <a:pt x="26861" y="20881"/>
                                </a:lnTo>
                                <a:lnTo>
                                  <a:pt x="26989" y="20881"/>
                                </a:lnTo>
                                <a:lnTo>
                                  <a:pt x="26989" y="15938"/>
                                </a:lnTo>
                                <a:lnTo>
                                  <a:pt x="26861" y="15938"/>
                                </a:lnTo>
                                <a:lnTo>
                                  <a:pt x="26861" y="15039"/>
                                </a:lnTo>
                                <a:lnTo>
                                  <a:pt x="26989" y="15039"/>
                                </a:lnTo>
                                <a:lnTo>
                                  <a:pt x="26989" y="10096"/>
                                </a:lnTo>
                                <a:lnTo>
                                  <a:pt x="26861" y="10096"/>
                                </a:lnTo>
                                <a:lnTo>
                                  <a:pt x="26861" y="9167"/>
                                </a:lnTo>
                                <a:lnTo>
                                  <a:pt x="26989" y="9167"/>
                                </a:lnTo>
                                <a:lnTo>
                                  <a:pt x="26989" y="4224"/>
                                </a:lnTo>
                                <a:lnTo>
                                  <a:pt x="26861" y="4224"/>
                                </a:lnTo>
                                <a:lnTo>
                                  <a:pt x="26861" y="3236"/>
                                </a:lnTo>
                                <a:lnTo>
                                  <a:pt x="26989" y="3236"/>
                                </a:lnTo>
                                <a:lnTo>
                                  <a:pt x="26989" y="2097"/>
                                </a:lnTo>
                                <a:lnTo>
                                  <a:pt x="26989" y="2097"/>
                                </a:lnTo>
                                <a:lnTo>
                                  <a:pt x="26989" y="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26421" y="2636"/>
                                </a:moveTo>
                                <a:lnTo>
                                  <a:pt x="26289" y="2636"/>
                                </a:lnTo>
                                <a:lnTo>
                                  <a:pt x="26281" y="2636"/>
                                </a:lnTo>
                                <a:lnTo>
                                  <a:pt x="26281" y="2606"/>
                                </a:lnTo>
                                <a:lnTo>
                                  <a:pt x="26281" y="2097"/>
                                </a:lnTo>
                                <a:lnTo>
                                  <a:pt x="26417" y="2097"/>
                                </a:lnTo>
                                <a:lnTo>
                                  <a:pt x="26417" y="2636"/>
                                </a:lnTo>
                                <a:lnTo>
                                  <a:pt x="26421" y="2636"/>
                                </a:lnTo>
                                <a:close/>
                                <a:moveTo>
                                  <a:pt x="26421" y="8508"/>
                                </a:moveTo>
                                <a:lnTo>
                                  <a:pt x="26289" y="8508"/>
                                </a:lnTo>
                                <a:lnTo>
                                  <a:pt x="26285" y="8508"/>
                                </a:lnTo>
                                <a:lnTo>
                                  <a:pt x="26285" y="7669"/>
                                </a:lnTo>
                                <a:lnTo>
                                  <a:pt x="26401" y="7669"/>
                                </a:lnTo>
                                <a:cubicBezTo>
                                  <a:pt x="26409" y="7669"/>
                                  <a:pt x="26417" y="7639"/>
                                  <a:pt x="26421" y="7579"/>
                                </a:cubicBezTo>
                                <a:lnTo>
                                  <a:pt x="26421" y="8508"/>
                                </a:lnTo>
                                <a:close/>
                                <a:moveTo>
                                  <a:pt x="26421" y="14410"/>
                                </a:moveTo>
                                <a:lnTo>
                                  <a:pt x="26289" y="14410"/>
                                </a:lnTo>
                                <a:lnTo>
                                  <a:pt x="26285" y="14410"/>
                                </a:lnTo>
                                <a:lnTo>
                                  <a:pt x="26285" y="13571"/>
                                </a:lnTo>
                                <a:lnTo>
                                  <a:pt x="26401" y="13571"/>
                                </a:lnTo>
                                <a:cubicBezTo>
                                  <a:pt x="26409" y="13571"/>
                                  <a:pt x="26417" y="13541"/>
                                  <a:pt x="26421" y="13481"/>
                                </a:cubicBezTo>
                                <a:lnTo>
                                  <a:pt x="26421" y="14410"/>
                                </a:lnTo>
                                <a:close/>
                                <a:moveTo>
                                  <a:pt x="26421" y="20282"/>
                                </a:moveTo>
                                <a:lnTo>
                                  <a:pt x="26289" y="20282"/>
                                </a:lnTo>
                                <a:lnTo>
                                  <a:pt x="26281" y="20282"/>
                                </a:lnTo>
                                <a:lnTo>
                                  <a:pt x="26281" y="20252"/>
                                </a:lnTo>
                                <a:lnTo>
                                  <a:pt x="26281" y="19383"/>
                                </a:lnTo>
                                <a:lnTo>
                                  <a:pt x="26397" y="19383"/>
                                </a:lnTo>
                                <a:cubicBezTo>
                                  <a:pt x="26405" y="19383"/>
                                  <a:pt x="26413" y="19353"/>
                                  <a:pt x="26417" y="19293"/>
                                </a:cubicBezTo>
                                <a:lnTo>
                                  <a:pt x="26417" y="20282"/>
                                </a:lnTo>
                                <a:lnTo>
                                  <a:pt x="26421" y="20282"/>
                                </a:lnTo>
                                <a:close/>
                                <a:moveTo>
                                  <a:pt x="26809" y="20282"/>
                                </a:moveTo>
                                <a:lnTo>
                                  <a:pt x="26701" y="20282"/>
                                </a:lnTo>
                                <a:lnTo>
                                  <a:pt x="26701" y="19623"/>
                                </a:lnTo>
                                <a:lnTo>
                                  <a:pt x="26809" y="19623"/>
                                </a:lnTo>
                                <a:lnTo>
                                  <a:pt x="26809" y="20282"/>
                                </a:lnTo>
                                <a:close/>
                                <a:moveTo>
                                  <a:pt x="26809" y="17286"/>
                                </a:moveTo>
                                <a:lnTo>
                                  <a:pt x="26701" y="17286"/>
                                </a:lnTo>
                                <a:lnTo>
                                  <a:pt x="26701" y="16507"/>
                                </a:lnTo>
                                <a:lnTo>
                                  <a:pt x="26809" y="16507"/>
                                </a:lnTo>
                                <a:lnTo>
                                  <a:pt x="26809" y="17286"/>
                                </a:lnTo>
                                <a:close/>
                                <a:moveTo>
                                  <a:pt x="26809" y="14410"/>
                                </a:moveTo>
                                <a:lnTo>
                                  <a:pt x="26701" y="14410"/>
                                </a:lnTo>
                                <a:lnTo>
                                  <a:pt x="26701" y="13781"/>
                                </a:lnTo>
                                <a:lnTo>
                                  <a:pt x="26809" y="13781"/>
                                </a:lnTo>
                                <a:lnTo>
                                  <a:pt x="26809" y="14410"/>
                                </a:lnTo>
                                <a:close/>
                                <a:moveTo>
                                  <a:pt x="26809" y="11444"/>
                                </a:moveTo>
                                <a:lnTo>
                                  <a:pt x="26701" y="11444"/>
                                </a:lnTo>
                                <a:lnTo>
                                  <a:pt x="26701" y="10605"/>
                                </a:lnTo>
                                <a:lnTo>
                                  <a:pt x="26809" y="10605"/>
                                </a:lnTo>
                                <a:lnTo>
                                  <a:pt x="26809" y="11444"/>
                                </a:lnTo>
                                <a:close/>
                                <a:moveTo>
                                  <a:pt x="26809" y="8508"/>
                                </a:moveTo>
                                <a:lnTo>
                                  <a:pt x="26701" y="8508"/>
                                </a:lnTo>
                                <a:lnTo>
                                  <a:pt x="26701" y="7879"/>
                                </a:lnTo>
                                <a:lnTo>
                                  <a:pt x="26809" y="7879"/>
                                </a:lnTo>
                                <a:lnTo>
                                  <a:pt x="26809" y="8508"/>
                                </a:lnTo>
                                <a:close/>
                                <a:moveTo>
                                  <a:pt x="26809" y="5572"/>
                                </a:moveTo>
                                <a:lnTo>
                                  <a:pt x="26701" y="5572"/>
                                </a:lnTo>
                                <a:lnTo>
                                  <a:pt x="26701" y="4733"/>
                                </a:lnTo>
                                <a:lnTo>
                                  <a:pt x="26809" y="4733"/>
                                </a:lnTo>
                                <a:lnTo>
                                  <a:pt x="26809" y="5572"/>
                                </a:lnTo>
                                <a:close/>
                                <a:moveTo>
                                  <a:pt x="26809" y="2636"/>
                                </a:moveTo>
                                <a:lnTo>
                                  <a:pt x="26701" y="2636"/>
                                </a:lnTo>
                                <a:lnTo>
                                  <a:pt x="26701" y="2127"/>
                                </a:lnTo>
                                <a:lnTo>
                                  <a:pt x="26809" y="2127"/>
                                </a:lnTo>
                                <a:lnTo>
                                  <a:pt x="26809" y="2636"/>
                                </a:lnTo>
                                <a:close/>
                                <a:moveTo>
                                  <a:pt x="24709" y="5902"/>
                                </a:moveTo>
                                <a:lnTo>
                                  <a:pt x="24633" y="5902"/>
                                </a:lnTo>
                                <a:lnTo>
                                  <a:pt x="24633" y="5333"/>
                                </a:lnTo>
                                <a:cubicBezTo>
                                  <a:pt x="24633" y="5273"/>
                                  <a:pt x="24625" y="5213"/>
                                  <a:pt x="24617" y="5213"/>
                                </a:cubicBezTo>
                                <a:lnTo>
                                  <a:pt x="24485" y="5213"/>
                                </a:lnTo>
                                <a:cubicBezTo>
                                  <a:pt x="24477" y="5213"/>
                                  <a:pt x="24469" y="5273"/>
                                  <a:pt x="24469" y="5333"/>
                                </a:cubicBezTo>
                                <a:lnTo>
                                  <a:pt x="24469" y="5902"/>
                                </a:lnTo>
                                <a:lnTo>
                                  <a:pt x="24393" y="5902"/>
                                </a:lnTo>
                                <a:cubicBezTo>
                                  <a:pt x="24385" y="5902"/>
                                  <a:pt x="24377" y="5962"/>
                                  <a:pt x="24377" y="6022"/>
                                </a:cubicBezTo>
                                <a:lnTo>
                                  <a:pt x="24377" y="7040"/>
                                </a:lnTo>
                                <a:cubicBezTo>
                                  <a:pt x="24377" y="7100"/>
                                  <a:pt x="24385" y="7160"/>
                                  <a:pt x="24393" y="7160"/>
                                </a:cubicBezTo>
                                <a:lnTo>
                                  <a:pt x="24469" y="7160"/>
                                </a:lnTo>
                                <a:lnTo>
                                  <a:pt x="24469" y="7729"/>
                                </a:lnTo>
                                <a:cubicBezTo>
                                  <a:pt x="24469" y="7789"/>
                                  <a:pt x="24477" y="7849"/>
                                  <a:pt x="24485" y="7849"/>
                                </a:cubicBezTo>
                                <a:lnTo>
                                  <a:pt x="24621" y="7849"/>
                                </a:lnTo>
                                <a:cubicBezTo>
                                  <a:pt x="24629" y="7849"/>
                                  <a:pt x="24637" y="7789"/>
                                  <a:pt x="24637" y="7729"/>
                                </a:cubicBezTo>
                                <a:lnTo>
                                  <a:pt x="24637" y="7160"/>
                                </a:lnTo>
                                <a:lnTo>
                                  <a:pt x="24713" y="7160"/>
                                </a:lnTo>
                                <a:cubicBezTo>
                                  <a:pt x="24721" y="7160"/>
                                  <a:pt x="24729" y="7100"/>
                                  <a:pt x="24729" y="7040"/>
                                </a:cubicBezTo>
                                <a:lnTo>
                                  <a:pt x="24729" y="6022"/>
                                </a:lnTo>
                                <a:cubicBezTo>
                                  <a:pt x="24725" y="5932"/>
                                  <a:pt x="24717" y="5902"/>
                                  <a:pt x="24709" y="5902"/>
                                </a:cubicBezTo>
                                <a:close/>
                                <a:moveTo>
                                  <a:pt x="25977" y="20462"/>
                                </a:moveTo>
                                <a:lnTo>
                                  <a:pt x="25873" y="20462"/>
                                </a:lnTo>
                                <a:lnTo>
                                  <a:pt x="25873" y="19683"/>
                                </a:lnTo>
                                <a:cubicBezTo>
                                  <a:pt x="25873" y="19593"/>
                                  <a:pt x="25865" y="19533"/>
                                  <a:pt x="25853" y="19533"/>
                                </a:cubicBezTo>
                                <a:lnTo>
                                  <a:pt x="25669" y="19533"/>
                                </a:lnTo>
                                <a:cubicBezTo>
                                  <a:pt x="25657" y="19533"/>
                                  <a:pt x="25649" y="19593"/>
                                  <a:pt x="25649" y="19683"/>
                                </a:cubicBezTo>
                                <a:lnTo>
                                  <a:pt x="25649" y="20462"/>
                                </a:lnTo>
                                <a:lnTo>
                                  <a:pt x="25545" y="20462"/>
                                </a:lnTo>
                                <a:cubicBezTo>
                                  <a:pt x="25533" y="20462"/>
                                  <a:pt x="25525" y="20521"/>
                                  <a:pt x="25525" y="20611"/>
                                </a:cubicBezTo>
                                <a:lnTo>
                                  <a:pt x="25525" y="21240"/>
                                </a:lnTo>
                                <a:lnTo>
                                  <a:pt x="25525" y="21240"/>
                                </a:lnTo>
                                <a:lnTo>
                                  <a:pt x="25525" y="21570"/>
                                </a:lnTo>
                                <a:lnTo>
                                  <a:pt x="26005" y="21570"/>
                                </a:lnTo>
                                <a:lnTo>
                                  <a:pt x="26005" y="20611"/>
                                </a:lnTo>
                                <a:cubicBezTo>
                                  <a:pt x="25997" y="20551"/>
                                  <a:pt x="25989" y="20462"/>
                                  <a:pt x="25977" y="20462"/>
                                </a:cubicBezTo>
                                <a:close/>
                                <a:moveTo>
                                  <a:pt x="25029" y="2217"/>
                                </a:moveTo>
                                <a:lnTo>
                                  <a:pt x="24881" y="2217"/>
                                </a:lnTo>
                                <a:cubicBezTo>
                                  <a:pt x="24873" y="2217"/>
                                  <a:pt x="24865" y="2277"/>
                                  <a:pt x="24865" y="2337"/>
                                </a:cubicBezTo>
                                <a:lnTo>
                                  <a:pt x="24865" y="2966"/>
                                </a:lnTo>
                                <a:lnTo>
                                  <a:pt x="24781" y="2966"/>
                                </a:lnTo>
                                <a:cubicBezTo>
                                  <a:pt x="24773" y="2966"/>
                                  <a:pt x="24765" y="3026"/>
                                  <a:pt x="24765" y="3086"/>
                                </a:cubicBezTo>
                                <a:lnTo>
                                  <a:pt x="24765" y="4194"/>
                                </a:lnTo>
                                <a:cubicBezTo>
                                  <a:pt x="24765" y="4254"/>
                                  <a:pt x="24773" y="4314"/>
                                  <a:pt x="24781" y="4314"/>
                                </a:cubicBezTo>
                                <a:lnTo>
                                  <a:pt x="24865" y="4314"/>
                                </a:lnTo>
                                <a:lnTo>
                                  <a:pt x="24865" y="4943"/>
                                </a:lnTo>
                                <a:cubicBezTo>
                                  <a:pt x="24865" y="5003"/>
                                  <a:pt x="24873" y="5063"/>
                                  <a:pt x="24881" y="5063"/>
                                </a:cubicBezTo>
                                <a:lnTo>
                                  <a:pt x="25029" y="5063"/>
                                </a:lnTo>
                                <a:cubicBezTo>
                                  <a:pt x="25037" y="5063"/>
                                  <a:pt x="25045" y="5003"/>
                                  <a:pt x="25045" y="4943"/>
                                </a:cubicBezTo>
                                <a:lnTo>
                                  <a:pt x="25045" y="4314"/>
                                </a:lnTo>
                                <a:lnTo>
                                  <a:pt x="25129" y="4314"/>
                                </a:lnTo>
                                <a:cubicBezTo>
                                  <a:pt x="25137" y="4314"/>
                                  <a:pt x="25145" y="4254"/>
                                  <a:pt x="25145" y="4194"/>
                                </a:cubicBezTo>
                                <a:lnTo>
                                  <a:pt x="25145" y="3086"/>
                                </a:lnTo>
                                <a:cubicBezTo>
                                  <a:pt x="25145" y="3026"/>
                                  <a:pt x="25137" y="2966"/>
                                  <a:pt x="25129" y="2966"/>
                                </a:cubicBezTo>
                                <a:lnTo>
                                  <a:pt x="25045" y="2966"/>
                                </a:lnTo>
                                <a:lnTo>
                                  <a:pt x="25045" y="2337"/>
                                </a:lnTo>
                                <a:cubicBezTo>
                                  <a:pt x="25045" y="2277"/>
                                  <a:pt x="25037" y="2217"/>
                                  <a:pt x="25029" y="2217"/>
                                </a:cubicBezTo>
                                <a:close/>
                                <a:moveTo>
                                  <a:pt x="25129" y="20641"/>
                                </a:moveTo>
                                <a:lnTo>
                                  <a:pt x="25045" y="20641"/>
                                </a:lnTo>
                                <a:lnTo>
                                  <a:pt x="25045" y="20012"/>
                                </a:lnTo>
                                <a:cubicBezTo>
                                  <a:pt x="25045" y="19952"/>
                                  <a:pt x="25037" y="19892"/>
                                  <a:pt x="25029" y="19892"/>
                                </a:cubicBezTo>
                                <a:lnTo>
                                  <a:pt x="24881" y="19892"/>
                                </a:lnTo>
                                <a:cubicBezTo>
                                  <a:pt x="24873" y="19892"/>
                                  <a:pt x="24865" y="19952"/>
                                  <a:pt x="24865" y="20012"/>
                                </a:cubicBezTo>
                                <a:lnTo>
                                  <a:pt x="24865" y="20641"/>
                                </a:lnTo>
                                <a:lnTo>
                                  <a:pt x="24781" y="20641"/>
                                </a:lnTo>
                                <a:cubicBezTo>
                                  <a:pt x="24773" y="20641"/>
                                  <a:pt x="24765" y="20701"/>
                                  <a:pt x="24765" y="20761"/>
                                </a:cubicBezTo>
                                <a:lnTo>
                                  <a:pt x="24765" y="21600"/>
                                </a:lnTo>
                                <a:lnTo>
                                  <a:pt x="25153" y="21600"/>
                                </a:lnTo>
                                <a:lnTo>
                                  <a:pt x="25153" y="20761"/>
                                </a:lnTo>
                                <a:cubicBezTo>
                                  <a:pt x="25149" y="20701"/>
                                  <a:pt x="25141" y="20641"/>
                                  <a:pt x="25129" y="20641"/>
                                </a:cubicBezTo>
                                <a:close/>
                                <a:moveTo>
                                  <a:pt x="25437" y="5003"/>
                                </a:moveTo>
                                <a:lnTo>
                                  <a:pt x="25273" y="5003"/>
                                </a:lnTo>
                                <a:cubicBezTo>
                                  <a:pt x="25261" y="5003"/>
                                  <a:pt x="25253" y="5063"/>
                                  <a:pt x="25253" y="5153"/>
                                </a:cubicBezTo>
                                <a:lnTo>
                                  <a:pt x="25253" y="5872"/>
                                </a:lnTo>
                                <a:lnTo>
                                  <a:pt x="25157" y="5872"/>
                                </a:lnTo>
                                <a:cubicBezTo>
                                  <a:pt x="25145" y="5872"/>
                                  <a:pt x="25137" y="5932"/>
                                  <a:pt x="25137" y="6022"/>
                                </a:cubicBezTo>
                                <a:lnTo>
                                  <a:pt x="25137" y="6591"/>
                                </a:lnTo>
                                <a:lnTo>
                                  <a:pt x="25137" y="6591"/>
                                </a:lnTo>
                                <a:lnTo>
                                  <a:pt x="25137" y="7280"/>
                                </a:lnTo>
                                <a:cubicBezTo>
                                  <a:pt x="25137" y="7370"/>
                                  <a:pt x="25145" y="7430"/>
                                  <a:pt x="25157" y="7430"/>
                                </a:cubicBezTo>
                                <a:lnTo>
                                  <a:pt x="25253" y="7430"/>
                                </a:lnTo>
                                <a:lnTo>
                                  <a:pt x="25253" y="8149"/>
                                </a:lnTo>
                                <a:cubicBezTo>
                                  <a:pt x="25253" y="8239"/>
                                  <a:pt x="25261" y="8298"/>
                                  <a:pt x="25273" y="8298"/>
                                </a:cubicBezTo>
                                <a:lnTo>
                                  <a:pt x="25437" y="8298"/>
                                </a:lnTo>
                                <a:cubicBezTo>
                                  <a:pt x="25449" y="8298"/>
                                  <a:pt x="25457" y="8239"/>
                                  <a:pt x="25457" y="8149"/>
                                </a:cubicBezTo>
                                <a:lnTo>
                                  <a:pt x="25457" y="7430"/>
                                </a:lnTo>
                                <a:lnTo>
                                  <a:pt x="25553" y="7430"/>
                                </a:lnTo>
                                <a:cubicBezTo>
                                  <a:pt x="25565" y="7430"/>
                                  <a:pt x="25573" y="7370"/>
                                  <a:pt x="25573" y="7280"/>
                                </a:cubicBezTo>
                                <a:lnTo>
                                  <a:pt x="25573" y="5992"/>
                                </a:lnTo>
                                <a:cubicBezTo>
                                  <a:pt x="25573" y="5902"/>
                                  <a:pt x="25565" y="5842"/>
                                  <a:pt x="25553" y="5842"/>
                                </a:cubicBezTo>
                                <a:lnTo>
                                  <a:pt x="25457" y="5842"/>
                                </a:lnTo>
                                <a:lnTo>
                                  <a:pt x="25457" y="5123"/>
                                </a:lnTo>
                                <a:cubicBezTo>
                                  <a:pt x="25457" y="5063"/>
                                  <a:pt x="25449" y="5003"/>
                                  <a:pt x="25437" y="5003"/>
                                </a:cubicBezTo>
                                <a:close/>
                                <a:moveTo>
                                  <a:pt x="25849" y="7759"/>
                                </a:moveTo>
                                <a:lnTo>
                                  <a:pt x="25665" y="7759"/>
                                </a:lnTo>
                                <a:cubicBezTo>
                                  <a:pt x="25653" y="7759"/>
                                  <a:pt x="25645" y="7819"/>
                                  <a:pt x="25645" y="7909"/>
                                </a:cubicBezTo>
                                <a:lnTo>
                                  <a:pt x="25645" y="8688"/>
                                </a:lnTo>
                                <a:lnTo>
                                  <a:pt x="25541" y="8688"/>
                                </a:lnTo>
                                <a:cubicBezTo>
                                  <a:pt x="25529" y="8688"/>
                                  <a:pt x="25521" y="8748"/>
                                  <a:pt x="25521" y="8838"/>
                                </a:cubicBezTo>
                                <a:lnTo>
                                  <a:pt x="25521" y="9467"/>
                                </a:lnTo>
                                <a:lnTo>
                                  <a:pt x="25521" y="9467"/>
                                </a:lnTo>
                                <a:lnTo>
                                  <a:pt x="25521" y="10216"/>
                                </a:lnTo>
                                <a:cubicBezTo>
                                  <a:pt x="25521" y="10306"/>
                                  <a:pt x="25529" y="10366"/>
                                  <a:pt x="25541" y="10366"/>
                                </a:cubicBezTo>
                                <a:lnTo>
                                  <a:pt x="25645" y="10366"/>
                                </a:lnTo>
                                <a:lnTo>
                                  <a:pt x="25645" y="11145"/>
                                </a:lnTo>
                                <a:cubicBezTo>
                                  <a:pt x="25645" y="11234"/>
                                  <a:pt x="25653" y="11294"/>
                                  <a:pt x="25665" y="11294"/>
                                </a:cubicBezTo>
                                <a:lnTo>
                                  <a:pt x="25849" y="11294"/>
                                </a:lnTo>
                                <a:cubicBezTo>
                                  <a:pt x="25861" y="11294"/>
                                  <a:pt x="25869" y="11234"/>
                                  <a:pt x="25869" y="11145"/>
                                </a:cubicBezTo>
                                <a:lnTo>
                                  <a:pt x="25869" y="10366"/>
                                </a:lnTo>
                                <a:lnTo>
                                  <a:pt x="25973" y="10366"/>
                                </a:lnTo>
                                <a:cubicBezTo>
                                  <a:pt x="25985" y="10366"/>
                                  <a:pt x="25993" y="10306"/>
                                  <a:pt x="25993" y="10216"/>
                                </a:cubicBezTo>
                                <a:lnTo>
                                  <a:pt x="25993" y="8838"/>
                                </a:lnTo>
                                <a:cubicBezTo>
                                  <a:pt x="25993" y="8748"/>
                                  <a:pt x="25985" y="8688"/>
                                  <a:pt x="25973" y="8688"/>
                                </a:cubicBezTo>
                                <a:lnTo>
                                  <a:pt x="25869" y="8688"/>
                                </a:lnTo>
                                <a:lnTo>
                                  <a:pt x="25869" y="7909"/>
                                </a:lnTo>
                                <a:cubicBezTo>
                                  <a:pt x="25869" y="7849"/>
                                  <a:pt x="25861" y="7759"/>
                                  <a:pt x="25849" y="7759"/>
                                </a:cubicBezTo>
                                <a:close/>
                                <a:moveTo>
                                  <a:pt x="25665" y="17256"/>
                                </a:moveTo>
                                <a:lnTo>
                                  <a:pt x="25849" y="17256"/>
                                </a:lnTo>
                                <a:cubicBezTo>
                                  <a:pt x="25861" y="17256"/>
                                  <a:pt x="25869" y="17196"/>
                                  <a:pt x="25869" y="17106"/>
                                </a:cubicBezTo>
                                <a:lnTo>
                                  <a:pt x="25869" y="16327"/>
                                </a:lnTo>
                                <a:lnTo>
                                  <a:pt x="25973" y="16327"/>
                                </a:lnTo>
                                <a:cubicBezTo>
                                  <a:pt x="25985" y="16327"/>
                                  <a:pt x="25993" y="16267"/>
                                  <a:pt x="25993" y="16178"/>
                                </a:cubicBezTo>
                                <a:lnTo>
                                  <a:pt x="25993" y="14799"/>
                                </a:lnTo>
                                <a:cubicBezTo>
                                  <a:pt x="25993" y="14710"/>
                                  <a:pt x="25985" y="14650"/>
                                  <a:pt x="25973" y="14650"/>
                                </a:cubicBezTo>
                                <a:lnTo>
                                  <a:pt x="25869" y="14650"/>
                                </a:lnTo>
                                <a:lnTo>
                                  <a:pt x="25869" y="13871"/>
                                </a:lnTo>
                                <a:cubicBezTo>
                                  <a:pt x="25869" y="13781"/>
                                  <a:pt x="25861" y="13721"/>
                                  <a:pt x="25849" y="13721"/>
                                </a:cubicBezTo>
                                <a:lnTo>
                                  <a:pt x="25665" y="13721"/>
                                </a:lnTo>
                                <a:cubicBezTo>
                                  <a:pt x="25653" y="13721"/>
                                  <a:pt x="25645" y="13781"/>
                                  <a:pt x="25645" y="13871"/>
                                </a:cubicBezTo>
                                <a:lnTo>
                                  <a:pt x="25645" y="14650"/>
                                </a:lnTo>
                                <a:lnTo>
                                  <a:pt x="25541" y="14650"/>
                                </a:lnTo>
                                <a:cubicBezTo>
                                  <a:pt x="25529" y="14650"/>
                                  <a:pt x="25521" y="14710"/>
                                  <a:pt x="25521" y="14799"/>
                                </a:cubicBezTo>
                                <a:lnTo>
                                  <a:pt x="25521" y="15429"/>
                                </a:lnTo>
                                <a:lnTo>
                                  <a:pt x="25521" y="15429"/>
                                </a:lnTo>
                                <a:lnTo>
                                  <a:pt x="25521" y="16178"/>
                                </a:lnTo>
                                <a:cubicBezTo>
                                  <a:pt x="25521" y="16267"/>
                                  <a:pt x="25529" y="16327"/>
                                  <a:pt x="25541" y="16327"/>
                                </a:cubicBezTo>
                                <a:lnTo>
                                  <a:pt x="25645" y="16327"/>
                                </a:lnTo>
                                <a:lnTo>
                                  <a:pt x="25645" y="17106"/>
                                </a:lnTo>
                                <a:cubicBezTo>
                                  <a:pt x="25645" y="17166"/>
                                  <a:pt x="25653" y="17256"/>
                                  <a:pt x="25665" y="1725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a:graphicData>
                  </a:graphic>
                  <wp14:sizeRelH relativeFrom="margin">
                    <wp14:pctWidth>100000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1BC3773E" id="Shape" o:spid="_x0000_s1026" style="position:absolute;margin-left:0;margin-top:0;width:674.7pt;height:1in;z-index:-251617280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0;mso-width-relative:margin;mso-height-relative:margin;v-text-anchor:middle" coordsize="26989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" path="m24293,14889r-68,l24225,14380v,-60,-8,-120,-16,-120l24089,14260v-8,,-16,60,-16,120l24073,14889r-68,c23997,14889,23989,14949,23989,15009r,899c23989,15968,23997,16028,24005,16028r68,l24073,16537v,60,8,120,16,120l24209,16657v8,,16,-60,16,-120l24225,16028r68,c24301,16028,24309,15968,24309,15908r,-899c24305,14919,24301,14889,24293,14889xm23873,6022r-64,l23809,5542v,-60,-4,-90,-12,-90l23689,5452v-8,,-12,30,-12,90l23677,6022r-64,c23605,6022,23601,6052,23601,6111r,809c23601,6980,23605,7010,23613,7010r64,l23677,7490v,59,4,89,12,89l23797,7579v8,,12,-30,12,-89l23809,7010r64,c23881,7010,23885,6980,23885,6920r,-809c23889,6052,23881,6022,23873,6022xm24293,20761r-68,l24225,20252v,-60,-8,-120,-16,-120l24089,20132v-8,,-16,60,-16,120l24073,20761r-68,c23997,20761,23989,20821,23989,20881r,719l24305,21600r,-719c24305,20821,24301,20761,24293,20761xm24293,9017r-68,l24225,8508v,-60,-8,-120,-16,-120l24089,8388v-8,,-16,60,-16,120l24073,9017r-68,c23997,9017,23989,9077,23989,9137r,899c23989,10096,23997,10156,24005,10156r68,l24073,10665v,60,8,120,16,120l24209,10785v8,,16,-60,16,-120l24225,10156r68,c24301,10156,24309,10096,24309,10036r,-899c24305,9047,24301,9017,24293,9017xm24293,3116r-68,l24225,2606v,-60,-8,-119,-16,-119l24089,2487v-8,,-16,59,-16,119l24073,3116r-68,c23997,3116,23989,3176,23989,3236r,898c23989,4194,23997,4254,24005,4254r68,l24073,4763v,60,8,120,16,120l24209,4883v8,,16,-60,16,-120l24225,4254r68,c24301,4254,24309,4194,24309,4134r,-898c24305,3176,24301,3116,24293,3116xm23873,17825r-64,l23809,17346v,-60,-4,-90,-12,-90l23689,17256v-8,,-12,30,-12,90l23677,17825r-64,c23605,17825,23601,17855,23601,17915r,809c23601,18784,23605,18814,23613,18814r64,l23677,19293v,60,4,90,12,90l23797,19383v8,,12,-30,12,-90l23809,18814r64,c23881,18814,23885,18784,23885,18724r,-809c23889,17855,23881,17825,23873,17825xm23873,11893r-64,l23809,11414v,-60,-4,-90,-12,-90l23689,11324v-8,,-12,30,-12,90l23677,11893r-64,c23605,11893,23601,11923,23601,11983r,809c23601,12852,23605,12882,23613,12882r64,l23677,13361v,60,4,90,12,90l23797,13451v8,,12,-30,12,-90l23809,12882r64,c23881,12882,23885,12852,23885,12792r,-809c23889,11923,23881,11893,23873,11893xm23461,14979r-56,l23405,14560v,-60,-4,-90,-12,-90l23297,14470v-8,,-12,30,-12,90l23285,14979r-56,c23221,14979,23217,15009,23217,15069r,719c23217,15848,23221,15878,23229,15878r56,l23285,16297v,60,4,90,12,90l23393,16387v8,,12,-30,12,-90l23405,15878r56,c23469,15878,23473,15848,23473,15788r,-719c23469,15039,23465,14979,23461,14979xm23461,20881r-56,l23405,20462v,-60,-4,-90,-12,-90l23297,20372v-8,,-12,30,-12,90l23285,20881r-56,c23221,20881,23217,20911,23217,20971r,629l23473,21600r,-629c23469,20911,23465,20881,23461,20881xm23461,9107r-56,l23405,8688v,-60,-4,-90,-12,-90l23297,8598v-8,,-12,30,-12,90l23285,9107r-56,c23221,9107,23217,9137,23217,9197r,719c23217,9976,23221,10006,23229,10006r56,l23285,10426v,59,4,89,12,89l23393,10515v8,,12,-30,12,-89l23405,10006r56,c23469,10006,23473,9976,23473,9916r,-719c23469,9137,23465,9107,23461,9107xm24709,11774r-76,l24633,11204v,-59,-8,-119,-16,-119l24485,11085v-8,,-16,60,-16,119l24469,11774r-76,c24385,11774,24377,11834,24377,11893r,1019c24377,12972,24385,13032,24393,13032r76,l24469,13601v,60,8,120,16,120l24621,13721v8,,16,-60,16,-120l24637,13032r76,c24721,13032,24729,12972,24729,12912r,-1019c24725,11834,24717,11774,24709,11774xm23461,3236r-56,l23405,2816v,-60,-4,-90,-12,-90l23297,2726v-8,,-12,30,-12,90l23285,3236r-56,c23221,3236,23217,3265,23217,3325r,719c23217,4104,23221,4134,23229,4134r56,l23285,4554v,60,4,90,12,90l23393,4644v8,,12,-30,12,-90l23405,4134r56,c23469,4134,23473,4104,23473,4044r,-719c23469,3265,23465,3236,23461,3236xm24709,17705r-76,l24633,17136v,-60,-8,-120,-16,-120l24485,17016v-8,,-16,60,-16,120l24469,17705r-76,c24385,17705,24377,17765,24377,17825r,1019c24377,18904,24385,18964,24393,18964r76,l24469,19533v,60,8,120,16,120l24621,19653v8,,16,-60,16,-120l24637,18964r76,c24721,18964,24729,18904,24729,18844r,-1019c24725,17765,24717,17705,24709,17705xm25273,14110r164,c25449,14110,25457,14050,25457,13961r,-719l25553,13242v12,,20,-60,20,-150l25573,11864v,-90,-8,-150,-20,-150l25457,11714r,-719c25457,10905,25449,10845,25437,10845r-164,c25261,10845,25253,10905,25253,10995r,719l25157,11714v-12,,-20,60,-20,150l25137,12433r,l25137,13122v,90,8,150,20,150l25253,13272r,719c25253,14050,25261,14110,25273,14110xm25573,19054r,-1229c25573,17735,25565,17675,25553,17675r-96,l25457,16956v,-89,-8,-149,-20,-149l25273,16807v-12,,-20,60,-20,149l25253,17675r-96,c25145,17675,25137,17735,25137,17825r,569l25137,18394r,689c25137,19173,25145,19233,25157,19233r96,l25253,19952v,90,8,150,20,150l25437,20102v12,,20,-60,20,-150l25457,19233r96,c25561,19203,25573,19143,25573,19054xm24757,10126v,60,8,120,16,120l24857,10246r,629c24857,10935,24865,10995,24873,10995r148,c25029,10995,25037,10935,25037,10875r,-629l25121,10246v8,,16,-60,16,-120l25137,9017v,-59,-8,-119,-16,-119l25045,8898r,-629c25045,8209,25037,8149,25029,8149r-148,c24873,8149,24865,8209,24865,8269r,629l24781,8898v-8,,-16,60,-16,119l24765,10126r-8,xm24757,15998v,60,8,120,16,120l24857,16118r,629c24857,16807,24865,16867,24873,16867r148,c25029,16867,25037,16807,25037,16747r,-629l25121,16118v8,,16,-60,16,-120l25137,14889v,-60,-8,-120,-16,-120l25045,14769r,-629c25045,14080,25037,14021,25029,14021r-148,c24873,14021,24865,14080,24865,14140r,629l24781,14769v-8,,-16,60,-16,120l24765,15998r-8,xm,l,2238,25253,2127r,150c25253,2367,25261,2427,25273,2427r164,c25449,2427,25457,2367,25457,2277r,-150l25645,2127r,719l25541,2846v-12,,-20,60,-20,150l25521,3625r,l25521,4374v,90,8,150,20,150l25645,4524r,779c25645,5392,25653,5452,25665,5452r184,c25861,5452,25869,5392,25869,5303r,-779l25973,4524v12,,20,-60,20,-150l25993,2996v,-90,-8,-150,-20,-150l25869,2846r,-719l26033,2127r,509c26033,2726,26045,2816,26057,2816r204,l26265,2816r,30l26265,4554v,119,12,209,28,209l26425,4763r,989c26425,5872,26437,5962,26453,5962r184,l26637,7400r-184,c26445,7400,26437,7430,26433,7490r,-1468c26433,5932,26421,5842,26409,5842r-124,l26285,4973v,-90,-12,-180,-24,-180l26057,4793v-12,,-24,90,-24,180l26033,5842r-116,c25905,5842,25893,5932,25893,6022r,1527c25893,7639,25905,7729,25917,7729r116,l26033,8598v,90,12,180,24,180l26261,8778r4,l26265,10455v,120,12,210,28,210l26425,10665r,989c26425,11774,26437,11863,26453,11863r184,l26637,13301r-184,c26445,13301,26437,13331,26433,13391r,-1468c26433,11834,26421,11744,26409,11744r-124,l26285,10785v,-90,-12,-180,-24,-180l26057,10605v-12,,-24,90,-24,180l26033,11654r-116,c25905,11654,25893,11744,25893,11834r,1527c25893,13451,25905,13541,25917,13541r116,l26033,14410v,90,12,180,24,180l26261,14590r4,l26265,16267v,120,12,210,28,210l26425,16477r,989c26425,17586,26437,17675,26453,17675r184,l26637,19113r-184,c26445,19113,26437,19143,26433,19203r,-1528c26433,17586,26421,17496,26409,17496r-124,l26285,16627v,-90,-12,-180,-24,-180l26057,16447v-12,,-24,90,-24,180l26033,17496r-116,c25905,17496,25893,17586,25893,17675r,1528c25893,19293,25905,19383,25917,19383r116,l26033,20252v,90,12,180,24,180l26261,20432r4,l26265,20462r,1108l26861,21570r,-689l26989,20881r,-4943l26861,15938r,-899l26989,15039r,-4943l26861,10096r,-929l26989,9167r,-4943l26861,4224r,-988l26989,3236r,-1139l26989,2097,26989,,,xm26421,2636r-132,l26281,2636r,-30l26281,2097r136,l26417,2636r4,xm26421,8508r-132,l26285,8508r,-839l26401,7669v8,,16,-30,20,-90l26421,8508xm26421,14410r-132,l26285,14410r,-839l26401,13571v8,,16,-30,20,-90l26421,14410xm26421,20282r-132,l26281,20282r,-30l26281,19383r116,c26405,19383,26413,19353,26417,19293r,989l26421,20282xm26809,20282r-108,l26701,19623r108,l26809,20282xm26809,17286r-108,l26701,16507r108,l26809,17286xm26809,14410r-108,l26701,13781r108,l26809,14410xm26809,11444r-108,l26701,10605r108,l26809,11444xm26809,8508r-108,l26701,7879r108,l26809,8508xm26809,5572r-108,l26701,4733r108,l26809,5572xm26809,2636r-108,l26701,2127r108,l26809,2636xm24709,5902r-76,l24633,5333v,-60,-8,-120,-16,-120l24485,5213v-8,,-16,60,-16,120l24469,5902r-76,c24385,5902,24377,5962,24377,6022r,1018c24377,7100,24385,7160,24393,7160r76,l24469,7729v,60,8,120,16,120l24621,7849v8,,16,-60,16,-120l24637,7160r76,c24721,7160,24729,7100,24729,7040r,-1018c24725,5932,24717,5902,24709,5902xm25977,20462r-104,l25873,19683v,-90,-8,-150,-20,-150l25669,19533v-12,,-20,60,-20,150l25649,20462r-104,c25533,20462,25525,20521,25525,20611r,629l25525,21240r,330l26005,21570r,-959c25997,20551,25989,20462,25977,20462xm25029,2217r-148,c24873,2217,24865,2277,24865,2337r,629l24781,2966v-8,,-16,60,-16,120l24765,4194v,60,8,120,16,120l24865,4314r,629c24865,5003,24873,5063,24881,5063r148,c25037,5063,25045,5003,25045,4943r,-629l25129,4314v8,,16,-60,16,-120l25145,3086v,-60,-8,-120,-16,-120l25045,2966r,-629c25045,2277,25037,2217,25029,2217xm25129,20641r-84,l25045,20012v,-60,-8,-120,-16,-120l24881,19892v-8,,-16,60,-16,120l24865,20641r-84,c24773,20641,24765,20701,24765,20761r,839l25153,21600r,-839c25149,20701,25141,20641,25129,20641xm25437,5003r-164,c25261,5003,25253,5063,25253,5153r,719l25157,5872v-12,,-20,60,-20,150l25137,6591r,l25137,7280v,90,8,150,20,150l25253,7430r,719c25253,8239,25261,8298,25273,8298r164,c25449,8298,25457,8239,25457,8149r,-719l25553,7430v12,,20,-60,20,-150l25573,5992v,-90,-8,-150,-20,-150l25457,5842r,-719c25457,5063,25449,5003,25437,5003xm25849,7759r-184,c25653,7759,25645,7819,25645,7909r,779l25541,8688v-12,,-20,60,-20,150l25521,9467r,l25521,10216v,90,8,150,20,150l25645,10366r,779c25645,11234,25653,11294,25665,11294r184,c25861,11294,25869,11234,25869,11145r,-779l25973,10366v12,,20,-60,20,-150l25993,8838v,-90,-8,-150,-20,-150l25869,8688r,-779c25869,7849,25861,7759,25849,7759xm25665,17256r184,c25861,17256,25869,17196,25869,17106r,-779l25973,16327v12,,20,-60,20,-149l25993,14799v,-89,-8,-149,-20,-149l25869,14650r,-779c25869,13781,25861,13721,25849,13721r-184,c25653,13721,25645,13781,25645,13871r,779l25541,14650v-12,,-20,60,-20,149l25521,15429r,l25521,16178v,89,8,149,20,149l25645,16327r,779c25645,17166,25653,17256,25665,17256xe" fillcolor="#60b966 [3205]" stroked="f" strokeweight="1pt">
                  <v:stroke miterlimit="4" joinstyle="miter"/>
                  <v:path arrowok="t" o:extrusionok="f" o:connecttype="custom" o:connectlocs="7712742,630301;7691153,630301;7691153,608753;7686073,603673;7647974,603673;7642894,608753;7642894,630301;7621305,630301;7616225,635381;7616225,673439;7621305,678519;7642894,678519;7642894,700066;7647974,705146;7686073,705146;7691153,700066;7691153,678519;7712742,678519;7717822,673439;7717822,635381;7712742,630301;7579397,254931;7559077,254931;7559077,234611;7555268,230801;7520979,230801;7517169,234611;7517169,254931;7496850,254931;7493040,258699;7493040,292947;7496850,296757;7517169,296757;7517169,317077;7520979,320844;7555268,320844;7559077,317077;7559077,296757;7579397,296757;7583207,292947;7583207,258699;7579397,254931;7712742,878882;7691153,878882;7691153,857335;7686073,852255;7647974,852255;7642894,857335;7642894,878882;7621305,878882;7616225,883962;7616225,914400;7716552,914400;7716552,883962;7712742,878882;7712742,381720;7691153,381720;7691153,360172;7686073,355092;7647974,355092;7642894,360172;7642894,381720;7621305,381720;7616225,386800;7616225,424857;7621305,429937;7642894,429937;7642894,451485;7647974,456565;7686073,456565;7691153,451485;7691153,429937;7712742,429937;7717822,424857;7717822,386800;7712742,381720;7712742,131911;7691153,131911;7691153,110321;7686073,105283;7647974,105283;7642894,110321;7642894,131911;7621305,131911;7616225,136991;7616225,175006;7621305,180086;7642894,180086;7642894,201634;7647974,206714;7686073,206714;7691153,201634;7691153,180086;7712742,180086;7717822,175006;7717822,136991;7712742,131911;7579397,754592;7559077,754592;7559077,734314;7555268,730504;7520979,730504;7517169,734314;7517169,754592;7496850,754592;7493040,758402;7493040,792649;7496850,796459;7517169,796459;7517169,816737;7520979,820547;7555268,820547;7559077,816737;7559077,796459;7579397,796459;7583207,792649;7583207,758402;7579397,754592;7579397,503470;7559077,503470;7559077,483193;7555268,479383;7520979,479383;7517169,483193;7517169,503470;7496850,503470;7493040,507280;7493040,541528;7496850,545338;7517169,545338;7517169,565616;7520979,569426;7555268,569426;7559077,565616;7559077,545338;7579397,545338;7583207,541528;7583207,507280;7579397,503470;7448592,634111;7430812,634111;7430812,616373;7427002,612563;7396523,612563;7392714,616373;7392714,634111;7374934,634111;7371124,637921;7371124,668359;7374934,672169;7392714,672169;7392714,689906;7396523,693716;7427002,693716;7430812,689906;7430812,672169;7448592,672169;7452401,668359;7452401,637921;7448592,634111;7448592,883962;7430812,883962;7430812,866225;7427002,862415;7396523,862415;7392714,866225;7392714,883962;7374934,883962;7371124,887772;7371124,914400;7452401,914400;7452401,887772;7448592,883962;7448592,385530;7430812,385530;7430812,367792;7427002,363982;7396523,363982;7392714,367792;7392714,385530;7374934,385530;7371124,389340;7371124,419777;7374934,423587;7392714,423587;7392714,441367;7396523,445135;7427002,445135;7430812,441367;7430812,423587;7448592,423587;7452401,419777;7452401,389340;7448592,385530;7844817,498433;7820688,498433;7820688,474303;7815608,469265;7773699,469265;7768620,474303;7768620,498433;7744491,498433;7739411,503470;7739411,546608;7744491,551688;7768620,551688;7768620,575776;7773699,580856;7816878,580856;7821958,575776;7821958,551688;7846087,551688;7851167,546608;7851167,503470;7844817,498433;7448592,136991;7430812,136991;7430812,119211;7427002,115401;7396523,115401;7392714,119211;7392714,136991;7374934,136991;7371124,140758;7371124,171196;7374934,175006;7392714,175006;7392714,192786;7396523,196596;7427002,196596;7430812,192786;7430812,175006;7448592,175006;7452401,171196;7452401,140758;7448592,136991;7844817,749512;7820688,749512;7820688,725424;7815608,720344;7773699,720344;7768620,725424;7768620,749512;7744491,749512;7739411,754592;7739411,797729;7744491,802809;7768620,802809;7768620,826897;7773699,831977;7816878,831977;7821958,826897;7821958,802809;7846087,802809;7851167,797729;7851167,754592;7844817,749512;8023880,597323;8075948,597323;8082298,591016;8082298,560578;8112777,560578;8119127,554228;8119127,502243;8112777,495893;8082298,495893;8082298,465455;8075948,459105;8023880,459105;8017530,465455;8017530,495893;7987052,495893;7980702,502243;7980702,526330;7980702,526330;7980702,555498;7987052,561848;8017530,561848;8017530,592286;8023880,597323;8119127,806619;8119127,754592;8112777,748242;8082298,748242;8082298,717804;8075948,711496;8023880,711496;8017530,717804;8017530,748242;7987052,748242;7980702,754592;7980702,778679;7980702,778679;7980702,807847;7987052,814197;8017530,814197;8017530,844635;8023880,850985;8075948,850985;8082298,844635;8082298,814197;8112777,814197;8119127,806619;7860056,428667;7865136,433747;7891805,433747;7891805,460375;7896885,465455;7943873,465455;7948953,460375;7948953,433747;7975622,433747;7980702,428667;7980702,381720;7975622,376682;7951493,376682;7951493,350054;7946413,344974;7899425,344974;7894345,350054;7894345,376682;7867676,376682;7862596,381720;7862596,428667;7860056,428667;7860056,677249;7865136,682329;7891805,682329;7891805,708956;7896885,714036;7943873,714036;7948953,708956;7948953,682329;7975622,682329;7980702,677249;7980702,630301;7975622,625221;7951493,625221;7951493,598593;7946413,593556;7899425,593556;7894345,598593;7894345,625221;7867676,625221;7862596,630301;7862596,677249;7860056,677249;0,0;0,94742;8017530,90043;8017530,96393;8023880,102743;8075948,102743;8082298,96393;8082298,90043;8141986,90043;8141986,120481;8108967,120481;8102617,126831;8102617,153458;8102617,153458;8102617,185166;8108967,191516;8141986,191516;8141986,224494;8148336,230801;8206753,230801;8213103,224494;8213103,191516;8246122,191516;8252472,185166;8252472,126831;8246122,120481;8213103,120481;8213103,90043;8265171,90043;8265171,111591;8272791,119211;8337559,119211;8338829,119211;8338829,120481;8338829,192786;8347718,201634;8389627,201634;8389627,243501;8398516,252391;8456934,252391;8456934,313267;8398516,313267;8392167,317077;8392167,254931;8384547,247311;8345178,247311;8345178,210524;8337559,202904;8272791,202904;8265171,210524;8265171,247311;8228343,247311;8220723,254931;8220723,319574;8228343,327194;8265171,327194;8265171,363982;8272791,371602;8337559,371602;8338829,371602;8338829,442595;8347718,451485;8389627,451485;8389627,493353;8398516,502200;8456934,502200;8456934,563076;8398516,563076;8392167,566886;8392167,504740;8384547,497163;8345178,497163;8345178,456565;8337559,448945;8272791,448945;8265171,456565;8265171,493353;8228343,493353;8220723,500973;8220723,565616;8228343,573236;8265171,573236;8265171,610023;8272791,617643;8337559,617643;8338829,617643;8338829,688636;8347718,697526;8389627,697526;8389627,739394;8398516,748242;8456934,748242;8456934,809117;8398516,809117;8392167,812927;8392167,748242;8384547,740664;8345178,740664;8345178,703876;8337559,696256;8272791,696256;8265171,703876;8265171,740664;8228343,740664;8220723,748242;8220723,812927;8228343,820547;8265171,820547;8265171,857335;8272791,864955;8337559,864955;8338829,864955;8338829,866225;8338829,913130;8528052,913130;8528052,883962;8568690,883962;8568690,674709;8528052,674709;8528052,636651;8568690,636651;8568690,427397;8528052,427397;8528052,388070;8568690,388070;8568690,178816;8528052,178816;8528052,136991;8568690,136991;8568690,88773;8568690,88773;8568690,0;0,0;8388357,111591;8346448,111591;8343908,111591;8343908,110321;8343908,88773;8387087,88773;8387087,111591;8388357,111591;8388357,360172;8346448,360172;8345178,360172;8345178,324654;8382007,324654;8388357,320844;8388357,360172;8388357,610023;8346448,610023;8345178,610023;8345178,574506;8382007,574506;8388357,570696;8388357,610023;8388357,858605;8346448,858605;8343908,858605;8343908,857335;8343908,820547;8380737,820547;8387087,816737;8387087,858605;8388357,858605;8511542,858605;8477253,858605;8477253,830707;8511542,830707;8511542,858605;8511542,731774;8477253,731774;8477253,698796;8511542,698796;8511542,731774;8511542,610023;8477253,610023;8477253,583396;8511542,583396;8511542,610023;8511542,484463;8477253,484463;8477253,448945;8511542,448945;8511542,484463;8511542,360172;8477253,360172;8477253,333544;8511542,333544;8511542,360172;8511542,235881;8477253,235881;8477253,200364;8511542,200364;8511542,235881;8511542,111591;8477253,111591;8477253,90043;8511542,90043;8511542,111591;7844817,249851;7820688,249851;7820688,225764;7815608,220684;7773699,220684;7768620,225764;7768620,249851;7744491,249851;7739411,254931;7739411,298027;7744491,303107;7768620,303107;7768620,327194;7773699,332274;7816878,332274;7821958,327194;7821958,303107;7846087,303107;7851167,298027;7851167,254931;7844817,249851;8247392,866225;8214373,866225;8214373,833247;8208023,826897;8149606,826897;8143256,833247;8143256,866225;8110237,866225;8103887,872532;8103887,899160;8103887,899160;8103887,913130;8256282,913130;8256282,872532;8247392,866225;7946413,93853;7899425,93853;7894345,98933;7894345,125561;7867676,125561;7862596,130641;7862596,177546;7867676,182626;7894345,182626;7894345,209254;7899425,214334;7946413,214334;7951493,209254;7951493,182626;7978162,182626;7983242,177546;7983242,130641;7978162,125561;7951493,125561;7951493,98933;7946413,93853;7978162,873802;7951493,873802;7951493,847175;7946413,842095;7899425,842095;7894345,847175;7894345,873802;7867676,873802;7862596,878882;7862596,914400;7985782,914400;7985782,878882;7978162,873802;8075948,211794;8023880,211794;8017530,218144;8017530,248581;7987052,248581;7980702,254931;7980702,279019;7980702,279019;7980702,308187;7987052,314537;8017530,314537;8017530,344974;8023880,351282;8075948,351282;8082298,344974;8082298,314537;8112777,314537;8119127,308187;8119127,253661;8112777,247311;8082298,247311;8082298,216874;8075948,211794;8206753,328464;8148336,328464;8141986,334814;8141986,367792;8108967,367792;8102617,374142;8102617,400770;8102617,400770;8102617,432477;8108967,438827;8141986,438827;8141986,471805;8148336,478113;8206753,478113;8213103,471805;8213103,438827;8246122,438827;8252472,432477;8252472,374142;8246122,367792;8213103,367792;8213103,334814;8206753,328464;8148336,730504;8206753,730504;8213103,724154;8213103,691176;8246122,691176;8252472,684869;8252472,626491;8246122,620183;8213103,620183;8213103,587206;8206753,580856;8148336,580856;8141986,587206;8141986,620183;8108967,620183;8102617,626491;8102617,653161;8102617,653161;8102617,684869;8108967,691176;8141986,691176;8141986,724154;8148336,73050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w10:wrap anchorx="margin" anchory="page"/>
                </v:shape>
              </w:pict>
            </mc:Fallback>
          </mc:AlternateContent>
        </w:r>
        <w:r w:rsidR="005235DF" w:rsidRPr="00495014">
          <w:rPr>
            <w:noProof/>
            <w:lang w:eastAsia="en-AU"/>
          </w:rPr>
          <mc:AlternateContent>
            <mc:Choice Requires="wps">
              <w:drawing>
                <wp:anchor distT="0" distB="0" distL="114300" distR="114300" simplePos="0" relativeHeight="251698176" behindDoc="1" locked="0" layoutInCell="1" allowOverlap="1" wp14:anchorId="18230F98" wp14:editId="141A024E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8562340" cy="859536"/>
                  <wp:effectExtent l="0" t="0" r="6350" b="0"/>
                  <wp:wrapNone/>
                  <wp:docPr id="195" name="Rectangl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8562340" cy="859536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a:graphicData>
                  </a:graphic>
                  <wp14:sizeRelH relativeFrom="margin">
                    <wp14:pctWidth>100000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7C232461" id="Rectangle" o:spid="_x0000_s1026" style="position:absolute;margin-left:0;margin-top:0;width:674.2pt;height:67.7pt;z-index:-251618304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" fillcolor="#264d2b [3204]" stroked="f" strokeweight="1pt">
                  <v:stroke miterlimit="4"/>
                  <v:textbox inset="3pt,3pt,3pt,3pt"/>
                  <w10:wrap anchorx="margin" anchory="page"/>
                </v:rect>
              </w:pict>
            </mc:Fallback>
          </mc:AlternateContent>
        </w:r>
        <w:r w:rsidR="005235DF">
          <w:fldChar w:fldCharType="begin"/>
        </w:r>
        <w:r w:rsidR="005235DF">
          <w:instrText xml:space="preserve"> PAGE   \* MERGEFORMAT </w:instrText>
        </w:r>
        <w:r w:rsidR="005235DF">
          <w:fldChar w:fldCharType="separate"/>
        </w:r>
        <w:r w:rsidR="005235DF">
          <w:rPr>
            <w:noProof/>
          </w:rPr>
          <w:t>15</w:t>
        </w:r>
        <w:r w:rsidR="005235DF">
          <w:rPr>
            <w:noProof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B132C7" w14:textId="77777777" w:rsidR="005235DF" w:rsidRDefault="00000000" w:rsidP="001900D7">
    <w:pPr>
      <w:pStyle w:val="Footer"/>
      <w:jc w:val="center"/>
    </w:pPr>
    <w:sdt>
      <w:sdtPr>
        <w:id w:val="-107989582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5235DF">
          <w:rPr>
            <w:noProof/>
          </w:rPr>
          <mc:AlternateContent>
            <mc:Choice Requires="wpg">
              <w:drawing>
                <wp:anchor distT="0" distB="0" distL="114300" distR="114300" simplePos="0" relativeHeight="251725824" behindDoc="1" locked="0" layoutInCell="1" allowOverlap="1" wp14:anchorId="0AC19A12" wp14:editId="4040491B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6858000" cy="923544"/>
                  <wp:effectExtent l="0" t="0" r="0" b="0"/>
                  <wp:wrapNone/>
                  <wp:docPr id="26" name="Group 26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858000" cy="923544"/>
                            <a:chOff x="0" y="0"/>
                            <a:chExt cx="6858000" cy="924560"/>
                          </a:xfrm>
                        </wpg:grpSpPr>
                        <wps:wsp>
                          <wps:cNvPr id="35" name="Rectangle"/>
                          <wps:cNvSpPr/>
                          <wps:spPr>
                            <a:xfrm>
                              <a:off x="0" y="60960"/>
                              <a:ext cx="6858000" cy="8636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40" name="Shape"/>
                          <wps:cNvSpPr/>
                          <wps:spPr>
                            <a:xfrm>
                              <a:off x="0" y="0"/>
                              <a:ext cx="6858000" cy="91567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8904" y="14889"/>
                                  </a:moveTo>
                                  <a:lnTo>
                                    <a:pt x="18836" y="14889"/>
                                  </a:lnTo>
                                  <a:lnTo>
                                    <a:pt x="18836" y="14380"/>
                                  </a:lnTo>
                                  <a:cubicBezTo>
                                    <a:pt x="18836" y="14320"/>
                                    <a:pt x="18828" y="14260"/>
                                    <a:pt x="18820" y="14260"/>
                                  </a:cubicBezTo>
                                  <a:lnTo>
                                    <a:pt x="18700" y="14260"/>
                                  </a:lnTo>
                                  <a:cubicBezTo>
                                    <a:pt x="18692" y="14260"/>
                                    <a:pt x="18684" y="14320"/>
                                    <a:pt x="18684" y="14380"/>
                                  </a:cubicBezTo>
                                  <a:lnTo>
                                    <a:pt x="18684" y="14889"/>
                                  </a:lnTo>
                                  <a:lnTo>
                                    <a:pt x="18616" y="14889"/>
                                  </a:lnTo>
                                  <a:cubicBezTo>
                                    <a:pt x="18608" y="14889"/>
                                    <a:pt x="18600" y="14949"/>
                                    <a:pt x="18600" y="15009"/>
                                  </a:cubicBezTo>
                                  <a:lnTo>
                                    <a:pt x="18600" y="15908"/>
                                  </a:lnTo>
                                  <a:cubicBezTo>
                                    <a:pt x="18600" y="15968"/>
                                    <a:pt x="18608" y="16028"/>
                                    <a:pt x="18616" y="16028"/>
                                  </a:cubicBezTo>
                                  <a:lnTo>
                                    <a:pt x="18684" y="16028"/>
                                  </a:lnTo>
                                  <a:lnTo>
                                    <a:pt x="18684" y="16537"/>
                                  </a:lnTo>
                                  <a:cubicBezTo>
                                    <a:pt x="18684" y="16597"/>
                                    <a:pt x="18692" y="16657"/>
                                    <a:pt x="18700" y="16657"/>
                                  </a:cubicBezTo>
                                  <a:lnTo>
                                    <a:pt x="18820" y="16657"/>
                                  </a:lnTo>
                                  <a:cubicBezTo>
                                    <a:pt x="18828" y="16657"/>
                                    <a:pt x="18836" y="16597"/>
                                    <a:pt x="18836" y="16537"/>
                                  </a:cubicBezTo>
                                  <a:lnTo>
                                    <a:pt x="18836" y="16028"/>
                                  </a:lnTo>
                                  <a:lnTo>
                                    <a:pt x="18904" y="16028"/>
                                  </a:lnTo>
                                  <a:cubicBezTo>
                                    <a:pt x="18912" y="16028"/>
                                    <a:pt x="18920" y="15968"/>
                                    <a:pt x="18920" y="15908"/>
                                  </a:cubicBezTo>
                                  <a:lnTo>
                                    <a:pt x="18920" y="15009"/>
                                  </a:lnTo>
                                  <a:cubicBezTo>
                                    <a:pt x="18916" y="14919"/>
                                    <a:pt x="18912" y="14889"/>
                                    <a:pt x="18904" y="14889"/>
                                  </a:cubicBezTo>
                                  <a:close/>
                                  <a:moveTo>
                                    <a:pt x="18484" y="6022"/>
                                  </a:moveTo>
                                  <a:lnTo>
                                    <a:pt x="18420" y="6022"/>
                                  </a:lnTo>
                                  <a:lnTo>
                                    <a:pt x="18420" y="5542"/>
                                  </a:lnTo>
                                  <a:cubicBezTo>
                                    <a:pt x="18420" y="5482"/>
                                    <a:pt x="18416" y="5452"/>
                                    <a:pt x="18408" y="5452"/>
                                  </a:cubicBezTo>
                                  <a:lnTo>
                                    <a:pt x="18300" y="5452"/>
                                  </a:lnTo>
                                  <a:cubicBezTo>
                                    <a:pt x="18292" y="5452"/>
                                    <a:pt x="18288" y="5482"/>
                                    <a:pt x="18288" y="5542"/>
                                  </a:cubicBezTo>
                                  <a:lnTo>
                                    <a:pt x="18288" y="6022"/>
                                  </a:lnTo>
                                  <a:lnTo>
                                    <a:pt x="18224" y="6022"/>
                                  </a:lnTo>
                                  <a:cubicBezTo>
                                    <a:pt x="18216" y="6022"/>
                                    <a:pt x="18212" y="6052"/>
                                    <a:pt x="18212" y="6111"/>
                                  </a:cubicBezTo>
                                  <a:lnTo>
                                    <a:pt x="18212" y="6920"/>
                                  </a:lnTo>
                                  <a:cubicBezTo>
                                    <a:pt x="18212" y="6980"/>
                                    <a:pt x="18216" y="7010"/>
                                    <a:pt x="18224" y="7010"/>
                                  </a:cubicBezTo>
                                  <a:lnTo>
                                    <a:pt x="18288" y="7010"/>
                                  </a:lnTo>
                                  <a:lnTo>
                                    <a:pt x="18288" y="7490"/>
                                  </a:lnTo>
                                  <a:cubicBezTo>
                                    <a:pt x="18288" y="7549"/>
                                    <a:pt x="18292" y="7579"/>
                                    <a:pt x="18300" y="7579"/>
                                  </a:cubicBezTo>
                                  <a:lnTo>
                                    <a:pt x="18408" y="7579"/>
                                  </a:lnTo>
                                  <a:cubicBezTo>
                                    <a:pt x="18416" y="7579"/>
                                    <a:pt x="18420" y="7549"/>
                                    <a:pt x="18420" y="7490"/>
                                  </a:cubicBezTo>
                                  <a:lnTo>
                                    <a:pt x="18420" y="7010"/>
                                  </a:lnTo>
                                  <a:lnTo>
                                    <a:pt x="18484" y="7010"/>
                                  </a:lnTo>
                                  <a:cubicBezTo>
                                    <a:pt x="18492" y="7010"/>
                                    <a:pt x="18496" y="6980"/>
                                    <a:pt x="18496" y="6920"/>
                                  </a:cubicBezTo>
                                  <a:lnTo>
                                    <a:pt x="18496" y="6111"/>
                                  </a:lnTo>
                                  <a:cubicBezTo>
                                    <a:pt x="18500" y="6052"/>
                                    <a:pt x="18492" y="6022"/>
                                    <a:pt x="18484" y="6022"/>
                                  </a:cubicBezTo>
                                  <a:close/>
                                  <a:moveTo>
                                    <a:pt x="18904" y="20761"/>
                                  </a:moveTo>
                                  <a:lnTo>
                                    <a:pt x="18836" y="20761"/>
                                  </a:lnTo>
                                  <a:lnTo>
                                    <a:pt x="18836" y="20252"/>
                                  </a:lnTo>
                                  <a:cubicBezTo>
                                    <a:pt x="18836" y="20192"/>
                                    <a:pt x="18828" y="20132"/>
                                    <a:pt x="18820" y="20132"/>
                                  </a:cubicBezTo>
                                  <a:lnTo>
                                    <a:pt x="18700" y="20132"/>
                                  </a:lnTo>
                                  <a:cubicBezTo>
                                    <a:pt x="18692" y="20132"/>
                                    <a:pt x="18684" y="20192"/>
                                    <a:pt x="18684" y="20252"/>
                                  </a:cubicBezTo>
                                  <a:lnTo>
                                    <a:pt x="18684" y="20761"/>
                                  </a:lnTo>
                                  <a:lnTo>
                                    <a:pt x="18616" y="20761"/>
                                  </a:lnTo>
                                  <a:cubicBezTo>
                                    <a:pt x="18608" y="20761"/>
                                    <a:pt x="18600" y="20821"/>
                                    <a:pt x="18600" y="20881"/>
                                  </a:cubicBezTo>
                                  <a:lnTo>
                                    <a:pt x="18600" y="21600"/>
                                  </a:lnTo>
                                  <a:lnTo>
                                    <a:pt x="18916" y="21600"/>
                                  </a:lnTo>
                                  <a:lnTo>
                                    <a:pt x="18916" y="20881"/>
                                  </a:lnTo>
                                  <a:cubicBezTo>
                                    <a:pt x="18916" y="20821"/>
                                    <a:pt x="18912" y="20761"/>
                                    <a:pt x="18904" y="20761"/>
                                  </a:cubicBezTo>
                                  <a:close/>
                                  <a:moveTo>
                                    <a:pt x="18904" y="9017"/>
                                  </a:moveTo>
                                  <a:lnTo>
                                    <a:pt x="18836" y="9017"/>
                                  </a:lnTo>
                                  <a:lnTo>
                                    <a:pt x="18836" y="8508"/>
                                  </a:lnTo>
                                  <a:cubicBezTo>
                                    <a:pt x="18836" y="8448"/>
                                    <a:pt x="18828" y="8388"/>
                                    <a:pt x="18820" y="8388"/>
                                  </a:cubicBezTo>
                                  <a:lnTo>
                                    <a:pt x="18700" y="8388"/>
                                  </a:lnTo>
                                  <a:cubicBezTo>
                                    <a:pt x="18692" y="8388"/>
                                    <a:pt x="18684" y="8448"/>
                                    <a:pt x="18684" y="8508"/>
                                  </a:cubicBezTo>
                                  <a:lnTo>
                                    <a:pt x="18684" y="9017"/>
                                  </a:lnTo>
                                  <a:lnTo>
                                    <a:pt x="18616" y="9017"/>
                                  </a:lnTo>
                                  <a:cubicBezTo>
                                    <a:pt x="18608" y="9017"/>
                                    <a:pt x="18600" y="9077"/>
                                    <a:pt x="18600" y="9137"/>
                                  </a:cubicBezTo>
                                  <a:lnTo>
                                    <a:pt x="18600" y="10036"/>
                                  </a:lnTo>
                                  <a:cubicBezTo>
                                    <a:pt x="18600" y="10096"/>
                                    <a:pt x="18608" y="10156"/>
                                    <a:pt x="18616" y="10156"/>
                                  </a:cubicBezTo>
                                  <a:lnTo>
                                    <a:pt x="18684" y="10156"/>
                                  </a:lnTo>
                                  <a:lnTo>
                                    <a:pt x="18684" y="10665"/>
                                  </a:lnTo>
                                  <a:cubicBezTo>
                                    <a:pt x="18684" y="10725"/>
                                    <a:pt x="18692" y="10785"/>
                                    <a:pt x="18700" y="10785"/>
                                  </a:cubicBezTo>
                                  <a:lnTo>
                                    <a:pt x="18820" y="10785"/>
                                  </a:lnTo>
                                  <a:cubicBezTo>
                                    <a:pt x="18828" y="10785"/>
                                    <a:pt x="18836" y="10725"/>
                                    <a:pt x="18836" y="10665"/>
                                  </a:cubicBezTo>
                                  <a:lnTo>
                                    <a:pt x="18836" y="10156"/>
                                  </a:lnTo>
                                  <a:lnTo>
                                    <a:pt x="18904" y="10156"/>
                                  </a:lnTo>
                                  <a:cubicBezTo>
                                    <a:pt x="18912" y="10156"/>
                                    <a:pt x="18920" y="10096"/>
                                    <a:pt x="18920" y="10036"/>
                                  </a:cubicBezTo>
                                  <a:lnTo>
                                    <a:pt x="18920" y="9137"/>
                                  </a:lnTo>
                                  <a:cubicBezTo>
                                    <a:pt x="18916" y="9047"/>
                                    <a:pt x="18912" y="9017"/>
                                    <a:pt x="18904" y="9017"/>
                                  </a:cubicBezTo>
                                  <a:close/>
                                  <a:moveTo>
                                    <a:pt x="18904" y="3116"/>
                                  </a:moveTo>
                                  <a:lnTo>
                                    <a:pt x="18836" y="3116"/>
                                  </a:lnTo>
                                  <a:lnTo>
                                    <a:pt x="18836" y="2606"/>
                                  </a:lnTo>
                                  <a:cubicBezTo>
                                    <a:pt x="18836" y="2546"/>
                                    <a:pt x="18828" y="2487"/>
                                    <a:pt x="18820" y="2487"/>
                                  </a:cubicBezTo>
                                  <a:lnTo>
                                    <a:pt x="18700" y="2487"/>
                                  </a:lnTo>
                                  <a:cubicBezTo>
                                    <a:pt x="18692" y="2487"/>
                                    <a:pt x="18684" y="2546"/>
                                    <a:pt x="18684" y="2606"/>
                                  </a:cubicBezTo>
                                  <a:lnTo>
                                    <a:pt x="18684" y="3116"/>
                                  </a:lnTo>
                                  <a:lnTo>
                                    <a:pt x="18616" y="3116"/>
                                  </a:lnTo>
                                  <a:cubicBezTo>
                                    <a:pt x="18608" y="3116"/>
                                    <a:pt x="18600" y="3176"/>
                                    <a:pt x="18600" y="3236"/>
                                  </a:cubicBezTo>
                                  <a:lnTo>
                                    <a:pt x="18600" y="4134"/>
                                  </a:lnTo>
                                  <a:cubicBezTo>
                                    <a:pt x="18600" y="4194"/>
                                    <a:pt x="18608" y="4254"/>
                                    <a:pt x="18616" y="4254"/>
                                  </a:cubicBezTo>
                                  <a:lnTo>
                                    <a:pt x="18684" y="4254"/>
                                  </a:lnTo>
                                  <a:lnTo>
                                    <a:pt x="18684" y="4763"/>
                                  </a:lnTo>
                                  <a:cubicBezTo>
                                    <a:pt x="18684" y="4823"/>
                                    <a:pt x="18692" y="4883"/>
                                    <a:pt x="18700" y="4883"/>
                                  </a:cubicBezTo>
                                  <a:lnTo>
                                    <a:pt x="18820" y="4883"/>
                                  </a:lnTo>
                                  <a:cubicBezTo>
                                    <a:pt x="18828" y="4883"/>
                                    <a:pt x="18836" y="4823"/>
                                    <a:pt x="18836" y="4763"/>
                                  </a:cubicBezTo>
                                  <a:lnTo>
                                    <a:pt x="18836" y="4254"/>
                                  </a:lnTo>
                                  <a:lnTo>
                                    <a:pt x="18904" y="4254"/>
                                  </a:lnTo>
                                  <a:cubicBezTo>
                                    <a:pt x="18912" y="4254"/>
                                    <a:pt x="18920" y="4194"/>
                                    <a:pt x="18920" y="4134"/>
                                  </a:cubicBezTo>
                                  <a:lnTo>
                                    <a:pt x="18920" y="3236"/>
                                  </a:lnTo>
                                  <a:cubicBezTo>
                                    <a:pt x="18916" y="3176"/>
                                    <a:pt x="18912" y="3116"/>
                                    <a:pt x="18904" y="3116"/>
                                  </a:cubicBezTo>
                                  <a:close/>
                                  <a:moveTo>
                                    <a:pt x="18484" y="17825"/>
                                  </a:moveTo>
                                  <a:lnTo>
                                    <a:pt x="18420" y="17825"/>
                                  </a:lnTo>
                                  <a:lnTo>
                                    <a:pt x="18420" y="17346"/>
                                  </a:lnTo>
                                  <a:cubicBezTo>
                                    <a:pt x="18420" y="17286"/>
                                    <a:pt x="18416" y="17256"/>
                                    <a:pt x="18408" y="17256"/>
                                  </a:cubicBezTo>
                                  <a:lnTo>
                                    <a:pt x="18300" y="17256"/>
                                  </a:lnTo>
                                  <a:cubicBezTo>
                                    <a:pt x="18292" y="17256"/>
                                    <a:pt x="18288" y="17286"/>
                                    <a:pt x="18288" y="17346"/>
                                  </a:cubicBezTo>
                                  <a:lnTo>
                                    <a:pt x="18288" y="17825"/>
                                  </a:lnTo>
                                  <a:lnTo>
                                    <a:pt x="18224" y="17825"/>
                                  </a:lnTo>
                                  <a:cubicBezTo>
                                    <a:pt x="18216" y="17825"/>
                                    <a:pt x="18212" y="17855"/>
                                    <a:pt x="18212" y="17915"/>
                                  </a:cubicBezTo>
                                  <a:lnTo>
                                    <a:pt x="18212" y="18724"/>
                                  </a:lnTo>
                                  <a:cubicBezTo>
                                    <a:pt x="18212" y="18784"/>
                                    <a:pt x="18216" y="18814"/>
                                    <a:pt x="18224" y="18814"/>
                                  </a:cubicBezTo>
                                  <a:lnTo>
                                    <a:pt x="18288" y="18814"/>
                                  </a:lnTo>
                                  <a:lnTo>
                                    <a:pt x="18288" y="19293"/>
                                  </a:lnTo>
                                  <a:cubicBezTo>
                                    <a:pt x="18288" y="19353"/>
                                    <a:pt x="18292" y="19383"/>
                                    <a:pt x="18300" y="19383"/>
                                  </a:cubicBezTo>
                                  <a:lnTo>
                                    <a:pt x="18408" y="19383"/>
                                  </a:lnTo>
                                  <a:cubicBezTo>
                                    <a:pt x="18416" y="19383"/>
                                    <a:pt x="18420" y="19353"/>
                                    <a:pt x="18420" y="19293"/>
                                  </a:cubicBezTo>
                                  <a:lnTo>
                                    <a:pt x="18420" y="18814"/>
                                  </a:lnTo>
                                  <a:lnTo>
                                    <a:pt x="18484" y="18814"/>
                                  </a:lnTo>
                                  <a:cubicBezTo>
                                    <a:pt x="18492" y="18814"/>
                                    <a:pt x="18496" y="18784"/>
                                    <a:pt x="18496" y="18724"/>
                                  </a:cubicBezTo>
                                  <a:lnTo>
                                    <a:pt x="18496" y="17915"/>
                                  </a:lnTo>
                                  <a:cubicBezTo>
                                    <a:pt x="18500" y="17855"/>
                                    <a:pt x="18492" y="17825"/>
                                    <a:pt x="18484" y="17825"/>
                                  </a:cubicBezTo>
                                  <a:close/>
                                  <a:moveTo>
                                    <a:pt x="18484" y="11893"/>
                                  </a:moveTo>
                                  <a:lnTo>
                                    <a:pt x="18420" y="11893"/>
                                  </a:lnTo>
                                  <a:lnTo>
                                    <a:pt x="18420" y="11414"/>
                                  </a:lnTo>
                                  <a:cubicBezTo>
                                    <a:pt x="18420" y="11354"/>
                                    <a:pt x="18416" y="11324"/>
                                    <a:pt x="18408" y="11324"/>
                                  </a:cubicBezTo>
                                  <a:lnTo>
                                    <a:pt x="18300" y="11324"/>
                                  </a:lnTo>
                                  <a:cubicBezTo>
                                    <a:pt x="18292" y="11324"/>
                                    <a:pt x="18288" y="11354"/>
                                    <a:pt x="18288" y="11414"/>
                                  </a:cubicBezTo>
                                  <a:lnTo>
                                    <a:pt x="18288" y="11893"/>
                                  </a:lnTo>
                                  <a:lnTo>
                                    <a:pt x="18224" y="11893"/>
                                  </a:lnTo>
                                  <a:cubicBezTo>
                                    <a:pt x="18216" y="11893"/>
                                    <a:pt x="18212" y="11923"/>
                                    <a:pt x="18212" y="11983"/>
                                  </a:cubicBezTo>
                                  <a:lnTo>
                                    <a:pt x="18212" y="12792"/>
                                  </a:lnTo>
                                  <a:cubicBezTo>
                                    <a:pt x="18212" y="12852"/>
                                    <a:pt x="18216" y="12882"/>
                                    <a:pt x="18224" y="12882"/>
                                  </a:cubicBezTo>
                                  <a:lnTo>
                                    <a:pt x="18288" y="12882"/>
                                  </a:lnTo>
                                  <a:lnTo>
                                    <a:pt x="18288" y="13361"/>
                                  </a:lnTo>
                                  <a:cubicBezTo>
                                    <a:pt x="18288" y="13421"/>
                                    <a:pt x="18292" y="13451"/>
                                    <a:pt x="18300" y="13451"/>
                                  </a:cubicBezTo>
                                  <a:lnTo>
                                    <a:pt x="18408" y="13451"/>
                                  </a:lnTo>
                                  <a:cubicBezTo>
                                    <a:pt x="18416" y="13451"/>
                                    <a:pt x="18420" y="13421"/>
                                    <a:pt x="18420" y="13361"/>
                                  </a:cubicBezTo>
                                  <a:lnTo>
                                    <a:pt x="18420" y="12882"/>
                                  </a:lnTo>
                                  <a:lnTo>
                                    <a:pt x="18484" y="12882"/>
                                  </a:lnTo>
                                  <a:cubicBezTo>
                                    <a:pt x="18492" y="12882"/>
                                    <a:pt x="18496" y="12852"/>
                                    <a:pt x="18496" y="12792"/>
                                  </a:cubicBezTo>
                                  <a:lnTo>
                                    <a:pt x="18496" y="11983"/>
                                  </a:lnTo>
                                  <a:cubicBezTo>
                                    <a:pt x="18500" y="11923"/>
                                    <a:pt x="18492" y="11893"/>
                                    <a:pt x="18484" y="11893"/>
                                  </a:cubicBezTo>
                                  <a:close/>
                                  <a:moveTo>
                                    <a:pt x="18072" y="14979"/>
                                  </a:moveTo>
                                  <a:lnTo>
                                    <a:pt x="18016" y="14979"/>
                                  </a:lnTo>
                                  <a:lnTo>
                                    <a:pt x="18016" y="14560"/>
                                  </a:lnTo>
                                  <a:cubicBezTo>
                                    <a:pt x="18016" y="14500"/>
                                    <a:pt x="18012" y="14470"/>
                                    <a:pt x="18004" y="14470"/>
                                  </a:cubicBezTo>
                                  <a:lnTo>
                                    <a:pt x="17908" y="14470"/>
                                  </a:lnTo>
                                  <a:cubicBezTo>
                                    <a:pt x="17900" y="14470"/>
                                    <a:pt x="17896" y="14500"/>
                                    <a:pt x="17896" y="14560"/>
                                  </a:cubicBezTo>
                                  <a:lnTo>
                                    <a:pt x="17896" y="14979"/>
                                  </a:lnTo>
                                  <a:lnTo>
                                    <a:pt x="17840" y="14979"/>
                                  </a:lnTo>
                                  <a:cubicBezTo>
                                    <a:pt x="17832" y="14979"/>
                                    <a:pt x="17828" y="15009"/>
                                    <a:pt x="17828" y="15069"/>
                                  </a:cubicBezTo>
                                  <a:lnTo>
                                    <a:pt x="17828" y="15788"/>
                                  </a:lnTo>
                                  <a:cubicBezTo>
                                    <a:pt x="17828" y="15848"/>
                                    <a:pt x="17832" y="15878"/>
                                    <a:pt x="17840" y="15878"/>
                                  </a:cubicBezTo>
                                  <a:lnTo>
                                    <a:pt x="17896" y="15878"/>
                                  </a:lnTo>
                                  <a:lnTo>
                                    <a:pt x="17896" y="16297"/>
                                  </a:lnTo>
                                  <a:cubicBezTo>
                                    <a:pt x="17896" y="16357"/>
                                    <a:pt x="17900" y="16387"/>
                                    <a:pt x="17908" y="16387"/>
                                  </a:cubicBezTo>
                                  <a:lnTo>
                                    <a:pt x="18004" y="16387"/>
                                  </a:lnTo>
                                  <a:cubicBezTo>
                                    <a:pt x="18012" y="16387"/>
                                    <a:pt x="18016" y="16357"/>
                                    <a:pt x="18016" y="16297"/>
                                  </a:cubicBezTo>
                                  <a:lnTo>
                                    <a:pt x="18016" y="15878"/>
                                  </a:lnTo>
                                  <a:lnTo>
                                    <a:pt x="18072" y="15878"/>
                                  </a:lnTo>
                                  <a:cubicBezTo>
                                    <a:pt x="18080" y="15878"/>
                                    <a:pt x="18084" y="15848"/>
                                    <a:pt x="18084" y="15788"/>
                                  </a:cubicBezTo>
                                  <a:lnTo>
                                    <a:pt x="18084" y="15069"/>
                                  </a:lnTo>
                                  <a:cubicBezTo>
                                    <a:pt x="18080" y="15039"/>
                                    <a:pt x="18076" y="14979"/>
                                    <a:pt x="18072" y="14979"/>
                                  </a:cubicBezTo>
                                  <a:close/>
                                  <a:moveTo>
                                    <a:pt x="18072" y="20881"/>
                                  </a:moveTo>
                                  <a:lnTo>
                                    <a:pt x="18016" y="20881"/>
                                  </a:lnTo>
                                  <a:lnTo>
                                    <a:pt x="18016" y="20462"/>
                                  </a:lnTo>
                                  <a:cubicBezTo>
                                    <a:pt x="18016" y="20402"/>
                                    <a:pt x="18012" y="20372"/>
                                    <a:pt x="18004" y="20372"/>
                                  </a:cubicBezTo>
                                  <a:lnTo>
                                    <a:pt x="17908" y="20372"/>
                                  </a:lnTo>
                                  <a:cubicBezTo>
                                    <a:pt x="17900" y="20372"/>
                                    <a:pt x="17896" y="20402"/>
                                    <a:pt x="17896" y="20462"/>
                                  </a:cubicBezTo>
                                  <a:lnTo>
                                    <a:pt x="17896" y="20881"/>
                                  </a:lnTo>
                                  <a:lnTo>
                                    <a:pt x="17840" y="20881"/>
                                  </a:lnTo>
                                  <a:cubicBezTo>
                                    <a:pt x="17832" y="20881"/>
                                    <a:pt x="17828" y="20911"/>
                                    <a:pt x="17828" y="20971"/>
                                  </a:cubicBezTo>
                                  <a:lnTo>
                                    <a:pt x="17828" y="21600"/>
                                  </a:lnTo>
                                  <a:lnTo>
                                    <a:pt x="18084" y="21600"/>
                                  </a:lnTo>
                                  <a:lnTo>
                                    <a:pt x="18084" y="20971"/>
                                  </a:lnTo>
                                  <a:cubicBezTo>
                                    <a:pt x="18080" y="20911"/>
                                    <a:pt x="18076" y="20881"/>
                                    <a:pt x="18072" y="20881"/>
                                  </a:cubicBezTo>
                                  <a:close/>
                                  <a:moveTo>
                                    <a:pt x="18072" y="9107"/>
                                  </a:moveTo>
                                  <a:lnTo>
                                    <a:pt x="18016" y="9107"/>
                                  </a:lnTo>
                                  <a:lnTo>
                                    <a:pt x="18016" y="8688"/>
                                  </a:lnTo>
                                  <a:cubicBezTo>
                                    <a:pt x="18016" y="8628"/>
                                    <a:pt x="18012" y="8598"/>
                                    <a:pt x="18004" y="8598"/>
                                  </a:cubicBezTo>
                                  <a:lnTo>
                                    <a:pt x="17908" y="8598"/>
                                  </a:lnTo>
                                  <a:cubicBezTo>
                                    <a:pt x="17900" y="8598"/>
                                    <a:pt x="17896" y="8628"/>
                                    <a:pt x="17896" y="8688"/>
                                  </a:cubicBezTo>
                                  <a:lnTo>
                                    <a:pt x="17896" y="9107"/>
                                  </a:lnTo>
                                  <a:lnTo>
                                    <a:pt x="17840" y="9107"/>
                                  </a:lnTo>
                                  <a:cubicBezTo>
                                    <a:pt x="17832" y="9107"/>
                                    <a:pt x="17828" y="9137"/>
                                    <a:pt x="17828" y="9197"/>
                                  </a:cubicBezTo>
                                  <a:lnTo>
                                    <a:pt x="17828" y="9916"/>
                                  </a:lnTo>
                                  <a:cubicBezTo>
                                    <a:pt x="17828" y="9976"/>
                                    <a:pt x="17832" y="10006"/>
                                    <a:pt x="17840" y="10006"/>
                                  </a:cubicBezTo>
                                  <a:lnTo>
                                    <a:pt x="17896" y="10006"/>
                                  </a:lnTo>
                                  <a:lnTo>
                                    <a:pt x="17896" y="10426"/>
                                  </a:lnTo>
                                  <a:cubicBezTo>
                                    <a:pt x="17896" y="10485"/>
                                    <a:pt x="17900" y="10515"/>
                                    <a:pt x="17908" y="10515"/>
                                  </a:cubicBezTo>
                                  <a:lnTo>
                                    <a:pt x="18004" y="10515"/>
                                  </a:lnTo>
                                  <a:cubicBezTo>
                                    <a:pt x="18012" y="10515"/>
                                    <a:pt x="18016" y="10485"/>
                                    <a:pt x="18016" y="10426"/>
                                  </a:cubicBezTo>
                                  <a:lnTo>
                                    <a:pt x="18016" y="10006"/>
                                  </a:lnTo>
                                  <a:lnTo>
                                    <a:pt x="18072" y="10006"/>
                                  </a:lnTo>
                                  <a:cubicBezTo>
                                    <a:pt x="18080" y="10006"/>
                                    <a:pt x="18084" y="9976"/>
                                    <a:pt x="18084" y="9916"/>
                                  </a:cubicBezTo>
                                  <a:lnTo>
                                    <a:pt x="18084" y="9197"/>
                                  </a:lnTo>
                                  <a:cubicBezTo>
                                    <a:pt x="18080" y="9137"/>
                                    <a:pt x="18076" y="9107"/>
                                    <a:pt x="18072" y="9107"/>
                                  </a:cubicBezTo>
                                  <a:close/>
                                  <a:moveTo>
                                    <a:pt x="19320" y="11774"/>
                                  </a:moveTo>
                                  <a:lnTo>
                                    <a:pt x="19244" y="11774"/>
                                  </a:lnTo>
                                  <a:lnTo>
                                    <a:pt x="19244" y="11204"/>
                                  </a:lnTo>
                                  <a:cubicBezTo>
                                    <a:pt x="19244" y="11145"/>
                                    <a:pt x="19236" y="11085"/>
                                    <a:pt x="19228" y="11085"/>
                                  </a:cubicBezTo>
                                  <a:lnTo>
                                    <a:pt x="19096" y="11085"/>
                                  </a:lnTo>
                                  <a:cubicBezTo>
                                    <a:pt x="19088" y="11085"/>
                                    <a:pt x="19080" y="11145"/>
                                    <a:pt x="19080" y="11204"/>
                                  </a:cubicBezTo>
                                  <a:lnTo>
                                    <a:pt x="19080" y="11774"/>
                                  </a:lnTo>
                                  <a:lnTo>
                                    <a:pt x="19004" y="11774"/>
                                  </a:lnTo>
                                  <a:cubicBezTo>
                                    <a:pt x="18996" y="11774"/>
                                    <a:pt x="18988" y="11834"/>
                                    <a:pt x="18988" y="11893"/>
                                  </a:cubicBezTo>
                                  <a:lnTo>
                                    <a:pt x="18988" y="12912"/>
                                  </a:lnTo>
                                  <a:cubicBezTo>
                                    <a:pt x="18988" y="12972"/>
                                    <a:pt x="18996" y="13032"/>
                                    <a:pt x="19004" y="13032"/>
                                  </a:cubicBezTo>
                                  <a:lnTo>
                                    <a:pt x="19080" y="13032"/>
                                  </a:lnTo>
                                  <a:lnTo>
                                    <a:pt x="19080" y="13601"/>
                                  </a:lnTo>
                                  <a:cubicBezTo>
                                    <a:pt x="19080" y="13661"/>
                                    <a:pt x="19088" y="13721"/>
                                    <a:pt x="19096" y="13721"/>
                                  </a:cubicBezTo>
                                  <a:lnTo>
                                    <a:pt x="19232" y="13721"/>
                                  </a:lnTo>
                                  <a:cubicBezTo>
                                    <a:pt x="19240" y="13721"/>
                                    <a:pt x="19248" y="13661"/>
                                    <a:pt x="19248" y="13601"/>
                                  </a:cubicBezTo>
                                  <a:lnTo>
                                    <a:pt x="19248" y="13032"/>
                                  </a:lnTo>
                                  <a:lnTo>
                                    <a:pt x="19324" y="13032"/>
                                  </a:lnTo>
                                  <a:cubicBezTo>
                                    <a:pt x="19332" y="13032"/>
                                    <a:pt x="19340" y="12972"/>
                                    <a:pt x="19340" y="12912"/>
                                  </a:cubicBezTo>
                                  <a:lnTo>
                                    <a:pt x="19340" y="11893"/>
                                  </a:lnTo>
                                  <a:cubicBezTo>
                                    <a:pt x="19336" y="11834"/>
                                    <a:pt x="19328" y="11774"/>
                                    <a:pt x="19320" y="11774"/>
                                  </a:cubicBezTo>
                                  <a:close/>
                                  <a:moveTo>
                                    <a:pt x="18072" y="3236"/>
                                  </a:moveTo>
                                  <a:lnTo>
                                    <a:pt x="18016" y="3236"/>
                                  </a:lnTo>
                                  <a:lnTo>
                                    <a:pt x="18016" y="2816"/>
                                  </a:lnTo>
                                  <a:cubicBezTo>
                                    <a:pt x="18016" y="2756"/>
                                    <a:pt x="18012" y="2726"/>
                                    <a:pt x="18004" y="2726"/>
                                  </a:cubicBezTo>
                                  <a:lnTo>
                                    <a:pt x="17908" y="2726"/>
                                  </a:lnTo>
                                  <a:cubicBezTo>
                                    <a:pt x="17900" y="2726"/>
                                    <a:pt x="17896" y="2756"/>
                                    <a:pt x="17896" y="2816"/>
                                  </a:cubicBezTo>
                                  <a:lnTo>
                                    <a:pt x="17896" y="3236"/>
                                  </a:lnTo>
                                  <a:lnTo>
                                    <a:pt x="17840" y="3236"/>
                                  </a:lnTo>
                                  <a:cubicBezTo>
                                    <a:pt x="17832" y="3236"/>
                                    <a:pt x="17828" y="3265"/>
                                    <a:pt x="17828" y="3325"/>
                                  </a:cubicBezTo>
                                  <a:lnTo>
                                    <a:pt x="17828" y="4044"/>
                                  </a:lnTo>
                                  <a:cubicBezTo>
                                    <a:pt x="17828" y="4104"/>
                                    <a:pt x="17832" y="4134"/>
                                    <a:pt x="17840" y="4134"/>
                                  </a:cubicBezTo>
                                  <a:lnTo>
                                    <a:pt x="17896" y="4134"/>
                                  </a:lnTo>
                                  <a:lnTo>
                                    <a:pt x="17896" y="4554"/>
                                  </a:lnTo>
                                  <a:cubicBezTo>
                                    <a:pt x="17896" y="4614"/>
                                    <a:pt x="17900" y="4644"/>
                                    <a:pt x="17908" y="4644"/>
                                  </a:cubicBezTo>
                                  <a:lnTo>
                                    <a:pt x="18004" y="4644"/>
                                  </a:lnTo>
                                  <a:cubicBezTo>
                                    <a:pt x="18012" y="4644"/>
                                    <a:pt x="18016" y="4614"/>
                                    <a:pt x="18016" y="4554"/>
                                  </a:cubicBezTo>
                                  <a:lnTo>
                                    <a:pt x="18016" y="4134"/>
                                  </a:lnTo>
                                  <a:lnTo>
                                    <a:pt x="18072" y="4134"/>
                                  </a:lnTo>
                                  <a:cubicBezTo>
                                    <a:pt x="18080" y="4134"/>
                                    <a:pt x="18084" y="4104"/>
                                    <a:pt x="18084" y="4044"/>
                                  </a:cubicBezTo>
                                  <a:lnTo>
                                    <a:pt x="18084" y="3325"/>
                                  </a:lnTo>
                                  <a:cubicBezTo>
                                    <a:pt x="18080" y="3265"/>
                                    <a:pt x="18076" y="3236"/>
                                    <a:pt x="18072" y="3236"/>
                                  </a:cubicBezTo>
                                  <a:close/>
                                  <a:moveTo>
                                    <a:pt x="19320" y="17705"/>
                                  </a:moveTo>
                                  <a:lnTo>
                                    <a:pt x="19244" y="17705"/>
                                  </a:lnTo>
                                  <a:lnTo>
                                    <a:pt x="19244" y="17136"/>
                                  </a:lnTo>
                                  <a:cubicBezTo>
                                    <a:pt x="19244" y="17076"/>
                                    <a:pt x="19236" y="17016"/>
                                    <a:pt x="19228" y="17016"/>
                                  </a:cubicBezTo>
                                  <a:lnTo>
                                    <a:pt x="19096" y="17016"/>
                                  </a:lnTo>
                                  <a:cubicBezTo>
                                    <a:pt x="19088" y="17016"/>
                                    <a:pt x="19080" y="17076"/>
                                    <a:pt x="19080" y="17136"/>
                                  </a:cubicBezTo>
                                  <a:lnTo>
                                    <a:pt x="19080" y="17705"/>
                                  </a:lnTo>
                                  <a:lnTo>
                                    <a:pt x="19004" y="17705"/>
                                  </a:lnTo>
                                  <a:cubicBezTo>
                                    <a:pt x="18996" y="17705"/>
                                    <a:pt x="18988" y="17765"/>
                                    <a:pt x="18988" y="17825"/>
                                  </a:cubicBezTo>
                                  <a:lnTo>
                                    <a:pt x="18988" y="18844"/>
                                  </a:lnTo>
                                  <a:cubicBezTo>
                                    <a:pt x="18988" y="18904"/>
                                    <a:pt x="18996" y="18964"/>
                                    <a:pt x="19004" y="18964"/>
                                  </a:cubicBezTo>
                                  <a:lnTo>
                                    <a:pt x="19080" y="18964"/>
                                  </a:lnTo>
                                  <a:lnTo>
                                    <a:pt x="19080" y="19533"/>
                                  </a:lnTo>
                                  <a:cubicBezTo>
                                    <a:pt x="19080" y="19593"/>
                                    <a:pt x="19088" y="19653"/>
                                    <a:pt x="19096" y="19653"/>
                                  </a:cubicBezTo>
                                  <a:lnTo>
                                    <a:pt x="19232" y="19653"/>
                                  </a:lnTo>
                                  <a:cubicBezTo>
                                    <a:pt x="19240" y="19653"/>
                                    <a:pt x="19248" y="19593"/>
                                    <a:pt x="19248" y="19533"/>
                                  </a:cubicBezTo>
                                  <a:lnTo>
                                    <a:pt x="19248" y="18964"/>
                                  </a:lnTo>
                                  <a:lnTo>
                                    <a:pt x="19324" y="18964"/>
                                  </a:lnTo>
                                  <a:cubicBezTo>
                                    <a:pt x="19332" y="18964"/>
                                    <a:pt x="19340" y="18904"/>
                                    <a:pt x="19340" y="18844"/>
                                  </a:cubicBezTo>
                                  <a:lnTo>
                                    <a:pt x="19340" y="17825"/>
                                  </a:lnTo>
                                  <a:cubicBezTo>
                                    <a:pt x="19336" y="17765"/>
                                    <a:pt x="19328" y="17705"/>
                                    <a:pt x="19320" y="17705"/>
                                  </a:cubicBezTo>
                                  <a:close/>
                                  <a:moveTo>
                                    <a:pt x="19884" y="14110"/>
                                  </a:moveTo>
                                  <a:lnTo>
                                    <a:pt x="20048" y="14110"/>
                                  </a:lnTo>
                                  <a:cubicBezTo>
                                    <a:pt x="20060" y="14110"/>
                                    <a:pt x="20068" y="14050"/>
                                    <a:pt x="20068" y="13961"/>
                                  </a:cubicBezTo>
                                  <a:lnTo>
                                    <a:pt x="20068" y="13242"/>
                                  </a:lnTo>
                                  <a:lnTo>
                                    <a:pt x="20164" y="13242"/>
                                  </a:lnTo>
                                  <a:cubicBezTo>
                                    <a:pt x="20176" y="13242"/>
                                    <a:pt x="20184" y="13182"/>
                                    <a:pt x="20184" y="13092"/>
                                  </a:cubicBezTo>
                                  <a:lnTo>
                                    <a:pt x="20184" y="11864"/>
                                  </a:lnTo>
                                  <a:cubicBezTo>
                                    <a:pt x="20184" y="11774"/>
                                    <a:pt x="20176" y="11714"/>
                                    <a:pt x="20164" y="11714"/>
                                  </a:cubicBezTo>
                                  <a:lnTo>
                                    <a:pt x="20068" y="11714"/>
                                  </a:lnTo>
                                  <a:lnTo>
                                    <a:pt x="20068" y="10995"/>
                                  </a:lnTo>
                                  <a:cubicBezTo>
                                    <a:pt x="20068" y="10905"/>
                                    <a:pt x="20060" y="10845"/>
                                    <a:pt x="20048" y="10845"/>
                                  </a:cubicBezTo>
                                  <a:lnTo>
                                    <a:pt x="19884" y="10845"/>
                                  </a:lnTo>
                                  <a:cubicBezTo>
                                    <a:pt x="19872" y="10845"/>
                                    <a:pt x="19864" y="10905"/>
                                    <a:pt x="19864" y="10995"/>
                                  </a:cubicBezTo>
                                  <a:lnTo>
                                    <a:pt x="19864" y="11714"/>
                                  </a:lnTo>
                                  <a:lnTo>
                                    <a:pt x="19768" y="11714"/>
                                  </a:lnTo>
                                  <a:cubicBezTo>
                                    <a:pt x="19756" y="11714"/>
                                    <a:pt x="19748" y="11774"/>
                                    <a:pt x="19748" y="11864"/>
                                  </a:cubicBezTo>
                                  <a:lnTo>
                                    <a:pt x="19748" y="12433"/>
                                  </a:lnTo>
                                  <a:lnTo>
                                    <a:pt x="19748" y="12433"/>
                                  </a:lnTo>
                                  <a:lnTo>
                                    <a:pt x="19748" y="13122"/>
                                  </a:lnTo>
                                  <a:cubicBezTo>
                                    <a:pt x="19748" y="13212"/>
                                    <a:pt x="19756" y="13272"/>
                                    <a:pt x="19768" y="13272"/>
                                  </a:cubicBezTo>
                                  <a:lnTo>
                                    <a:pt x="19864" y="13272"/>
                                  </a:lnTo>
                                  <a:lnTo>
                                    <a:pt x="19864" y="13991"/>
                                  </a:lnTo>
                                  <a:cubicBezTo>
                                    <a:pt x="19864" y="14050"/>
                                    <a:pt x="19872" y="14110"/>
                                    <a:pt x="19884" y="14110"/>
                                  </a:cubicBezTo>
                                  <a:close/>
                                  <a:moveTo>
                                    <a:pt x="20184" y="19054"/>
                                  </a:moveTo>
                                  <a:lnTo>
                                    <a:pt x="20184" y="17825"/>
                                  </a:lnTo>
                                  <a:cubicBezTo>
                                    <a:pt x="20184" y="17735"/>
                                    <a:pt x="20176" y="17675"/>
                                    <a:pt x="20164" y="17675"/>
                                  </a:cubicBezTo>
                                  <a:lnTo>
                                    <a:pt x="20068" y="17675"/>
                                  </a:lnTo>
                                  <a:lnTo>
                                    <a:pt x="20068" y="16956"/>
                                  </a:lnTo>
                                  <a:cubicBezTo>
                                    <a:pt x="20068" y="16867"/>
                                    <a:pt x="20060" y="16807"/>
                                    <a:pt x="20048" y="16807"/>
                                  </a:cubicBezTo>
                                  <a:lnTo>
                                    <a:pt x="19884" y="16807"/>
                                  </a:lnTo>
                                  <a:cubicBezTo>
                                    <a:pt x="19872" y="16807"/>
                                    <a:pt x="19864" y="16867"/>
                                    <a:pt x="19864" y="16956"/>
                                  </a:cubicBezTo>
                                  <a:lnTo>
                                    <a:pt x="19864" y="17675"/>
                                  </a:lnTo>
                                  <a:lnTo>
                                    <a:pt x="19768" y="17675"/>
                                  </a:lnTo>
                                  <a:cubicBezTo>
                                    <a:pt x="19756" y="17675"/>
                                    <a:pt x="19748" y="17735"/>
                                    <a:pt x="19748" y="17825"/>
                                  </a:cubicBezTo>
                                  <a:lnTo>
                                    <a:pt x="19748" y="18394"/>
                                  </a:lnTo>
                                  <a:lnTo>
                                    <a:pt x="19748" y="18394"/>
                                  </a:lnTo>
                                  <a:lnTo>
                                    <a:pt x="19748" y="19083"/>
                                  </a:lnTo>
                                  <a:cubicBezTo>
                                    <a:pt x="19748" y="19173"/>
                                    <a:pt x="19756" y="19233"/>
                                    <a:pt x="19768" y="19233"/>
                                  </a:cubicBezTo>
                                  <a:lnTo>
                                    <a:pt x="19864" y="19233"/>
                                  </a:lnTo>
                                  <a:lnTo>
                                    <a:pt x="19864" y="19952"/>
                                  </a:lnTo>
                                  <a:cubicBezTo>
                                    <a:pt x="19864" y="20042"/>
                                    <a:pt x="19872" y="20102"/>
                                    <a:pt x="19884" y="20102"/>
                                  </a:cubicBezTo>
                                  <a:lnTo>
                                    <a:pt x="20048" y="20102"/>
                                  </a:lnTo>
                                  <a:cubicBezTo>
                                    <a:pt x="20060" y="20102"/>
                                    <a:pt x="20068" y="20042"/>
                                    <a:pt x="20068" y="19952"/>
                                  </a:cubicBezTo>
                                  <a:lnTo>
                                    <a:pt x="20068" y="19233"/>
                                  </a:lnTo>
                                  <a:lnTo>
                                    <a:pt x="20164" y="19233"/>
                                  </a:lnTo>
                                  <a:cubicBezTo>
                                    <a:pt x="20172" y="19203"/>
                                    <a:pt x="20184" y="19143"/>
                                    <a:pt x="20184" y="19054"/>
                                  </a:cubicBezTo>
                                  <a:close/>
                                  <a:moveTo>
                                    <a:pt x="19368" y="10126"/>
                                  </a:moveTo>
                                  <a:cubicBezTo>
                                    <a:pt x="19368" y="10186"/>
                                    <a:pt x="19376" y="10246"/>
                                    <a:pt x="19384" y="10246"/>
                                  </a:cubicBezTo>
                                  <a:lnTo>
                                    <a:pt x="19468" y="10246"/>
                                  </a:lnTo>
                                  <a:lnTo>
                                    <a:pt x="19468" y="10875"/>
                                  </a:lnTo>
                                  <a:cubicBezTo>
                                    <a:pt x="19468" y="10935"/>
                                    <a:pt x="19476" y="10995"/>
                                    <a:pt x="19484" y="10995"/>
                                  </a:cubicBezTo>
                                  <a:lnTo>
                                    <a:pt x="19632" y="10995"/>
                                  </a:lnTo>
                                  <a:cubicBezTo>
                                    <a:pt x="19640" y="10995"/>
                                    <a:pt x="19648" y="10935"/>
                                    <a:pt x="19648" y="10875"/>
                                  </a:cubicBezTo>
                                  <a:lnTo>
                                    <a:pt x="19648" y="10246"/>
                                  </a:lnTo>
                                  <a:lnTo>
                                    <a:pt x="19732" y="10246"/>
                                  </a:lnTo>
                                  <a:cubicBezTo>
                                    <a:pt x="19740" y="10246"/>
                                    <a:pt x="19748" y="10186"/>
                                    <a:pt x="19748" y="10126"/>
                                  </a:cubicBezTo>
                                  <a:lnTo>
                                    <a:pt x="19748" y="9017"/>
                                  </a:lnTo>
                                  <a:cubicBezTo>
                                    <a:pt x="19748" y="8958"/>
                                    <a:pt x="19740" y="8898"/>
                                    <a:pt x="19732" y="8898"/>
                                  </a:cubicBezTo>
                                  <a:lnTo>
                                    <a:pt x="19656" y="8898"/>
                                  </a:lnTo>
                                  <a:lnTo>
                                    <a:pt x="19656" y="8269"/>
                                  </a:lnTo>
                                  <a:cubicBezTo>
                                    <a:pt x="19656" y="8209"/>
                                    <a:pt x="19648" y="8149"/>
                                    <a:pt x="19640" y="8149"/>
                                  </a:cubicBezTo>
                                  <a:lnTo>
                                    <a:pt x="19492" y="8149"/>
                                  </a:lnTo>
                                  <a:cubicBezTo>
                                    <a:pt x="19484" y="8149"/>
                                    <a:pt x="19476" y="8209"/>
                                    <a:pt x="19476" y="8269"/>
                                  </a:cubicBezTo>
                                  <a:lnTo>
                                    <a:pt x="19476" y="8898"/>
                                  </a:lnTo>
                                  <a:lnTo>
                                    <a:pt x="19392" y="8898"/>
                                  </a:lnTo>
                                  <a:cubicBezTo>
                                    <a:pt x="19384" y="8898"/>
                                    <a:pt x="19376" y="8958"/>
                                    <a:pt x="19376" y="9017"/>
                                  </a:cubicBezTo>
                                  <a:lnTo>
                                    <a:pt x="19376" y="10126"/>
                                  </a:lnTo>
                                  <a:close/>
                                  <a:moveTo>
                                    <a:pt x="19368" y="15998"/>
                                  </a:moveTo>
                                  <a:cubicBezTo>
                                    <a:pt x="19368" y="16058"/>
                                    <a:pt x="19376" y="16118"/>
                                    <a:pt x="19384" y="16118"/>
                                  </a:cubicBezTo>
                                  <a:lnTo>
                                    <a:pt x="19468" y="16118"/>
                                  </a:lnTo>
                                  <a:lnTo>
                                    <a:pt x="19468" y="16747"/>
                                  </a:lnTo>
                                  <a:cubicBezTo>
                                    <a:pt x="19468" y="16807"/>
                                    <a:pt x="19476" y="16867"/>
                                    <a:pt x="19484" y="16867"/>
                                  </a:cubicBezTo>
                                  <a:lnTo>
                                    <a:pt x="19632" y="16867"/>
                                  </a:lnTo>
                                  <a:cubicBezTo>
                                    <a:pt x="19640" y="16867"/>
                                    <a:pt x="19648" y="16807"/>
                                    <a:pt x="19648" y="16747"/>
                                  </a:cubicBezTo>
                                  <a:lnTo>
                                    <a:pt x="19648" y="16118"/>
                                  </a:lnTo>
                                  <a:lnTo>
                                    <a:pt x="19732" y="16118"/>
                                  </a:lnTo>
                                  <a:cubicBezTo>
                                    <a:pt x="19740" y="16118"/>
                                    <a:pt x="19748" y="16058"/>
                                    <a:pt x="19748" y="15998"/>
                                  </a:cubicBezTo>
                                  <a:lnTo>
                                    <a:pt x="19748" y="14889"/>
                                  </a:lnTo>
                                  <a:cubicBezTo>
                                    <a:pt x="19748" y="14829"/>
                                    <a:pt x="19740" y="14769"/>
                                    <a:pt x="19732" y="14769"/>
                                  </a:cubicBezTo>
                                  <a:lnTo>
                                    <a:pt x="19656" y="14769"/>
                                  </a:lnTo>
                                  <a:lnTo>
                                    <a:pt x="19656" y="14140"/>
                                  </a:lnTo>
                                  <a:cubicBezTo>
                                    <a:pt x="19656" y="14080"/>
                                    <a:pt x="19648" y="14021"/>
                                    <a:pt x="19640" y="14021"/>
                                  </a:cubicBezTo>
                                  <a:lnTo>
                                    <a:pt x="19492" y="14021"/>
                                  </a:lnTo>
                                  <a:cubicBezTo>
                                    <a:pt x="19484" y="14021"/>
                                    <a:pt x="19476" y="14080"/>
                                    <a:pt x="19476" y="14140"/>
                                  </a:cubicBezTo>
                                  <a:lnTo>
                                    <a:pt x="19476" y="14769"/>
                                  </a:lnTo>
                                  <a:lnTo>
                                    <a:pt x="19392" y="14769"/>
                                  </a:lnTo>
                                  <a:cubicBezTo>
                                    <a:pt x="19384" y="14769"/>
                                    <a:pt x="19376" y="14829"/>
                                    <a:pt x="19376" y="14889"/>
                                  </a:cubicBezTo>
                                  <a:lnTo>
                                    <a:pt x="19376" y="15998"/>
                                  </a:lnTo>
                                  <a:close/>
                                  <a:moveTo>
                                    <a:pt x="0" y="0"/>
                                  </a:moveTo>
                                  <a:lnTo>
                                    <a:pt x="0" y="2127"/>
                                  </a:lnTo>
                                  <a:lnTo>
                                    <a:pt x="19864" y="2127"/>
                                  </a:lnTo>
                                  <a:lnTo>
                                    <a:pt x="19864" y="2277"/>
                                  </a:lnTo>
                                  <a:cubicBezTo>
                                    <a:pt x="19864" y="2367"/>
                                    <a:pt x="19872" y="2427"/>
                                    <a:pt x="19884" y="2427"/>
                                  </a:cubicBezTo>
                                  <a:lnTo>
                                    <a:pt x="20048" y="2427"/>
                                  </a:lnTo>
                                  <a:cubicBezTo>
                                    <a:pt x="20060" y="2427"/>
                                    <a:pt x="20068" y="2367"/>
                                    <a:pt x="20068" y="2277"/>
                                  </a:cubicBezTo>
                                  <a:lnTo>
                                    <a:pt x="20068" y="2127"/>
                                  </a:lnTo>
                                  <a:lnTo>
                                    <a:pt x="20256" y="2127"/>
                                  </a:lnTo>
                                  <a:lnTo>
                                    <a:pt x="20256" y="2846"/>
                                  </a:lnTo>
                                  <a:lnTo>
                                    <a:pt x="20152" y="2846"/>
                                  </a:lnTo>
                                  <a:cubicBezTo>
                                    <a:pt x="20140" y="2846"/>
                                    <a:pt x="20132" y="2906"/>
                                    <a:pt x="20132" y="2996"/>
                                  </a:cubicBezTo>
                                  <a:lnTo>
                                    <a:pt x="20132" y="3625"/>
                                  </a:lnTo>
                                  <a:lnTo>
                                    <a:pt x="20132" y="3625"/>
                                  </a:lnTo>
                                  <a:lnTo>
                                    <a:pt x="20132" y="4374"/>
                                  </a:lnTo>
                                  <a:cubicBezTo>
                                    <a:pt x="20132" y="4464"/>
                                    <a:pt x="20140" y="4524"/>
                                    <a:pt x="20152" y="4524"/>
                                  </a:cubicBezTo>
                                  <a:lnTo>
                                    <a:pt x="20256" y="4524"/>
                                  </a:lnTo>
                                  <a:lnTo>
                                    <a:pt x="20256" y="5303"/>
                                  </a:lnTo>
                                  <a:cubicBezTo>
                                    <a:pt x="20256" y="5392"/>
                                    <a:pt x="20264" y="5452"/>
                                    <a:pt x="20276" y="5452"/>
                                  </a:cubicBezTo>
                                  <a:lnTo>
                                    <a:pt x="20460" y="5452"/>
                                  </a:lnTo>
                                  <a:cubicBezTo>
                                    <a:pt x="20472" y="5452"/>
                                    <a:pt x="20480" y="5392"/>
                                    <a:pt x="20480" y="5303"/>
                                  </a:cubicBezTo>
                                  <a:lnTo>
                                    <a:pt x="20480" y="4524"/>
                                  </a:lnTo>
                                  <a:lnTo>
                                    <a:pt x="20584" y="4524"/>
                                  </a:lnTo>
                                  <a:cubicBezTo>
                                    <a:pt x="20596" y="4524"/>
                                    <a:pt x="20604" y="4464"/>
                                    <a:pt x="20604" y="4374"/>
                                  </a:cubicBezTo>
                                  <a:lnTo>
                                    <a:pt x="20604" y="2996"/>
                                  </a:lnTo>
                                  <a:cubicBezTo>
                                    <a:pt x="20604" y="2906"/>
                                    <a:pt x="20596" y="2846"/>
                                    <a:pt x="20584" y="2846"/>
                                  </a:cubicBezTo>
                                  <a:lnTo>
                                    <a:pt x="20480" y="2846"/>
                                  </a:lnTo>
                                  <a:lnTo>
                                    <a:pt x="20480" y="2127"/>
                                  </a:lnTo>
                                  <a:lnTo>
                                    <a:pt x="20644" y="2127"/>
                                  </a:lnTo>
                                  <a:lnTo>
                                    <a:pt x="20644" y="2636"/>
                                  </a:lnTo>
                                  <a:cubicBezTo>
                                    <a:pt x="20644" y="2726"/>
                                    <a:pt x="20656" y="2816"/>
                                    <a:pt x="20668" y="2816"/>
                                  </a:cubicBezTo>
                                  <a:lnTo>
                                    <a:pt x="20872" y="2816"/>
                                  </a:lnTo>
                                  <a:cubicBezTo>
                                    <a:pt x="20872" y="2816"/>
                                    <a:pt x="20876" y="2816"/>
                                    <a:pt x="20876" y="2816"/>
                                  </a:cubicBezTo>
                                  <a:cubicBezTo>
                                    <a:pt x="20876" y="2816"/>
                                    <a:pt x="20876" y="2846"/>
                                    <a:pt x="20876" y="2846"/>
                                  </a:cubicBezTo>
                                  <a:lnTo>
                                    <a:pt x="20876" y="4554"/>
                                  </a:lnTo>
                                  <a:cubicBezTo>
                                    <a:pt x="20876" y="4673"/>
                                    <a:pt x="20888" y="4763"/>
                                    <a:pt x="20904" y="4763"/>
                                  </a:cubicBezTo>
                                  <a:lnTo>
                                    <a:pt x="21036" y="4763"/>
                                  </a:lnTo>
                                  <a:lnTo>
                                    <a:pt x="21036" y="5752"/>
                                  </a:lnTo>
                                  <a:cubicBezTo>
                                    <a:pt x="21036" y="5872"/>
                                    <a:pt x="21048" y="5962"/>
                                    <a:pt x="21064" y="5962"/>
                                  </a:cubicBezTo>
                                  <a:lnTo>
                                    <a:pt x="21248" y="5962"/>
                                  </a:lnTo>
                                  <a:lnTo>
                                    <a:pt x="21248" y="7400"/>
                                  </a:lnTo>
                                  <a:lnTo>
                                    <a:pt x="21064" y="7400"/>
                                  </a:lnTo>
                                  <a:cubicBezTo>
                                    <a:pt x="21056" y="7400"/>
                                    <a:pt x="21048" y="7430"/>
                                    <a:pt x="21044" y="7490"/>
                                  </a:cubicBezTo>
                                  <a:lnTo>
                                    <a:pt x="21044" y="6022"/>
                                  </a:lnTo>
                                  <a:cubicBezTo>
                                    <a:pt x="21044" y="5932"/>
                                    <a:pt x="21032" y="5842"/>
                                    <a:pt x="21020" y="5842"/>
                                  </a:cubicBezTo>
                                  <a:lnTo>
                                    <a:pt x="20896" y="5842"/>
                                  </a:lnTo>
                                  <a:lnTo>
                                    <a:pt x="20896" y="4973"/>
                                  </a:lnTo>
                                  <a:cubicBezTo>
                                    <a:pt x="20896" y="4883"/>
                                    <a:pt x="20884" y="4793"/>
                                    <a:pt x="20872" y="4793"/>
                                  </a:cubicBezTo>
                                  <a:lnTo>
                                    <a:pt x="20668" y="4793"/>
                                  </a:lnTo>
                                  <a:cubicBezTo>
                                    <a:pt x="20656" y="4793"/>
                                    <a:pt x="20644" y="4883"/>
                                    <a:pt x="20644" y="4973"/>
                                  </a:cubicBezTo>
                                  <a:lnTo>
                                    <a:pt x="20644" y="5842"/>
                                  </a:lnTo>
                                  <a:lnTo>
                                    <a:pt x="20528" y="5842"/>
                                  </a:lnTo>
                                  <a:cubicBezTo>
                                    <a:pt x="20516" y="5842"/>
                                    <a:pt x="20504" y="5932"/>
                                    <a:pt x="20504" y="6022"/>
                                  </a:cubicBezTo>
                                  <a:lnTo>
                                    <a:pt x="20504" y="7549"/>
                                  </a:lnTo>
                                  <a:cubicBezTo>
                                    <a:pt x="20504" y="7639"/>
                                    <a:pt x="20516" y="7729"/>
                                    <a:pt x="20528" y="7729"/>
                                  </a:cubicBezTo>
                                  <a:lnTo>
                                    <a:pt x="20644" y="7729"/>
                                  </a:lnTo>
                                  <a:lnTo>
                                    <a:pt x="20644" y="8598"/>
                                  </a:lnTo>
                                  <a:cubicBezTo>
                                    <a:pt x="20644" y="8688"/>
                                    <a:pt x="20656" y="8778"/>
                                    <a:pt x="20668" y="8778"/>
                                  </a:cubicBezTo>
                                  <a:lnTo>
                                    <a:pt x="20872" y="8778"/>
                                  </a:lnTo>
                                  <a:cubicBezTo>
                                    <a:pt x="20872" y="8778"/>
                                    <a:pt x="20876" y="8778"/>
                                    <a:pt x="20876" y="8778"/>
                                  </a:cubicBezTo>
                                  <a:lnTo>
                                    <a:pt x="20876" y="10455"/>
                                  </a:lnTo>
                                  <a:cubicBezTo>
                                    <a:pt x="20876" y="10575"/>
                                    <a:pt x="20888" y="10665"/>
                                    <a:pt x="20904" y="10665"/>
                                  </a:cubicBezTo>
                                  <a:lnTo>
                                    <a:pt x="21036" y="10665"/>
                                  </a:lnTo>
                                  <a:lnTo>
                                    <a:pt x="21036" y="11654"/>
                                  </a:lnTo>
                                  <a:cubicBezTo>
                                    <a:pt x="21036" y="11774"/>
                                    <a:pt x="21048" y="11863"/>
                                    <a:pt x="21064" y="11863"/>
                                  </a:cubicBezTo>
                                  <a:lnTo>
                                    <a:pt x="21248" y="11863"/>
                                  </a:lnTo>
                                  <a:lnTo>
                                    <a:pt x="21248" y="13301"/>
                                  </a:lnTo>
                                  <a:lnTo>
                                    <a:pt x="21064" y="13301"/>
                                  </a:lnTo>
                                  <a:cubicBezTo>
                                    <a:pt x="21056" y="13301"/>
                                    <a:pt x="21048" y="13331"/>
                                    <a:pt x="21044" y="13391"/>
                                  </a:cubicBezTo>
                                  <a:lnTo>
                                    <a:pt x="21044" y="11923"/>
                                  </a:lnTo>
                                  <a:cubicBezTo>
                                    <a:pt x="21044" y="11834"/>
                                    <a:pt x="21032" y="11744"/>
                                    <a:pt x="21020" y="11744"/>
                                  </a:cubicBezTo>
                                  <a:lnTo>
                                    <a:pt x="20896" y="11744"/>
                                  </a:lnTo>
                                  <a:lnTo>
                                    <a:pt x="20896" y="10785"/>
                                  </a:lnTo>
                                  <a:cubicBezTo>
                                    <a:pt x="20896" y="10695"/>
                                    <a:pt x="20884" y="10605"/>
                                    <a:pt x="20872" y="10605"/>
                                  </a:cubicBezTo>
                                  <a:lnTo>
                                    <a:pt x="20668" y="10605"/>
                                  </a:lnTo>
                                  <a:cubicBezTo>
                                    <a:pt x="20656" y="10605"/>
                                    <a:pt x="20644" y="10695"/>
                                    <a:pt x="20644" y="10785"/>
                                  </a:cubicBezTo>
                                  <a:lnTo>
                                    <a:pt x="20644" y="11654"/>
                                  </a:lnTo>
                                  <a:lnTo>
                                    <a:pt x="20528" y="11654"/>
                                  </a:lnTo>
                                  <a:cubicBezTo>
                                    <a:pt x="20516" y="11654"/>
                                    <a:pt x="20504" y="11744"/>
                                    <a:pt x="20504" y="11834"/>
                                  </a:cubicBezTo>
                                  <a:lnTo>
                                    <a:pt x="20504" y="13361"/>
                                  </a:lnTo>
                                  <a:cubicBezTo>
                                    <a:pt x="20504" y="13451"/>
                                    <a:pt x="20516" y="13541"/>
                                    <a:pt x="20528" y="13541"/>
                                  </a:cubicBezTo>
                                  <a:lnTo>
                                    <a:pt x="20644" y="13541"/>
                                  </a:lnTo>
                                  <a:lnTo>
                                    <a:pt x="20644" y="14410"/>
                                  </a:lnTo>
                                  <a:cubicBezTo>
                                    <a:pt x="20644" y="14500"/>
                                    <a:pt x="20656" y="14590"/>
                                    <a:pt x="20668" y="14590"/>
                                  </a:cubicBezTo>
                                  <a:lnTo>
                                    <a:pt x="20872" y="14590"/>
                                  </a:lnTo>
                                  <a:cubicBezTo>
                                    <a:pt x="20872" y="14590"/>
                                    <a:pt x="20876" y="14590"/>
                                    <a:pt x="20876" y="14590"/>
                                  </a:cubicBezTo>
                                  <a:lnTo>
                                    <a:pt x="20876" y="16267"/>
                                  </a:lnTo>
                                  <a:cubicBezTo>
                                    <a:pt x="20876" y="16387"/>
                                    <a:pt x="20888" y="16477"/>
                                    <a:pt x="20904" y="16477"/>
                                  </a:cubicBezTo>
                                  <a:lnTo>
                                    <a:pt x="21036" y="16477"/>
                                  </a:lnTo>
                                  <a:lnTo>
                                    <a:pt x="21036" y="17466"/>
                                  </a:lnTo>
                                  <a:cubicBezTo>
                                    <a:pt x="21036" y="17586"/>
                                    <a:pt x="21048" y="17675"/>
                                    <a:pt x="21064" y="17675"/>
                                  </a:cubicBezTo>
                                  <a:lnTo>
                                    <a:pt x="21248" y="17675"/>
                                  </a:lnTo>
                                  <a:lnTo>
                                    <a:pt x="21248" y="19113"/>
                                  </a:lnTo>
                                  <a:lnTo>
                                    <a:pt x="21064" y="19113"/>
                                  </a:lnTo>
                                  <a:cubicBezTo>
                                    <a:pt x="21056" y="19113"/>
                                    <a:pt x="21048" y="19143"/>
                                    <a:pt x="21044" y="19203"/>
                                  </a:cubicBezTo>
                                  <a:lnTo>
                                    <a:pt x="21044" y="17675"/>
                                  </a:lnTo>
                                  <a:cubicBezTo>
                                    <a:pt x="21044" y="17586"/>
                                    <a:pt x="21032" y="17496"/>
                                    <a:pt x="21020" y="17496"/>
                                  </a:cubicBezTo>
                                  <a:lnTo>
                                    <a:pt x="20896" y="17496"/>
                                  </a:lnTo>
                                  <a:lnTo>
                                    <a:pt x="20896" y="16627"/>
                                  </a:lnTo>
                                  <a:cubicBezTo>
                                    <a:pt x="20896" y="16537"/>
                                    <a:pt x="20884" y="16447"/>
                                    <a:pt x="20872" y="16447"/>
                                  </a:cubicBezTo>
                                  <a:lnTo>
                                    <a:pt x="20668" y="16447"/>
                                  </a:lnTo>
                                  <a:cubicBezTo>
                                    <a:pt x="20656" y="16447"/>
                                    <a:pt x="20644" y="16537"/>
                                    <a:pt x="20644" y="16627"/>
                                  </a:cubicBezTo>
                                  <a:lnTo>
                                    <a:pt x="20644" y="17496"/>
                                  </a:lnTo>
                                  <a:lnTo>
                                    <a:pt x="20528" y="17496"/>
                                  </a:lnTo>
                                  <a:cubicBezTo>
                                    <a:pt x="20516" y="17496"/>
                                    <a:pt x="20504" y="17586"/>
                                    <a:pt x="20504" y="17675"/>
                                  </a:cubicBezTo>
                                  <a:lnTo>
                                    <a:pt x="20504" y="19203"/>
                                  </a:lnTo>
                                  <a:cubicBezTo>
                                    <a:pt x="20504" y="19293"/>
                                    <a:pt x="20516" y="19383"/>
                                    <a:pt x="20528" y="19383"/>
                                  </a:cubicBezTo>
                                  <a:lnTo>
                                    <a:pt x="20644" y="19383"/>
                                  </a:lnTo>
                                  <a:lnTo>
                                    <a:pt x="20644" y="20252"/>
                                  </a:lnTo>
                                  <a:cubicBezTo>
                                    <a:pt x="20644" y="20342"/>
                                    <a:pt x="20656" y="20432"/>
                                    <a:pt x="20668" y="20432"/>
                                  </a:cubicBezTo>
                                  <a:lnTo>
                                    <a:pt x="20872" y="20432"/>
                                  </a:lnTo>
                                  <a:cubicBezTo>
                                    <a:pt x="20872" y="20432"/>
                                    <a:pt x="20876" y="20432"/>
                                    <a:pt x="20876" y="20432"/>
                                  </a:cubicBezTo>
                                  <a:cubicBezTo>
                                    <a:pt x="20876" y="20432"/>
                                    <a:pt x="20876" y="20462"/>
                                    <a:pt x="20876" y="20462"/>
                                  </a:cubicBezTo>
                                  <a:lnTo>
                                    <a:pt x="20876" y="21570"/>
                                  </a:lnTo>
                                  <a:lnTo>
                                    <a:pt x="21472" y="21570"/>
                                  </a:lnTo>
                                  <a:lnTo>
                                    <a:pt x="21472" y="20881"/>
                                  </a:lnTo>
                                  <a:lnTo>
                                    <a:pt x="21600" y="20881"/>
                                  </a:lnTo>
                                  <a:lnTo>
                                    <a:pt x="21600" y="15938"/>
                                  </a:lnTo>
                                  <a:lnTo>
                                    <a:pt x="21472" y="15938"/>
                                  </a:lnTo>
                                  <a:lnTo>
                                    <a:pt x="21472" y="15039"/>
                                  </a:lnTo>
                                  <a:lnTo>
                                    <a:pt x="21600" y="15039"/>
                                  </a:lnTo>
                                  <a:lnTo>
                                    <a:pt x="21600" y="10096"/>
                                  </a:lnTo>
                                  <a:lnTo>
                                    <a:pt x="21472" y="10096"/>
                                  </a:lnTo>
                                  <a:lnTo>
                                    <a:pt x="21472" y="9167"/>
                                  </a:lnTo>
                                  <a:lnTo>
                                    <a:pt x="21600" y="9167"/>
                                  </a:lnTo>
                                  <a:lnTo>
                                    <a:pt x="21600" y="4224"/>
                                  </a:lnTo>
                                  <a:lnTo>
                                    <a:pt x="21472" y="4224"/>
                                  </a:lnTo>
                                  <a:lnTo>
                                    <a:pt x="21472" y="3236"/>
                                  </a:lnTo>
                                  <a:lnTo>
                                    <a:pt x="21600" y="3236"/>
                                  </a:lnTo>
                                  <a:lnTo>
                                    <a:pt x="21600" y="2097"/>
                                  </a:lnTo>
                                  <a:lnTo>
                                    <a:pt x="21600" y="2097"/>
                                  </a:lnTo>
                                  <a:lnTo>
                                    <a:pt x="21600" y="0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21032" y="2636"/>
                                  </a:moveTo>
                                  <a:lnTo>
                                    <a:pt x="20900" y="2636"/>
                                  </a:lnTo>
                                  <a:cubicBezTo>
                                    <a:pt x="20896" y="2636"/>
                                    <a:pt x="20896" y="2636"/>
                                    <a:pt x="20892" y="2636"/>
                                  </a:cubicBezTo>
                                  <a:cubicBezTo>
                                    <a:pt x="20892" y="2636"/>
                                    <a:pt x="20892" y="2606"/>
                                    <a:pt x="20892" y="2606"/>
                                  </a:cubicBezTo>
                                  <a:lnTo>
                                    <a:pt x="20892" y="2097"/>
                                  </a:lnTo>
                                  <a:lnTo>
                                    <a:pt x="21028" y="2097"/>
                                  </a:lnTo>
                                  <a:lnTo>
                                    <a:pt x="21028" y="2636"/>
                                  </a:lnTo>
                                  <a:close/>
                                  <a:moveTo>
                                    <a:pt x="21032" y="8508"/>
                                  </a:moveTo>
                                  <a:lnTo>
                                    <a:pt x="20900" y="8508"/>
                                  </a:lnTo>
                                  <a:cubicBezTo>
                                    <a:pt x="20896" y="8508"/>
                                    <a:pt x="20896" y="8508"/>
                                    <a:pt x="20896" y="8508"/>
                                  </a:cubicBezTo>
                                  <a:lnTo>
                                    <a:pt x="20896" y="7669"/>
                                  </a:lnTo>
                                  <a:lnTo>
                                    <a:pt x="21012" y="7669"/>
                                  </a:lnTo>
                                  <a:cubicBezTo>
                                    <a:pt x="21020" y="7669"/>
                                    <a:pt x="21028" y="7639"/>
                                    <a:pt x="21032" y="7579"/>
                                  </a:cubicBezTo>
                                  <a:lnTo>
                                    <a:pt x="21032" y="8508"/>
                                  </a:lnTo>
                                  <a:close/>
                                  <a:moveTo>
                                    <a:pt x="21032" y="14410"/>
                                  </a:moveTo>
                                  <a:lnTo>
                                    <a:pt x="20900" y="14410"/>
                                  </a:lnTo>
                                  <a:cubicBezTo>
                                    <a:pt x="20896" y="14410"/>
                                    <a:pt x="20896" y="14410"/>
                                    <a:pt x="20896" y="14410"/>
                                  </a:cubicBezTo>
                                  <a:lnTo>
                                    <a:pt x="20896" y="13571"/>
                                  </a:lnTo>
                                  <a:lnTo>
                                    <a:pt x="21012" y="13571"/>
                                  </a:lnTo>
                                  <a:cubicBezTo>
                                    <a:pt x="21020" y="13571"/>
                                    <a:pt x="21028" y="13541"/>
                                    <a:pt x="21032" y="13481"/>
                                  </a:cubicBezTo>
                                  <a:lnTo>
                                    <a:pt x="21032" y="14410"/>
                                  </a:lnTo>
                                  <a:close/>
                                  <a:moveTo>
                                    <a:pt x="21032" y="20282"/>
                                  </a:moveTo>
                                  <a:lnTo>
                                    <a:pt x="20900" y="20282"/>
                                  </a:lnTo>
                                  <a:cubicBezTo>
                                    <a:pt x="20896" y="20282"/>
                                    <a:pt x="20896" y="20282"/>
                                    <a:pt x="20892" y="20282"/>
                                  </a:cubicBezTo>
                                  <a:cubicBezTo>
                                    <a:pt x="20892" y="20282"/>
                                    <a:pt x="20892" y="20252"/>
                                    <a:pt x="20892" y="20252"/>
                                  </a:cubicBezTo>
                                  <a:lnTo>
                                    <a:pt x="20892" y="19383"/>
                                  </a:lnTo>
                                  <a:lnTo>
                                    <a:pt x="21008" y="19383"/>
                                  </a:lnTo>
                                  <a:cubicBezTo>
                                    <a:pt x="21016" y="19383"/>
                                    <a:pt x="21024" y="19353"/>
                                    <a:pt x="21028" y="19293"/>
                                  </a:cubicBezTo>
                                  <a:lnTo>
                                    <a:pt x="21028" y="20282"/>
                                  </a:lnTo>
                                  <a:close/>
                                  <a:moveTo>
                                    <a:pt x="21420" y="20282"/>
                                  </a:moveTo>
                                  <a:lnTo>
                                    <a:pt x="21312" y="20282"/>
                                  </a:lnTo>
                                  <a:lnTo>
                                    <a:pt x="21312" y="19623"/>
                                  </a:lnTo>
                                  <a:lnTo>
                                    <a:pt x="21420" y="19623"/>
                                  </a:lnTo>
                                  <a:lnTo>
                                    <a:pt x="21420" y="20282"/>
                                  </a:lnTo>
                                  <a:close/>
                                  <a:moveTo>
                                    <a:pt x="21420" y="17286"/>
                                  </a:moveTo>
                                  <a:lnTo>
                                    <a:pt x="21312" y="17286"/>
                                  </a:lnTo>
                                  <a:lnTo>
                                    <a:pt x="21312" y="16507"/>
                                  </a:lnTo>
                                  <a:lnTo>
                                    <a:pt x="21420" y="16507"/>
                                  </a:lnTo>
                                  <a:lnTo>
                                    <a:pt x="21420" y="17286"/>
                                  </a:lnTo>
                                  <a:close/>
                                  <a:moveTo>
                                    <a:pt x="21420" y="14410"/>
                                  </a:moveTo>
                                  <a:lnTo>
                                    <a:pt x="21312" y="14410"/>
                                  </a:lnTo>
                                  <a:lnTo>
                                    <a:pt x="21312" y="13781"/>
                                  </a:lnTo>
                                  <a:lnTo>
                                    <a:pt x="21420" y="13781"/>
                                  </a:lnTo>
                                  <a:lnTo>
                                    <a:pt x="21420" y="14410"/>
                                  </a:lnTo>
                                  <a:close/>
                                  <a:moveTo>
                                    <a:pt x="21420" y="11444"/>
                                  </a:moveTo>
                                  <a:lnTo>
                                    <a:pt x="21312" y="11444"/>
                                  </a:lnTo>
                                  <a:lnTo>
                                    <a:pt x="21312" y="10605"/>
                                  </a:lnTo>
                                  <a:lnTo>
                                    <a:pt x="21420" y="10605"/>
                                  </a:lnTo>
                                  <a:lnTo>
                                    <a:pt x="21420" y="11444"/>
                                  </a:lnTo>
                                  <a:close/>
                                  <a:moveTo>
                                    <a:pt x="21420" y="8508"/>
                                  </a:moveTo>
                                  <a:lnTo>
                                    <a:pt x="21312" y="8508"/>
                                  </a:lnTo>
                                  <a:lnTo>
                                    <a:pt x="21312" y="7879"/>
                                  </a:lnTo>
                                  <a:lnTo>
                                    <a:pt x="21420" y="7879"/>
                                  </a:lnTo>
                                  <a:lnTo>
                                    <a:pt x="21420" y="8508"/>
                                  </a:lnTo>
                                  <a:close/>
                                  <a:moveTo>
                                    <a:pt x="21420" y="5572"/>
                                  </a:moveTo>
                                  <a:lnTo>
                                    <a:pt x="21312" y="5572"/>
                                  </a:lnTo>
                                  <a:lnTo>
                                    <a:pt x="21312" y="4733"/>
                                  </a:lnTo>
                                  <a:lnTo>
                                    <a:pt x="21420" y="4733"/>
                                  </a:lnTo>
                                  <a:lnTo>
                                    <a:pt x="21420" y="5572"/>
                                  </a:lnTo>
                                  <a:close/>
                                  <a:moveTo>
                                    <a:pt x="21420" y="2636"/>
                                  </a:moveTo>
                                  <a:lnTo>
                                    <a:pt x="21312" y="2636"/>
                                  </a:lnTo>
                                  <a:lnTo>
                                    <a:pt x="21312" y="2127"/>
                                  </a:lnTo>
                                  <a:lnTo>
                                    <a:pt x="21420" y="2127"/>
                                  </a:lnTo>
                                  <a:lnTo>
                                    <a:pt x="21420" y="2636"/>
                                  </a:lnTo>
                                  <a:close/>
                                  <a:moveTo>
                                    <a:pt x="19320" y="5902"/>
                                  </a:moveTo>
                                  <a:lnTo>
                                    <a:pt x="19244" y="5902"/>
                                  </a:lnTo>
                                  <a:lnTo>
                                    <a:pt x="19244" y="5333"/>
                                  </a:lnTo>
                                  <a:cubicBezTo>
                                    <a:pt x="19244" y="5273"/>
                                    <a:pt x="19236" y="5213"/>
                                    <a:pt x="19228" y="5213"/>
                                  </a:cubicBezTo>
                                  <a:lnTo>
                                    <a:pt x="19096" y="5213"/>
                                  </a:lnTo>
                                  <a:cubicBezTo>
                                    <a:pt x="19088" y="5213"/>
                                    <a:pt x="19080" y="5273"/>
                                    <a:pt x="19080" y="5333"/>
                                  </a:cubicBezTo>
                                  <a:lnTo>
                                    <a:pt x="19080" y="5902"/>
                                  </a:lnTo>
                                  <a:lnTo>
                                    <a:pt x="19004" y="5902"/>
                                  </a:lnTo>
                                  <a:cubicBezTo>
                                    <a:pt x="18996" y="5902"/>
                                    <a:pt x="18988" y="5962"/>
                                    <a:pt x="18988" y="6022"/>
                                  </a:cubicBezTo>
                                  <a:lnTo>
                                    <a:pt x="18988" y="7040"/>
                                  </a:lnTo>
                                  <a:cubicBezTo>
                                    <a:pt x="18988" y="7100"/>
                                    <a:pt x="18996" y="7160"/>
                                    <a:pt x="19004" y="7160"/>
                                  </a:cubicBezTo>
                                  <a:lnTo>
                                    <a:pt x="19080" y="7160"/>
                                  </a:lnTo>
                                  <a:lnTo>
                                    <a:pt x="19080" y="7729"/>
                                  </a:lnTo>
                                  <a:cubicBezTo>
                                    <a:pt x="19080" y="7789"/>
                                    <a:pt x="19088" y="7849"/>
                                    <a:pt x="19096" y="7849"/>
                                  </a:cubicBezTo>
                                  <a:lnTo>
                                    <a:pt x="19232" y="7849"/>
                                  </a:lnTo>
                                  <a:cubicBezTo>
                                    <a:pt x="19240" y="7849"/>
                                    <a:pt x="19248" y="7789"/>
                                    <a:pt x="19248" y="7729"/>
                                  </a:cubicBezTo>
                                  <a:lnTo>
                                    <a:pt x="19248" y="7160"/>
                                  </a:lnTo>
                                  <a:lnTo>
                                    <a:pt x="19324" y="7160"/>
                                  </a:lnTo>
                                  <a:cubicBezTo>
                                    <a:pt x="19332" y="7160"/>
                                    <a:pt x="19340" y="7100"/>
                                    <a:pt x="19340" y="7040"/>
                                  </a:cubicBezTo>
                                  <a:lnTo>
                                    <a:pt x="19340" y="6022"/>
                                  </a:lnTo>
                                  <a:cubicBezTo>
                                    <a:pt x="19336" y="5932"/>
                                    <a:pt x="19328" y="5902"/>
                                    <a:pt x="19320" y="5902"/>
                                  </a:cubicBezTo>
                                  <a:close/>
                                  <a:moveTo>
                                    <a:pt x="20588" y="20462"/>
                                  </a:moveTo>
                                  <a:lnTo>
                                    <a:pt x="20484" y="20462"/>
                                  </a:lnTo>
                                  <a:lnTo>
                                    <a:pt x="20484" y="19683"/>
                                  </a:lnTo>
                                  <a:cubicBezTo>
                                    <a:pt x="20484" y="19593"/>
                                    <a:pt x="20476" y="19533"/>
                                    <a:pt x="20464" y="19533"/>
                                  </a:cubicBezTo>
                                  <a:lnTo>
                                    <a:pt x="20280" y="19533"/>
                                  </a:lnTo>
                                  <a:cubicBezTo>
                                    <a:pt x="20268" y="19533"/>
                                    <a:pt x="20260" y="19593"/>
                                    <a:pt x="20260" y="19683"/>
                                  </a:cubicBezTo>
                                  <a:lnTo>
                                    <a:pt x="20260" y="20462"/>
                                  </a:lnTo>
                                  <a:lnTo>
                                    <a:pt x="20156" y="20462"/>
                                  </a:lnTo>
                                  <a:cubicBezTo>
                                    <a:pt x="20144" y="20462"/>
                                    <a:pt x="20136" y="20521"/>
                                    <a:pt x="20136" y="20611"/>
                                  </a:cubicBezTo>
                                  <a:lnTo>
                                    <a:pt x="20136" y="21240"/>
                                  </a:lnTo>
                                  <a:lnTo>
                                    <a:pt x="20136" y="21240"/>
                                  </a:lnTo>
                                  <a:lnTo>
                                    <a:pt x="20136" y="21570"/>
                                  </a:lnTo>
                                  <a:lnTo>
                                    <a:pt x="20616" y="21570"/>
                                  </a:lnTo>
                                  <a:lnTo>
                                    <a:pt x="20616" y="20611"/>
                                  </a:lnTo>
                                  <a:cubicBezTo>
                                    <a:pt x="20608" y="20551"/>
                                    <a:pt x="20600" y="20462"/>
                                    <a:pt x="20588" y="20462"/>
                                  </a:cubicBezTo>
                                  <a:close/>
                                  <a:moveTo>
                                    <a:pt x="19640" y="2217"/>
                                  </a:moveTo>
                                  <a:lnTo>
                                    <a:pt x="19492" y="2217"/>
                                  </a:lnTo>
                                  <a:cubicBezTo>
                                    <a:pt x="19484" y="2217"/>
                                    <a:pt x="19476" y="2277"/>
                                    <a:pt x="19476" y="2337"/>
                                  </a:cubicBezTo>
                                  <a:lnTo>
                                    <a:pt x="19476" y="2966"/>
                                  </a:lnTo>
                                  <a:lnTo>
                                    <a:pt x="19392" y="2966"/>
                                  </a:lnTo>
                                  <a:cubicBezTo>
                                    <a:pt x="19384" y="2966"/>
                                    <a:pt x="19376" y="3026"/>
                                    <a:pt x="19376" y="3086"/>
                                  </a:cubicBezTo>
                                  <a:lnTo>
                                    <a:pt x="19376" y="4194"/>
                                  </a:lnTo>
                                  <a:cubicBezTo>
                                    <a:pt x="19376" y="4254"/>
                                    <a:pt x="19384" y="4314"/>
                                    <a:pt x="19392" y="4314"/>
                                  </a:cubicBezTo>
                                  <a:lnTo>
                                    <a:pt x="19476" y="4314"/>
                                  </a:lnTo>
                                  <a:lnTo>
                                    <a:pt x="19476" y="4943"/>
                                  </a:lnTo>
                                  <a:cubicBezTo>
                                    <a:pt x="19476" y="5003"/>
                                    <a:pt x="19484" y="5063"/>
                                    <a:pt x="19492" y="5063"/>
                                  </a:cubicBezTo>
                                  <a:lnTo>
                                    <a:pt x="19640" y="5063"/>
                                  </a:lnTo>
                                  <a:cubicBezTo>
                                    <a:pt x="19648" y="5063"/>
                                    <a:pt x="19656" y="5003"/>
                                    <a:pt x="19656" y="4943"/>
                                  </a:cubicBezTo>
                                  <a:lnTo>
                                    <a:pt x="19656" y="4314"/>
                                  </a:lnTo>
                                  <a:lnTo>
                                    <a:pt x="19740" y="4314"/>
                                  </a:lnTo>
                                  <a:cubicBezTo>
                                    <a:pt x="19748" y="4314"/>
                                    <a:pt x="19756" y="4254"/>
                                    <a:pt x="19756" y="4194"/>
                                  </a:cubicBezTo>
                                  <a:lnTo>
                                    <a:pt x="19756" y="3086"/>
                                  </a:lnTo>
                                  <a:cubicBezTo>
                                    <a:pt x="19756" y="3026"/>
                                    <a:pt x="19748" y="2966"/>
                                    <a:pt x="19740" y="2966"/>
                                  </a:cubicBezTo>
                                  <a:lnTo>
                                    <a:pt x="19656" y="2966"/>
                                  </a:lnTo>
                                  <a:lnTo>
                                    <a:pt x="19656" y="2337"/>
                                  </a:lnTo>
                                  <a:cubicBezTo>
                                    <a:pt x="19656" y="2277"/>
                                    <a:pt x="19648" y="2217"/>
                                    <a:pt x="19640" y="2217"/>
                                  </a:cubicBezTo>
                                  <a:close/>
                                  <a:moveTo>
                                    <a:pt x="19740" y="20641"/>
                                  </a:moveTo>
                                  <a:lnTo>
                                    <a:pt x="19656" y="20641"/>
                                  </a:lnTo>
                                  <a:lnTo>
                                    <a:pt x="19656" y="20012"/>
                                  </a:lnTo>
                                  <a:cubicBezTo>
                                    <a:pt x="19656" y="19952"/>
                                    <a:pt x="19648" y="19892"/>
                                    <a:pt x="19640" y="19892"/>
                                  </a:cubicBezTo>
                                  <a:lnTo>
                                    <a:pt x="19492" y="19892"/>
                                  </a:lnTo>
                                  <a:cubicBezTo>
                                    <a:pt x="19484" y="19892"/>
                                    <a:pt x="19476" y="19952"/>
                                    <a:pt x="19476" y="20012"/>
                                  </a:cubicBezTo>
                                  <a:lnTo>
                                    <a:pt x="19476" y="20641"/>
                                  </a:lnTo>
                                  <a:lnTo>
                                    <a:pt x="19392" y="20641"/>
                                  </a:lnTo>
                                  <a:cubicBezTo>
                                    <a:pt x="19384" y="20641"/>
                                    <a:pt x="19376" y="20701"/>
                                    <a:pt x="19376" y="20761"/>
                                  </a:cubicBezTo>
                                  <a:lnTo>
                                    <a:pt x="19376" y="21600"/>
                                  </a:lnTo>
                                  <a:lnTo>
                                    <a:pt x="19764" y="21600"/>
                                  </a:lnTo>
                                  <a:lnTo>
                                    <a:pt x="19764" y="20761"/>
                                  </a:lnTo>
                                  <a:cubicBezTo>
                                    <a:pt x="19760" y="20701"/>
                                    <a:pt x="19752" y="20641"/>
                                    <a:pt x="19740" y="20641"/>
                                  </a:cubicBezTo>
                                  <a:close/>
                                  <a:moveTo>
                                    <a:pt x="20048" y="5003"/>
                                  </a:moveTo>
                                  <a:lnTo>
                                    <a:pt x="19884" y="5003"/>
                                  </a:lnTo>
                                  <a:cubicBezTo>
                                    <a:pt x="19872" y="5003"/>
                                    <a:pt x="19864" y="5063"/>
                                    <a:pt x="19864" y="5153"/>
                                  </a:cubicBezTo>
                                  <a:lnTo>
                                    <a:pt x="19864" y="5872"/>
                                  </a:lnTo>
                                  <a:lnTo>
                                    <a:pt x="19768" y="5872"/>
                                  </a:lnTo>
                                  <a:cubicBezTo>
                                    <a:pt x="19756" y="5872"/>
                                    <a:pt x="19748" y="5932"/>
                                    <a:pt x="19748" y="6022"/>
                                  </a:cubicBezTo>
                                  <a:lnTo>
                                    <a:pt x="19748" y="6591"/>
                                  </a:lnTo>
                                  <a:lnTo>
                                    <a:pt x="19748" y="6591"/>
                                  </a:lnTo>
                                  <a:lnTo>
                                    <a:pt x="19748" y="7280"/>
                                  </a:lnTo>
                                  <a:cubicBezTo>
                                    <a:pt x="19748" y="7370"/>
                                    <a:pt x="19756" y="7430"/>
                                    <a:pt x="19768" y="7430"/>
                                  </a:cubicBezTo>
                                  <a:lnTo>
                                    <a:pt x="19864" y="7430"/>
                                  </a:lnTo>
                                  <a:lnTo>
                                    <a:pt x="19864" y="8149"/>
                                  </a:lnTo>
                                  <a:cubicBezTo>
                                    <a:pt x="19864" y="8239"/>
                                    <a:pt x="19872" y="8298"/>
                                    <a:pt x="19884" y="8298"/>
                                  </a:cubicBezTo>
                                  <a:lnTo>
                                    <a:pt x="20048" y="8298"/>
                                  </a:lnTo>
                                  <a:cubicBezTo>
                                    <a:pt x="20060" y="8298"/>
                                    <a:pt x="20068" y="8239"/>
                                    <a:pt x="20068" y="8149"/>
                                  </a:cubicBezTo>
                                  <a:lnTo>
                                    <a:pt x="20068" y="7430"/>
                                  </a:lnTo>
                                  <a:lnTo>
                                    <a:pt x="20164" y="7430"/>
                                  </a:lnTo>
                                  <a:cubicBezTo>
                                    <a:pt x="20176" y="7430"/>
                                    <a:pt x="20184" y="7370"/>
                                    <a:pt x="20184" y="7280"/>
                                  </a:cubicBezTo>
                                  <a:lnTo>
                                    <a:pt x="20184" y="5992"/>
                                  </a:lnTo>
                                  <a:cubicBezTo>
                                    <a:pt x="20184" y="5902"/>
                                    <a:pt x="20176" y="5842"/>
                                    <a:pt x="20164" y="5842"/>
                                  </a:cubicBezTo>
                                  <a:lnTo>
                                    <a:pt x="20068" y="5842"/>
                                  </a:lnTo>
                                  <a:lnTo>
                                    <a:pt x="20068" y="5123"/>
                                  </a:lnTo>
                                  <a:cubicBezTo>
                                    <a:pt x="20068" y="5063"/>
                                    <a:pt x="20060" y="5003"/>
                                    <a:pt x="20048" y="5003"/>
                                  </a:cubicBezTo>
                                  <a:close/>
                                  <a:moveTo>
                                    <a:pt x="20460" y="7759"/>
                                  </a:moveTo>
                                  <a:lnTo>
                                    <a:pt x="20276" y="7759"/>
                                  </a:lnTo>
                                  <a:cubicBezTo>
                                    <a:pt x="20264" y="7759"/>
                                    <a:pt x="20256" y="7819"/>
                                    <a:pt x="20256" y="7909"/>
                                  </a:cubicBezTo>
                                  <a:lnTo>
                                    <a:pt x="20256" y="8688"/>
                                  </a:lnTo>
                                  <a:lnTo>
                                    <a:pt x="20152" y="8688"/>
                                  </a:lnTo>
                                  <a:cubicBezTo>
                                    <a:pt x="20140" y="8688"/>
                                    <a:pt x="20132" y="8748"/>
                                    <a:pt x="20132" y="8838"/>
                                  </a:cubicBezTo>
                                  <a:lnTo>
                                    <a:pt x="20132" y="9467"/>
                                  </a:lnTo>
                                  <a:lnTo>
                                    <a:pt x="20132" y="9467"/>
                                  </a:lnTo>
                                  <a:lnTo>
                                    <a:pt x="20132" y="10216"/>
                                  </a:lnTo>
                                  <a:cubicBezTo>
                                    <a:pt x="20132" y="10306"/>
                                    <a:pt x="20140" y="10366"/>
                                    <a:pt x="20152" y="10366"/>
                                  </a:cubicBezTo>
                                  <a:lnTo>
                                    <a:pt x="20256" y="10366"/>
                                  </a:lnTo>
                                  <a:lnTo>
                                    <a:pt x="20256" y="11145"/>
                                  </a:lnTo>
                                  <a:cubicBezTo>
                                    <a:pt x="20256" y="11234"/>
                                    <a:pt x="20264" y="11294"/>
                                    <a:pt x="20276" y="11294"/>
                                  </a:cubicBezTo>
                                  <a:lnTo>
                                    <a:pt x="20460" y="11294"/>
                                  </a:lnTo>
                                  <a:cubicBezTo>
                                    <a:pt x="20472" y="11294"/>
                                    <a:pt x="20480" y="11234"/>
                                    <a:pt x="20480" y="11145"/>
                                  </a:cubicBezTo>
                                  <a:lnTo>
                                    <a:pt x="20480" y="10366"/>
                                  </a:lnTo>
                                  <a:lnTo>
                                    <a:pt x="20584" y="10366"/>
                                  </a:lnTo>
                                  <a:cubicBezTo>
                                    <a:pt x="20596" y="10366"/>
                                    <a:pt x="20604" y="10306"/>
                                    <a:pt x="20604" y="10216"/>
                                  </a:cubicBezTo>
                                  <a:lnTo>
                                    <a:pt x="20604" y="8838"/>
                                  </a:lnTo>
                                  <a:cubicBezTo>
                                    <a:pt x="20604" y="8748"/>
                                    <a:pt x="20596" y="8688"/>
                                    <a:pt x="20584" y="8688"/>
                                  </a:cubicBezTo>
                                  <a:lnTo>
                                    <a:pt x="20480" y="8688"/>
                                  </a:lnTo>
                                  <a:lnTo>
                                    <a:pt x="20480" y="7909"/>
                                  </a:lnTo>
                                  <a:cubicBezTo>
                                    <a:pt x="20480" y="7849"/>
                                    <a:pt x="20472" y="7759"/>
                                    <a:pt x="20460" y="7759"/>
                                  </a:cubicBezTo>
                                  <a:close/>
                                  <a:moveTo>
                                    <a:pt x="20276" y="17256"/>
                                  </a:moveTo>
                                  <a:lnTo>
                                    <a:pt x="20460" y="17256"/>
                                  </a:lnTo>
                                  <a:cubicBezTo>
                                    <a:pt x="20472" y="17256"/>
                                    <a:pt x="20480" y="17196"/>
                                    <a:pt x="20480" y="17106"/>
                                  </a:cubicBezTo>
                                  <a:lnTo>
                                    <a:pt x="20480" y="16327"/>
                                  </a:lnTo>
                                  <a:lnTo>
                                    <a:pt x="20584" y="16327"/>
                                  </a:lnTo>
                                  <a:cubicBezTo>
                                    <a:pt x="20596" y="16327"/>
                                    <a:pt x="20604" y="16267"/>
                                    <a:pt x="20604" y="16178"/>
                                  </a:cubicBezTo>
                                  <a:lnTo>
                                    <a:pt x="20604" y="14799"/>
                                  </a:lnTo>
                                  <a:cubicBezTo>
                                    <a:pt x="20604" y="14710"/>
                                    <a:pt x="20596" y="14650"/>
                                    <a:pt x="20584" y="14650"/>
                                  </a:cubicBezTo>
                                  <a:lnTo>
                                    <a:pt x="20480" y="14650"/>
                                  </a:lnTo>
                                  <a:lnTo>
                                    <a:pt x="20480" y="13871"/>
                                  </a:lnTo>
                                  <a:cubicBezTo>
                                    <a:pt x="20480" y="13781"/>
                                    <a:pt x="20472" y="13721"/>
                                    <a:pt x="20460" y="13721"/>
                                  </a:cubicBezTo>
                                  <a:lnTo>
                                    <a:pt x="20276" y="13721"/>
                                  </a:lnTo>
                                  <a:cubicBezTo>
                                    <a:pt x="20264" y="13721"/>
                                    <a:pt x="20256" y="13781"/>
                                    <a:pt x="20256" y="13871"/>
                                  </a:cubicBezTo>
                                  <a:lnTo>
                                    <a:pt x="20256" y="14650"/>
                                  </a:lnTo>
                                  <a:lnTo>
                                    <a:pt x="20152" y="14650"/>
                                  </a:lnTo>
                                  <a:cubicBezTo>
                                    <a:pt x="20140" y="14650"/>
                                    <a:pt x="20132" y="14710"/>
                                    <a:pt x="20132" y="14799"/>
                                  </a:cubicBezTo>
                                  <a:lnTo>
                                    <a:pt x="20132" y="15429"/>
                                  </a:lnTo>
                                  <a:lnTo>
                                    <a:pt x="20132" y="15429"/>
                                  </a:lnTo>
                                  <a:lnTo>
                                    <a:pt x="20132" y="16178"/>
                                  </a:lnTo>
                                  <a:cubicBezTo>
                                    <a:pt x="20132" y="16267"/>
                                    <a:pt x="20140" y="16327"/>
                                    <a:pt x="20152" y="16327"/>
                                  </a:cubicBezTo>
                                  <a:lnTo>
                                    <a:pt x="20256" y="16327"/>
                                  </a:lnTo>
                                  <a:lnTo>
                                    <a:pt x="20256" y="17106"/>
                                  </a:lnTo>
                                  <a:cubicBezTo>
                                    <a:pt x="20256" y="17166"/>
                                    <a:pt x="20264" y="17256"/>
                                    <a:pt x="20276" y="172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wgp>
                    </a:graphicData>
                  </a:graphic>
                  <wp14:sizeRelH relativeFrom="margin">
                    <wp14:pctWidth>100000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3A8D1ED3" id="Group 26" o:spid="_x0000_s1026" style="position:absolute;margin-left:0;margin-top:0;width:540pt;height:72.7pt;z-index:-251590656;mso-width-percent:1000;mso-position-horizontal:center;mso-position-horizontal-relative:margin;mso-position-vertical:bottom;mso-position-vertical-relative:page;mso-width-percent:1000;mso-width-relative:margin;mso-height-relative:margin" coordsize="68580,9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">
                  <v:rect id="Rectangle" o:spid="_x0000_s1027" style="position:absolute;top:609;width:68580;height:86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" fillcolor="#264d2b [3204]" stroked="f" strokeweight="1pt">
                    <v:stroke miterlimit="4"/>
                    <v:textbox inset="3pt,3pt,3pt,3pt"/>
                  </v:rect>
                  <v:shape id="Shape" o:spid="_x0000_s1028" style="position:absolute;width:68580;height:915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" path="m18904,14889r-68,l18836,14380v,-60,-8,-120,-16,-120l18700,14260v-8,,-16,60,-16,120l18684,14889r-68,c18608,14889,18600,14949,18600,15009r,899c18600,15968,18608,16028,18616,16028r68,l18684,16537v,60,8,120,16,120l18820,16657v8,,16,-60,16,-120l18836,16028r68,c18912,16028,18920,15968,18920,15908r,-899c18916,14919,18912,14889,18904,14889xm18484,6022r-64,l18420,5542v,-60,-4,-90,-12,-90l18300,5452v-8,,-12,30,-12,90l18288,6022r-64,c18216,6022,18212,6052,18212,6111r,809c18212,6980,18216,7010,18224,7010r64,l18288,7490v,59,4,89,12,89l18408,7579v8,,12,-30,12,-89l18420,7010r64,c18492,7010,18496,6980,18496,6920r,-809c18500,6052,18492,6022,18484,6022xm18904,20761r-68,l18836,20252v,-60,-8,-120,-16,-120l18700,20132v-8,,-16,60,-16,120l18684,20761r-68,c18608,20761,18600,20821,18600,20881r,719l18916,21600r,-719c18916,20821,18912,20761,18904,20761xm18904,9017r-68,l18836,8508v,-60,-8,-120,-16,-120l18700,8388v-8,,-16,60,-16,120l18684,9017r-68,c18608,9017,18600,9077,18600,9137r,899c18600,10096,18608,10156,18616,10156r68,l18684,10665v,60,8,120,16,120l18820,10785v8,,16,-60,16,-120l18836,10156r68,c18912,10156,18920,10096,18920,10036r,-899c18916,9047,18912,9017,18904,9017xm18904,3116r-68,l18836,2606v,-60,-8,-119,-16,-119l18700,2487v-8,,-16,59,-16,119l18684,3116r-68,c18608,3116,18600,3176,18600,3236r,898c18600,4194,18608,4254,18616,4254r68,l18684,4763v,60,8,120,16,120l18820,4883v8,,16,-60,16,-120l18836,4254r68,c18912,4254,18920,4194,18920,4134r,-898c18916,3176,18912,3116,18904,3116xm18484,17825r-64,l18420,17346v,-60,-4,-90,-12,-90l18300,17256v-8,,-12,30,-12,90l18288,17825r-64,c18216,17825,18212,17855,18212,17915r,809c18212,18784,18216,18814,18224,18814r64,l18288,19293v,60,4,90,12,90l18408,19383v8,,12,-30,12,-90l18420,18814r64,c18492,18814,18496,18784,18496,18724r,-809c18500,17855,18492,17825,18484,17825xm18484,11893r-64,l18420,11414v,-60,-4,-90,-12,-90l18300,11324v-8,,-12,30,-12,90l18288,11893r-64,c18216,11893,18212,11923,18212,11983r,809c18212,12852,18216,12882,18224,12882r64,l18288,13361v,60,4,90,12,90l18408,13451v8,,12,-30,12,-90l18420,12882r64,c18492,12882,18496,12852,18496,12792r,-809c18500,11923,18492,11893,18484,11893xm18072,14979r-56,l18016,14560v,-60,-4,-90,-12,-90l17908,14470v-8,,-12,30,-12,90l17896,14979r-56,c17832,14979,17828,15009,17828,15069r,719c17828,15848,17832,15878,17840,15878r56,l17896,16297v,60,4,90,12,90l18004,16387v8,,12,-30,12,-90l18016,15878r56,c18080,15878,18084,15848,18084,15788r,-719c18080,15039,18076,14979,18072,14979xm18072,20881r-56,l18016,20462v,-60,-4,-90,-12,-90l17908,20372v-8,,-12,30,-12,90l17896,20881r-56,c17832,20881,17828,20911,17828,20971r,629l18084,21600r,-629c18080,20911,18076,20881,18072,20881xm18072,9107r-56,l18016,8688v,-60,-4,-90,-12,-90l17908,8598v-8,,-12,30,-12,90l17896,9107r-56,c17832,9107,17828,9137,17828,9197r,719c17828,9976,17832,10006,17840,10006r56,l17896,10426v,59,4,89,12,89l18004,10515v8,,12,-30,12,-89l18016,10006r56,c18080,10006,18084,9976,18084,9916r,-719c18080,9137,18076,9107,18072,9107xm19320,11774r-76,l19244,11204v,-59,-8,-119,-16,-119l19096,11085v-8,,-16,60,-16,119l19080,11774r-76,c18996,11774,18988,11834,18988,11893r,1019c18988,12972,18996,13032,19004,13032r76,l19080,13601v,60,8,120,16,120l19232,13721v8,,16,-60,16,-120l19248,13032r76,c19332,13032,19340,12972,19340,12912r,-1019c19336,11834,19328,11774,19320,11774xm18072,3236r-56,l18016,2816v,-60,-4,-90,-12,-90l17908,2726v-8,,-12,30,-12,90l17896,3236r-56,c17832,3236,17828,3265,17828,3325r,719c17828,4104,17832,4134,17840,4134r56,l17896,4554v,60,4,90,12,90l18004,4644v8,,12,-30,12,-90l18016,4134r56,c18080,4134,18084,4104,18084,4044r,-719c18080,3265,18076,3236,18072,3236xm19320,17705r-76,l19244,17136v,-60,-8,-120,-16,-120l19096,17016v-8,,-16,60,-16,120l19080,17705r-76,c18996,17705,18988,17765,18988,17825r,1019c18988,18904,18996,18964,19004,18964r76,l19080,19533v,60,8,120,16,120l19232,19653v8,,16,-60,16,-120l19248,18964r76,c19332,18964,19340,18904,19340,18844r,-1019c19336,17765,19328,17705,19320,17705xm19884,14110r164,c20060,14110,20068,14050,20068,13961r,-719l20164,13242v12,,20,-60,20,-150l20184,11864v,-90,-8,-150,-20,-150l20068,11714r,-719c20068,10905,20060,10845,20048,10845r-164,c19872,10845,19864,10905,19864,10995r,719l19768,11714v-12,,-20,60,-20,150l19748,12433r,l19748,13122v,90,8,150,20,150l19864,13272r,719c19864,14050,19872,14110,19884,14110xm20184,19054r,-1229c20184,17735,20176,17675,20164,17675r-96,l20068,16956v,-89,-8,-149,-20,-149l19884,16807v-12,,-20,60,-20,149l19864,17675r-96,c19756,17675,19748,17735,19748,17825r,569l19748,18394r,689c19748,19173,19756,19233,19768,19233r96,l19864,19952v,90,8,150,20,150l20048,20102v12,,20,-60,20,-150l20068,19233r96,c20172,19203,20184,19143,20184,19054xm19368,10126v,60,8,120,16,120l19468,10246r,629c19468,10935,19476,10995,19484,10995r148,c19640,10995,19648,10935,19648,10875r,-629l19732,10246v8,,16,-60,16,-120l19748,9017v,-59,-8,-119,-16,-119l19656,8898r,-629c19656,8209,19648,8149,19640,8149r-148,c19484,8149,19476,8209,19476,8269r,629l19392,8898v-8,,-16,60,-16,119l19376,10126r-8,xm19368,15998v,60,8,120,16,120l19468,16118r,629c19468,16807,19476,16867,19484,16867r148,c19640,16867,19648,16807,19648,16747r,-629l19732,16118v8,,16,-60,16,-120l19748,14889v,-60,-8,-120,-16,-120l19656,14769r,-629c19656,14080,19648,14021,19640,14021r-148,c19484,14021,19476,14080,19476,14140r,629l19392,14769v-8,,-16,60,-16,120l19376,15998r-8,xm,l,2127r19864,l19864,2277v,90,8,150,20,150l20048,2427v12,,20,-60,20,-150l20068,2127r188,l20256,2846r-104,c20140,2846,20132,2906,20132,2996r,629l20132,3625r,749c20132,4464,20140,4524,20152,4524r104,l20256,5303v,89,8,149,20,149l20460,5452v12,,20,-60,20,-149l20480,4524r104,c20596,4524,20604,4464,20604,4374r,-1378c20604,2906,20596,2846,20584,2846r-104,l20480,2127r164,l20644,2636v,90,12,180,24,180l20872,2816v,,4,,4,c20876,2816,20876,2846,20876,2846r,1708c20876,4673,20888,4763,20904,4763r132,l21036,5752v,120,12,210,28,210l21248,5962r,1438l21064,7400v-8,,-16,30,-20,90l21044,6022v,-90,-12,-180,-24,-180l20896,5842r,-869c20896,4883,20884,4793,20872,4793r-204,c20656,4793,20644,4883,20644,4973r,869l20528,5842v-12,,-24,90,-24,180l20504,7549v,90,12,180,24,180l20644,7729r,869c20644,8688,20656,8778,20668,8778r204,c20872,8778,20876,8778,20876,8778r,1677c20876,10575,20888,10665,20904,10665r132,l21036,11654v,120,12,209,28,209l21248,11863r,1438l21064,13301v-8,,-16,30,-20,90l21044,11923v,-89,-12,-179,-24,-179l20896,11744r,-959c20896,10695,20884,10605,20872,10605r-204,c20656,10605,20644,10695,20644,10785r,869l20528,11654v-12,,-24,90,-24,180l20504,13361v,90,12,180,24,180l20644,13541r,869c20644,14500,20656,14590,20668,14590r204,c20872,14590,20876,14590,20876,14590r,1677c20876,16387,20888,16477,20904,16477r132,l21036,17466v,120,12,209,28,209l21248,17675r,1438l21064,19113v-8,,-16,30,-20,90l21044,17675v,-89,-12,-179,-24,-179l20896,17496r,-869c20896,16537,20884,16447,20872,16447r-204,c20656,16447,20644,16537,20644,16627r,869l20528,17496v-12,,-24,90,-24,179l20504,19203v,90,12,180,24,180l20644,19383r,869c20644,20342,20656,20432,20668,20432r204,c20872,20432,20876,20432,20876,20432v,,,30,,30l20876,21570r596,l21472,20881r128,l21600,15938r-128,l21472,15039r128,l21600,10096r-128,l21472,9167r128,l21600,4224r-128,l21472,3236r128,l21600,2097r,l21600,,,xm21032,2636r-132,c20896,2636,20896,2636,20892,2636v,,,-30,,-30l20892,2097r136,l21028,2636r4,xm21032,8508r-132,c20896,8508,20896,8508,20896,8508r,-839l21012,7669v8,,16,-30,20,-90l21032,8508xm21032,14410r-132,c20896,14410,20896,14410,20896,14410r,-839l21012,13571v8,,16,-30,20,-90l21032,14410xm21032,20282r-132,c20896,20282,20896,20282,20892,20282v,,,-30,,-30l20892,19383r116,c21016,19383,21024,19353,21028,19293r,989l21032,20282xm21420,20282r-108,l21312,19623r108,l21420,20282xm21420,17286r-108,l21312,16507r108,l21420,17286xm21420,14410r-108,l21312,13781r108,l21420,14410xm21420,11444r-108,l21312,10605r108,l21420,11444xm21420,8508r-108,l21312,7879r108,l21420,8508xm21420,5572r-108,l21312,4733r108,l21420,5572xm21420,2636r-108,l21312,2127r108,l21420,2636xm19320,5902r-76,l19244,5333v,-60,-8,-120,-16,-120l19096,5213v-8,,-16,60,-16,120l19080,5902r-76,c18996,5902,18988,5962,18988,6022r,1018c18988,7100,18996,7160,19004,7160r76,l19080,7729v,60,8,120,16,120l19232,7849v8,,16,-60,16,-120l19248,7160r76,c19332,7160,19340,7100,19340,7040r,-1018c19336,5932,19328,5902,19320,5902xm20588,20462r-104,l20484,19683v,-90,-8,-150,-20,-150l20280,19533v-12,,-20,60,-20,150l20260,20462r-104,c20144,20462,20136,20521,20136,20611r,629l20136,21240r,330l20616,21570r,-959c20608,20551,20600,20462,20588,20462xm19640,2217r-148,c19484,2217,19476,2277,19476,2337r,629l19392,2966v-8,,-16,60,-16,120l19376,4194v,60,8,120,16,120l19476,4314r,629c19476,5003,19484,5063,19492,5063r148,c19648,5063,19656,5003,19656,4943r,-629l19740,4314v8,,16,-60,16,-120l19756,3086v,-60,-8,-120,-16,-120l19656,2966r,-629c19656,2277,19648,2217,19640,2217xm19740,20641r-84,l19656,20012v,-60,-8,-120,-16,-120l19492,19892v-8,,-16,60,-16,120l19476,20641r-84,c19384,20641,19376,20701,19376,20761r,839l19764,21600r,-839c19760,20701,19752,20641,19740,20641xm20048,5003r-164,c19872,5003,19864,5063,19864,5153r,719l19768,5872v-12,,-20,60,-20,150l19748,6591r,l19748,7280v,90,8,150,20,150l19864,7430r,719c19864,8239,19872,8298,19884,8298r164,c20060,8298,20068,8239,20068,8149r,-719l20164,7430v12,,20,-60,20,-150l20184,5992v,-90,-8,-150,-20,-150l20068,5842r,-719c20068,5063,20060,5003,20048,5003xm20460,7759r-184,c20264,7759,20256,7819,20256,7909r,779l20152,8688v-12,,-20,60,-20,150l20132,9467r,l20132,10216v,90,8,150,20,150l20256,10366r,779c20256,11234,20264,11294,20276,11294r184,c20472,11294,20480,11234,20480,11145r,-779l20584,10366v12,,20,-60,20,-150l20604,8838v,-90,-8,-150,-20,-150l20480,8688r,-779c20480,7849,20472,7759,20460,7759xm20276,17256r184,c20472,17256,20480,17196,20480,17106r,-779l20584,16327v12,,20,-60,20,-149l20604,14799v,-89,-8,-149,-20,-149l20480,14650r,-779c20480,13781,20472,13721,20460,13721r-184,c20264,13721,20256,13781,20256,13871r,779l20152,14650v-12,,-20,60,-20,149l20132,15429r,l20132,16178v,89,8,149,20,149l20256,16327r,779c20256,17166,20264,17256,20276,17256xe" fillcolor="#60b966 [3205]" stroked="f" strokeweight="1pt">
                    <v:stroke miterlimit="4" joinstyle="miter"/>
                    <v:path arrowok="t" o:extrusionok="f" o:connecttype="custom" o:connectlocs="3429000,457835;3429000,457835;3429000,457835;3429000,457835" o:connectangles="0,90,180,270"/>
                  </v:shape>
                  <w10:wrap anchorx="margin" anchory="page"/>
                </v:group>
              </w:pict>
            </mc:Fallback>
          </mc:AlternateContent>
        </w:r>
        <w:r w:rsidR="005235DF">
          <w:fldChar w:fldCharType="begin"/>
        </w:r>
        <w:r w:rsidR="005235DF">
          <w:instrText xml:space="preserve"> PAGE   \* MERGEFORMAT </w:instrText>
        </w:r>
        <w:r w:rsidR="005235DF">
          <w:fldChar w:fldCharType="separate"/>
        </w:r>
        <w:r w:rsidR="005235DF">
          <w:rPr>
            <w:noProof/>
          </w:rPr>
          <w:t>16</w:t>
        </w:r>
        <w:r w:rsidR="005235DF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5B4D71" w14:textId="77777777" w:rsidR="008C318E" w:rsidRDefault="008C318E" w:rsidP="008F1194">
      <w:pPr>
        <w:spacing w:after="0" w:line="240" w:lineRule="auto"/>
      </w:pPr>
      <w:r>
        <w:separator/>
      </w:r>
    </w:p>
  </w:footnote>
  <w:footnote w:type="continuationSeparator" w:id="0">
    <w:p w14:paraId="534FC172" w14:textId="77777777" w:rsidR="008C318E" w:rsidRDefault="008C318E" w:rsidP="008F11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6D746F" w14:textId="77777777" w:rsidR="005235DF" w:rsidRPr="00DD2790" w:rsidRDefault="005235DF" w:rsidP="00B17E13">
    <w:pPr>
      <w:pStyle w:val="Header"/>
      <w:ind w:right="27"/>
      <w:jc w:val="right"/>
    </w:pPr>
    <w:r w:rsidRPr="00DD2790">
      <w:rPr>
        <w:noProof/>
        <w:lang w:eastAsia="en-AU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755AC9E8" wp14:editId="3700CE81">
              <wp:simplePos x="0" y="0"/>
              <wp:positionH relativeFrom="margin">
                <wp:align>center</wp:align>
              </wp:positionH>
              <wp:positionV relativeFrom="page">
                <wp:align>top</wp:align>
              </wp:positionV>
              <wp:extent cx="6858000" cy="905256"/>
              <wp:effectExtent l="0" t="0" r="2540" b="9525"/>
              <wp:wrapNone/>
              <wp:docPr id="20" name="Group 20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05256"/>
                        <a:chOff x="0" y="0"/>
                        <a:chExt cx="6858000" cy="909321"/>
                      </a:xfrm>
                    </wpg:grpSpPr>
                    <wps:wsp>
                      <wps:cNvPr id="30" name="Shape"/>
                      <wps:cNvSpPr/>
                      <wps:spPr>
                        <a:xfrm>
                          <a:off x="0" y="0"/>
                          <a:ext cx="2508250" cy="82804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9347" y="5764"/>
                              </a:moveTo>
                              <a:lnTo>
                                <a:pt x="18997" y="5764"/>
                              </a:lnTo>
                              <a:lnTo>
                                <a:pt x="18997" y="4704"/>
                              </a:lnTo>
                              <a:cubicBezTo>
                                <a:pt x="18997" y="4572"/>
                                <a:pt x="18964" y="4506"/>
                                <a:pt x="18931" y="4506"/>
                              </a:cubicBezTo>
                              <a:lnTo>
                                <a:pt x="18319" y="4506"/>
                              </a:lnTo>
                              <a:cubicBezTo>
                                <a:pt x="18275" y="4506"/>
                                <a:pt x="18253" y="4605"/>
                                <a:pt x="18253" y="4704"/>
                              </a:cubicBezTo>
                              <a:lnTo>
                                <a:pt x="18253" y="5764"/>
                              </a:lnTo>
                              <a:lnTo>
                                <a:pt x="17903" y="5764"/>
                              </a:lnTo>
                              <a:cubicBezTo>
                                <a:pt x="17860" y="5764"/>
                                <a:pt x="17838" y="5864"/>
                                <a:pt x="17838" y="5963"/>
                              </a:cubicBezTo>
                              <a:lnTo>
                                <a:pt x="17838" y="7818"/>
                              </a:lnTo>
                              <a:cubicBezTo>
                                <a:pt x="17838" y="7951"/>
                                <a:pt x="17871" y="8017"/>
                                <a:pt x="17903" y="8017"/>
                              </a:cubicBezTo>
                              <a:lnTo>
                                <a:pt x="18253" y="8017"/>
                              </a:lnTo>
                              <a:lnTo>
                                <a:pt x="18253" y="9077"/>
                              </a:lnTo>
                              <a:cubicBezTo>
                                <a:pt x="18253" y="9210"/>
                                <a:pt x="18286" y="9276"/>
                                <a:pt x="18319" y="9276"/>
                              </a:cubicBezTo>
                              <a:lnTo>
                                <a:pt x="18931" y="9276"/>
                              </a:lnTo>
                              <a:cubicBezTo>
                                <a:pt x="18975" y="9276"/>
                                <a:pt x="18997" y="9177"/>
                                <a:pt x="18997" y="9077"/>
                              </a:cubicBezTo>
                              <a:lnTo>
                                <a:pt x="18997" y="8017"/>
                              </a:lnTo>
                              <a:lnTo>
                                <a:pt x="19347" y="8017"/>
                              </a:lnTo>
                              <a:cubicBezTo>
                                <a:pt x="19391" y="8017"/>
                                <a:pt x="19413" y="7918"/>
                                <a:pt x="19413" y="7818"/>
                              </a:cubicBezTo>
                              <a:lnTo>
                                <a:pt x="19413" y="5996"/>
                              </a:lnTo>
                              <a:cubicBezTo>
                                <a:pt x="19413" y="5864"/>
                                <a:pt x="19380" y="5764"/>
                                <a:pt x="19347" y="5764"/>
                              </a:cubicBezTo>
                              <a:close/>
                              <a:moveTo>
                                <a:pt x="21523" y="12291"/>
                              </a:moveTo>
                              <a:lnTo>
                                <a:pt x="21206" y="12291"/>
                              </a:lnTo>
                              <a:lnTo>
                                <a:pt x="21206" y="11330"/>
                              </a:lnTo>
                              <a:cubicBezTo>
                                <a:pt x="21206" y="11231"/>
                                <a:pt x="21173" y="11131"/>
                                <a:pt x="21141" y="11131"/>
                              </a:cubicBezTo>
                              <a:lnTo>
                                <a:pt x="20594" y="11131"/>
                              </a:lnTo>
                              <a:cubicBezTo>
                                <a:pt x="20561" y="11131"/>
                                <a:pt x="20528" y="11231"/>
                                <a:pt x="20528" y="11330"/>
                              </a:cubicBezTo>
                              <a:lnTo>
                                <a:pt x="20528" y="12291"/>
                              </a:lnTo>
                              <a:lnTo>
                                <a:pt x="20211" y="12291"/>
                              </a:lnTo>
                              <a:cubicBezTo>
                                <a:pt x="20178" y="12291"/>
                                <a:pt x="20145" y="12390"/>
                                <a:pt x="20145" y="12490"/>
                              </a:cubicBezTo>
                              <a:lnTo>
                                <a:pt x="20145" y="14146"/>
                              </a:lnTo>
                              <a:cubicBezTo>
                                <a:pt x="20145" y="14245"/>
                                <a:pt x="20178" y="14345"/>
                                <a:pt x="20211" y="14345"/>
                              </a:cubicBezTo>
                              <a:lnTo>
                                <a:pt x="20528" y="14345"/>
                              </a:lnTo>
                              <a:lnTo>
                                <a:pt x="20528" y="15272"/>
                              </a:lnTo>
                              <a:cubicBezTo>
                                <a:pt x="20528" y="15372"/>
                                <a:pt x="20561" y="15471"/>
                                <a:pt x="20594" y="15471"/>
                              </a:cubicBezTo>
                              <a:lnTo>
                                <a:pt x="21141" y="15471"/>
                              </a:lnTo>
                              <a:cubicBezTo>
                                <a:pt x="21173" y="15471"/>
                                <a:pt x="21206" y="15372"/>
                                <a:pt x="21206" y="15272"/>
                              </a:cubicBezTo>
                              <a:lnTo>
                                <a:pt x="21206" y="14312"/>
                              </a:lnTo>
                              <a:lnTo>
                                <a:pt x="21523" y="14312"/>
                              </a:lnTo>
                              <a:cubicBezTo>
                                <a:pt x="21556" y="14312"/>
                                <a:pt x="21589" y="14212"/>
                                <a:pt x="21589" y="14113"/>
                              </a:cubicBezTo>
                              <a:lnTo>
                                <a:pt x="21589" y="12456"/>
                              </a:lnTo>
                              <a:cubicBezTo>
                                <a:pt x="21589" y="12390"/>
                                <a:pt x="21556" y="12291"/>
                                <a:pt x="21523" y="12291"/>
                              </a:cubicBezTo>
                              <a:close/>
                              <a:moveTo>
                                <a:pt x="19347" y="19082"/>
                              </a:moveTo>
                              <a:lnTo>
                                <a:pt x="18997" y="19082"/>
                              </a:lnTo>
                              <a:lnTo>
                                <a:pt x="18997" y="18022"/>
                              </a:lnTo>
                              <a:cubicBezTo>
                                <a:pt x="18997" y="17890"/>
                                <a:pt x="18964" y="17823"/>
                                <a:pt x="18931" y="17823"/>
                              </a:cubicBezTo>
                              <a:lnTo>
                                <a:pt x="18319" y="17823"/>
                              </a:lnTo>
                              <a:cubicBezTo>
                                <a:pt x="18275" y="17823"/>
                                <a:pt x="18253" y="17923"/>
                                <a:pt x="18253" y="18022"/>
                              </a:cubicBezTo>
                              <a:lnTo>
                                <a:pt x="18253" y="19082"/>
                              </a:lnTo>
                              <a:lnTo>
                                <a:pt x="17903" y="19082"/>
                              </a:lnTo>
                              <a:cubicBezTo>
                                <a:pt x="17860" y="19082"/>
                                <a:pt x="17838" y="19182"/>
                                <a:pt x="17838" y="19281"/>
                              </a:cubicBezTo>
                              <a:lnTo>
                                <a:pt x="17838" y="21136"/>
                              </a:lnTo>
                              <a:cubicBezTo>
                                <a:pt x="17838" y="21269"/>
                                <a:pt x="17871" y="21335"/>
                                <a:pt x="17903" y="21335"/>
                              </a:cubicBezTo>
                              <a:lnTo>
                                <a:pt x="18253" y="21335"/>
                              </a:lnTo>
                              <a:lnTo>
                                <a:pt x="18253" y="21567"/>
                              </a:lnTo>
                              <a:lnTo>
                                <a:pt x="18997" y="21567"/>
                              </a:lnTo>
                              <a:lnTo>
                                <a:pt x="18997" y="21335"/>
                              </a:lnTo>
                              <a:lnTo>
                                <a:pt x="19347" y="21335"/>
                              </a:lnTo>
                              <a:cubicBezTo>
                                <a:pt x="19391" y="21335"/>
                                <a:pt x="19413" y="21236"/>
                                <a:pt x="19413" y="21136"/>
                              </a:cubicBezTo>
                              <a:lnTo>
                                <a:pt x="19413" y="19281"/>
                              </a:lnTo>
                              <a:cubicBezTo>
                                <a:pt x="19413" y="19182"/>
                                <a:pt x="19380" y="19082"/>
                                <a:pt x="19347" y="19082"/>
                              </a:cubicBezTo>
                              <a:close/>
                              <a:moveTo>
                                <a:pt x="6135" y="1921"/>
                              </a:moveTo>
                              <a:lnTo>
                                <a:pt x="6726" y="1921"/>
                              </a:lnTo>
                              <a:lnTo>
                                <a:pt x="6726" y="3710"/>
                              </a:lnTo>
                              <a:cubicBezTo>
                                <a:pt x="6726" y="3909"/>
                                <a:pt x="6781" y="4075"/>
                                <a:pt x="6846" y="4075"/>
                              </a:cubicBezTo>
                              <a:lnTo>
                                <a:pt x="7874" y="4075"/>
                              </a:lnTo>
                              <a:cubicBezTo>
                                <a:pt x="7940" y="4075"/>
                                <a:pt x="7995" y="3909"/>
                                <a:pt x="7995" y="3710"/>
                              </a:cubicBezTo>
                              <a:lnTo>
                                <a:pt x="7995" y="1921"/>
                              </a:lnTo>
                              <a:lnTo>
                                <a:pt x="8585" y="1921"/>
                              </a:lnTo>
                              <a:cubicBezTo>
                                <a:pt x="8651" y="1921"/>
                                <a:pt x="8706" y="1756"/>
                                <a:pt x="8706" y="1557"/>
                              </a:cubicBezTo>
                              <a:lnTo>
                                <a:pt x="8706" y="166"/>
                              </a:lnTo>
                              <a:lnTo>
                                <a:pt x="8706" y="166"/>
                              </a:lnTo>
                              <a:lnTo>
                                <a:pt x="8706" y="0"/>
                              </a:lnTo>
                              <a:lnTo>
                                <a:pt x="6015" y="0"/>
                              </a:lnTo>
                              <a:lnTo>
                                <a:pt x="6015" y="1557"/>
                              </a:lnTo>
                              <a:cubicBezTo>
                                <a:pt x="6015" y="1756"/>
                                <a:pt x="6070" y="1921"/>
                                <a:pt x="6135" y="1921"/>
                              </a:cubicBezTo>
                              <a:close/>
                              <a:moveTo>
                                <a:pt x="8399" y="5267"/>
                              </a:moveTo>
                              <a:lnTo>
                                <a:pt x="8399" y="8083"/>
                              </a:lnTo>
                              <a:cubicBezTo>
                                <a:pt x="8399" y="8249"/>
                                <a:pt x="8443" y="8415"/>
                                <a:pt x="8509" y="8415"/>
                              </a:cubicBezTo>
                              <a:lnTo>
                                <a:pt x="9045" y="8415"/>
                              </a:lnTo>
                              <a:lnTo>
                                <a:pt x="9045" y="10038"/>
                              </a:lnTo>
                              <a:cubicBezTo>
                                <a:pt x="9045" y="10204"/>
                                <a:pt x="9088" y="10369"/>
                                <a:pt x="9154" y="10369"/>
                              </a:cubicBezTo>
                              <a:lnTo>
                                <a:pt x="10084" y="10369"/>
                              </a:lnTo>
                              <a:cubicBezTo>
                                <a:pt x="10138" y="10369"/>
                                <a:pt x="10193" y="10237"/>
                                <a:pt x="10193" y="10038"/>
                              </a:cubicBezTo>
                              <a:lnTo>
                                <a:pt x="10193" y="8415"/>
                              </a:lnTo>
                              <a:lnTo>
                                <a:pt x="10729" y="8415"/>
                              </a:lnTo>
                              <a:cubicBezTo>
                                <a:pt x="10784" y="8415"/>
                                <a:pt x="10838" y="8282"/>
                                <a:pt x="10838" y="8083"/>
                              </a:cubicBezTo>
                              <a:lnTo>
                                <a:pt x="10838" y="6825"/>
                              </a:lnTo>
                              <a:lnTo>
                                <a:pt x="10838" y="6825"/>
                              </a:lnTo>
                              <a:lnTo>
                                <a:pt x="10838" y="5267"/>
                              </a:lnTo>
                              <a:cubicBezTo>
                                <a:pt x="10838" y="5102"/>
                                <a:pt x="10795" y="4936"/>
                                <a:pt x="10729" y="4936"/>
                              </a:cubicBezTo>
                              <a:lnTo>
                                <a:pt x="10193" y="4936"/>
                              </a:lnTo>
                              <a:lnTo>
                                <a:pt x="10193" y="3346"/>
                              </a:lnTo>
                              <a:cubicBezTo>
                                <a:pt x="10193" y="3180"/>
                                <a:pt x="10149" y="3015"/>
                                <a:pt x="10084" y="3015"/>
                              </a:cubicBezTo>
                              <a:lnTo>
                                <a:pt x="9154" y="3015"/>
                              </a:lnTo>
                              <a:cubicBezTo>
                                <a:pt x="9099" y="3015"/>
                                <a:pt x="9045" y="3147"/>
                                <a:pt x="9045" y="3346"/>
                              </a:cubicBezTo>
                              <a:lnTo>
                                <a:pt x="9045" y="4936"/>
                              </a:lnTo>
                              <a:lnTo>
                                <a:pt x="8509" y="4936"/>
                              </a:lnTo>
                              <a:cubicBezTo>
                                <a:pt x="8454" y="4936"/>
                                <a:pt x="8399" y="5069"/>
                                <a:pt x="8399" y="5267"/>
                              </a:cubicBezTo>
                              <a:close/>
                              <a:moveTo>
                                <a:pt x="20156" y="0"/>
                              </a:moveTo>
                              <a:lnTo>
                                <a:pt x="20156" y="828"/>
                              </a:lnTo>
                              <a:cubicBezTo>
                                <a:pt x="20156" y="928"/>
                                <a:pt x="20189" y="1027"/>
                                <a:pt x="20222" y="1027"/>
                              </a:cubicBezTo>
                              <a:lnTo>
                                <a:pt x="20539" y="1027"/>
                              </a:lnTo>
                              <a:lnTo>
                                <a:pt x="20539" y="1988"/>
                              </a:lnTo>
                              <a:cubicBezTo>
                                <a:pt x="20539" y="2087"/>
                                <a:pt x="20572" y="2187"/>
                                <a:pt x="20605" y="2187"/>
                              </a:cubicBezTo>
                              <a:lnTo>
                                <a:pt x="21152" y="2187"/>
                              </a:lnTo>
                              <a:cubicBezTo>
                                <a:pt x="21184" y="2187"/>
                                <a:pt x="21217" y="2087"/>
                                <a:pt x="21217" y="1988"/>
                              </a:cubicBezTo>
                              <a:lnTo>
                                <a:pt x="21217" y="1027"/>
                              </a:lnTo>
                              <a:lnTo>
                                <a:pt x="21534" y="1027"/>
                              </a:lnTo>
                              <a:cubicBezTo>
                                <a:pt x="21567" y="1027"/>
                                <a:pt x="21600" y="928"/>
                                <a:pt x="21600" y="828"/>
                              </a:cubicBezTo>
                              <a:lnTo>
                                <a:pt x="21600" y="0"/>
                              </a:lnTo>
                              <a:lnTo>
                                <a:pt x="20156" y="0"/>
                              </a:lnTo>
                              <a:close/>
                              <a:moveTo>
                                <a:pt x="6475" y="17558"/>
                              </a:moveTo>
                              <a:lnTo>
                                <a:pt x="5818" y="17558"/>
                              </a:lnTo>
                              <a:lnTo>
                                <a:pt x="5818" y="15571"/>
                              </a:lnTo>
                              <a:cubicBezTo>
                                <a:pt x="5818" y="15339"/>
                                <a:pt x="5764" y="15173"/>
                                <a:pt x="5687" y="15173"/>
                              </a:cubicBezTo>
                              <a:lnTo>
                                <a:pt x="4539" y="15173"/>
                              </a:lnTo>
                              <a:cubicBezTo>
                                <a:pt x="4528" y="15173"/>
                                <a:pt x="4528" y="15173"/>
                                <a:pt x="4517" y="15173"/>
                              </a:cubicBezTo>
                              <a:lnTo>
                                <a:pt x="4517" y="11396"/>
                              </a:lnTo>
                              <a:cubicBezTo>
                                <a:pt x="4517" y="11164"/>
                                <a:pt x="4451" y="10933"/>
                                <a:pt x="4364" y="10933"/>
                              </a:cubicBezTo>
                              <a:lnTo>
                                <a:pt x="3631" y="10933"/>
                              </a:lnTo>
                              <a:lnTo>
                                <a:pt x="3631" y="8713"/>
                              </a:lnTo>
                              <a:cubicBezTo>
                                <a:pt x="3631" y="8481"/>
                                <a:pt x="3565" y="8249"/>
                                <a:pt x="3478" y="8249"/>
                              </a:cubicBezTo>
                              <a:lnTo>
                                <a:pt x="2439" y="8249"/>
                              </a:lnTo>
                              <a:lnTo>
                                <a:pt x="2439" y="5002"/>
                              </a:lnTo>
                              <a:lnTo>
                                <a:pt x="3478" y="5002"/>
                              </a:lnTo>
                              <a:cubicBezTo>
                                <a:pt x="3533" y="5002"/>
                                <a:pt x="3576" y="4903"/>
                                <a:pt x="3598" y="4804"/>
                              </a:cubicBezTo>
                              <a:lnTo>
                                <a:pt x="3598" y="8117"/>
                              </a:lnTo>
                              <a:cubicBezTo>
                                <a:pt x="3598" y="8348"/>
                                <a:pt x="3653" y="8514"/>
                                <a:pt x="3729" y="8514"/>
                              </a:cubicBezTo>
                              <a:lnTo>
                                <a:pt x="4386" y="8514"/>
                              </a:lnTo>
                              <a:lnTo>
                                <a:pt x="4386" y="10502"/>
                              </a:lnTo>
                              <a:cubicBezTo>
                                <a:pt x="4386" y="10734"/>
                                <a:pt x="4440" y="10899"/>
                                <a:pt x="4517" y="10899"/>
                              </a:cubicBezTo>
                              <a:lnTo>
                                <a:pt x="5665" y="10899"/>
                              </a:lnTo>
                              <a:cubicBezTo>
                                <a:pt x="5742" y="10899"/>
                                <a:pt x="5796" y="10734"/>
                                <a:pt x="5796" y="10502"/>
                              </a:cubicBezTo>
                              <a:lnTo>
                                <a:pt x="5796" y="8514"/>
                              </a:lnTo>
                              <a:lnTo>
                                <a:pt x="6453" y="8514"/>
                              </a:lnTo>
                              <a:cubicBezTo>
                                <a:pt x="6529" y="8514"/>
                                <a:pt x="6584" y="8348"/>
                                <a:pt x="6584" y="8117"/>
                              </a:cubicBezTo>
                              <a:lnTo>
                                <a:pt x="6584" y="4671"/>
                              </a:lnTo>
                              <a:cubicBezTo>
                                <a:pt x="6584" y="4439"/>
                                <a:pt x="6529" y="4274"/>
                                <a:pt x="6453" y="4274"/>
                              </a:cubicBezTo>
                              <a:lnTo>
                                <a:pt x="5796" y="4274"/>
                              </a:lnTo>
                              <a:lnTo>
                                <a:pt x="5796" y="2286"/>
                              </a:lnTo>
                              <a:cubicBezTo>
                                <a:pt x="5796" y="2054"/>
                                <a:pt x="5742" y="1888"/>
                                <a:pt x="5665" y="1888"/>
                              </a:cubicBezTo>
                              <a:lnTo>
                                <a:pt x="4517" y="1888"/>
                              </a:lnTo>
                              <a:cubicBezTo>
                                <a:pt x="4506" y="1888"/>
                                <a:pt x="4506" y="1888"/>
                                <a:pt x="4495" y="1888"/>
                              </a:cubicBezTo>
                              <a:lnTo>
                                <a:pt x="4495" y="0"/>
                              </a:lnTo>
                              <a:lnTo>
                                <a:pt x="1170" y="0"/>
                              </a:lnTo>
                              <a:lnTo>
                                <a:pt x="1170" y="828"/>
                              </a:lnTo>
                              <a:lnTo>
                                <a:pt x="0" y="828"/>
                              </a:lnTo>
                              <a:lnTo>
                                <a:pt x="0" y="11993"/>
                              </a:lnTo>
                              <a:lnTo>
                                <a:pt x="1192" y="11993"/>
                              </a:lnTo>
                              <a:lnTo>
                                <a:pt x="1192" y="14113"/>
                              </a:lnTo>
                              <a:lnTo>
                                <a:pt x="0" y="14113"/>
                              </a:lnTo>
                              <a:lnTo>
                                <a:pt x="0" y="21567"/>
                              </a:lnTo>
                              <a:lnTo>
                                <a:pt x="2450" y="21567"/>
                              </a:lnTo>
                              <a:lnTo>
                                <a:pt x="2450" y="18320"/>
                              </a:lnTo>
                              <a:lnTo>
                                <a:pt x="3489" y="18320"/>
                              </a:lnTo>
                              <a:cubicBezTo>
                                <a:pt x="3543" y="18320"/>
                                <a:pt x="3587" y="18221"/>
                                <a:pt x="3609" y="18121"/>
                              </a:cubicBezTo>
                              <a:lnTo>
                                <a:pt x="3609" y="21434"/>
                              </a:lnTo>
                              <a:cubicBezTo>
                                <a:pt x="3609" y="21501"/>
                                <a:pt x="3609" y="21534"/>
                                <a:pt x="3620" y="21600"/>
                              </a:cubicBezTo>
                              <a:lnTo>
                                <a:pt x="6595" y="21600"/>
                              </a:lnTo>
                              <a:cubicBezTo>
                                <a:pt x="6606" y="21567"/>
                                <a:pt x="6606" y="21501"/>
                                <a:pt x="6606" y="21434"/>
                              </a:cubicBezTo>
                              <a:lnTo>
                                <a:pt x="6606" y="17989"/>
                              </a:lnTo>
                              <a:cubicBezTo>
                                <a:pt x="6606" y="17757"/>
                                <a:pt x="6540" y="17558"/>
                                <a:pt x="6475" y="17558"/>
                              </a:cubicBezTo>
                              <a:close/>
                              <a:moveTo>
                                <a:pt x="3642" y="2385"/>
                              </a:moveTo>
                              <a:lnTo>
                                <a:pt x="4375" y="2385"/>
                              </a:lnTo>
                              <a:cubicBezTo>
                                <a:pt x="4386" y="2385"/>
                                <a:pt x="4397" y="2385"/>
                                <a:pt x="4407" y="2352"/>
                              </a:cubicBezTo>
                              <a:lnTo>
                                <a:pt x="4407" y="4274"/>
                              </a:lnTo>
                              <a:lnTo>
                                <a:pt x="3751" y="4274"/>
                              </a:lnTo>
                              <a:cubicBezTo>
                                <a:pt x="3708" y="4274"/>
                                <a:pt x="3675" y="4340"/>
                                <a:pt x="3642" y="4439"/>
                              </a:cubicBezTo>
                              <a:lnTo>
                                <a:pt x="3642" y="2385"/>
                              </a:lnTo>
                              <a:close/>
                              <a:moveTo>
                                <a:pt x="2078" y="17061"/>
                              </a:moveTo>
                              <a:lnTo>
                                <a:pt x="1476" y="17061"/>
                              </a:lnTo>
                              <a:lnTo>
                                <a:pt x="1476" y="15670"/>
                              </a:lnTo>
                              <a:lnTo>
                                <a:pt x="2078" y="15670"/>
                              </a:lnTo>
                              <a:lnTo>
                                <a:pt x="2078" y="17061"/>
                              </a:lnTo>
                              <a:close/>
                              <a:moveTo>
                                <a:pt x="2078" y="10933"/>
                              </a:moveTo>
                              <a:lnTo>
                                <a:pt x="1476" y="10933"/>
                              </a:lnTo>
                              <a:lnTo>
                                <a:pt x="1476" y="9044"/>
                              </a:lnTo>
                              <a:lnTo>
                                <a:pt x="2078" y="9044"/>
                              </a:lnTo>
                              <a:lnTo>
                                <a:pt x="2078" y="10933"/>
                              </a:lnTo>
                              <a:close/>
                              <a:moveTo>
                                <a:pt x="2078" y="3777"/>
                              </a:moveTo>
                              <a:lnTo>
                                <a:pt x="1476" y="3777"/>
                              </a:lnTo>
                              <a:lnTo>
                                <a:pt x="1476" y="2385"/>
                              </a:lnTo>
                              <a:lnTo>
                                <a:pt x="2078" y="2385"/>
                              </a:lnTo>
                              <a:lnTo>
                                <a:pt x="2078" y="3777"/>
                              </a:lnTo>
                              <a:close/>
                              <a:moveTo>
                                <a:pt x="4407" y="17558"/>
                              </a:moveTo>
                              <a:lnTo>
                                <a:pt x="3751" y="17558"/>
                              </a:lnTo>
                              <a:cubicBezTo>
                                <a:pt x="3708" y="17558"/>
                                <a:pt x="3675" y="17625"/>
                                <a:pt x="3642" y="17724"/>
                              </a:cubicBezTo>
                              <a:lnTo>
                                <a:pt x="3642" y="15670"/>
                              </a:lnTo>
                              <a:lnTo>
                                <a:pt x="4375" y="15670"/>
                              </a:lnTo>
                              <a:cubicBezTo>
                                <a:pt x="4386" y="15670"/>
                                <a:pt x="4397" y="15670"/>
                                <a:pt x="4407" y="15637"/>
                              </a:cubicBezTo>
                              <a:lnTo>
                                <a:pt x="4407" y="17558"/>
                              </a:lnTo>
                              <a:close/>
                              <a:moveTo>
                                <a:pt x="8706" y="14875"/>
                              </a:moveTo>
                              <a:lnTo>
                                <a:pt x="8706" y="13483"/>
                              </a:lnTo>
                              <a:lnTo>
                                <a:pt x="8706" y="13483"/>
                              </a:lnTo>
                              <a:lnTo>
                                <a:pt x="8706" y="11761"/>
                              </a:lnTo>
                              <a:cubicBezTo>
                                <a:pt x="8706" y="11562"/>
                                <a:pt x="8651" y="11396"/>
                                <a:pt x="8585" y="11396"/>
                              </a:cubicBezTo>
                              <a:lnTo>
                                <a:pt x="7995" y="11396"/>
                              </a:lnTo>
                              <a:lnTo>
                                <a:pt x="7995" y="9607"/>
                              </a:lnTo>
                              <a:cubicBezTo>
                                <a:pt x="7995" y="9409"/>
                                <a:pt x="7940" y="9243"/>
                                <a:pt x="7874" y="9243"/>
                              </a:cubicBezTo>
                              <a:lnTo>
                                <a:pt x="6846" y="9243"/>
                              </a:lnTo>
                              <a:cubicBezTo>
                                <a:pt x="6781" y="9243"/>
                                <a:pt x="6726" y="9409"/>
                                <a:pt x="6726" y="9607"/>
                              </a:cubicBezTo>
                              <a:lnTo>
                                <a:pt x="6726" y="11396"/>
                              </a:lnTo>
                              <a:lnTo>
                                <a:pt x="6135" y="11396"/>
                              </a:lnTo>
                              <a:cubicBezTo>
                                <a:pt x="6070" y="11396"/>
                                <a:pt x="6015" y="11562"/>
                                <a:pt x="6015" y="11761"/>
                              </a:cubicBezTo>
                              <a:lnTo>
                                <a:pt x="6015" y="14875"/>
                              </a:lnTo>
                              <a:cubicBezTo>
                                <a:pt x="6015" y="15074"/>
                                <a:pt x="6070" y="15239"/>
                                <a:pt x="6135" y="15239"/>
                              </a:cubicBezTo>
                              <a:lnTo>
                                <a:pt x="6726" y="15239"/>
                              </a:lnTo>
                              <a:lnTo>
                                <a:pt x="6726" y="17028"/>
                              </a:lnTo>
                              <a:cubicBezTo>
                                <a:pt x="6726" y="17227"/>
                                <a:pt x="6781" y="17393"/>
                                <a:pt x="6846" y="17393"/>
                              </a:cubicBezTo>
                              <a:lnTo>
                                <a:pt x="7874" y="17393"/>
                              </a:lnTo>
                              <a:cubicBezTo>
                                <a:pt x="7940" y="17393"/>
                                <a:pt x="7995" y="17227"/>
                                <a:pt x="7995" y="17028"/>
                              </a:cubicBezTo>
                              <a:lnTo>
                                <a:pt x="7995" y="15239"/>
                              </a:lnTo>
                              <a:lnTo>
                                <a:pt x="8585" y="15239"/>
                              </a:lnTo>
                              <a:cubicBezTo>
                                <a:pt x="8651" y="15239"/>
                                <a:pt x="8706" y="15074"/>
                                <a:pt x="8706" y="14875"/>
                              </a:cubicBezTo>
                              <a:close/>
                              <a:moveTo>
                                <a:pt x="15005" y="5499"/>
                              </a:moveTo>
                              <a:lnTo>
                                <a:pt x="14579" y="5499"/>
                              </a:lnTo>
                              <a:lnTo>
                                <a:pt x="14579" y="4207"/>
                              </a:lnTo>
                              <a:cubicBezTo>
                                <a:pt x="14579" y="4075"/>
                                <a:pt x="14535" y="3942"/>
                                <a:pt x="14491" y="3942"/>
                              </a:cubicBezTo>
                              <a:lnTo>
                                <a:pt x="13737" y="3942"/>
                              </a:lnTo>
                              <a:cubicBezTo>
                                <a:pt x="13693" y="3942"/>
                                <a:pt x="13649" y="4075"/>
                                <a:pt x="13649" y="4207"/>
                              </a:cubicBezTo>
                              <a:lnTo>
                                <a:pt x="13649" y="5499"/>
                              </a:lnTo>
                              <a:lnTo>
                                <a:pt x="13222" y="5499"/>
                              </a:lnTo>
                              <a:cubicBezTo>
                                <a:pt x="13179" y="5499"/>
                                <a:pt x="13135" y="5632"/>
                                <a:pt x="13135" y="5764"/>
                              </a:cubicBezTo>
                              <a:lnTo>
                                <a:pt x="13135" y="8050"/>
                              </a:lnTo>
                              <a:cubicBezTo>
                                <a:pt x="13135" y="8183"/>
                                <a:pt x="13179" y="8315"/>
                                <a:pt x="13222" y="8315"/>
                              </a:cubicBezTo>
                              <a:lnTo>
                                <a:pt x="13649" y="8315"/>
                              </a:lnTo>
                              <a:lnTo>
                                <a:pt x="13649" y="9607"/>
                              </a:lnTo>
                              <a:cubicBezTo>
                                <a:pt x="13649" y="9740"/>
                                <a:pt x="13693" y="9872"/>
                                <a:pt x="13737" y="9872"/>
                              </a:cubicBezTo>
                              <a:lnTo>
                                <a:pt x="14491" y="9872"/>
                              </a:lnTo>
                              <a:cubicBezTo>
                                <a:pt x="14535" y="9872"/>
                                <a:pt x="14579" y="9740"/>
                                <a:pt x="14579" y="9607"/>
                              </a:cubicBezTo>
                              <a:lnTo>
                                <a:pt x="14579" y="8315"/>
                              </a:lnTo>
                              <a:lnTo>
                                <a:pt x="15005" y="8315"/>
                              </a:lnTo>
                              <a:cubicBezTo>
                                <a:pt x="15049" y="8315"/>
                                <a:pt x="15093" y="8183"/>
                                <a:pt x="15093" y="8050"/>
                              </a:cubicBezTo>
                              <a:lnTo>
                                <a:pt x="15093" y="5764"/>
                              </a:lnTo>
                              <a:cubicBezTo>
                                <a:pt x="15093" y="5632"/>
                                <a:pt x="15060" y="5499"/>
                                <a:pt x="15005" y="5499"/>
                              </a:cubicBezTo>
                              <a:close/>
                              <a:moveTo>
                                <a:pt x="17171" y="12059"/>
                              </a:moveTo>
                              <a:lnTo>
                                <a:pt x="16777" y="12059"/>
                              </a:lnTo>
                              <a:lnTo>
                                <a:pt x="16777" y="10899"/>
                              </a:lnTo>
                              <a:cubicBezTo>
                                <a:pt x="16777" y="10767"/>
                                <a:pt x="16744" y="10667"/>
                                <a:pt x="16700" y="10667"/>
                              </a:cubicBezTo>
                              <a:lnTo>
                                <a:pt x="16022" y="10667"/>
                              </a:lnTo>
                              <a:cubicBezTo>
                                <a:pt x="15979" y="10667"/>
                                <a:pt x="15946" y="10767"/>
                                <a:pt x="15946" y="10899"/>
                              </a:cubicBezTo>
                              <a:lnTo>
                                <a:pt x="15946" y="12059"/>
                              </a:lnTo>
                              <a:lnTo>
                                <a:pt x="15552" y="12059"/>
                              </a:lnTo>
                              <a:cubicBezTo>
                                <a:pt x="15508" y="12059"/>
                                <a:pt x="15475" y="12158"/>
                                <a:pt x="15475" y="12291"/>
                              </a:cubicBezTo>
                              <a:lnTo>
                                <a:pt x="15475" y="14345"/>
                              </a:lnTo>
                              <a:cubicBezTo>
                                <a:pt x="15475" y="14477"/>
                                <a:pt x="15508" y="14577"/>
                                <a:pt x="15552" y="14577"/>
                              </a:cubicBezTo>
                              <a:lnTo>
                                <a:pt x="15946" y="14577"/>
                              </a:lnTo>
                              <a:lnTo>
                                <a:pt x="15946" y="15769"/>
                              </a:lnTo>
                              <a:cubicBezTo>
                                <a:pt x="15946" y="15902"/>
                                <a:pt x="15979" y="16001"/>
                                <a:pt x="16022" y="16001"/>
                              </a:cubicBezTo>
                              <a:lnTo>
                                <a:pt x="16700" y="16001"/>
                              </a:lnTo>
                              <a:cubicBezTo>
                                <a:pt x="16744" y="16001"/>
                                <a:pt x="16777" y="15902"/>
                                <a:pt x="16777" y="15769"/>
                              </a:cubicBezTo>
                              <a:lnTo>
                                <a:pt x="16777" y="14577"/>
                              </a:lnTo>
                              <a:lnTo>
                                <a:pt x="17171" y="14577"/>
                              </a:lnTo>
                              <a:cubicBezTo>
                                <a:pt x="17214" y="14577"/>
                                <a:pt x="17247" y="14477"/>
                                <a:pt x="17247" y="14345"/>
                              </a:cubicBezTo>
                              <a:lnTo>
                                <a:pt x="17247" y="12291"/>
                              </a:lnTo>
                              <a:cubicBezTo>
                                <a:pt x="17247" y="12158"/>
                                <a:pt x="17214" y="12059"/>
                                <a:pt x="17171" y="12059"/>
                              </a:cubicBezTo>
                              <a:close/>
                              <a:moveTo>
                                <a:pt x="15005" y="18817"/>
                              </a:moveTo>
                              <a:lnTo>
                                <a:pt x="14579" y="18817"/>
                              </a:lnTo>
                              <a:lnTo>
                                <a:pt x="14579" y="17525"/>
                              </a:lnTo>
                              <a:cubicBezTo>
                                <a:pt x="14579" y="17393"/>
                                <a:pt x="14535" y="17260"/>
                                <a:pt x="14491" y="17260"/>
                              </a:cubicBezTo>
                              <a:lnTo>
                                <a:pt x="13737" y="17260"/>
                              </a:lnTo>
                              <a:cubicBezTo>
                                <a:pt x="13693" y="17260"/>
                                <a:pt x="13649" y="17393"/>
                                <a:pt x="13649" y="17525"/>
                              </a:cubicBezTo>
                              <a:lnTo>
                                <a:pt x="13649" y="18817"/>
                              </a:lnTo>
                              <a:lnTo>
                                <a:pt x="13222" y="18817"/>
                              </a:lnTo>
                              <a:cubicBezTo>
                                <a:pt x="13179" y="18817"/>
                                <a:pt x="13135" y="18950"/>
                                <a:pt x="13135" y="19082"/>
                              </a:cubicBezTo>
                              <a:lnTo>
                                <a:pt x="13135" y="21368"/>
                              </a:lnTo>
                              <a:cubicBezTo>
                                <a:pt x="13135" y="21467"/>
                                <a:pt x="13157" y="21567"/>
                                <a:pt x="13190" y="21600"/>
                              </a:cubicBezTo>
                              <a:lnTo>
                                <a:pt x="15049" y="21600"/>
                              </a:lnTo>
                              <a:cubicBezTo>
                                <a:pt x="15082" y="21567"/>
                                <a:pt x="15104" y="21467"/>
                                <a:pt x="15104" y="21368"/>
                              </a:cubicBezTo>
                              <a:lnTo>
                                <a:pt x="15104" y="19082"/>
                              </a:lnTo>
                              <a:cubicBezTo>
                                <a:pt x="15093" y="18917"/>
                                <a:pt x="15060" y="18817"/>
                                <a:pt x="15005" y="18817"/>
                              </a:cubicBezTo>
                              <a:close/>
                              <a:moveTo>
                                <a:pt x="10718" y="18221"/>
                              </a:moveTo>
                              <a:lnTo>
                                <a:pt x="10182" y="18221"/>
                              </a:lnTo>
                              <a:lnTo>
                                <a:pt x="10182" y="16631"/>
                              </a:lnTo>
                              <a:cubicBezTo>
                                <a:pt x="10182" y="16465"/>
                                <a:pt x="10138" y="16299"/>
                                <a:pt x="10073" y="16299"/>
                              </a:cubicBezTo>
                              <a:lnTo>
                                <a:pt x="9143" y="16299"/>
                              </a:lnTo>
                              <a:cubicBezTo>
                                <a:pt x="9088" y="16299"/>
                                <a:pt x="9034" y="16432"/>
                                <a:pt x="9034" y="16631"/>
                              </a:cubicBezTo>
                              <a:lnTo>
                                <a:pt x="9034" y="18221"/>
                              </a:lnTo>
                              <a:lnTo>
                                <a:pt x="8498" y="18221"/>
                              </a:lnTo>
                              <a:cubicBezTo>
                                <a:pt x="8443" y="18221"/>
                                <a:pt x="8388" y="18353"/>
                                <a:pt x="8388" y="18552"/>
                              </a:cubicBezTo>
                              <a:lnTo>
                                <a:pt x="8388" y="21368"/>
                              </a:lnTo>
                              <a:cubicBezTo>
                                <a:pt x="8388" y="21467"/>
                                <a:pt x="8399" y="21534"/>
                                <a:pt x="8421" y="21600"/>
                              </a:cubicBezTo>
                              <a:lnTo>
                                <a:pt x="10784" y="21600"/>
                              </a:lnTo>
                              <a:cubicBezTo>
                                <a:pt x="10805" y="21534"/>
                                <a:pt x="10816" y="21467"/>
                                <a:pt x="10816" y="21368"/>
                              </a:cubicBezTo>
                              <a:lnTo>
                                <a:pt x="10816" y="20109"/>
                              </a:lnTo>
                              <a:lnTo>
                                <a:pt x="10816" y="20109"/>
                              </a:lnTo>
                              <a:lnTo>
                                <a:pt x="10816" y="18552"/>
                              </a:lnTo>
                              <a:cubicBezTo>
                                <a:pt x="10827" y="18387"/>
                                <a:pt x="10773" y="18221"/>
                                <a:pt x="10718" y="18221"/>
                              </a:cubicBezTo>
                              <a:close/>
                              <a:moveTo>
                                <a:pt x="15486" y="1027"/>
                              </a:moveTo>
                              <a:cubicBezTo>
                                <a:pt x="15486" y="1160"/>
                                <a:pt x="15519" y="1259"/>
                                <a:pt x="15563" y="1259"/>
                              </a:cubicBezTo>
                              <a:lnTo>
                                <a:pt x="15957" y="1259"/>
                              </a:lnTo>
                              <a:lnTo>
                                <a:pt x="15957" y="2452"/>
                              </a:lnTo>
                              <a:cubicBezTo>
                                <a:pt x="15957" y="2584"/>
                                <a:pt x="15989" y="2683"/>
                                <a:pt x="16033" y="2683"/>
                              </a:cubicBezTo>
                              <a:lnTo>
                                <a:pt x="16711" y="2683"/>
                              </a:lnTo>
                              <a:cubicBezTo>
                                <a:pt x="16755" y="2683"/>
                                <a:pt x="16788" y="2584"/>
                                <a:pt x="16788" y="2452"/>
                              </a:cubicBezTo>
                              <a:lnTo>
                                <a:pt x="16788" y="1259"/>
                              </a:lnTo>
                              <a:lnTo>
                                <a:pt x="17182" y="1259"/>
                              </a:lnTo>
                              <a:cubicBezTo>
                                <a:pt x="17225" y="1259"/>
                                <a:pt x="17258" y="1160"/>
                                <a:pt x="17258" y="1027"/>
                              </a:cubicBezTo>
                              <a:lnTo>
                                <a:pt x="17258" y="0"/>
                              </a:lnTo>
                              <a:lnTo>
                                <a:pt x="15486" y="0"/>
                              </a:lnTo>
                              <a:lnTo>
                                <a:pt x="15486" y="1027"/>
                              </a:lnTo>
                              <a:close/>
                              <a:moveTo>
                                <a:pt x="12862" y="11761"/>
                              </a:moveTo>
                              <a:lnTo>
                                <a:pt x="12380" y="11761"/>
                              </a:lnTo>
                              <a:lnTo>
                                <a:pt x="12380" y="10303"/>
                              </a:lnTo>
                              <a:cubicBezTo>
                                <a:pt x="12380" y="10137"/>
                                <a:pt x="12337" y="10005"/>
                                <a:pt x="12282" y="10005"/>
                              </a:cubicBezTo>
                              <a:lnTo>
                                <a:pt x="11451" y="10005"/>
                              </a:lnTo>
                              <a:cubicBezTo>
                                <a:pt x="11396" y="10005"/>
                                <a:pt x="11352" y="10137"/>
                                <a:pt x="11352" y="10303"/>
                              </a:cubicBezTo>
                              <a:lnTo>
                                <a:pt x="11352" y="11761"/>
                              </a:lnTo>
                              <a:lnTo>
                                <a:pt x="10871" y="11761"/>
                              </a:lnTo>
                              <a:cubicBezTo>
                                <a:pt x="10816" y="11761"/>
                                <a:pt x="10773" y="11893"/>
                                <a:pt x="10773" y="12059"/>
                              </a:cubicBezTo>
                              <a:lnTo>
                                <a:pt x="10773" y="14577"/>
                              </a:lnTo>
                              <a:cubicBezTo>
                                <a:pt x="10773" y="14742"/>
                                <a:pt x="10816" y="14875"/>
                                <a:pt x="10871" y="14875"/>
                              </a:cubicBezTo>
                              <a:lnTo>
                                <a:pt x="11352" y="14875"/>
                              </a:lnTo>
                              <a:lnTo>
                                <a:pt x="11352" y="16333"/>
                              </a:lnTo>
                              <a:cubicBezTo>
                                <a:pt x="11352" y="16498"/>
                                <a:pt x="11396" y="16631"/>
                                <a:pt x="11451" y="16631"/>
                              </a:cubicBezTo>
                              <a:lnTo>
                                <a:pt x="12282" y="16631"/>
                              </a:lnTo>
                              <a:cubicBezTo>
                                <a:pt x="12337" y="16631"/>
                                <a:pt x="12380" y="16498"/>
                                <a:pt x="12380" y="16333"/>
                              </a:cubicBezTo>
                              <a:lnTo>
                                <a:pt x="12380" y="14875"/>
                              </a:lnTo>
                              <a:lnTo>
                                <a:pt x="12862" y="14875"/>
                              </a:lnTo>
                              <a:cubicBezTo>
                                <a:pt x="12916" y="14875"/>
                                <a:pt x="12960" y="14742"/>
                                <a:pt x="12960" y="14577"/>
                              </a:cubicBezTo>
                              <a:lnTo>
                                <a:pt x="12960" y="12059"/>
                              </a:lnTo>
                              <a:cubicBezTo>
                                <a:pt x="12949" y="11893"/>
                                <a:pt x="12905" y="11761"/>
                                <a:pt x="12862" y="11761"/>
                              </a:cubicBezTo>
                              <a:close/>
                              <a:moveTo>
                                <a:pt x="10773" y="1259"/>
                              </a:moveTo>
                              <a:cubicBezTo>
                                <a:pt x="10773" y="1425"/>
                                <a:pt x="10816" y="1557"/>
                                <a:pt x="10871" y="1557"/>
                              </a:cubicBezTo>
                              <a:lnTo>
                                <a:pt x="11352" y="1557"/>
                              </a:lnTo>
                              <a:lnTo>
                                <a:pt x="11352" y="3015"/>
                              </a:lnTo>
                              <a:cubicBezTo>
                                <a:pt x="11352" y="3180"/>
                                <a:pt x="11396" y="3313"/>
                                <a:pt x="11451" y="3313"/>
                              </a:cubicBezTo>
                              <a:lnTo>
                                <a:pt x="12282" y="3313"/>
                              </a:lnTo>
                              <a:cubicBezTo>
                                <a:pt x="12337" y="3313"/>
                                <a:pt x="12380" y="3180"/>
                                <a:pt x="12380" y="3015"/>
                              </a:cubicBezTo>
                              <a:lnTo>
                                <a:pt x="12380" y="1557"/>
                              </a:lnTo>
                              <a:lnTo>
                                <a:pt x="12862" y="1557"/>
                              </a:lnTo>
                              <a:cubicBezTo>
                                <a:pt x="12916" y="1557"/>
                                <a:pt x="12960" y="1425"/>
                                <a:pt x="12960" y="1259"/>
                              </a:cubicBezTo>
                              <a:lnTo>
                                <a:pt x="12960" y="0"/>
                              </a:lnTo>
                              <a:lnTo>
                                <a:pt x="10784" y="0"/>
                              </a:lnTo>
                              <a:lnTo>
                                <a:pt x="10784" y="125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32" name="Rectangle"/>
                      <wps:cNvSpPr/>
                      <wps:spPr>
                        <a:xfrm>
                          <a:off x="0" y="762000"/>
                          <a:ext cx="6858000" cy="11049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33" name="Rectangle"/>
                      <wps:cNvSpPr/>
                      <wps:spPr>
                        <a:xfrm>
                          <a:off x="0" y="873760"/>
                          <a:ext cx="6858000" cy="355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7180FFF" id="Group 20" o:spid="_x0000_s1026" style="position:absolute;margin-left:0;margin-top:0;width:540pt;height:71.3pt;z-index:251673600;mso-width-percent:1000;mso-position-horizontal:center;mso-position-horizontal-relative:margin;mso-position-vertical:top;mso-position-vertical-relative:page;mso-width-percent:1000;mso-width-relative:margin;mso-height-relative:margin" coordsize="68580,9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">
              <v:shape id="Shape" o:spid="_x0000_s1027" style="position:absolute;width:25082;height:8280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" path="m19347,5764r-350,l18997,4704v,-132,-33,-198,-66,-198l18319,4506v-44,,-66,99,-66,198l18253,5764r-350,c17860,5764,17838,5864,17838,5963r,1855c17838,7951,17871,8017,17903,8017r350,l18253,9077v,133,33,199,66,199l18931,9276v44,,66,-99,66,-199l18997,8017r350,c19391,8017,19413,7918,19413,7818r,-1822c19413,5864,19380,5764,19347,5764xm21523,12291r-317,l21206,11330v,-99,-33,-199,-65,-199l20594,11131v-33,,-66,100,-66,199l20528,12291r-317,c20178,12291,20145,12390,20145,12490r,1656c20145,14245,20178,14345,20211,14345r317,l20528,15272v,100,33,199,66,199l21141,15471v32,,65,-99,65,-199l21206,14312r317,c21556,14312,21589,14212,21589,14113r,-1657c21589,12390,21556,12291,21523,12291xm19347,19082r-350,l18997,18022v,-132,-33,-199,-66,-199l18319,17823v-44,,-66,100,-66,199l18253,19082r-350,c17860,19082,17838,19182,17838,19281r,1855c17838,21269,17871,21335,17903,21335r350,l18253,21567r744,l18997,21335r350,c19391,21335,19413,21236,19413,21136r,-1855c19413,19182,19380,19082,19347,19082xm6135,1921r591,l6726,3710v,199,55,365,120,365l7874,4075v66,,121,-166,121,-365l7995,1921r590,c8651,1921,8706,1756,8706,1557r,-1391l8706,166,8706,,6015,r,1557c6015,1756,6070,1921,6135,1921xm8399,5267r,2816c8399,8249,8443,8415,8509,8415r536,l9045,10038v,166,43,331,109,331l10084,10369v54,,109,-132,109,-331l10193,8415r536,c10784,8415,10838,8282,10838,8083r,-1258l10838,6825r,-1558c10838,5102,10795,4936,10729,4936r-536,l10193,3346v,-166,-44,-331,-109,-331l9154,3015v-55,,-109,132,-109,331l9045,4936r-536,c8454,4936,8399,5069,8399,5267xm20156,r,828c20156,928,20189,1027,20222,1027r317,l20539,1988v,99,33,199,66,199l21152,2187v32,,65,-100,65,-199l21217,1027r317,c21567,1027,21600,928,21600,828r,-828l20156,xm6475,17558r-657,l5818,15571v,-232,-54,-398,-131,-398l4539,15173v-11,,-11,,-22,l4517,11396v,-232,-66,-463,-153,-463l3631,10933r,-2220c3631,8481,3565,8249,3478,8249r-1039,l2439,5002r1039,c3533,5002,3576,4903,3598,4804r,3313c3598,8348,3653,8514,3729,8514r657,l4386,10502v,232,54,397,131,397l5665,10899v77,,131,-165,131,-397l5796,8514r657,c6529,8514,6584,8348,6584,8117r,-3446c6584,4439,6529,4274,6453,4274r-657,l5796,2286v,-232,-54,-398,-131,-398l4517,1888v-11,,-11,,-22,l4495,,1170,r,828l,828,,11993r1192,l1192,14113,,14113r,7454l2450,21567r,-3247l3489,18320v54,,98,-99,120,-199l3609,21434v,67,,100,11,166l6595,21600v11,-33,11,-99,11,-166l6606,17989v,-232,-66,-431,-131,-431xm3642,2385r733,c4386,2385,4397,2385,4407,2352r,1922l3751,4274v-43,,-76,66,-109,165l3642,2385xm2078,17061r-602,l1476,15670r602,l2078,17061xm2078,10933r-602,l1476,9044r602,l2078,10933xm2078,3777r-602,l1476,2385r602,l2078,3777xm4407,17558r-656,c3708,17558,3675,17625,3642,17724r,-2054l4375,15670v11,,22,,32,-33l4407,17558xm8706,14875r,-1392l8706,13483r,-1722c8706,11562,8651,11396,8585,11396r-590,l7995,9607v,-198,-55,-364,-121,-364l6846,9243v-65,,-120,166,-120,364l6726,11396r-591,c6070,11396,6015,11562,6015,11761r,3114c6015,15074,6070,15239,6135,15239r591,l6726,17028v,199,55,365,120,365l7874,17393v66,,121,-166,121,-365l7995,15239r590,c8651,15239,8706,15074,8706,14875xm15005,5499r-426,l14579,4207v,-132,-44,-265,-88,-265l13737,3942v-44,,-88,133,-88,265l13649,5499r-427,c13179,5499,13135,5632,13135,5764r,2286c13135,8183,13179,8315,13222,8315r427,l13649,9607v,133,44,265,88,265l14491,9872v44,,88,-132,88,-265l14579,8315r426,c15049,8315,15093,8183,15093,8050r,-2286c15093,5632,15060,5499,15005,5499xm17171,12059r-394,l16777,10899v,-132,-33,-232,-77,-232l16022,10667v-43,,-76,100,-76,232l15946,12059r-394,c15508,12059,15475,12158,15475,12291r,2054c15475,14477,15508,14577,15552,14577r394,l15946,15769v,133,33,232,76,232l16700,16001v44,,77,-99,77,-232l16777,14577r394,c17214,14577,17247,14477,17247,14345r,-2054c17247,12158,17214,12059,17171,12059xm15005,18817r-426,l14579,17525v,-132,-44,-265,-88,-265l13737,17260v-44,,-88,133,-88,265l13649,18817r-427,c13179,18817,13135,18950,13135,19082r,2286c13135,21467,13157,21567,13190,21600r1859,c15082,21567,15104,21467,15104,21368r,-2286c15093,18917,15060,18817,15005,18817xm10718,18221r-536,l10182,16631v,-166,-44,-332,-109,-332l9143,16299v-55,,-109,133,-109,332l9034,18221r-536,c8443,18221,8388,18353,8388,18552r,2816c8388,21467,8399,21534,8421,21600r2363,c10805,21534,10816,21467,10816,21368r,-1259l10816,20109r,-1557c10827,18387,10773,18221,10718,18221xm15486,1027v,133,33,232,77,232l15957,1259r,1193c15957,2584,15989,2683,16033,2683r678,c16755,2683,16788,2584,16788,2452r,-1193l17182,1259v43,,76,-99,76,-232l17258,,15486,r,1027xm12862,11761r-482,l12380,10303v,-166,-43,-298,-98,-298l11451,10005v-55,,-99,132,-99,298l11352,11761r-481,c10816,11761,10773,11893,10773,12059r,2518c10773,14742,10816,14875,10871,14875r481,l11352,16333v,165,44,298,99,298l12282,16631v55,,98,-133,98,-298l12380,14875r482,c12916,14875,12960,14742,12960,14577r,-2518c12949,11893,12905,11761,12862,11761xm10773,1259v,166,43,298,98,298l11352,1557r,1458c11352,3180,11396,3313,11451,3313r831,c12337,3313,12380,3180,12380,3015r,-1458l12862,1557v54,,98,-132,98,-298l12960,,10784,r,1259l10773,1259xe" fillcolor="#d8d8d8 [2732]" stroked="f" strokeweight="1pt">
                <v:stroke miterlimit="4" joinstyle="miter"/>
                <v:path arrowok="t" o:extrusionok="f" o:connecttype="custom" o:connectlocs="1254125,414021;1254125,414021;1254125,414021;1254125,414021" o:connectangles="0,90,180,270"/>
              </v:shape>
              <v:rect id="Rectangle" o:spid="_x0000_s1028" style="position:absolute;top:7620;width:68580;height:1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" fillcolor="#264d2b [3204]" stroked="f" strokeweight="1pt">
                <v:stroke miterlimit="4"/>
                <v:textbox inset="3pt,3pt,3pt,3pt"/>
              </v:rect>
              <v:rect id="Rectangle" o:spid="_x0000_s1029" style="position:absolute;top:8737;width:68580;height:3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" fillcolor="#60b966 [3205]" stroked="f" strokeweight="1pt">
                <v:stroke miterlimit="4"/>
                <v:textbox inset="3pt,3pt,3pt,3pt"/>
              </v:rect>
              <w10:wrap anchorx="margin" anchory="page"/>
            </v:group>
          </w:pict>
        </mc:Fallback>
      </mc:AlternateContent>
    </w:r>
    <w:r w:rsidRPr="00DD2790">
      <w:rPr>
        <w:noProof/>
        <w:lang w:eastAsia="en-AU"/>
      </w:rPr>
      <mc:AlternateContent>
        <mc:Choice Requires="wps">
          <w:drawing>
            <wp:inline distT="0" distB="0" distL="0" distR="0" wp14:anchorId="34FF0334" wp14:editId="362AC1A6">
              <wp:extent cx="1390652" cy="370841"/>
              <wp:effectExtent l="0" t="0" r="0" b="0"/>
              <wp:docPr id="34" name="Shape" descr="logo placehold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90652" cy="370841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9863" y="13537"/>
                            </a:moveTo>
                            <a:cubicBezTo>
                              <a:pt x="9587" y="13537"/>
                              <a:pt x="9370" y="13833"/>
                              <a:pt x="9212" y="14425"/>
                            </a:cubicBezTo>
                            <a:cubicBezTo>
                              <a:pt x="9054" y="15016"/>
                              <a:pt x="8975" y="15830"/>
                              <a:pt x="8975" y="16866"/>
                            </a:cubicBezTo>
                            <a:cubicBezTo>
                              <a:pt x="8975" y="17605"/>
                              <a:pt x="9015" y="18197"/>
                              <a:pt x="9094" y="18715"/>
                            </a:cubicBezTo>
                            <a:cubicBezTo>
                              <a:pt x="9173" y="19233"/>
                              <a:pt x="9271" y="19603"/>
                              <a:pt x="9390" y="19825"/>
                            </a:cubicBezTo>
                            <a:cubicBezTo>
                              <a:pt x="9508" y="20047"/>
                              <a:pt x="9666" y="20195"/>
                              <a:pt x="9863" y="20195"/>
                            </a:cubicBezTo>
                            <a:cubicBezTo>
                              <a:pt x="10060" y="20195"/>
                              <a:pt x="10198" y="20047"/>
                              <a:pt x="10336" y="19825"/>
                            </a:cubicBezTo>
                            <a:cubicBezTo>
                              <a:pt x="10475" y="19603"/>
                              <a:pt x="10553" y="19159"/>
                              <a:pt x="10632" y="18715"/>
                            </a:cubicBezTo>
                            <a:cubicBezTo>
                              <a:pt x="10711" y="18271"/>
                              <a:pt x="10731" y="17605"/>
                              <a:pt x="10731" y="16866"/>
                            </a:cubicBezTo>
                            <a:cubicBezTo>
                              <a:pt x="10731" y="15830"/>
                              <a:pt x="10652" y="15016"/>
                              <a:pt x="10494" y="14499"/>
                            </a:cubicBezTo>
                            <a:cubicBezTo>
                              <a:pt x="10336" y="13981"/>
                              <a:pt x="10139" y="13537"/>
                              <a:pt x="9863" y="13537"/>
                            </a:cubicBezTo>
                            <a:close/>
                            <a:moveTo>
                              <a:pt x="10139" y="18197"/>
                            </a:moveTo>
                            <a:cubicBezTo>
                              <a:pt x="10080" y="18493"/>
                              <a:pt x="9981" y="18641"/>
                              <a:pt x="9883" y="18641"/>
                            </a:cubicBezTo>
                            <a:cubicBezTo>
                              <a:pt x="9764" y="18641"/>
                              <a:pt x="9685" y="18493"/>
                              <a:pt x="9626" y="18197"/>
                            </a:cubicBezTo>
                            <a:cubicBezTo>
                              <a:pt x="9567" y="17901"/>
                              <a:pt x="9528" y="17458"/>
                              <a:pt x="9528" y="16792"/>
                            </a:cubicBezTo>
                            <a:cubicBezTo>
                              <a:pt x="9528" y="16126"/>
                              <a:pt x="9567" y="15682"/>
                              <a:pt x="9626" y="15386"/>
                            </a:cubicBezTo>
                            <a:cubicBezTo>
                              <a:pt x="9685" y="15090"/>
                              <a:pt x="9784" y="14942"/>
                              <a:pt x="9883" y="14942"/>
                            </a:cubicBezTo>
                            <a:cubicBezTo>
                              <a:pt x="10001" y="14942"/>
                              <a:pt x="10080" y="15090"/>
                              <a:pt x="10139" y="15386"/>
                            </a:cubicBezTo>
                            <a:cubicBezTo>
                              <a:pt x="10198" y="15682"/>
                              <a:pt x="10238" y="16126"/>
                              <a:pt x="10238" y="16718"/>
                            </a:cubicBezTo>
                            <a:cubicBezTo>
                              <a:pt x="10218" y="17458"/>
                              <a:pt x="10198" y="17975"/>
                              <a:pt x="10139" y="18197"/>
                            </a:cubicBezTo>
                            <a:close/>
                            <a:moveTo>
                              <a:pt x="8009" y="10800"/>
                            </a:moveTo>
                            <a:lnTo>
                              <a:pt x="8541" y="10800"/>
                            </a:lnTo>
                            <a:lnTo>
                              <a:pt x="8541" y="8137"/>
                            </a:lnTo>
                            <a:lnTo>
                              <a:pt x="9192" y="4438"/>
                            </a:lnTo>
                            <a:lnTo>
                              <a:pt x="8620" y="4438"/>
                            </a:lnTo>
                            <a:lnTo>
                              <a:pt x="8285" y="6584"/>
                            </a:lnTo>
                            <a:lnTo>
                              <a:pt x="7950" y="4438"/>
                            </a:lnTo>
                            <a:lnTo>
                              <a:pt x="7378" y="4438"/>
                            </a:lnTo>
                            <a:lnTo>
                              <a:pt x="8029" y="8137"/>
                            </a:lnTo>
                            <a:lnTo>
                              <a:pt x="8029" y="10800"/>
                            </a:lnTo>
                            <a:close/>
                            <a:moveTo>
                              <a:pt x="13690" y="8211"/>
                            </a:moveTo>
                            <a:lnTo>
                              <a:pt x="13729" y="8211"/>
                            </a:lnTo>
                            <a:cubicBezTo>
                              <a:pt x="13769" y="8211"/>
                              <a:pt x="13828" y="8285"/>
                              <a:pt x="13867" y="8359"/>
                            </a:cubicBezTo>
                            <a:cubicBezTo>
                              <a:pt x="13887" y="8433"/>
                              <a:pt x="13927" y="8581"/>
                              <a:pt x="13966" y="8877"/>
                            </a:cubicBezTo>
                            <a:lnTo>
                              <a:pt x="14242" y="10800"/>
                            </a:lnTo>
                            <a:lnTo>
                              <a:pt x="14834" y="10800"/>
                            </a:lnTo>
                            <a:lnTo>
                              <a:pt x="14578" y="8951"/>
                            </a:lnTo>
                            <a:cubicBezTo>
                              <a:pt x="14558" y="8877"/>
                              <a:pt x="14538" y="8729"/>
                              <a:pt x="14499" y="8581"/>
                            </a:cubicBezTo>
                            <a:cubicBezTo>
                              <a:pt x="14459" y="8433"/>
                              <a:pt x="14439" y="8285"/>
                              <a:pt x="14420" y="8211"/>
                            </a:cubicBezTo>
                            <a:cubicBezTo>
                              <a:pt x="14400" y="8137"/>
                              <a:pt x="14341" y="8063"/>
                              <a:pt x="14282" y="7989"/>
                            </a:cubicBezTo>
                            <a:cubicBezTo>
                              <a:pt x="14361" y="7915"/>
                              <a:pt x="14420" y="7841"/>
                              <a:pt x="14459" y="7767"/>
                            </a:cubicBezTo>
                            <a:cubicBezTo>
                              <a:pt x="14538" y="7619"/>
                              <a:pt x="14578" y="7397"/>
                              <a:pt x="14617" y="7175"/>
                            </a:cubicBezTo>
                            <a:cubicBezTo>
                              <a:pt x="14656" y="6953"/>
                              <a:pt x="14676" y="6584"/>
                              <a:pt x="14676" y="6288"/>
                            </a:cubicBezTo>
                            <a:cubicBezTo>
                              <a:pt x="14676" y="5918"/>
                              <a:pt x="14656" y="5548"/>
                              <a:pt x="14597" y="5252"/>
                            </a:cubicBezTo>
                            <a:cubicBezTo>
                              <a:pt x="14538" y="4956"/>
                              <a:pt x="14479" y="4808"/>
                              <a:pt x="14400" y="4660"/>
                            </a:cubicBezTo>
                            <a:cubicBezTo>
                              <a:pt x="14321" y="4512"/>
                              <a:pt x="14183" y="4512"/>
                              <a:pt x="14025" y="4512"/>
                            </a:cubicBezTo>
                            <a:lnTo>
                              <a:pt x="13157" y="4512"/>
                            </a:lnTo>
                            <a:lnTo>
                              <a:pt x="13157" y="10874"/>
                            </a:lnTo>
                            <a:lnTo>
                              <a:pt x="13690" y="10874"/>
                            </a:lnTo>
                            <a:lnTo>
                              <a:pt x="13690" y="8211"/>
                            </a:lnTo>
                            <a:close/>
                            <a:moveTo>
                              <a:pt x="13690" y="5770"/>
                            </a:moveTo>
                            <a:lnTo>
                              <a:pt x="13927" y="5770"/>
                            </a:lnTo>
                            <a:cubicBezTo>
                              <a:pt x="14025" y="5770"/>
                              <a:pt x="14084" y="5844"/>
                              <a:pt x="14124" y="5918"/>
                            </a:cubicBezTo>
                            <a:cubicBezTo>
                              <a:pt x="14163" y="5992"/>
                              <a:pt x="14183" y="6214"/>
                              <a:pt x="14183" y="6362"/>
                            </a:cubicBezTo>
                            <a:cubicBezTo>
                              <a:pt x="14183" y="6510"/>
                              <a:pt x="14163" y="6658"/>
                              <a:pt x="14144" y="6732"/>
                            </a:cubicBezTo>
                            <a:cubicBezTo>
                              <a:pt x="14124" y="6805"/>
                              <a:pt x="14084" y="6879"/>
                              <a:pt x="14065" y="6953"/>
                            </a:cubicBezTo>
                            <a:cubicBezTo>
                              <a:pt x="14005" y="7027"/>
                              <a:pt x="13946" y="7027"/>
                              <a:pt x="13927" y="7027"/>
                            </a:cubicBezTo>
                            <a:lnTo>
                              <a:pt x="13710" y="7027"/>
                            </a:lnTo>
                            <a:lnTo>
                              <a:pt x="13710" y="5770"/>
                            </a:lnTo>
                            <a:close/>
                            <a:moveTo>
                              <a:pt x="5504" y="5696"/>
                            </a:moveTo>
                            <a:lnTo>
                              <a:pt x="4241" y="5696"/>
                            </a:lnTo>
                            <a:lnTo>
                              <a:pt x="4241" y="962"/>
                            </a:lnTo>
                            <a:cubicBezTo>
                              <a:pt x="4241" y="444"/>
                              <a:pt x="4123" y="0"/>
                              <a:pt x="3985" y="0"/>
                            </a:cubicBezTo>
                            <a:lnTo>
                              <a:pt x="1775" y="0"/>
                            </a:lnTo>
                            <a:cubicBezTo>
                              <a:pt x="1637" y="0"/>
                              <a:pt x="1519" y="444"/>
                              <a:pt x="1519" y="962"/>
                            </a:cubicBezTo>
                            <a:lnTo>
                              <a:pt x="1519" y="5696"/>
                            </a:lnTo>
                            <a:lnTo>
                              <a:pt x="256" y="5696"/>
                            </a:lnTo>
                            <a:cubicBezTo>
                              <a:pt x="118" y="5696"/>
                              <a:pt x="0" y="6140"/>
                              <a:pt x="0" y="6658"/>
                            </a:cubicBezTo>
                            <a:lnTo>
                              <a:pt x="0" y="14942"/>
                            </a:lnTo>
                            <a:cubicBezTo>
                              <a:pt x="0" y="15460"/>
                              <a:pt x="118" y="15904"/>
                              <a:pt x="256" y="15904"/>
                            </a:cubicBezTo>
                            <a:lnTo>
                              <a:pt x="1519" y="15904"/>
                            </a:lnTo>
                            <a:lnTo>
                              <a:pt x="1519" y="20638"/>
                            </a:lnTo>
                            <a:cubicBezTo>
                              <a:pt x="1519" y="21156"/>
                              <a:pt x="1637" y="21600"/>
                              <a:pt x="1775" y="21600"/>
                            </a:cubicBezTo>
                            <a:lnTo>
                              <a:pt x="3985" y="21600"/>
                            </a:lnTo>
                            <a:cubicBezTo>
                              <a:pt x="4123" y="21600"/>
                              <a:pt x="4241" y="21156"/>
                              <a:pt x="4241" y="20638"/>
                            </a:cubicBezTo>
                            <a:lnTo>
                              <a:pt x="4241" y="15904"/>
                            </a:lnTo>
                            <a:lnTo>
                              <a:pt x="5504" y="15904"/>
                            </a:lnTo>
                            <a:cubicBezTo>
                              <a:pt x="5642" y="15904"/>
                              <a:pt x="5760" y="15460"/>
                              <a:pt x="5760" y="14942"/>
                            </a:cubicBezTo>
                            <a:lnTo>
                              <a:pt x="5760" y="6658"/>
                            </a:lnTo>
                            <a:cubicBezTo>
                              <a:pt x="5760" y="6140"/>
                              <a:pt x="5661" y="5696"/>
                              <a:pt x="5504" y="5696"/>
                            </a:cubicBezTo>
                            <a:close/>
                            <a:moveTo>
                              <a:pt x="8048" y="13611"/>
                            </a:moveTo>
                            <a:lnTo>
                              <a:pt x="7516" y="13611"/>
                            </a:lnTo>
                            <a:lnTo>
                              <a:pt x="7516" y="19973"/>
                            </a:lnTo>
                            <a:lnTo>
                              <a:pt x="8857" y="19973"/>
                            </a:lnTo>
                            <a:lnTo>
                              <a:pt x="8857" y="18419"/>
                            </a:lnTo>
                            <a:lnTo>
                              <a:pt x="8048" y="18419"/>
                            </a:lnTo>
                            <a:lnTo>
                              <a:pt x="8048" y="13611"/>
                            </a:lnTo>
                            <a:close/>
                            <a:moveTo>
                              <a:pt x="17379" y="15756"/>
                            </a:moveTo>
                            <a:lnTo>
                              <a:pt x="17043" y="13611"/>
                            </a:lnTo>
                            <a:lnTo>
                              <a:pt x="16471" y="13611"/>
                            </a:lnTo>
                            <a:lnTo>
                              <a:pt x="17122" y="17310"/>
                            </a:lnTo>
                            <a:lnTo>
                              <a:pt x="17122" y="19973"/>
                            </a:lnTo>
                            <a:lnTo>
                              <a:pt x="17655" y="19973"/>
                            </a:lnTo>
                            <a:lnTo>
                              <a:pt x="17655" y="17310"/>
                            </a:lnTo>
                            <a:lnTo>
                              <a:pt x="18306" y="13611"/>
                            </a:lnTo>
                            <a:lnTo>
                              <a:pt x="17734" y="13611"/>
                            </a:lnTo>
                            <a:lnTo>
                              <a:pt x="17379" y="15756"/>
                            </a:lnTo>
                            <a:close/>
                            <a:moveTo>
                              <a:pt x="19332" y="13611"/>
                            </a:moveTo>
                            <a:lnTo>
                              <a:pt x="18464" y="13611"/>
                            </a:lnTo>
                            <a:lnTo>
                              <a:pt x="18464" y="19973"/>
                            </a:lnTo>
                            <a:lnTo>
                              <a:pt x="18996" y="19973"/>
                            </a:lnTo>
                            <a:lnTo>
                              <a:pt x="18996" y="17605"/>
                            </a:lnTo>
                            <a:lnTo>
                              <a:pt x="19292" y="17605"/>
                            </a:lnTo>
                            <a:cubicBezTo>
                              <a:pt x="19509" y="17605"/>
                              <a:pt x="19667" y="17458"/>
                              <a:pt x="19765" y="17088"/>
                            </a:cubicBezTo>
                            <a:cubicBezTo>
                              <a:pt x="19864" y="16718"/>
                              <a:pt x="19923" y="16200"/>
                              <a:pt x="19923" y="15608"/>
                            </a:cubicBezTo>
                            <a:cubicBezTo>
                              <a:pt x="19923" y="15016"/>
                              <a:pt x="19884" y="14499"/>
                              <a:pt x="19785" y="14129"/>
                            </a:cubicBezTo>
                            <a:cubicBezTo>
                              <a:pt x="19687" y="13759"/>
                              <a:pt x="19509" y="13611"/>
                              <a:pt x="19332" y="13611"/>
                            </a:cubicBezTo>
                            <a:close/>
                            <a:moveTo>
                              <a:pt x="19332" y="16126"/>
                            </a:moveTo>
                            <a:cubicBezTo>
                              <a:pt x="19292" y="16274"/>
                              <a:pt x="19213" y="16348"/>
                              <a:pt x="19115" y="16348"/>
                            </a:cubicBezTo>
                            <a:lnTo>
                              <a:pt x="18976" y="16348"/>
                            </a:lnTo>
                            <a:lnTo>
                              <a:pt x="18976" y="14942"/>
                            </a:lnTo>
                            <a:lnTo>
                              <a:pt x="19134" y="14942"/>
                            </a:lnTo>
                            <a:cubicBezTo>
                              <a:pt x="19233" y="14942"/>
                              <a:pt x="19292" y="15016"/>
                              <a:pt x="19332" y="15164"/>
                            </a:cubicBezTo>
                            <a:cubicBezTo>
                              <a:pt x="19371" y="15312"/>
                              <a:pt x="19391" y="15460"/>
                              <a:pt x="19391" y="15682"/>
                            </a:cubicBezTo>
                            <a:cubicBezTo>
                              <a:pt x="19391" y="15830"/>
                              <a:pt x="19371" y="16052"/>
                              <a:pt x="19332" y="16126"/>
                            </a:cubicBezTo>
                            <a:close/>
                            <a:moveTo>
                              <a:pt x="14795" y="15238"/>
                            </a:moveTo>
                            <a:lnTo>
                              <a:pt x="15327" y="15238"/>
                            </a:lnTo>
                            <a:lnTo>
                              <a:pt x="15327" y="20047"/>
                            </a:lnTo>
                            <a:lnTo>
                              <a:pt x="15860" y="20047"/>
                            </a:lnTo>
                            <a:lnTo>
                              <a:pt x="15860" y="15238"/>
                            </a:lnTo>
                            <a:lnTo>
                              <a:pt x="16392" y="15238"/>
                            </a:lnTo>
                            <a:lnTo>
                              <a:pt x="16392" y="13685"/>
                            </a:lnTo>
                            <a:lnTo>
                              <a:pt x="14795" y="13685"/>
                            </a:lnTo>
                            <a:lnTo>
                              <a:pt x="14795" y="15238"/>
                            </a:lnTo>
                            <a:close/>
                            <a:moveTo>
                              <a:pt x="20693" y="18567"/>
                            </a:moveTo>
                            <a:lnTo>
                              <a:pt x="20693" y="17310"/>
                            </a:lnTo>
                            <a:lnTo>
                              <a:pt x="21501" y="17310"/>
                            </a:lnTo>
                            <a:lnTo>
                              <a:pt x="21501" y="15978"/>
                            </a:lnTo>
                            <a:lnTo>
                              <a:pt x="20693" y="15978"/>
                            </a:lnTo>
                            <a:lnTo>
                              <a:pt x="20693" y="14942"/>
                            </a:lnTo>
                            <a:lnTo>
                              <a:pt x="21580" y="14942"/>
                            </a:lnTo>
                            <a:lnTo>
                              <a:pt x="21580" y="13611"/>
                            </a:lnTo>
                            <a:lnTo>
                              <a:pt x="20180" y="13611"/>
                            </a:lnTo>
                            <a:lnTo>
                              <a:pt x="20180" y="19973"/>
                            </a:lnTo>
                            <a:lnTo>
                              <a:pt x="21600" y="19973"/>
                            </a:lnTo>
                            <a:lnTo>
                              <a:pt x="21600" y="18567"/>
                            </a:lnTo>
                            <a:lnTo>
                              <a:pt x="20693" y="18567"/>
                            </a:lnTo>
                            <a:close/>
                            <a:moveTo>
                              <a:pt x="12289" y="8359"/>
                            </a:moveTo>
                            <a:cubicBezTo>
                              <a:pt x="12289" y="8729"/>
                              <a:pt x="12270" y="8951"/>
                              <a:pt x="12210" y="9173"/>
                            </a:cubicBezTo>
                            <a:cubicBezTo>
                              <a:pt x="12151" y="9395"/>
                              <a:pt x="12092" y="9468"/>
                              <a:pt x="11993" y="9468"/>
                            </a:cubicBezTo>
                            <a:cubicBezTo>
                              <a:pt x="11895" y="9468"/>
                              <a:pt x="11836" y="9395"/>
                              <a:pt x="11776" y="9173"/>
                            </a:cubicBezTo>
                            <a:cubicBezTo>
                              <a:pt x="11717" y="8951"/>
                              <a:pt x="11698" y="8729"/>
                              <a:pt x="11698" y="8359"/>
                            </a:cubicBezTo>
                            <a:lnTo>
                              <a:pt x="11698" y="4512"/>
                            </a:lnTo>
                            <a:lnTo>
                              <a:pt x="11185" y="4512"/>
                            </a:lnTo>
                            <a:lnTo>
                              <a:pt x="11185" y="8285"/>
                            </a:lnTo>
                            <a:cubicBezTo>
                              <a:pt x="11185" y="8581"/>
                              <a:pt x="11204" y="8951"/>
                              <a:pt x="11224" y="9395"/>
                            </a:cubicBezTo>
                            <a:cubicBezTo>
                              <a:pt x="11244" y="9616"/>
                              <a:pt x="11283" y="9912"/>
                              <a:pt x="11342" y="10134"/>
                            </a:cubicBezTo>
                            <a:cubicBezTo>
                              <a:pt x="11402" y="10356"/>
                              <a:pt x="11461" y="10578"/>
                              <a:pt x="11520" y="10652"/>
                            </a:cubicBezTo>
                            <a:cubicBezTo>
                              <a:pt x="11579" y="10800"/>
                              <a:pt x="11658" y="10874"/>
                              <a:pt x="11757" y="10874"/>
                            </a:cubicBezTo>
                            <a:cubicBezTo>
                              <a:pt x="11855" y="10874"/>
                              <a:pt x="11954" y="10948"/>
                              <a:pt x="12033" y="10948"/>
                            </a:cubicBezTo>
                            <a:cubicBezTo>
                              <a:pt x="12171" y="10948"/>
                              <a:pt x="12289" y="10874"/>
                              <a:pt x="12408" y="10726"/>
                            </a:cubicBezTo>
                            <a:cubicBezTo>
                              <a:pt x="12487" y="10652"/>
                              <a:pt x="12546" y="10430"/>
                              <a:pt x="12625" y="10208"/>
                            </a:cubicBezTo>
                            <a:cubicBezTo>
                              <a:pt x="12684" y="9986"/>
                              <a:pt x="12743" y="9690"/>
                              <a:pt x="12763" y="9321"/>
                            </a:cubicBezTo>
                            <a:cubicBezTo>
                              <a:pt x="12782" y="8951"/>
                              <a:pt x="12802" y="8655"/>
                              <a:pt x="12802" y="8285"/>
                            </a:cubicBezTo>
                            <a:lnTo>
                              <a:pt x="12802" y="4512"/>
                            </a:lnTo>
                            <a:lnTo>
                              <a:pt x="12289" y="4512"/>
                            </a:lnTo>
                            <a:lnTo>
                              <a:pt x="12289" y="8359"/>
                            </a:lnTo>
                            <a:close/>
                            <a:moveTo>
                              <a:pt x="11875" y="17679"/>
                            </a:moveTo>
                            <a:lnTo>
                              <a:pt x="12230" y="17679"/>
                            </a:lnTo>
                            <a:lnTo>
                              <a:pt x="12230" y="18271"/>
                            </a:lnTo>
                            <a:cubicBezTo>
                              <a:pt x="12171" y="18419"/>
                              <a:pt x="12092" y="18567"/>
                              <a:pt x="12053" y="18567"/>
                            </a:cubicBezTo>
                            <a:cubicBezTo>
                              <a:pt x="12013" y="18567"/>
                              <a:pt x="11934" y="18641"/>
                              <a:pt x="11895" y="18641"/>
                            </a:cubicBezTo>
                            <a:cubicBezTo>
                              <a:pt x="11776" y="18641"/>
                              <a:pt x="11678" y="18493"/>
                              <a:pt x="11599" y="18197"/>
                            </a:cubicBezTo>
                            <a:cubicBezTo>
                              <a:pt x="11520" y="17901"/>
                              <a:pt x="11500" y="17384"/>
                              <a:pt x="11500" y="16718"/>
                            </a:cubicBezTo>
                            <a:cubicBezTo>
                              <a:pt x="11500" y="16052"/>
                              <a:pt x="11540" y="15608"/>
                              <a:pt x="11599" y="15312"/>
                            </a:cubicBezTo>
                            <a:cubicBezTo>
                              <a:pt x="11658" y="15016"/>
                              <a:pt x="11757" y="14868"/>
                              <a:pt x="11875" y="14868"/>
                            </a:cubicBezTo>
                            <a:cubicBezTo>
                              <a:pt x="11954" y="14868"/>
                              <a:pt x="12013" y="14942"/>
                              <a:pt x="12072" y="15090"/>
                            </a:cubicBezTo>
                            <a:cubicBezTo>
                              <a:pt x="12132" y="15238"/>
                              <a:pt x="12151" y="15386"/>
                              <a:pt x="12171" y="15608"/>
                            </a:cubicBezTo>
                            <a:lnTo>
                              <a:pt x="12684" y="15238"/>
                            </a:lnTo>
                            <a:cubicBezTo>
                              <a:pt x="12644" y="14795"/>
                              <a:pt x="12605" y="14499"/>
                              <a:pt x="12546" y="14203"/>
                            </a:cubicBezTo>
                            <a:cubicBezTo>
                              <a:pt x="12487" y="13907"/>
                              <a:pt x="12408" y="13759"/>
                              <a:pt x="12309" y="13611"/>
                            </a:cubicBezTo>
                            <a:cubicBezTo>
                              <a:pt x="12210" y="13463"/>
                              <a:pt x="12072" y="13389"/>
                              <a:pt x="11895" y="13389"/>
                            </a:cubicBezTo>
                            <a:cubicBezTo>
                              <a:pt x="11698" y="13389"/>
                              <a:pt x="11540" y="13463"/>
                              <a:pt x="11441" y="13685"/>
                            </a:cubicBezTo>
                            <a:cubicBezTo>
                              <a:pt x="11303" y="13981"/>
                              <a:pt x="11185" y="14351"/>
                              <a:pt x="11106" y="14868"/>
                            </a:cubicBezTo>
                            <a:cubicBezTo>
                              <a:pt x="11027" y="15386"/>
                              <a:pt x="10987" y="15978"/>
                              <a:pt x="10987" y="16644"/>
                            </a:cubicBezTo>
                            <a:cubicBezTo>
                              <a:pt x="10987" y="17310"/>
                              <a:pt x="11027" y="17901"/>
                              <a:pt x="11086" y="18419"/>
                            </a:cubicBezTo>
                            <a:cubicBezTo>
                              <a:pt x="11145" y="18937"/>
                              <a:pt x="11264" y="19307"/>
                              <a:pt x="11382" y="19603"/>
                            </a:cubicBezTo>
                            <a:cubicBezTo>
                              <a:pt x="11500" y="19899"/>
                              <a:pt x="11678" y="19973"/>
                              <a:pt x="11875" y="19973"/>
                            </a:cubicBezTo>
                            <a:cubicBezTo>
                              <a:pt x="12033" y="19973"/>
                              <a:pt x="12171" y="19899"/>
                              <a:pt x="12289" y="19751"/>
                            </a:cubicBezTo>
                            <a:cubicBezTo>
                              <a:pt x="12408" y="19603"/>
                              <a:pt x="12546" y="19307"/>
                              <a:pt x="12704" y="18937"/>
                            </a:cubicBezTo>
                            <a:lnTo>
                              <a:pt x="12704" y="16200"/>
                            </a:lnTo>
                            <a:lnTo>
                              <a:pt x="11895" y="16200"/>
                            </a:lnTo>
                            <a:lnTo>
                              <a:pt x="11895" y="17679"/>
                            </a:lnTo>
                            <a:close/>
                            <a:moveTo>
                              <a:pt x="13808" y="13537"/>
                            </a:moveTo>
                            <a:cubicBezTo>
                              <a:pt x="13532" y="13537"/>
                              <a:pt x="13315" y="13833"/>
                              <a:pt x="13157" y="14425"/>
                            </a:cubicBezTo>
                            <a:cubicBezTo>
                              <a:pt x="12999" y="15016"/>
                              <a:pt x="12921" y="15830"/>
                              <a:pt x="12921" y="16866"/>
                            </a:cubicBezTo>
                            <a:cubicBezTo>
                              <a:pt x="12921" y="17605"/>
                              <a:pt x="12960" y="18197"/>
                              <a:pt x="13039" y="18715"/>
                            </a:cubicBezTo>
                            <a:cubicBezTo>
                              <a:pt x="13118" y="19233"/>
                              <a:pt x="13216" y="19603"/>
                              <a:pt x="13335" y="19825"/>
                            </a:cubicBezTo>
                            <a:cubicBezTo>
                              <a:pt x="13453" y="20047"/>
                              <a:pt x="13611" y="20195"/>
                              <a:pt x="13808" y="20195"/>
                            </a:cubicBezTo>
                            <a:cubicBezTo>
                              <a:pt x="14005" y="20195"/>
                              <a:pt x="14144" y="20047"/>
                              <a:pt x="14282" y="19825"/>
                            </a:cubicBezTo>
                            <a:cubicBezTo>
                              <a:pt x="14420" y="19603"/>
                              <a:pt x="14499" y="19159"/>
                              <a:pt x="14578" y="18715"/>
                            </a:cubicBezTo>
                            <a:cubicBezTo>
                              <a:pt x="14656" y="18271"/>
                              <a:pt x="14676" y="17605"/>
                              <a:pt x="14676" y="16866"/>
                            </a:cubicBezTo>
                            <a:cubicBezTo>
                              <a:pt x="14676" y="15830"/>
                              <a:pt x="14597" y="15016"/>
                              <a:pt x="14439" y="14499"/>
                            </a:cubicBezTo>
                            <a:cubicBezTo>
                              <a:pt x="14282" y="13981"/>
                              <a:pt x="14084" y="13537"/>
                              <a:pt x="13808" y="13537"/>
                            </a:cubicBezTo>
                            <a:close/>
                            <a:moveTo>
                              <a:pt x="14065" y="18197"/>
                            </a:moveTo>
                            <a:cubicBezTo>
                              <a:pt x="14005" y="18493"/>
                              <a:pt x="13907" y="18641"/>
                              <a:pt x="13808" y="18641"/>
                            </a:cubicBezTo>
                            <a:cubicBezTo>
                              <a:pt x="13690" y="18641"/>
                              <a:pt x="13611" y="18493"/>
                              <a:pt x="13552" y="18197"/>
                            </a:cubicBezTo>
                            <a:cubicBezTo>
                              <a:pt x="13493" y="17901"/>
                              <a:pt x="13453" y="17458"/>
                              <a:pt x="13453" y="16792"/>
                            </a:cubicBezTo>
                            <a:cubicBezTo>
                              <a:pt x="13453" y="16126"/>
                              <a:pt x="13493" y="15682"/>
                              <a:pt x="13552" y="15386"/>
                            </a:cubicBezTo>
                            <a:cubicBezTo>
                              <a:pt x="13611" y="15090"/>
                              <a:pt x="13710" y="14942"/>
                              <a:pt x="13808" y="14942"/>
                            </a:cubicBezTo>
                            <a:cubicBezTo>
                              <a:pt x="13927" y="14942"/>
                              <a:pt x="14005" y="15090"/>
                              <a:pt x="14065" y="15386"/>
                            </a:cubicBezTo>
                            <a:cubicBezTo>
                              <a:pt x="14124" y="15682"/>
                              <a:pt x="14163" y="16126"/>
                              <a:pt x="14163" y="16718"/>
                            </a:cubicBezTo>
                            <a:cubicBezTo>
                              <a:pt x="14163" y="17458"/>
                              <a:pt x="14144" y="17975"/>
                              <a:pt x="14065" y="18197"/>
                            </a:cubicBezTo>
                            <a:close/>
                            <a:moveTo>
                              <a:pt x="10021" y="4364"/>
                            </a:moveTo>
                            <a:cubicBezTo>
                              <a:pt x="9745" y="4364"/>
                              <a:pt x="9528" y="4660"/>
                              <a:pt x="9370" y="5252"/>
                            </a:cubicBezTo>
                            <a:cubicBezTo>
                              <a:pt x="9212" y="5844"/>
                              <a:pt x="9133" y="6658"/>
                              <a:pt x="9133" y="7693"/>
                            </a:cubicBezTo>
                            <a:cubicBezTo>
                              <a:pt x="9133" y="8433"/>
                              <a:pt x="9173" y="9025"/>
                              <a:pt x="9252" y="9542"/>
                            </a:cubicBezTo>
                            <a:cubicBezTo>
                              <a:pt x="9330" y="10060"/>
                              <a:pt x="9429" y="10430"/>
                              <a:pt x="9547" y="10652"/>
                            </a:cubicBezTo>
                            <a:cubicBezTo>
                              <a:pt x="9666" y="10874"/>
                              <a:pt x="9824" y="11022"/>
                              <a:pt x="10021" y="11022"/>
                            </a:cubicBezTo>
                            <a:cubicBezTo>
                              <a:pt x="10218" y="11022"/>
                              <a:pt x="10356" y="10874"/>
                              <a:pt x="10494" y="10652"/>
                            </a:cubicBezTo>
                            <a:cubicBezTo>
                              <a:pt x="10632" y="10430"/>
                              <a:pt x="10711" y="9986"/>
                              <a:pt x="10790" y="9542"/>
                            </a:cubicBezTo>
                            <a:cubicBezTo>
                              <a:pt x="10869" y="9099"/>
                              <a:pt x="10889" y="8433"/>
                              <a:pt x="10889" y="7693"/>
                            </a:cubicBezTo>
                            <a:cubicBezTo>
                              <a:pt x="10889" y="6658"/>
                              <a:pt x="10810" y="5844"/>
                              <a:pt x="10652" y="5326"/>
                            </a:cubicBezTo>
                            <a:cubicBezTo>
                              <a:pt x="10494" y="4808"/>
                              <a:pt x="10317" y="4364"/>
                              <a:pt x="10021" y="4364"/>
                            </a:cubicBezTo>
                            <a:close/>
                            <a:moveTo>
                              <a:pt x="10297" y="9025"/>
                            </a:moveTo>
                            <a:cubicBezTo>
                              <a:pt x="10238" y="9321"/>
                              <a:pt x="10139" y="9468"/>
                              <a:pt x="10041" y="9468"/>
                            </a:cubicBezTo>
                            <a:cubicBezTo>
                              <a:pt x="9922" y="9468"/>
                              <a:pt x="9843" y="9321"/>
                              <a:pt x="9784" y="9025"/>
                            </a:cubicBezTo>
                            <a:cubicBezTo>
                              <a:pt x="9725" y="8729"/>
                              <a:pt x="9685" y="8285"/>
                              <a:pt x="9685" y="7619"/>
                            </a:cubicBezTo>
                            <a:cubicBezTo>
                              <a:pt x="9685" y="6953"/>
                              <a:pt x="9725" y="6510"/>
                              <a:pt x="9784" y="6214"/>
                            </a:cubicBezTo>
                            <a:cubicBezTo>
                              <a:pt x="9843" y="5918"/>
                              <a:pt x="9942" y="5770"/>
                              <a:pt x="10041" y="5770"/>
                            </a:cubicBezTo>
                            <a:cubicBezTo>
                              <a:pt x="10159" y="5770"/>
                              <a:pt x="10238" y="5918"/>
                              <a:pt x="10297" y="6214"/>
                            </a:cubicBezTo>
                            <a:cubicBezTo>
                              <a:pt x="10356" y="6510"/>
                              <a:pt x="10396" y="6953"/>
                              <a:pt x="10396" y="7545"/>
                            </a:cubicBezTo>
                            <a:cubicBezTo>
                              <a:pt x="10376" y="8285"/>
                              <a:pt x="10356" y="8803"/>
                              <a:pt x="10297" y="9025"/>
                            </a:cubicBezTo>
                            <a:close/>
                          </a:path>
                        </a:pathLst>
                      </a:custGeom>
                      <a:solidFill>
                        <a:schemeClr val="accent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inline>
          </w:drawing>
        </mc:Choice>
        <mc:Fallback>
          <w:pict>
            <v:shape w14:anchorId="727B421A" id="Shape" o:spid="_x0000_s1026" alt="logo placeholder" style="width:109.5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" path="m9863,13537v-276,,-493,296,-651,888c9054,15016,8975,15830,8975,16866v,739,40,1331,119,1849c9173,19233,9271,19603,9390,19825v118,222,276,370,473,370c10060,20195,10198,20047,10336,19825v139,-222,217,-666,296,-1110c10711,18271,10731,17605,10731,16866v,-1036,-79,-1850,-237,-2367c10336,13981,10139,13537,9863,13537xm10139,18197v-59,296,-158,444,-256,444c9764,18641,9685,18493,9626,18197v-59,-296,-98,-739,-98,-1405c9528,16126,9567,15682,9626,15386v59,-296,158,-444,257,-444c10001,14942,10080,15090,10139,15386v59,296,99,740,99,1332c10218,17458,10198,17975,10139,18197xm8009,10800r532,l8541,8137,9192,4438r-572,l8285,6584,7950,4438r-572,l8029,8137r,2663l8009,10800xm13690,8211r39,c13769,8211,13828,8285,13867,8359v20,74,60,222,99,518l14242,10800r592,l14578,8951v-20,-74,-40,-222,-79,-370c14459,8433,14439,8285,14420,8211v-20,-74,-79,-148,-138,-222c14361,7915,14420,7841,14459,7767v79,-148,119,-370,158,-592c14656,6953,14676,6584,14676,6288v,-370,-20,-740,-79,-1036c14538,4956,14479,4808,14400,4660v-79,-148,-217,-148,-375,-148l13157,4512r,6362l13690,10874r,-2663xm13690,5770r237,c14025,5770,14084,5844,14124,5918v39,74,59,296,59,444c14183,6510,14163,6658,14144,6732v-20,73,-60,147,-79,221c14005,7027,13946,7027,13927,7027r-217,l13710,5770r-20,xm5504,5696r-1263,l4241,962c4241,444,4123,,3985,l1775,c1637,,1519,444,1519,962r,4734l256,5696c118,5696,,6140,,6658r,8284c,15460,118,15904,256,15904r1263,l1519,20638v,518,118,962,256,962l3985,21600v138,,256,-444,256,-962l4241,15904r1263,c5642,15904,5760,15460,5760,14942r,-8284c5760,6140,5661,5696,5504,5696xm8048,13611r-532,l7516,19973r1341,l8857,18419r-809,l8048,13611xm17379,15756r-336,-2145l16471,13611r651,3699l17122,19973r533,l17655,17310r651,-3699l17734,13611r-355,2145xm19332,13611r-868,l18464,19973r532,l18996,17605r296,c19509,17605,19667,17458,19765,17088v99,-370,158,-888,158,-1480c19923,15016,19884,14499,19785,14129v-98,-370,-276,-518,-453,-518xm19332,16126v-40,148,-119,222,-217,222l18976,16348r,-1406l19134,14942v99,,158,74,198,222c19371,15312,19391,15460,19391,15682v,148,-20,370,-59,444xm14795,15238r532,l15327,20047r533,l15860,15238r532,l16392,13685r-1597,l14795,15238xm20693,18567r,-1257l21501,17310r,-1332l20693,15978r,-1036l21580,14942r,-1331l20180,13611r,6362l21600,19973r,-1406l20693,18567xm12289,8359v,370,-19,592,-79,814c12151,9395,12092,9468,11993,9468v-98,,-157,-73,-217,-295c11717,8951,11698,8729,11698,8359r,-3847l11185,4512r,3773c11185,8581,11204,8951,11224,9395v20,221,59,517,118,739c11402,10356,11461,10578,11520,10652v59,148,138,222,237,222c11855,10874,11954,10948,12033,10948v138,,256,-74,375,-222c12487,10652,12546,10430,12625,10208v59,-222,118,-518,138,-887c12782,8951,12802,8655,12802,8285r,-3773l12289,4512r,3847xm11875,17679r355,l12230,18271v-59,148,-138,296,-177,296c12013,18567,11934,18641,11895,18641v-119,,-217,-148,-296,-444c11520,17901,11500,17384,11500,16718v,-666,40,-1110,99,-1406c11658,15016,11757,14868,11875,14868v79,,138,74,197,222c12132,15238,12151,15386,12171,15608r513,-370c12644,14795,12605,14499,12546,14203v-59,-296,-138,-444,-237,-592c12210,13463,12072,13389,11895,13389v-197,,-355,74,-454,296c11303,13981,11185,14351,11106,14868v-79,518,-119,1110,-119,1776c10987,17310,11027,17901,11086,18419v59,518,178,888,296,1184c11500,19899,11678,19973,11875,19973v158,,296,-74,414,-222c12408,19603,12546,19307,12704,18937r,-2737l11895,16200r,1479l11875,17679xm13808,13537v-276,,-493,296,-651,888c12999,15016,12921,15830,12921,16866v,739,39,1331,118,1849c13118,19233,13216,19603,13335,19825v118,222,276,370,473,370c14005,20195,14144,20047,14282,19825v138,-222,217,-666,296,-1110c14656,18271,14676,17605,14676,16866v,-1036,-79,-1850,-237,-2367c14282,13981,14084,13537,13808,13537xm14065,18197v-60,296,-158,444,-257,444c13690,18641,13611,18493,13552,18197v-59,-296,-99,-739,-99,-1405c13453,16126,13493,15682,13552,15386v59,-296,158,-444,256,-444c13927,14942,14005,15090,14065,15386v59,296,98,740,98,1332c14163,17458,14144,17975,14065,18197xm10021,4364v-276,,-493,296,-651,888c9212,5844,9133,6658,9133,7693v,740,40,1332,119,1849c9330,10060,9429,10430,9547,10652v119,222,277,370,474,370c10218,11022,10356,10874,10494,10652v138,-222,217,-666,296,-1110c10869,9099,10889,8433,10889,7693v,-1035,-79,-1849,-237,-2367c10494,4808,10317,4364,10021,4364xm10297,9025v-59,296,-158,443,-256,443c9922,9468,9843,9321,9784,9025v-59,-296,-99,-740,-99,-1406c9685,6953,9725,6510,9784,6214v59,-296,158,-444,257,-444c10159,5770,10238,5918,10297,6214v59,296,99,739,99,1331c10376,8285,10356,8803,10297,9025xe" fillcolor="#60b966 [3205]" stroked="f" strokeweight="1pt">
              <v:stroke miterlimit="4" joinstyle="miter"/>
              <v:path arrowok="t" o:extrusionok="f" o:connecttype="custom" o:connectlocs="695326,185421;695326,185421;695326,185421;695326,185421" o:connectangles="0,90,180,270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598CC6" w14:textId="77777777" w:rsidR="005235DF" w:rsidRDefault="005235D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 wp14:anchorId="5071BABC" wp14:editId="361599C9">
              <wp:simplePos x="0" y="0"/>
              <wp:positionH relativeFrom="margin">
                <wp:align>center</wp:align>
              </wp:positionH>
              <wp:positionV relativeFrom="page">
                <wp:align>top</wp:align>
              </wp:positionV>
              <wp:extent cx="6867144" cy="6391656"/>
              <wp:effectExtent l="0" t="0" r="3810" b="0"/>
              <wp:wrapNone/>
              <wp:docPr id="198" name="Group 198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67144" cy="6391656"/>
                        <a:chOff x="0" y="0"/>
                        <a:chExt cx="6865620" cy="6395720"/>
                      </a:xfrm>
                    </wpg:grpSpPr>
                    <wps:wsp>
                      <wps:cNvPr id="27" name="Rectangle"/>
                      <wps:cNvSpPr/>
                      <wps:spPr>
                        <a:xfrm>
                          <a:off x="7620" y="60960"/>
                          <a:ext cx="6858000" cy="633476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9" name="Shape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>
                          <a:off x="0" y="0"/>
                          <a:ext cx="6858000" cy="2933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21600"/>
                              </a:moveTo>
                              <a:lnTo>
                                <a:pt x="21600" y="21600"/>
                              </a:lnTo>
                              <a:lnTo>
                                <a:pt x="21600" y="18982"/>
                              </a:lnTo>
                              <a:lnTo>
                                <a:pt x="0" y="18982"/>
                              </a:lnTo>
                              <a:lnTo>
                                <a:pt x="0" y="2160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0" y="16364"/>
                              </a:lnTo>
                              <a:lnTo>
                                <a:pt x="21600" y="16364"/>
                              </a:lnTo>
                              <a:lnTo>
                                <a:pt x="216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pic:pic xmlns:pic="http://schemas.openxmlformats.org/drawingml/2006/picture">
                      <pic:nvPicPr>
                        <pic:cNvPr id="17" name="Picture 2" descr="abstract image of hexagons">
                          <a:extLst>
                            <a:ext uri="{FF2B5EF4-FFF2-40B4-BE49-F238E27FC236}">
                              <a16:creationId xmlns:a16="http://schemas.microsoft.com/office/drawing/2014/main" id="{E7AFDFC4-49C3-CC4F-9D3F-E70B87714420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144780" y="1285756"/>
                          <a:ext cx="6538595" cy="4908153"/>
                        </a:xfrm>
                        <a:prstGeom prst="rtTriangle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E761D87" id="Group 198" o:spid="_x0000_s1026" style="position:absolute;margin-left:0;margin-top:0;width:540.7pt;height:503.3pt;z-index:251718656;mso-position-horizontal:center;mso-position-horizontal-relative:margin;mso-position-vertical:top;mso-position-vertical-relative:page;mso-width-relative:margin;mso-height-relative:margin" coordsize="68656,63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">
              <v:rect id="Rectangle" o:spid="_x0000_s1027" style="position:absolute;left:76;top:609;width:68580;height:63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" fillcolor="#264d2b [3204]" stroked="f" strokeweight="1pt">
                <v:stroke miterlimit="4"/>
                <v:textbox inset="3pt,3pt,3pt,3pt"/>
              </v:rect>
              <v:shape id="Shape" o:spid="_x0000_s1028" style="position:absolute;width:68580;height:2933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" path="m,21600r21600,l21600,18982,,18982r,2618xm,l,16364r21600,l21600,,,xe" fillcolor="#60b966 [3205]" stroked="f" strokeweight="1pt">
                <v:stroke miterlimit="4" joinstyle="miter"/>
                <v:path arrowok="t" o:extrusionok="f" o:connecttype="custom" o:connectlocs="3429000,146685;3429000,146685;3429000,146685;3429000,146685" o:connectangles="0,90,180,27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9" type="#_x0000_t75" alt="abstract image of hexagons" style="position:absolute;left:1447;top:12857;width:65386;height:49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">
                <v:imagedata r:id="rId2" o:title="abstract image of hexagons"/>
              </v:shape>
              <w10:wrap anchorx="margin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4ADA1F" w14:textId="77777777" w:rsidR="005235DF" w:rsidRDefault="005235DF" w:rsidP="00B17E13">
    <w:pPr>
      <w:pStyle w:val="Header"/>
      <w:ind w:right="27"/>
      <w:jc w:val="right"/>
    </w:pPr>
    <w:r w:rsidRPr="00495014">
      <w:rPr>
        <w:noProof/>
        <w:lang w:eastAsia="en-AU"/>
      </w:rPr>
      <mc:AlternateContent>
        <mc:Choice Requires="wps">
          <w:drawing>
            <wp:inline distT="0" distB="0" distL="0" distR="0" wp14:anchorId="14DC70D3" wp14:editId="67E0FA42">
              <wp:extent cx="1390652" cy="370841"/>
              <wp:effectExtent l="0" t="0" r="0" b="0"/>
              <wp:docPr id="58" name="Shape" descr="logo placehold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90652" cy="370841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9863" y="13537"/>
                            </a:moveTo>
                            <a:cubicBezTo>
                              <a:pt x="9587" y="13537"/>
                              <a:pt x="9370" y="13833"/>
                              <a:pt x="9212" y="14425"/>
                            </a:cubicBezTo>
                            <a:cubicBezTo>
                              <a:pt x="9054" y="15016"/>
                              <a:pt x="8975" y="15830"/>
                              <a:pt x="8975" y="16866"/>
                            </a:cubicBezTo>
                            <a:cubicBezTo>
                              <a:pt x="8975" y="17605"/>
                              <a:pt x="9015" y="18197"/>
                              <a:pt x="9094" y="18715"/>
                            </a:cubicBezTo>
                            <a:cubicBezTo>
                              <a:pt x="9173" y="19233"/>
                              <a:pt x="9271" y="19603"/>
                              <a:pt x="9390" y="19825"/>
                            </a:cubicBezTo>
                            <a:cubicBezTo>
                              <a:pt x="9508" y="20047"/>
                              <a:pt x="9666" y="20195"/>
                              <a:pt x="9863" y="20195"/>
                            </a:cubicBezTo>
                            <a:cubicBezTo>
                              <a:pt x="10060" y="20195"/>
                              <a:pt x="10198" y="20047"/>
                              <a:pt x="10336" y="19825"/>
                            </a:cubicBezTo>
                            <a:cubicBezTo>
                              <a:pt x="10475" y="19603"/>
                              <a:pt x="10553" y="19159"/>
                              <a:pt x="10632" y="18715"/>
                            </a:cubicBezTo>
                            <a:cubicBezTo>
                              <a:pt x="10711" y="18271"/>
                              <a:pt x="10731" y="17605"/>
                              <a:pt x="10731" y="16866"/>
                            </a:cubicBezTo>
                            <a:cubicBezTo>
                              <a:pt x="10731" y="15830"/>
                              <a:pt x="10652" y="15016"/>
                              <a:pt x="10494" y="14499"/>
                            </a:cubicBezTo>
                            <a:cubicBezTo>
                              <a:pt x="10336" y="13981"/>
                              <a:pt x="10139" y="13537"/>
                              <a:pt x="9863" y="13537"/>
                            </a:cubicBezTo>
                            <a:close/>
                            <a:moveTo>
                              <a:pt x="10139" y="18197"/>
                            </a:moveTo>
                            <a:cubicBezTo>
                              <a:pt x="10080" y="18493"/>
                              <a:pt x="9981" y="18641"/>
                              <a:pt x="9883" y="18641"/>
                            </a:cubicBezTo>
                            <a:cubicBezTo>
                              <a:pt x="9764" y="18641"/>
                              <a:pt x="9685" y="18493"/>
                              <a:pt x="9626" y="18197"/>
                            </a:cubicBezTo>
                            <a:cubicBezTo>
                              <a:pt x="9567" y="17901"/>
                              <a:pt x="9528" y="17458"/>
                              <a:pt x="9528" y="16792"/>
                            </a:cubicBezTo>
                            <a:cubicBezTo>
                              <a:pt x="9528" y="16126"/>
                              <a:pt x="9567" y="15682"/>
                              <a:pt x="9626" y="15386"/>
                            </a:cubicBezTo>
                            <a:cubicBezTo>
                              <a:pt x="9685" y="15090"/>
                              <a:pt x="9784" y="14942"/>
                              <a:pt x="9883" y="14942"/>
                            </a:cubicBezTo>
                            <a:cubicBezTo>
                              <a:pt x="10001" y="14942"/>
                              <a:pt x="10080" y="15090"/>
                              <a:pt x="10139" y="15386"/>
                            </a:cubicBezTo>
                            <a:cubicBezTo>
                              <a:pt x="10198" y="15682"/>
                              <a:pt x="10238" y="16126"/>
                              <a:pt x="10238" y="16718"/>
                            </a:cubicBezTo>
                            <a:cubicBezTo>
                              <a:pt x="10218" y="17458"/>
                              <a:pt x="10198" y="17975"/>
                              <a:pt x="10139" y="18197"/>
                            </a:cubicBezTo>
                            <a:close/>
                            <a:moveTo>
                              <a:pt x="8009" y="10800"/>
                            </a:moveTo>
                            <a:lnTo>
                              <a:pt x="8541" y="10800"/>
                            </a:lnTo>
                            <a:lnTo>
                              <a:pt x="8541" y="8137"/>
                            </a:lnTo>
                            <a:lnTo>
                              <a:pt x="9192" y="4438"/>
                            </a:lnTo>
                            <a:lnTo>
                              <a:pt x="8620" y="4438"/>
                            </a:lnTo>
                            <a:lnTo>
                              <a:pt x="8285" y="6584"/>
                            </a:lnTo>
                            <a:lnTo>
                              <a:pt x="7950" y="4438"/>
                            </a:lnTo>
                            <a:lnTo>
                              <a:pt x="7378" y="4438"/>
                            </a:lnTo>
                            <a:lnTo>
                              <a:pt x="8029" y="8137"/>
                            </a:lnTo>
                            <a:lnTo>
                              <a:pt x="8029" y="10800"/>
                            </a:lnTo>
                            <a:close/>
                            <a:moveTo>
                              <a:pt x="13690" y="8211"/>
                            </a:moveTo>
                            <a:lnTo>
                              <a:pt x="13729" y="8211"/>
                            </a:lnTo>
                            <a:cubicBezTo>
                              <a:pt x="13769" y="8211"/>
                              <a:pt x="13828" y="8285"/>
                              <a:pt x="13867" y="8359"/>
                            </a:cubicBezTo>
                            <a:cubicBezTo>
                              <a:pt x="13887" y="8433"/>
                              <a:pt x="13927" y="8581"/>
                              <a:pt x="13966" y="8877"/>
                            </a:cubicBezTo>
                            <a:lnTo>
                              <a:pt x="14242" y="10800"/>
                            </a:lnTo>
                            <a:lnTo>
                              <a:pt x="14834" y="10800"/>
                            </a:lnTo>
                            <a:lnTo>
                              <a:pt x="14578" y="8951"/>
                            </a:lnTo>
                            <a:cubicBezTo>
                              <a:pt x="14558" y="8877"/>
                              <a:pt x="14538" y="8729"/>
                              <a:pt x="14499" y="8581"/>
                            </a:cubicBezTo>
                            <a:cubicBezTo>
                              <a:pt x="14459" y="8433"/>
                              <a:pt x="14439" y="8285"/>
                              <a:pt x="14420" y="8211"/>
                            </a:cubicBezTo>
                            <a:cubicBezTo>
                              <a:pt x="14400" y="8137"/>
                              <a:pt x="14341" y="8063"/>
                              <a:pt x="14282" y="7989"/>
                            </a:cubicBezTo>
                            <a:cubicBezTo>
                              <a:pt x="14361" y="7915"/>
                              <a:pt x="14420" y="7841"/>
                              <a:pt x="14459" y="7767"/>
                            </a:cubicBezTo>
                            <a:cubicBezTo>
                              <a:pt x="14538" y="7619"/>
                              <a:pt x="14578" y="7397"/>
                              <a:pt x="14617" y="7175"/>
                            </a:cubicBezTo>
                            <a:cubicBezTo>
                              <a:pt x="14656" y="6953"/>
                              <a:pt x="14676" y="6584"/>
                              <a:pt x="14676" y="6288"/>
                            </a:cubicBezTo>
                            <a:cubicBezTo>
                              <a:pt x="14676" y="5918"/>
                              <a:pt x="14656" y="5548"/>
                              <a:pt x="14597" y="5252"/>
                            </a:cubicBezTo>
                            <a:cubicBezTo>
                              <a:pt x="14538" y="4956"/>
                              <a:pt x="14479" y="4808"/>
                              <a:pt x="14400" y="4660"/>
                            </a:cubicBezTo>
                            <a:cubicBezTo>
                              <a:pt x="14321" y="4512"/>
                              <a:pt x="14183" y="4512"/>
                              <a:pt x="14025" y="4512"/>
                            </a:cubicBezTo>
                            <a:lnTo>
                              <a:pt x="13157" y="4512"/>
                            </a:lnTo>
                            <a:lnTo>
                              <a:pt x="13157" y="10874"/>
                            </a:lnTo>
                            <a:lnTo>
                              <a:pt x="13690" y="10874"/>
                            </a:lnTo>
                            <a:lnTo>
                              <a:pt x="13690" y="8211"/>
                            </a:lnTo>
                            <a:close/>
                            <a:moveTo>
                              <a:pt x="13690" y="5770"/>
                            </a:moveTo>
                            <a:lnTo>
                              <a:pt x="13927" y="5770"/>
                            </a:lnTo>
                            <a:cubicBezTo>
                              <a:pt x="14025" y="5770"/>
                              <a:pt x="14084" y="5844"/>
                              <a:pt x="14124" y="5918"/>
                            </a:cubicBezTo>
                            <a:cubicBezTo>
                              <a:pt x="14163" y="5992"/>
                              <a:pt x="14183" y="6214"/>
                              <a:pt x="14183" y="6362"/>
                            </a:cubicBezTo>
                            <a:cubicBezTo>
                              <a:pt x="14183" y="6510"/>
                              <a:pt x="14163" y="6658"/>
                              <a:pt x="14144" y="6732"/>
                            </a:cubicBezTo>
                            <a:cubicBezTo>
                              <a:pt x="14124" y="6805"/>
                              <a:pt x="14084" y="6879"/>
                              <a:pt x="14065" y="6953"/>
                            </a:cubicBezTo>
                            <a:cubicBezTo>
                              <a:pt x="14005" y="7027"/>
                              <a:pt x="13946" y="7027"/>
                              <a:pt x="13927" y="7027"/>
                            </a:cubicBezTo>
                            <a:lnTo>
                              <a:pt x="13710" y="7027"/>
                            </a:lnTo>
                            <a:lnTo>
                              <a:pt x="13710" y="5770"/>
                            </a:lnTo>
                            <a:close/>
                            <a:moveTo>
                              <a:pt x="5504" y="5696"/>
                            </a:moveTo>
                            <a:lnTo>
                              <a:pt x="4241" y="5696"/>
                            </a:lnTo>
                            <a:lnTo>
                              <a:pt x="4241" y="962"/>
                            </a:lnTo>
                            <a:cubicBezTo>
                              <a:pt x="4241" y="444"/>
                              <a:pt x="4123" y="0"/>
                              <a:pt x="3985" y="0"/>
                            </a:cubicBezTo>
                            <a:lnTo>
                              <a:pt x="1775" y="0"/>
                            </a:lnTo>
                            <a:cubicBezTo>
                              <a:pt x="1637" y="0"/>
                              <a:pt x="1519" y="444"/>
                              <a:pt x="1519" y="962"/>
                            </a:cubicBezTo>
                            <a:lnTo>
                              <a:pt x="1519" y="5696"/>
                            </a:lnTo>
                            <a:lnTo>
                              <a:pt x="256" y="5696"/>
                            </a:lnTo>
                            <a:cubicBezTo>
                              <a:pt x="118" y="5696"/>
                              <a:pt x="0" y="6140"/>
                              <a:pt x="0" y="6658"/>
                            </a:cubicBezTo>
                            <a:lnTo>
                              <a:pt x="0" y="14942"/>
                            </a:lnTo>
                            <a:cubicBezTo>
                              <a:pt x="0" y="15460"/>
                              <a:pt x="118" y="15904"/>
                              <a:pt x="256" y="15904"/>
                            </a:cubicBezTo>
                            <a:lnTo>
                              <a:pt x="1519" y="15904"/>
                            </a:lnTo>
                            <a:lnTo>
                              <a:pt x="1519" y="20638"/>
                            </a:lnTo>
                            <a:cubicBezTo>
                              <a:pt x="1519" y="21156"/>
                              <a:pt x="1637" y="21600"/>
                              <a:pt x="1775" y="21600"/>
                            </a:cubicBezTo>
                            <a:lnTo>
                              <a:pt x="3985" y="21600"/>
                            </a:lnTo>
                            <a:cubicBezTo>
                              <a:pt x="4123" y="21600"/>
                              <a:pt x="4241" y="21156"/>
                              <a:pt x="4241" y="20638"/>
                            </a:cubicBezTo>
                            <a:lnTo>
                              <a:pt x="4241" y="15904"/>
                            </a:lnTo>
                            <a:lnTo>
                              <a:pt x="5504" y="15904"/>
                            </a:lnTo>
                            <a:cubicBezTo>
                              <a:pt x="5642" y="15904"/>
                              <a:pt x="5760" y="15460"/>
                              <a:pt x="5760" y="14942"/>
                            </a:cubicBezTo>
                            <a:lnTo>
                              <a:pt x="5760" y="6658"/>
                            </a:lnTo>
                            <a:cubicBezTo>
                              <a:pt x="5760" y="6140"/>
                              <a:pt x="5661" y="5696"/>
                              <a:pt x="5504" y="5696"/>
                            </a:cubicBezTo>
                            <a:close/>
                            <a:moveTo>
                              <a:pt x="8048" y="13611"/>
                            </a:moveTo>
                            <a:lnTo>
                              <a:pt x="7516" y="13611"/>
                            </a:lnTo>
                            <a:lnTo>
                              <a:pt x="7516" y="19973"/>
                            </a:lnTo>
                            <a:lnTo>
                              <a:pt x="8857" y="19973"/>
                            </a:lnTo>
                            <a:lnTo>
                              <a:pt x="8857" y="18419"/>
                            </a:lnTo>
                            <a:lnTo>
                              <a:pt x="8048" y="18419"/>
                            </a:lnTo>
                            <a:lnTo>
                              <a:pt x="8048" y="13611"/>
                            </a:lnTo>
                            <a:close/>
                            <a:moveTo>
                              <a:pt x="17379" y="15756"/>
                            </a:moveTo>
                            <a:lnTo>
                              <a:pt x="17043" y="13611"/>
                            </a:lnTo>
                            <a:lnTo>
                              <a:pt x="16471" y="13611"/>
                            </a:lnTo>
                            <a:lnTo>
                              <a:pt x="17122" y="17310"/>
                            </a:lnTo>
                            <a:lnTo>
                              <a:pt x="17122" y="19973"/>
                            </a:lnTo>
                            <a:lnTo>
                              <a:pt x="17655" y="19973"/>
                            </a:lnTo>
                            <a:lnTo>
                              <a:pt x="17655" y="17310"/>
                            </a:lnTo>
                            <a:lnTo>
                              <a:pt x="18306" y="13611"/>
                            </a:lnTo>
                            <a:lnTo>
                              <a:pt x="17734" y="13611"/>
                            </a:lnTo>
                            <a:lnTo>
                              <a:pt x="17379" y="15756"/>
                            </a:lnTo>
                            <a:close/>
                            <a:moveTo>
                              <a:pt x="19332" y="13611"/>
                            </a:moveTo>
                            <a:lnTo>
                              <a:pt x="18464" y="13611"/>
                            </a:lnTo>
                            <a:lnTo>
                              <a:pt x="18464" y="19973"/>
                            </a:lnTo>
                            <a:lnTo>
                              <a:pt x="18996" y="19973"/>
                            </a:lnTo>
                            <a:lnTo>
                              <a:pt x="18996" y="17605"/>
                            </a:lnTo>
                            <a:lnTo>
                              <a:pt x="19292" y="17605"/>
                            </a:lnTo>
                            <a:cubicBezTo>
                              <a:pt x="19509" y="17605"/>
                              <a:pt x="19667" y="17458"/>
                              <a:pt x="19765" y="17088"/>
                            </a:cubicBezTo>
                            <a:cubicBezTo>
                              <a:pt x="19864" y="16718"/>
                              <a:pt x="19923" y="16200"/>
                              <a:pt x="19923" y="15608"/>
                            </a:cubicBezTo>
                            <a:cubicBezTo>
                              <a:pt x="19923" y="15016"/>
                              <a:pt x="19884" y="14499"/>
                              <a:pt x="19785" y="14129"/>
                            </a:cubicBezTo>
                            <a:cubicBezTo>
                              <a:pt x="19687" y="13759"/>
                              <a:pt x="19509" y="13611"/>
                              <a:pt x="19332" y="13611"/>
                            </a:cubicBezTo>
                            <a:close/>
                            <a:moveTo>
                              <a:pt x="19332" y="16126"/>
                            </a:moveTo>
                            <a:cubicBezTo>
                              <a:pt x="19292" y="16274"/>
                              <a:pt x="19213" y="16348"/>
                              <a:pt x="19115" y="16348"/>
                            </a:cubicBezTo>
                            <a:lnTo>
                              <a:pt x="18976" y="16348"/>
                            </a:lnTo>
                            <a:lnTo>
                              <a:pt x="18976" y="14942"/>
                            </a:lnTo>
                            <a:lnTo>
                              <a:pt x="19134" y="14942"/>
                            </a:lnTo>
                            <a:cubicBezTo>
                              <a:pt x="19233" y="14942"/>
                              <a:pt x="19292" y="15016"/>
                              <a:pt x="19332" y="15164"/>
                            </a:cubicBezTo>
                            <a:cubicBezTo>
                              <a:pt x="19371" y="15312"/>
                              <a:pt x="19391" y="15460"/>
                              <a:pt x="19391" y="15682"/>
                            </a:cubicBezTo>
                            <a:cubicBezTo>
                              <a:pt x="19391" y="15830"/>
                              <a:pt x="19371" y="16052"/>
                              <a:pt x="19332" y="16126"/>
                            </a:cubicBezTo>
                            <a:close/>
                            <a:moveTo>
                              <a:pt x="14795" y="15238"/>
                            </a:moveTo>
                            <a:lnTo>
                              <a:pt x="15327" y="15238"/>
                            </a:lnTo>
                            <a:lnTo>
                              <a:pt x="15327" y="20047"/>
                            </a:lnTo>
                            <a:lnTo>
                              <a:pt x="15860" y="20047"/>
                            </a:lnTo>
                            <a:lnTo>
                              <a:pt x="15860" y="15238"/>
                            </a:lnTo>
                            <a:lnTo>
                              <a:pt x="16392" y="15238"/>
                            </a:lnTo>
                            <a:lnTo>
                              <a:pt x="16392" y="13685"/>
                            </a:lnTo>
                            <a:lnTo>
                              <a:pt x="14795" y="13685"/>
                            </a:lnTo>
                            <a:lnTo>
                              <a:pt x="14795" y="15238"/>
                            </a:lnTo>
                            <a:close/>
                            <a:moveTo>
                              <a:pt x="20693" y="18567"/>
                            </a:moveTo>
                            <a:lnTo>
                              <a:pt x="20693" y="17310"/>
                            </a:lnTo>
                            <a:lnTo>
                              <a:pt x="21501" y="17310"/>
                            </a:lnTo>
                            <a:lnTo>
                              <a:pt x="21501" y="15978"/>
                            </a:lnTo>
                            <a:lnTo>
                              <a:pt x="20693" y="15978"/>
                            </a:lnTo>
                            <a:lnTo>
                              <a:pt x="20693" y="14942"/>
                            </a:lnTo>
                            <a:lnTo>
                              <a:pt x="21580" y="14942"/>
                            </a:lnTo>
                            <a:lnTo>
                              <a:pt x="21580" y="13611"/>
                            </a:lnTo>
                            <a:lnTo>
                              <a:pt x="20180" y="13611"/>
                            </a:lnTo>
                            <a:lnTo>
                              <a:pt x="20180" y="19973"/>
                            </a:lnTo>
                            <a:lnTo>
                              <a:pt x="21600" y="19973"/>
                            </a:lnTo>
                            <a:lnTo>
                              <a:pt x="21600" y="18567"/>
                            </a:lnTo>
                            <a:lnTo>
                              <a:pt x="20693" y="18567"/>
                            </a:lnTo>
                            <a:close/>
                            <a:moveTo>
                              <a:pt x="12289" y="8359"/>
                            </a:moveTo>
                            <a:cubicBezTo>
                              <a:pt x="12289" y="8729"/>
                              <a:pt x="12270" y="8951"/>
                              <a:pt x="12210" y="9173"/>
                            </a:cubicBezTo>
                            <a:cubicBezTo>
                              <a:pt x="12151" y="9395"/>
                              <a:pt x="12092" y="9468"/>
                              <a:pt x="11993" y="9468"/>
                            </a:cubicBezTo>
                            <a:cubicBezTo>
                              <a:pt x="11895" y="9468"/>
                              <a:pt x="11836" y="9395"/>
                              <a:pt x="11776" y="9173"/>
                            </a:cubicBezTo>
                            <a:cubicBezTo>
                              <a:pt x="11717" y="8951"/>
                              <a:pt x="11698" y="8729"/>
                              <a:pt x="11698" y="8359"/>
                            </a:cubicBezTo>
                            <a:lnTo>
                              <a:pt x="11698" y="4512"/>
                            </a:lnTo>
                            <a:lnTo>
                              <a:pt x="11185" y="4512"/>
                            </a:lnTo>
                            <a:lnTo>
                              <a:pt x="11185" y="8285"/>
                            </a:lnTo>
                            <a:cubicBezTo>
                              <a:pt x="11185" y="8581"/>
                              <a:pt x="11204" y="8951"/>
                              <a:pt x="11224" y="9395"/>
                            </a:cubicBezTo>
                            <a:cubicBezTo>
                              <a:pt x="11244" y="9616"/>
                              <a:pt x="11283" y="9912"/>
                              <a:pt x="11342" y="10134"/>
                            </a:cubicBezTo>
                            <a:cubicBezTo>
                              <a:pt x="11402" y="10356"/>
                              <a:pt x="11461" y="10578"/>
                              <a:pt x="11520" y="10652"/>
                            </a:cubicBezTo>
                            <a:cubicBezTo>
                              <a:pt x="11579" y="10800"/>
                              <a:pt x="11658" y="10874"/>
                              <a:pt x="11757" y="10874"/>
                            </a:cubicBezTo>
                            <a:cubicBezTo>
                              <a:pt x="11855" y="10874"/>
                              <a:pt x="11954" y="10948"/>
                              <a:pt x="12033" y="10948"/>
                            </a:cubicBezTo>
                            <a:cubicBezTo>
                              <a:pt x="12171" y="10948"/>
                              <a:pt x="12289" y="10874"/>
                              <a:pt x="12408" y="10726"/>
                            </a:cubicBezTo>
                            <a:cubicBezTo>
                              <a:pt x="12487" y="10652"/>
                              <a:pt x="12546" y="10430"/>
                              <a:pt x="12625" y="10208"/>
                            </a:cubicBezTo>
                            <a:cubicBezTo>
                              <a:pt x="12684" y="9986"/>
                              <a:pt x="12743" y="9690"/>
                              <a:pt x="12763" y="9321"/>
                            </a:cubicBezTo>
                            <a:cubicBezTo>
                              <a:pt x="12782" y="8951"/>
                              <a:pt x="12802" y="8655"/>
                              <a:pt x="12802" y="8285"/>
                            </a:cubicBezTo>
                            <a:lnTo>
                              <a:pt x="12802" y="4512"/>
                            </a:lnTo>
                            <a:lnTo>
                              <a:pt x="12289" y="4512"/>
                            </a:lnTo>
                            <a:lnTo>
                              <a:pt x="12289" y="8359"/>
                            </a:lnTo>
                            <a:close/>
                            <a:moveTo>
                              <a:pt x="11875" y="17679"/>
                            </a:moveTo>
                            <a:lnTo>
                              <a:pt x="12230" y="17679"/>
                            </a:lnTo>
                            <a:lnTo>
                              <a:pt x="12230" y="18271"/>
                            </a:lnTo>
                            <a:cubicBezTo>
                              <a:pt x="12171" y="18419"/>
                              <a:pt x="12092" y="18567"/>
                              <a:pt x="12053" y="18567"/>
                            </a:cubicBezTo>
                            <a:cubicBezTo>
                              <a:pt x="12013" y="18567"/>
                              <a:pt x="11934" y="18641"/>
                              <a:pt x="11895" y="18641"/>
                            </a:cubicBezTo>
                            <a:cubicBezTo>
                              <a:pt x="11776" y="18641"/>
                              <a:pt x="11678" y="18493"/>
                              <a:pt x="11599" y="18197"/>
                            </a:cubicBezTo>
                            <a:cubicBezTo>
                              <a:pt x="11520" y="17901"/>
                              <a:pt x="11500" y="17384"/>
                              <a:pt x="11500" y="16718"/>
                            </a:cubicBezTo>
                            <a:cubicBezTo>
                              <a:pt x="11500" y="16052"/>
                              <a:pt x="11540" y="15608"/>
                              <a:pt x="11599" y="15312"/>
                            </a:cubicBezTo>
                            <a:cubicBezTo>
                              <a:pt x="11658" y="15016"/>
                              <a:pt x="11757" y="14868"/>
                              <a:pt x="11875" y="14868"/>
                            </a:cubicBezTo>
                            <a:cubicBezTo>
                              <a:pt x="11954" y="14868"/>
                              <a:pt x="12013" y="14942"/>
                              <a:pt x="12072" y="15090"/>
                            </a:cubicBezTo>
                            <a:cubicBezTo>
                              <a:pt x="12132" y="15238"/>
                              <a:pt x="12151" y="15386"/>
                              <a:pt x="12171" y="15608"/>
                            </a:cubicBezTo>
                            <a:lnTo>
                              <a:pt x="12684" y="15238"/>
                            </a:lnTo>
                            <a:cubicBezTo>
                              <a:pt x="12644" y="14795"/>
                              <a:pt x="12605" y="14499"/>
                              <a:pt x="12546" y="14203"/>
                            </a:cubicBezTo>
                            <a:cubicBezTo>
                              <a:pt x="12487" y="13907"/>
                              <a:pt x="12408" y="13759"/>
                              <a:pt x="12309" y="13611"/>
                            </a:cubicBezTo>
                            <a:cubicBezTo>
                              <a:pt x="12210" y="13463"/>
                              <a:pt x="12072" y="13389"/>
                              <a:pt x="11895" y="13389"/>
                            </a:cubicBezTo>
                            <a:cubicBezTo>
                              <a:pt x="11698" y="13389"/>
                              <a:pt x="11540" y="13463"/>
                              <a:pt x="11441" y="13685"/>
                            </a:cubicBezTo>
                            <a:cubicBezTo>
                              <a:pt x="11303" y="13981"/>
                              <a:pt x="11185" y="14351"/>
                              <a:pt x="11106" y="14868"/>
                            </a:cubicBezTo>
                            <a:cubicBezTo>
                              <a:pt x="11027" y="15386"/>
                              <a:pt x="10987" y="15978"/>
                              <a:pt x="10987" y="16644"/>
                            </a:cubicBezTo>
                            <a:cubicBezTo>
                              <a:pt x="10987" y="17310"/>
                              <a:pt x="11027" y="17901"/>
                              <a:pt x="11086" y="18419"/>
                            </a:cubicBezTo>
                            <a:cubicBezTo>
                              <a:pt x="11145" y="18937"/>
                              <a:pt x="11264" y="19307"/>
                              <a:pt x="11382" y="19603"/>
                            </a:cubicBezTo>
                            <a:cubicBezTo>
                              <a:pt x="11500" y="19899"/>
                              <a:pt x="11678" y="19973"/>
                              <a:pt x="11875" y="19973"/>
                            </a:cubicBezTo>
                            <a:cubicBezTo>
                              <a:pt x="12033" y="19973"/>
                              <a:pt x="12171" y="19899"/>
                              <a:pt x="12289" y="19751"/>
                            </a:cubicBezTo>
                            <a:cubicBezTo>
                              <a:pt x="12408" y="19603"/>
                              <a:pt x="12546" y="19307"/>
                              <a:pt x="12704" y="18937"/>
                            </a:cubicBezTo>
                            <a:lnTo>
                              <a:pt x="12704" y="16200"/>
                            </a:lnTo>
                            <a:lnTo>
                              <a:pt x="11895" y="16200"/>
                            </a:lnTo>
                            <a:lnTo>
                              <a:pt x="11895" y="17679"/>
                            </a:lnTo>
                            <a:close/>
                            <a:moveTo>
                              <a:pt x="13808" y="13537"/>
                            </a:moveTo>
                            <a:cubicBezTo>
                              <a:pt x="13532" y="13537"/>
                              <a:pt x="13315" y="13833"/>
                              <a:pt x="13157" y="14425"/>
                            </a:cubicBezTo>
                            <a:cubicBezTo>
                              <a:pt x="12999" y="15016"/>
                              <a:pt x="12921" y="15830"/>
                              <a:pt x="12921" y="16866"/>
                            </a:cubicBezTo>
                            <a:cubicBezTo>
                              <a:pt x="12921" y="17605"/>
                              <a:pt x="12960" y="18197"/>
                              <a:pt x="13039" y="18715"/>
                            </a:cubicBezTo>
                            <a:cubicBezTo>
                              <a:pt x="13118" y="19233"/>
                              <a:pt x="13216" y="19603"/>
                              <a:pt x="13335" y="19825"/>
                            </a:cubicBezTo>
                            <a:cubicBezTo>
                              <a:pt x="13453" y="20047"/>
                              <a:pt x="13611" y="20195"/>
                              <a:pt x="13808" y="20195"/>
                            </a:cubicBezTo>
                            <a:cubicBezTo>
                              <a:pt x="14005" y="20195"/>
                              <a:pt x="14144" y="20047"/>
                              <a:pt x="14282" y="19825"/>
                            </a:cubicBezTo>
                            <a:cubicBezTo>
                              <a:pt x="14420" y="19603"/>
                              <a:pt x="14499" y="19159"/>
                              <a:pt x="14578" y="18715"/>
                            </a:cubicBezTo>
                            <a:cubicBezTo>
                              <a:pt x="14656" y="18271"/>
                              <a:pt x="14676" y="17605"/>
                              <a:pt x="14676" y="16866"/>
                            </a:cubicBezTo>
                            <a:cubicBezTo>
                              <a:pt x="14676" y="15830"/>
                              <a:pt x="14597" y="15016"/>
                              <a:pt x="14439" y="14499"/>
                            </a:cubicBezTo>
                            <a:cubicBezTo>
                              <a:pt x="14282" y="13981"/>
                              <a:pt x="14084" y="13537"/>
                              <a:pt x="13808" y="13537"/>
                            </a:cubicBezTo>
                            <a:close/>
                            <a:moveTo>
                              <a:pt x="14065" y="18197"/>
                            </a:moveTo>
                            <a:cubicBezTo>
                              <a:pt x="14005" y="18493"/>
                              <a:pt x="13907" y="18641"/>
                              <a:pt x="13808" y="18641"/>
                            </a:cubicBezTo>
                            <a:cubicBezTo>
                              <a:pt x="13690" y="18641"/>
                              <a:pt x="13611" y="18493"/>
                              <a:pt x="13552" y="18197"/>
                            </a:cubicBezTo>
                            <a:cubicBezTo>
                              <a:pt x="13493" y="17901"/>
                              <a:pt x="13453" y="17458"/>
                              <a:pt x="13453" y="16792"/>
                            </a:cubicBezTo>
                            <a:cubicBezTo>
                              <a:pt x="13453" y="16126"/>
                              <a:pt x="13493" y="15682"/>
                              <a:pt x="13552" y="15386"/>
                            </a:cubicBezTo>
                            <a:cubicBezTo>
                              <a:pt x="13611" y="15090"/>
                              <a:pt x="13710" y="14942"/>
                              <a:pt x="13808" y="14942"/>
                            </a:cubicBezTo>
                            <a:cubicBezTo>
                              <a:pt x="13927" y="14942"/>
                              <a:pt x="14005" y="15090"/>
                              <a:pt x="14065" y="15386"/>
                            </a:cubicBezTo>
                            <a:cubicBezTo>
                              <a:pt x="14124" y="15682"/>
                              <a:pt x="14163" y="16126"/>
                              <a:pt x="14163" y="16718"/>
                            </a:cubicBezTo>
                            <a:cubicBezTo>
                              <a:pt x="14163" y="17458"/>
                              <a:pt x="14144" y="17975"/>
                              <a:pt x="14065" y="18197"/>
                            </a:cubicBezTo>
                            <a:close/>
                            <a:moveTo>
                              <a:pt x="10021" y="4364"/>
                            </a:moveTo>
                            <a:cubicBezTo>
                              <a:pt x="9745" y="4364"/>
                              <a:pt x="9528" y="4660"/>
                              <a:pt x="9370" y="5252"/>
                            </a:cubicBezTo>
                            <a:cubicBezTo>
                              <a:pt x="9212" y="5844"/>
                              <a:pt x="9133" y="6658"/>
                              <a:pt x="9133" y="7693"/>
                            </a:cubicBezTo>
                            <a:cubicBezTo>
                              <a:pt x="9133" y="8433"/>
                              <a:pt x="9173" y="9025"/>
                              <a:pt x="9252" y="9542"/>
                            </a:cubicBezTo>
                            <a:cubicBezTo>
                              <a:pt x="9330" y="10060"/>
                              <a:pt x="9429" y="10430"/>
                              <a:pt x="9547" y="10652"/>
                            </a:cubicBezTo>
                            <a:cubicBezTo>
                              <a:pt x="9666" y="10874"/>
                              <a:pt x="9824" y="11022"/>
                              <a:pt x="10021" y="11022"/>
                            </a:cubicBezTo>
                            <a:cubicBezTo>
                              <a:pt x="10218" y="11022"/>
                              <a:pt x="10356" y="10874"/>
                              <a:pt x="10494" y="10652"/>
                            </a:cubicBezTo>
                            <a:cubicBezTo>
                              <a:pt x="10632" y="10430"/>
                              <a:pt x="10711" y="9986"/>
                              <a:pt x="10790" y="9542"/>
                            </a:cubicBezTo>
                            <a:cubicBezTo>
                              <a:pt x="10869" y="9099"/>
                              <a:pt x="10889" y="8433"/>
                              <a:pt x="10889" y="7693"/>
                            </a:cubicBezTo>
                            <a:cubicBezTo>
                              <a:pt x="10889" y="6658"/>
                              <a:pt x="10810" y="5844"/>
                              <a:pt x="10652" y="5326"/>
                            </a:cubicBezTo>
                            <a:cubicBezTo>
                              <a:pt x="10494" y="4808"/>
                              <a:pt x="10317" y="4364"/>
                              <a:pt x="10021" y="4364"/>
                            </a:cubicBezTo>
                            <a:close/>
                            <a:moveTo>
                              <a:pt x="10297" y="9025"/>
                            </a:moveTo>
                            <a:cubicBezTo>
                              <a:pt x="10238" y="9321"/>
                              <a:pt x="10139" y="9468"/>
                              <a:pt x="10041" y="9468"/>
                            </a:cubicBezTo>
                            <a:cubicBezTo>
                              <a:pt x="9922" y="9468"/>
                              <a:pt x="9843" y="9321"/>
                              <a:pt x="9784" y="9025"/>
                            </a:cubicBezTo>
                            <a:cubicBezTo>
                              <a:pt x="9725" y="8729"/>
                              <a:pt x="9685" y="8285"/>
                              <a:pt x="9685" y="7619"/>
                            </a:cubicBezTo>
                            <a:cubicBezTo>
                              <a:pt x="9685" y="6953"/>
                              <a:pt x="9725" y="6510"/>
                              <a:pt x="9784" y="6214"/>
                            </a:cubicBezTo>
                            <a:cubicBezTo>
                              <a:pt x="9843" y="5918"/>
                              <a:pt x="9942" y="5770"/>
                              <a:pt x="10041" y="5770"/>
                            </a:cubicBezTo>
                            <a:cubicBezTo>
                              <a:pt x="10159" y="5770"/>
                              <a:pt x="10238" y="5918"/>
                              <a:pt x="10297" y="6214"/>
                            </a:cubicBezTo>
                            <a:cubicBezTo>
                              <a:pt x="10356" y="6510"/>
                              <a:pt x="10396" y="6953"/>
                              <a:pt x="10396" y="7545"/>
                            </a:cubicBezTo>
                            <a:cubicBezTo>
                              <a:pt x="10376" y="8285"/>
                              <a:pt x="10356" y="8803"/>
                              <a:pt x="10297" y="9025"/>
                            </a:cubicBezTo>
                            <a:close/>
                          </a:path>
                        </a:pathLst>
                      </a:custGeom>
                      <a:solidFill>
                        <a:schemeClr val="accent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inline>
          </w:drawing>
        </mc:Choice>
        <mc:Fallback>
          <w:pict>
            <v:shape w14:anchorId="2D6EE077" id="Shape" o:spid="_x0000_s1026" alt="logo placeholder" style="width:109.5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" path="m9863,13537v-276,,-493,296,-651,888c9054,15016,8975,15830,8975,16866v,739,40,1331,119,1849c9173,19233,9271,19603,9390,19825v118,222,276,370,473,370c10060,20195,10198,20047,10336,19825v139,-222,217,-666,296,-1110c10711,18271,10731,17605,10731,16866v,-1036,-79,-1850,-237,-2367c10336,13981,10139,13537,9863,13537xm10139,18197v-59,296,-158,444,-256,444c9764,18641,9685,18493,9626,18197v-59,-296,-98,-739,-98,-1405c9528,16126,9567,15682,9626,15386v59,-296,158,-444,257,-444c10001,14942,10080,15090,10139,15386v59,296,99,740,99,1332c10218,17458,10198,17975,10139,18197xm8009,10800r532,l8541,8137,9192,4438r-572,l8285,6584,7950,4438r-572,l8029,8137r,2663l8009,10800xm13690,8211r39,c13769,8211,13828,8285,13867,8359v20,74,60,222,99,518l14242,10800r592,l14578,8951v-20,-74,-40,-222,-79,-370c14459,8433,14439,8285,14420,8211v-20,-74,-79,-148,-138,-222c14361,7915,14420,7841,14459,7767v79,-148,119,-370,158,-592c14656,6953,14676,6584,14676,6288v,-370,-20,-740,-79,-1036c14538,4956,14479,4808,14400,4660v-79,-148,-217,-148,-375,-148l13157,4512r,6362l13690,10874r,-2663xm13690,5770r237,c14025,5770,14084,5844,14124,5918v39,74,59,296,59,444c14183,6510,14163,6658,14144,6732v-20,73,-60,147,-79,221c14005,7027,13946,7027,13927,7027r-217,l13710,5770r-20,xm5504,5696r-1263,l4241,962c4241,444,4123,,3985,l1775,c1637,,1519,444,1519,962r,4734l256,5696c118,5696,,6140,,6658r,8284c,15460,118,15904,256,15904r1263,l1519,20638v,518,118,962,256,962l3985,21600v138,,256,-444,256,-962l4241,15904r1263,c5642,15904,5760,15460,5760,14942r,-8284c5760,6140,5661,5696,5504,5696xm8048,13611r-532,l7516,19973r1341,l8857,18419r-809,l8048,13611xm17379,15756r-336,-2145l16471,13611r651,3699l17122,19973r533,l17655,17310r651,-3699l17734,13611r-355,2145xm19332,13611r-868,l18464,19973r532,l18996,17605r296,c19509,17605,19667,17458,19765,17088v99,-370,158,-888,158,-1480c19923,15016,19884,14499,19785,14129v-98,-370,-276,-518,-453,-518xm19332,16126v-40,148,-119,222,-217,222l18976,16348r,-1406l19134,14942v99,,158,74,198,222c19371,15312,19391,15460,19391,15682v,148,-20,370,-59,444xm14795,15238r532,l15327,20047r533,l15860,15238r532,l16392,13685r-1597,l14795,15238xm20693,18567r,-1257l21501,17310r,-1332l20693,15978r,-1036l21580,14942r,-1331l20180,13611r,6362l21600,19973r,-1406l20693,18567xm12289,8359v,370,-19,592,-79,814c12151,9395,12092,9468,11993,9468v-98,,-157,-73,-217,-295c11717,8951,11698,8729,11698,8359r,-3847l11185,4512r,3773c11185,8581,11204,8951,11224,9395v20,221,59,517,118,739c11402,10356,11461,10578,11520,10652v59,148,138,222,237,222c11855,10874,11954,10948,12033,10948v138,,256,-74,375,-222c12487,10652,12546,10430,12625,10208v59,-222,118,-518,138,-887c12782,8951,12802,8655,12802,8285r,-3773l12289,4512r,3847xm11875,17679r355,l12230,18271v-59,148,-138,296,-177,296c12013,18567,11934,18641,11895,18641v-119,,-217,-148,-296,-444c11520,17901,11500,17384,11500,16718v,-666,40,-1110,99,-1406c11658,15016,11757,14868,11875,14868v79,,138,74,197,222c12132,15238,12151,15386,12171,15608r513,-370c12644,14795,12605,14499,12546,14203v-59,-296,-138,-444,-237,-592c12210,13463,12072,13389,11895,13389v-197,,-355,74,-454,296c11303,13981,11185,14351,11106,14868v-79,518,-119,1110,-119,1776c10987,17310,11027,17901,11086,18419v59,518,178,888,296,1184c11500,19899,11678,19973,11875,19973v158,,296,-74,414,-222c12408,19603,12546,19307,12704,18937r,-2737l11895,16200r,1479l11875,17679xm13808,13537v-276,,-493,296,-651,888c12999,15016,12921,15830,12921,16866v,739,39,1331,118,1849c13118,19233,13216,19603,13335,19825v118,222,276,370,473,370c14005,20195,14144,20047,14282,19825v138,-222,217,-666,296,-1110c14656,18271,14676,17605,14676,16866v,-1036,-79,-1850,-237,-2367c14282,13981,14084,13537,13808,13537xm14065,18197v-60,296,-158,444,-257,444c13690,18641,13611,18493,13552,18197v-59,-296,-99,-739,-99,-1405c13453,16126,13493,15682,13552,15386v59,-296,158,-444,256,-444c13927,14942,14005,15090,14065,15386v59,296,98,740,98,1332c14163,17458,14144,17975,14065,18197xm10021,4364v-276,,-493,296,-651,888c9212,5844,9133,6658,9133,7693v,740,40,1332,119,1849c9330,10060,9429,10430,9547,10652v119,222,277,370,474,370c10218,11022,10356,10874,10494,10652v138,-222,217,-666,296,-1110c10869,9099,10889,8433,10889,7693v,-1035,-79,-1849,-237,-2367c10494,4808,10317,4364,10021,4364xm10297,9025v-59,296,-158,443,-256,443c9922,9468,9843,9321,9784,9025v-59,-296,-99,-740,-99,-1406c9685,6953,9725,6510,9784,6214v59,-296,158,-444,257,-444c10159,5770,10238,5918,10297,6214v59,296,99,739,99,1331c10376,8285,10356,8803,10297,9025xe" fillcolor="#60b966 [3205]" stroked="f" strokeweight="1pt">
              <v:stroke miterlimit="4" joinstyle="miter"/>
              <v:path arrowok="t" o:extrusionok="f" o:connecttype="custom" o:connectlocs="695326,185421;695326,185421;695326,185421;695326,185421" o:connectangles="0,90,180,270"/>
              <w10:anchorlock/>
            </v:shape>
          </w:pict>
        </mc:Fallback>
      </mc:AlternateContent>
    </w:r>
    <w:r w:rsidRPr="00495014">
      <w:rPr>
        <w:noProof/>
        <w:lang w:eastAsia="en-AU"/>
      </w:rPr>
      <mc:AlternateContent>
        <mc:Choice Requires="wpg">
          <w:drawing>
            <wp:anchor distT="0" distB="0" distL="114300" distR="114300" simplePos="0" relativeHeight="251731968" behindDoc="0" locked="0" layoutInCell="1" allowOverlap="1" wp14:anchorId="3CEDAB3D" wp14:editId="04CF2745">
              <wp:simplePos x="0" y="0"/>
              <wp:positionH relativeFrom="margin">
                <wp:align>center</wp:align>
              </wp:positionH>
              <wp:positionV relativeFrom="page">
                <wp:align>top</wp:align>
              </wp:positionV>
              <wp:extent cx="8618220" cy="905256"/>
              <wp:effectExtent l="0" t="0" r="6350" b="9525"/>
              <wp:wrapNone/>
              <wp:docPr id="59" name="Group 59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18220" cy="905256"/>
                        <a:chOff x="0" y="0"/>
                        <a:chExt cx="8618220" cy="906322"/>
                      </a:xfrm>
                    </wpg:grpSpPr>
                    <wps:wsp>
                      <wps:cNvPr id="60" name="Rectangle"/>
                      <wps:cNvSpPr/>
                      <wps:spPr>
                        <a:xfrm>
                          <a:off x="0" y="861237"/>
                          <a:ext cx="8618220" cy="4508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61" name="Shape"/>
                      <wps:cNvSpPr/>
                      <wps:spPr>
                        <a:xfrm>
                          <a:off x="0" y="0"/>
                          <a:ext cx="2508250" cy="82804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9347" y="5764"/>
                              </a:moveTo>
                              <a:lnTo>
                                <a:pt x="18997" y="5764"/>
                              </a:lnTo>
                              <a:lnTo>
                                <a:pt x="18997" y="4704"/>
                              </a:lnTo>
                              <a:cubicBezTo>
                                <a:pt x="18997" y="4572"/>
                                <a:pt x="18964" y="4506"/>
                                <a:pt x="18931" y="4506"/>
                              </a:cubicBezTo>
                              <a:lnTo>
                                <a:pt x="18319" y="4506"/>
                              </a:lnTo>
                              <a:cubicBezTo>
                                <a:pt x="18275" y="4506"/>
                                <a:pt x="18253" y="4605"/>
                                <a:pt x="18253" y="4704"/>
                              </a:cubicBezTo>
                              <a:lnTo>
                                <a:pt x="18253" y="5764"/>
                              </a:lnTo>
                              <a:lnTo>
                                <a:pt x="17903" y="5764"/>
                              </a:lnTo>
                              <a:cubicBezTo>
                                <a:pt x="17860" y="5764"/>
                                <a:pt x="17838" y="5864"/>
                                <a:pt x="17838" y="5963"/>
                              </a:cubicBezTo>
                              <a:lnTo>
                                <a:pt x="17838" y="7818"/>
                              </a:lnTo>
                              <a:cubicBezTo>
                                <a:pt x="17838" y="7951"/>
                                <a:pt x="17871" y="8017"/>
                                <a:pt x="17903" y="8017"/>
                              </a:cubicBezTo>
                              <a:lnTo>
                                <a:pt x="18253" y="8017"/>
                              </a:lnTo>
                              <a:lnTo>
                                <a:pt x="18253" y="9077"/>
                              </a:lnTo>
                              <a:cubicBezTo>
                                <a:pt x="18253" y="9210"/>
                                <a:pt x="18286" y="9276"/>
                                <a:pt x="18319" y="9276"/>
                              </a:cubicBezTo>
                              <a:lnTo>
                                <a:pt x="18931" y="9276"/>
                              </a:lnTo>
                              <a:cubicBezTo>
                                <a:pt x="18975" y="9276"/>
                                <a:pt x="18997" y="9177"/>
                                <a:pt x="18997" y="9077"/>
                              </a:cubicBezTo>
                              <a:lnTo>
                                <a:pt x="18997" y="8017"/>
                              </a:lnTo>
                              <a:lnTo>
                                <a:pt x="19347" y="8017"/>
                              </a:lnTo>
                              <a:cubicBezTo>
                                <a:pt x="19391" y="8017"/>
                                <a:pt x="19413" y="7918"/>
                                <a:pt x="19413" y="7818"/>
                              </a:cubicBezTo>
                              <a:lnTo>
                                <a:pt x="19413" y="5996"/>
                              </a:lnTo>
                              <a:cubicBezTo>
                                <a:pt x="19413" y="5864"/>
                                <a:pt x="19380" y="5764"/>
                                <a:pt x="19347" y="5764"/>
                              </a:cubicBezTo>
                              <a:close/>
                              <a:moveTo>
                                <a:pt x="21523" y="12291"/>
                              </a:moveTo>
                              <a:lnTo>
                                <a:pt x="21206" y="12291"/>
                              </a:lnTo>
                              <a:lnTo>
                                <a:pt x="21206" y="11330"/>
                              </a:lnTo>
                              <a:cubicBezTo>
                                <a:pt x="21206" y="11231"/>
                                <a:pt x="21173" y="11131"/>
                                <a:pt x="21141" y="11131"/>
                              </a:cubicBezTo>
                              <a:lnTo>
                                <a:pt x="20594" y="11131"/>
                              </a:lnTo>
                              <a:cubicBezTo>
                                <a:pt x="20561" y="11131"/>
                                <a:pt x="20528" y="11231"/>
                                <a:pt x="20528" y="11330"/>
                              </a:cubicBezTo>
                              <a:lnTo>
                                <a:pt x="20528" y="12291"/>
                              </a:lnTo>
                              <a:lnTo>
                                <a:pt x="20211" y="12291"/>
                              </a:lnTo>
                              <a:cubicBezTo>
                                <a:pt x="20178" y="12291"/>
                                <a:pt x="20145" y="12390"/>
                                <a:pt x="20145" y="12490"/>
                              </a:cubicBezTo>
                              <a:lnTo>
                                <a:pt x="20145" y="14146"/>
                              </a:lnTo>
                              <a:cubicBezTo>
                                <a:pt x="20145" y="14245"/>
                                <a:pt x="20178" y="14345"/>
                                <a:pt x="20211" y="14345"/>
                              </a:cubicBezTo>
                              <a:lnTo>
                                <a:pt x="20528" y="14345"/>
                              </a:lnTo>
                              <a:lnTo>
                                <a:pt x="20528" y="15272"/>
                              </a:lnTo>
                              <a:cubicBezTo>
                                <a:pt x="20528" y="15372"/>
                                <a:pt x="20561" y="15471"/>
                                <a:pt x="20594" y="15471"/>
                              </a:cubicBezTo>
                              <a:lnTo>
                                <a:pt x="21141" y="15471"/>
                              </a:lnTo>
                              <a:cubicBezTo>
                                <a:pt x="21173" y="15471"/>
                                <a:pt x="21206" y="15372"/>
                                <a:pt x="21206" y="15272"/>
                              </a:cubicBezTo>
                              <a:lnTo>
                                <a:pt x="21206" y="14312"/>
                              </a:lnTo>
                              <a:lnTo>
                                <a:pt x="21523" y="14312"/>
                              </a:lnTo>
                              <a:cubicBezTo>
                                <a:pt x="21556" y="14312"/>
                                <a:pt x="21589" y="14212"/>
                                <a:pt x="21589" y="14113"/>
                              </a:cubicBezTo>
                              <a:lnTo>
                                <a:pt x="21589" y="12456"/>
                              </a:lnTo>
                              <a:cubicBezTo>
                                <a:pt x="21589" y="12390"/>
                                <a:pt x="21556" y="12291"/>
                                <a:pt x="21523" y="12291"/>
                              </a:cubicBezTo>
                              <a:close/>
                              <a:moveTo>
                                <a:pt x="19347" y="19082"/>
                              </a:moveTo>
                              <a:lnTo>
                                <a:pt x="18997" y="19082"/>
                              </a:lnTo>
                              <a:lnTo>
                                <a:pt x="18997" y="18022"/>
                              </a:lnTo>
                              <a:cubicBezTo>
                                <a:pt x="18997" y="17890"/>
                                <a:pt x="18964" y="17823"/>
                                <a:pt x="18931" y="17823"/>
                              </a:cubicBezTo>
                              <a:lnTo>
                                <a:pt x="18319" y="17823"/>
                              </a:lnTo>
                              <a:cubicBezTo>
                                <a:pt x="18275" y="17823"/>
                                <a:pt x="18253" y="17923"/>
                                <a:pt x="18253" y="18022"/>
                              </a:cubicBezTo>
                              <a:lnTo>
                                <a:pt x="18253" y="19082"/>
                              </a:lnTo>
                              <a:lnTo>
                                <a:pt x="17903" y="19082"/>
                              </a:lnTo>
                              <a:cubicBezTo>
                                <a:pt x="17860" y="19082"/>
                                <a:pt x="17838" y="19182"/>
                                <a:pt x="17838" y="19281"/>
                              </a:cubicBezTo>
                              <a:lnTo>
                                <a:pt x="17838" y="21136"/>
                              </a:lnTo>
                              <a:cubicBezTo>
                                <a:pt x="17838" y="21269"/>
                                <a:pt x="17871" y="21335"/>
                                <a:pt x="17903" y="21335"/>
                              </a:cubicBezTo>
                              <a:lnTo>
                                <a:pt x="18253" y="21335"/>
                              </a:lnTo>
                              <a:lnTo>
                                <a:pt x="18253" y="21567"/>
                              </a:lnTo>
                              <a:lnTo>
                                <a:pt x="18997" y="21567"/>
                              </a:lnTo>
                              <a:lnTo>
                                <a:pt x="18997" y="21335"/>
                              </a:lnTo>
                              <a:lnTo>
                                <a:pt x="19347" y="21335"/>
                              </a:lnTo>
                              <a:cubicBezTo>
                                <a:pt x="19391" y="21335"/>
                                <a:pt x="19413" y="21236"/>
                                <a:pt x="19413" y="21136"/>
                              </a:cubicBezTo>
                              <a:lnTo>
                                <a:pt x="19413" y="19281"/>
                              </a:lnTo>
                              <a:cubicBezTo>
                                <a:pt x="19413" y="19182"/>
                                <a:pt x="19380" y="19082"/>
                                <a:pt x="19347" y="19082"/>
                              </a:cubicBezTo>
                              <a:close/>
                              <a:moveTo>
                                <a:pt x="6135" y="1921"/>
                              </a:moveTo>
                              <a:lnTo>
                                <a:pt x="6726" y="1921"/>
                              </a:lnTo>
                              <a:lnTo>
                                <a:pt x="6726" y="3710"/>
                              </a:lnTo>
                              <a:cubicBezTo>
                                <a:pt x="6726" y="3909"/>
                                <a:pt x="6781" y="4075"/>
                                <a:pt x="6846" y="4075"/>
                              </a:cubicBezTo>
                              <a:lnTo>
                                <a:pt x="7874" y="4075"/>
                              </a:lnTo>
                              <a:cubicBezTo>
                                <a:pt x="7940" y="4075"/>
                                <a:pt x="7995" y="3909"/>
                                <a:pt x="7995" y="3710"/>
                              </a:cubicBezTo>
                              <a:lnTo>
                                <a:pt x="7995" y="1921"/>
                              </a:lnTo>
                              <a:lnTo>
                                <a:pt x="8585" y="1921"/>
                              </a:lnTo>
                              <a:cubicBezTo>
                                <a:pt x="8651" y="1921"/>
                                <a:pt x="8706" y="1756"/>
                                <a:pt x="8706" y="1557"/>
                              </a:cubicBezTo>
                              <a:lnTo>
                                <a:pt x="8706" y="166"/>
                              </a:lnTo>
                              <a:lnTo>
                                <a:pt x="8706" y="166"/>
                              </a:lnTo>
                              <a:lnTo>
                                <a:pt x="8706" y="0"/>
                              </a:lnTo>
                              <a:lnTo>
                                <a:pt x="6015" y="0"/>
                              </a:lnTo>
                              <a:lnTo>
                                <a:pt x="6015" y="1557"/>
                              </a:lnTo>
                              <a:cubicBezTo>
                                <a:pt x="6015" y="1756"/>
                                <a:pt x="6070" y="1921"/>
                                <a:pt x="6135" y="1921"/>
                              </a:cubicBezTo>
                              <a:close/>
                              <a:moveTo>
                                <a:pt x="8399" y="5267"/>
                              </a:moveTo>
                              <a:lnTo>
                                <a:pt x="8399" y="8083"/>
                              </a:lnTo>
                              <a:cubicBezTo>
                                <a:pt x="8399" y="8249"/>
                                <a:pt x="8443" y="8415"/>
                                <a:pt x="8509" y="8415"/>
                              </a:cubicBezTo>
                              <a:lnTo>
                                <a:pt x="9045" y="8415"/>
                              </a:lnTo>
                              <a:lnTo>
                                <a:pt x="9045" y="10038"/>
                              </a:lnTo>
                              <a:cubicBezTo>
                                <a:pt x="9045" y="10204"/>
                                <a:pt x="9088" y="10369"/>
                                <a:pt x="9154" y="10369"/>
                              </a:cubicBezTo>
                              <a:lnTo>
                                <a:pt x="10084" y="10369"/>
                              </a:lnTo>
                              <a:cubicBezTo>
                                <a:pt x="10138" y="10369"/>
                                <a:pt x="10193" y="10237"/>
                                <a:pt x="10193" y="10038"/>
                              </a:cubicBezTo>
                              <a:lnTo>
                                <a:pt x="10193" y="8415"/>
                              </a:lnTo>
                              <a:lnTo>
                                <a:pt x="10729" y="8415"/>
                              </a:lnTo>
                              <a:cubicBezTo>
                                <a:pt x="10784" y="8415"/>
                                <a:pt x="10838" y="8282"/>
                                <a:pt x="10838" y="8083"/>
                              </a:cubicBezTo>
                              <a:lnTo>
                                <a:pt x="10838" y="6825"/>
                              </a:lnTo>
                              <a:lnTo>
                                <a:pt x="10838" y="6825"/>
                              </a:lnTo>
                              <a:lnTo>
                                <a:pt x="10838" y="5267"/>
                              </a:lnTo>
                              <a:cubicBezTo>
                                <a:pt x="10838" y="5102"/>
                                <a:pt x="10795" y="4936"/>
                                <a:pt x="10729" y="4936"/>
                              </a:cubicBezTo>
                              <a:lnTo>
                                <a:pt x="10193" y="4936"/>
                              </a:lnTo>
                              <a:lnTo>
                                <a:pt x="10193" y="3346"/>
                              </a:lnTo>
                              <a:cubicBezTo>
                                <a:pt x="10193" y="3180"/>
                                <a:pt x="10149" y="3015"/>
                                <a:pt x="10084" y="3015"/>
                              </a:cubicBezTo>
                              <a:lnTo>
                                <a:pt x="9154" y="3015"/>
                              </a:lnTo>
                              <a:cubicBezTo>
                                <a:pt x="9099" y="3015"/>
                                <a:pt x="9045" y="3147"/>
                                <a:pt x="9045" y="3346"/>
                              </a:cubicBezTo>
                              <a:lnTo>
                                <a:pt x="9045" y="4936"/>
                              </a:lnTo>
                              <a:lnTo>
                                <a:pt x="8509" y="4936"/>
                              </a:lnTo>
                              <a:cubicBezTo>
                                <a:pt x="8454" y="4936"/>
                                <a:pt x="8399" y="5069"/>
                                <a:pt x="8399" y="5267"/>
                              </a:cubicBezTo>
                              <a:close/>
                              <a:moveTo>
                                <a:pt x="20156" y="0"/>
                              </a:moveTo>
                              <a:lnTo>
                                <a:pt x="20156" y="828"/>
                              </a:lnTo>
                              <a:cubicBezTo>
                                <a:pt x="20156" y="928"/>
                                <a:pt x="20189" y="1027"/>
                                <a:pt x="20222" y="1027"/>
                              </a:cubicBezTo>
                              <a:lnTo>
                                <a:pt x="20539" y="1027"/>
                              </a:lnTo>
                              <a:lnTo>
                                <a:pt x="20539" y="1988"/>
                              </a:lnTo>
                              <a:cubicBezTo>
                                <a:pt x="20539" y="2087"/>
                                <a:pt x="20572" y="2187"/>
                                <a:pt x="20605" y="2187"/>
                              </a:cubicBezTo>
                              <a:lnTo>
                                <a:pt x="21152" y="2187"/>
                              </a:lnTo>
                              <a:cubicBezTo>
                                <a:pt x="21184" y="2187"/>
                                <a:pt x="21217" y="2087"/>
                                <a:pt x="21217" y="1988"/>
                              </a:cubicBezTo>
                              <a:lnTo>
                                <a:pt x="21217" y="1027"/>
                              </a:lnTo>
                              <a:lnTo>
                                <a:pt x="21534" y="1027"/>
                              </a:lnTo>
                              <a:cubicBezTo>
                                <a:pt x="21567" y="1027"/>
                                <a:pt x="21600" y="928"/>
                                <a:pt x="21600" y="828"/>
                              </a:cubicBezTo>
                              <a:lnTo>
                                <a:pt x="21600" y="0"/>
                              </a:lnTo>
                              <a:lnTo>
                                <a:pt x="20156" y="0"/>
                              </a:lnTo>
                              <a:close/>
                              <a:moveTo>
                                <a:pt x="6475" y="17558"/>
                              </a:moveTo>
                              <a:lnTo>
                                <a:pt x="5818" y="17558"/>
                              </a:lnTo>
                              <a:lnTo>
                                <a:pt x="5818" y="15571"/>
                              </a:lnTo>
                              <a:cubicBezTo>
                                <a:pt x="5818" y="15339"/>
                                <a:pt x="5764" y="15173"/>
                                <a:pt x="5687" y="15173"/>
                              </a:cubicBezTo>
                              <a:lnTo>
                                <a:pt x="4539" y="15173"/>
                              </a:lnTo>
                              <a:cubicBezTo>
                                <a:pt x="4528" y="15173"/>
                                <a:pt x="4528" y="15173"/>
                                <a:pt x="4517" y="15173"/>
                              </a:cubicBezTo>
                              <a:lnTo>
                                <a:pt x="4517" y="11396"/>
                              </a:lnTo>
                              <a:cubicBezTo>
                                <a:pt x="4517" y="11164"/>
                                <a:pt x="4451" y="10933"/>
                                <a:pt x="4364" y="10933"/>
                              </a:cubicBezTo>
                              <a:lnTo>
                                <a:pt x="3631" y="10933"/>
                              </a:lnTo>
                              <a:lnTo>
                                <a:pt x="3631" y="8713"/>
                              </a:lnTo>
                              <a:cubicBezTo>
                                <a:pt x="3631" y="8481"/>
                                <a:pt x="3565" y="8249"/>
                                <a:pt x="3478" y="8249"/>
                              </a:cubicBezTo>
                              <a:lnTo>
                                <a:pt x="2439" y="8249"/>
                              </a:lnTo>
                              <a:lnTo>
                                <a:pt x="2439" y="5002"/>
                              </a:lnTo>
                              <a:lnTo>
                                <a:pt x="3478" y="5002"/>
                              </a:lnTo>
                              <a:cubicBezTo>
                                <a:pt x="3533" y="5002"/>
                                <a:pt x="3576" y="4903"/>
                                <a:pt x="3598" y="4804"/>
                              </a:cubicBezTo>
                              <a:lnTo>
                                <a:pt x="3598" y="8117"/>
                              </a:lnTo>
                              <a:cubicBezTo>
                                <a:pt x="3598" y="8348"/>
                                <a:pt x="3653" y="8514"/>
                                <a:pt x="3729" y="8514"/>
                              </a:cubicBezTo>
                              <a:lnTo>
                                <a:pt x="4386" y="8514"/>
                              </a:lnTo>
                              <a:lnTo>
                                <a:pt x="4386" y="10502"/>
                              </a:lnTo>
                              <a:cubicBezTo>
                                <a:pt x="4386" y="10734"/>
                                <a:pt x="4440" y="10899"/>
                                <a:pt x="4517" y="10899"/>
                              </a:cubicBezTo>
                              <a:lnTo>
                                <a:pt x="5665" y="10899"/>
                              </a:lnTo>
                              <a:cubicBezTo>
                                <a:pt x="5742" y="10899"/>
                                <a:pt x="5796" y="10734"/>
                                <a:pt x="5796" y="10502"/>
                              </a:cubicBezTo>
                              <a:lnTo>
                                <a:pt x="5796" y="8514"/>
                              </a:lnTo>
                              <a:lnTo>
                                <a:pt x="6453" y="8514"/>
                              </a:lnTo>
                              <a:cubicBezTo>
                                <a:pt x="6529" y="8514"/>
                                <a:pt x="6584" y="8348"/>
                                <a:pt x="6584" y="8117"/>
                              </a:cubicBezTo>
                              <a:lnTo>
                                <a:pt x="6584" y="4671"/>
                              </a:lnTo>
                              <a:cubicBezTo>
                                <a:pt x="6584" y="4439"/>
                                <a:pt x="6529" y="4274"/>
                                <a:pt x="6453" y="4274"/>
                              </a:cubicBezTo>
                              <a:lnTo>
                                <a:pt x="5796" y="4274"/>
                              </a:lnTo>
                              <a:lnTo>
                                <a:pt x="5796" y="2286"/>
                              </a:lnTo>
                              <a:cubicBezTo>
                                <a:pt x="5796" y="2054"/>
                                <a:pt x="5742" y="1888"/>
                                <a:pt x="5665" y="1888"/>
                              </a:cubicBezTo>
                              <a:lnTo>
                                <a:pt x="4517" y="1888"/>
                              </a:lnTo>
                              <a:cubicBezTo>
                                <a:pt x="4506" y="1888"/>
                                <a:pt x="4506" y="1888"/>
                                <a:pt x="4495" y="1888"/>
                              </a:cubicBezTo>
                              <a:lnTo>
                                <a:pt x="4495" y="0"/>
                              </a:lnTo>
                              <a:lnTo>
                                <a:pt x="1170" y="0"/>
                              </a:lnTo>
                              <a:lnTo>
                                <a:pt x="1170" y="828"/>
                              </a:lnTo>
                              <a:lnTo>
                                <a:pt x="0" y="828"/>
                              </a:lnTo>
                              <a:lnTo>
                                <a:pt x="0" y="11993"/>
                              </a:lnTo>
                              <a:lnTo>
                                <a:pt x="1192" y="11993"/>
                              </a:lnTo>
                              <a:lnTo>
                                <a:pt x="1192" y="14113"/>
                              </a:lnTo>
                              <a:lnTo>
                                <a:pt x="0" y="14113"/>
                              </a:lnTo>
                              <a:lnTo>
                                <a:pt x="0" y="21567"/>
                              </a:lnTo>
                              <a:lnTo>
                                <a:pt x="2450" y="21567"/>
                              </a:lnTo>
                              <a:lnTo>
                                <a:pt x="2450" y="18320"/>
                              </a:lnTo>
                              <a:lnTo>
                                <a:pt x="3489" y="18320"/>
                              </a:lnTo>
                              <a:cubicBezTo>
                                <a:pt x="3543" y="18320"/>
                                <a:pt x="3587" y="18221"/>
                                <a:pt x="3609" y="18121"/>
                              </a:cubicBezTo>
                              <a:lnTo>
                                <a:pt x="3609" y="21434"/>
                              </a:lnTo>
                              <a:cubicBezTo>
                                <a:pt x="3609" y="21501"/>
                                <a:pt x="3609" y="21534"/>
                                <a:pt x="3620" y="21600"/>
                              </a:cubicBezTo>
                              <a:lnTo>
                                <a:pt x="6595" y="21600"/>
                              </a:lnTo>
                              <a:cubicBezTo>
                                <a:pt x="6606" y="21567"/>
                                <a:pt x="6606" y="21501"/>
                                <a:pt x="6606" y="21434"/>
                              </a:cubicBezTo>
                              <a:lnTo>
                                <a:pt x="6606" y="17989"/>
                              </a:lnTo>
                              <a:cubicBezTo>
                                <a:pt x="6606" y="17757"/>
                                <a:pt x="6540" y="17558"/>
                                <a:pt x="6475" y="17558"/>
                              </a:cubicBezTo>
                              <a:close/>
                              <a:moveTo>
                                <a:pt x="3642" y="2385"/>
                              </a:moveTo>
                              <a:lnTo>
                                <a:pt x="4375" y="2385"/>
                              </a:lnTo>
                              <a:cubicBezTo>
                                <a:pt x="4386" y="2385"/>
                                <a:pt x="4397" y="2385"/>
                                <a:pt x="4407" y="2352"/>
                              </a:cubicBezTo>
                              <a:lnTo>
                                <a:pt x="4407" y="4274"/>
                              </a:lnTo>
                              <a:lnTo>
                                <a:pt x="3751" y="4274"/>
                              </a:lnTo>
                              <a:cubicBezTo>
                                <a:pt x="3708" y="4274"/>
                                <a:pt x="3675" y="4340"/>
                                <a:pt x="3642" y="4439"/>
                              </a:cubicBezTo>
                              <a:lnTo>
                                <a:pt x="3642" y="2385"/>
                              </a:lnTo>
                              <a:close/>
                              <a:moveTo>
                                <a:pt x="2078" y="17061"/>
                              </a:moveTo>
                              <a:lnTo>
                                <a:pt x="1476" y="17061"/>
                              </a:lnTo>
                              <a:lnTo>
                                <a:pt x="1476" y="15670"/>
                              </a:lnTo>
                              <a:lnTo>
                                <a:pt x="2078" y="15670"/>
                              </a:lnTo>
                              <a:lnTo>
                                <a:pt x="2078" y="17061"/>
                              </a:lnTo>
                              <a:close/>
                              <a:moveTo>
                                <a:pt x="2078" y="10933"/>
                              </a:moveTo>
                              <a:lnTo>
                                <a:pt x="1476" y="10933"/>
                              </a:lnTo>
                              <a:lnTo>
                                <a:pt x="1476" y="9044"/>
                              </a:lnTo>
                              <a:lnTo>
                                <a:pt x="2078" y="9044"/>
                              </a:lnTo>
                              <a:lnTo>
                                <a:pt x="2078" y="10933"/>
                              </a:lnTo>
                              <a:close/>
                              <a:moveTo>
                                <a:pt x="2078" y="3777"/>
                              </a:moveTo>
                              <a:lnTo>
                                <a:pt x="1476" y="3777"/>
                              </a:lnTo>
                              <a:lnTo>
                                <a:pt x="1476" y="2385"/>
                              </a:lnTo>
                              <a:lnTo>
                                <a:pt x="2078" y="2385"/>
                              </a:lnTo>
                              <a:lnTo>
                                <a:pt x="2078" y="3777"/>
                              </a:lnTo>
                              <a:close/>
                              <a:moveTo>
                                <a:pt x="4407" y="17558"/>
                              </a:moveTo>
                              <a:lnTo>
                                <a:pt x="3751" y="17558"/>
                              </a:lnTo>
                              <a:cubicBezTo>
                                <a:pt x="3708" y="17558"/>
                                <a:pt x="3675" y="17625"/>
                                <a:pt x="3642" y="17724"/>
                              </a:cubicBezTo>
                              <a:lnTo>
                                <a:pt x="3642" y="15670"/>
                              </a:lnTo>
                              <a:lnTo>
                                <a:pt x="4375" y="15670"/>
                              </a:lnTo>
                              <a:cubicBezTo>
                                <a:pt x="4386" y="15670"/>
                                <a:pt x="4397" y="15670"/>
                                <a:pt x="4407" y="15637"/>
                              </a:cubicBezTo>
                              <a:lnTo>
                                <a:pt x="4407" y="17558"/>
                              </a:lnTo>
                              <a:close/>
                              <a:moveTo>
                                <a:pt x="8706" y="14875"/>
                              </a:moveTo>
                              <a:lnTo>
                                <a:pt x="8706" y="13483"/>
                              </a:lnTo>
                              <a:lnTo>
                                <a:pt x="8706" y="13483"/>
                              </a:lnTo>
                              <a:lnTo>
                                <a:pt x="8706" y="11761"/>
                              </a:lnTo>
                              <a:cubicBezTo>
                                <a:pt x="8706" y="11562"/>
                                <a:pt x="8651" y="11396"/>
                                <a:pt x="8585" y="11396"/>
                              </a:cubicBezTo>
                              <a:lnTo>
                                <a:pt x="7995" y="11396"/>
                              </a:lnTo>
                              <a:lnTo>
                                <a:pt x="7995" y="9607"/>
                              </a:lnTo>
                              <a:cubicBezTo>
                                <a:pt x="7995" y="9409"/>
                                <a:pt x="7940" y="9243"/>
                                <a:pt x="7874" y="9243"/>
                              </a:cubicBezTo>
                              <a:lnTo>
                                <a:pt x="6846" y="9243"/>
                              </a:lnTo>
                              <a:cubicBezTo>
                                <a:pt x="6781" y="9243"/>
                                <a:pt x="6726" y="9409"/>
                                <a:pt x="6726" y="9607"/>
                              </a:cubicBezTo>
                              <a:lnTo>
                                <a:pt x="6726" y="11396"/>
                              </a:lnTo>
                              <a:lnTo>
                                <a:pt x="6135" y="11396"/>
                              </a:lnTo>
                              <a:cubicBezTo>
                                <a:pt x="6070" y="11396"/>
                                <a:pt x="6015" y="11562"/>
                                <a:pt x="6015" y="11761"/>
                              </a:cubicBezTo>
                              <a:lnTo>
                                <a:pt x="6015" y="14875"/>
                              </a:lnTo>
                              <a:cubicBezTo>
                                <a:pt x="6015" y="15074"/>
                                <a:pt x="6070" y="15239"/>
                                <a:pt x="6135" y="15239"/>
                              </a:cubicBezTo>
                              <a:lnTo>
                                <a:pt x="6726" y="15239"/>
                              </a:lnTo>
                              <a:lnTo>
                                <a:pt x="6726" y="17028"/>
                              </a:lnTo>
                              <a:cubicBezTo>
                                <a:pt x="6726" y="17227"/>
                                <a:pt x="6781" y="17393"/>
                                <a:pt x="6846" y="17393"/>
                              </a:cubicBezTo>
                              <a:lnTo>
                                <a:pt x="7874" y="17393"/>
                              </a:lnTo>
                              <a:cubicBezTo>
                                <a:pt x="7940" y="17393"/>
                                <a:pt x="7995" y="17227"/>
                                <a:pt x="7995" y="17028"/>
                              </a:cubicBezTo>
                              <a:lnTo>
                                <a:pt x="7995" y="15239"/>
                              </a:lnTo>
                              <a:lnTo>
                                <a:pt x="8585" y="15239"/>
                              </a:lnTo>
                              <a:cubicBezTo>
                                <a:pt x="8651" y="15239"/>
                                <a:pt x="8706" y="15074"/>
                                <a:pt x="8706" y="14875"/>
                              </a:cubicBezTo>
                              <a:close/>
                              <a:moveTo>
                                <a:pt x="15005" y="5499"/>
                              </a:moveTo>
                              <a:lnTo>
                                <a:pt x="14579" y="5499"/>
                              </a:lnTo>
                              <a:lnTo>
                                <a:pt x="14579" y="4207"/>
                              </a:lnTo>
                              <a:cubicBezTo>
                                <a:pt x="14579" y="4075"/>
                                <a:pt x="14535" y="3942"/>
                                <a:pt x="14491" y="3942"/>
                              </a:cubicBezTo>
                              <a:lnTo>
                                <a:pt x="13737" y="3942"/>
                              </a:lnTo>
                              <a:cubicBezTo>
                                <a:pt x="13693" y="3942"/>
                                <a:pt x="13649" y="4075"/>
                                <a:pt x="13649" y="4207"/>
                              </a:cubicBezTo>
                              <a:lnTo>
                                <a:pt x="13649" y="5499"/>
                              </a:lnTo>
                              <a:lnTo>
                                <a:pt x="13222" y="5499"/>
                              </a:lnTo>
                              <a:cubicBezTo>
                                <a:pt x="13179" y="5499"/>
                                <a:pt x="13135" y="5632"/>
                                <a:pt x="13135" y="5764"/>
                              </a:cubicBezTo>
                              <a:lnTo>
                                <a:pt x="13135" y="8050"/>
                              </a:lnTo>
                              <a:cubicBezTo>
                                <a:pt x="13135" y="8183"/>
                                <a:pt x="13179" y="8315"/>
                                <a:pt x="13222" y="8315"/>
                              </a:cubicBezTo>
                              <a:lnTo>
                                <a:pt x="13649" y="8315"/>
                              </a:lnTo>
                              <a:lnTo>
                                <a:pt x="13649" y="9607"/>
                              </a:lnTo>
                              <a:cubicBezTo>
                                <a:pt x="13649" y="9740"/>
                                <a:pt x="13693" y="9872"/>
                                <a:pt x="13737" y="9872"/>
                              </a:cubicBezTo>
                              <a:lnTo>
                                <a:pt x="14491" y="9872"/>
                              </a:lnTo>
                              <a:cubicBezTo>
                                <a:pt x="14535" y="9872"/>
                                <a:pt x="14579" y="9740"/>
                                <a:pt x="14579" y="9607"/>
                              </a:cubicBezTo>
                              <a:lnTo>
                                <a:pt x="14579" y="8315"/>
                              </a:lnTo>
                              <a:lnTo>
                                <a:pt x="15005" y="8315"/>
                              </a:lnTo>
                              <a:cubicBezTo>
                                <a:pt x="15049" y="8315"/>
                                <a:pt x="15093" y="8183"/>
                                <a:pt x="15093" y="8050"/>
                              </a:cubicBezTo>
                              <a:lnTo>
                                <a:pt x="15093" y="5764"/>
                              </a:lnTo>
                              <a:cubicBezTo>
                                <a:pt x="15093" y="5632"/>
                                <a:pt x="15060" y="5499"/>
                                <a:pt x="15005" y="5499"/>
                              </a:cubicBezTo>
                              <a:close/>
                              <a:moveTo>
                                <a:pt x="17171" y="12059"/>
                              </a:moveTo>
                              <a:lnTo>
                                <a:pt x="16777" y="12059"/>
                              </a:lnTo>
                              <a:lnTo>
                                <a:pt x="16777" y="10899"/>
                              </a:lnTo>
                              <a:cubicBezTo>
                                <a:pt x="16777" y="10767"/>
                                <a:pt x="16744" y="10667"/>
                                <a:pt x="16700" y="10667"/>
                              </a:cubicBezTo>
                              <a:lnTo>
                                <a:pt x="16022" y="10667"/>
                              </a:lnTo>
                              <a:cubicBezTo>
                                <a:pt x="15979" y="10667"/>
                                <a:pt x="15946" y="10767"/>
                                <a:pt x="15946" y="10899"/>
                              </a:cubicBezTo>
                              <a:lnTo>
                                <a:pt x="15946" y="12059"/>
                              </a:lnTo>
                              <a:lnTo>
                                <a:pt x="15552" y="12059"/>
                              </a:lnTo>
                              <a:cubicBezTo>
                                <a:pt x="15508" y="12059"/>
                                <a:pt x="15475" y="12158"/>
                                <a:pt x="15475" y="12291"/>
                              </a:cubicBezTo>
                              <a:lnTo>
                                <a:pt x="15475" y="14345"/>
                              </a:lnTo>
                              <a:cubicBezTo>
                                <a:pt x="15475" y="14477"/>
                                <a:pt x="15508" y="14577"/>
                                <a:pt x="15552" y="14577"/>
                              </a:cubicBezTo>
                              <a:lnTo>
                                <a:pt x="15946" y="14577"/>
                              </a:lnTo>
                              <a:lnTo>
                                <a:pt x="15946" y="15769"/>
                              </a:lnTo>
                              <a:cubicBezTo>
                                <a:pt x="15946" y="15902"/>
                                <a:pt x="15979" y="16001"/>
                                <a:pt x="16022" y="16001"/>
                              </a:cubicBezTo>
                              <a:lnTo>
                                <a:pt x="16700" y="16001"/>
                              </a:lnTo>
                              <a:cubicBezTo>
                                <a:pt x="16744" y="16001"/>
                                <a:pt x="16777" y="15902"/>
                                <a:pt x="16777" y="15769"/>
                              </a:cubicBezTo>
                              <a:lnTo>
                                <a:pt x="16777" y="14577"/>
                              </a:lnTo>
                              <a:lnTo>
                                <a:pt x="17171" y="14577"/>
                              </a:lnTo>
                              <a:cubicBezTo>
                                <a:pt x="17214" y="14577"/>
                                <a:pt x="17247" y="14477"/>
                                <a:pt x="17247" y="14345"/>
                              </a:cubicBezTo>
                              <a:lnTo>
                                <a:pt x="17247" y="12291"/>
                              </a:lnTo>
                              <a:cubicBezTo>
                                <a:pt x="17247" y="12158"/>
                                <a:pt x="17214" y="12059"/>
                                <a:pt x="17171" y="12059"/>
                              </a:cubicBezTo>
                              <a:close/>
                              <a:moveTo>
                                <a:pt x="15005" y="18817"/>
                              </a:moveTo>
                              <a:lnTo>
                                <a:pt x="14579" y="18817"/>
                              </a:lnTo>
                              <a:lnTo>
                                <a:pt x="14579" y="17525"/>
                              </a:lnTo>
                              <a:cubicBezTo>
                                <a:pt x="14579" y="17393"/>
                                <a:pt x="14535" y="17260"/>
                                <a:pt x="14491" y="17260"/>
                              </a:cubicBezTo>
                              <a:lnTo>
                                <a:pt x="13737" y="17260"/>
                              </a:lnTo>
                              <a:cubicBezTo>
                                <a:pt x="13693" y="17260"/>
                                <a:pt x="13649" y="17393"/>
                                <a:pt x="13649" y="17525"/>
                              </a:cubicBezTo>
                              <a:lnTo>
                                <a:pt x="13649" y="18817"/>
                              </a:lnTo>
                              <a:lnTo>
                                <a:pt x="13222" y="18817"/>
                              </a:lnTo>
                              <a:cubicBezTo>
                                <a:pt x="13179" y="18817"/>
                                <a:pt x="13135" y="18950"/>
                                <a:pt x="13135" y="19082"/>
                              </a:cubicBezTo>
                              <a:lnTo>
                                <a:pt x="13135" y="21368"/>
                              </a:lnTo>
                              <a:cubicBezTo>
                                <a:pt x="13135" y="21467"/>
                                <a:pt x="13157" y="21567"/>
                                <a:pt x="13190" y="21600"/>
                              </a:cubicBezTo>
                              <a:lnTo>
                                <a:pt x="15049" y="21600"/>
                              </a:lnTo>
                              <a:cubicBezTo>
                                <a:pt x="15082" y="21567"/>
                                <a:pt x="15104" y="21467"/>
                                <a:pt x="15104" y="21368"/>
                              </a:cubicBezTo>
                              <a:lnTo>
                                <a:pt x="15104" y="19082"/>
                              </a:lnTo>
                              <a:cubicBezTo>
                                <a:pt x="15093" y="18917"/>
                                <a:pt x="15060" y="18817"/>
                                <a:pt x="15005" y="18817"/>
                              </a:cubicBezTo>
                              <a:close/>
                              <a:moveTo>
                                <a:pt x="10718" y="18221"/>
                              </a:moveTo>
                              <a:lnTo>
                                <a:pt x="10182" y="18221"/>
                              </a:lnTo>
                              <a:lnTo>
                                <a:pt x="10182" y="16631"/>
                              </a:lnTo>
                              <a:cubicBezTo>
                                <a:pt x="10182" y="16465"/>
                                <a:pt x="10138" y="16299"/>
                                <a:pt x="10073" y="16299"/>
                              </a:cubicBezTo>
                              <a:lnTo>
                                <a:pt x="9143" y="16299"/>
                              </a:lnTo>
                              <a:cubicBezTo>
                                <a:pt x="9088" y="16299"/>
                                <a:pt x="9034" y="16432"/>
                                <a:pt x="9034" y="16631"/>
                              </a:cubicBezTo>
                              <a:lnTo>
                                <a:pt x="9034" y="18221"/>
                              </a:lnTo>
                              <a:lnTo>
                                <a:pt x="8498" y="18221"/>
                              </a:lnTo>
                              <a:cubicBezTo>
                                <a:pt x="8443" y="18221"/>
                                <a:pt x="8388" y="18353"/>
                                <a:pt x="8388" y="18552"/>
                              </a:cubicBezTo>
                              <a:lnTo>
                                <a:pt x="8388" y="21368"/>
                              </a:lnTo>
                              <a:cubicBezTo>
                                <a:pt x="8388" y="21467"/>
                                <a:pt x="8399" y="21534"/>
                                <a:pt x="8421" y="21600"/>
                              </a:cubicBezTo>
                              <a:lnTo>
                                <a:pt x="10784" y="21600"/>
                              </a:lnTo>
                              <a:cubicBezTo>
                                <a:pt x="10805" y="21534"/>
                                <a:pt x="10816" y="21467"/>
                                <a:pt x="10816" y="21368"/>
                              </a:cubicBezTo>
                              <a:lnTo>
                                <a:pt x="10816" y="20109"/>
                              </a:lnTo>
                              <a:lnTo>
                                <a:pt x="10816" y="20109"/>
                              </a:lnTo>
                              <a:lnTo>
                                <a:pt x="10816" y="18552"/>
                              </a:lnTo>
                              <a:cubicBezTo>
                                <a:pt x="10827" y="18387"/>
                                <a:pt x="10773" y="18221"/>
                                <a:pt x="10718" y="18221"/>
                              </a:cubicBezTo>
                              <a:close/>
                              <a:moveTo>
                                <a:pt x="15486" y="1027"/>
                              </a:moveTo>
                              <a:cubicBezTo>
                                <a:pt x="15486" y="1160"/>
                                <a:pt x="15519" y="1259"/>
                                <a:pt x="15563" y="1259"/>
                              </a:cubicBezTo>
                              <a:lnTo>
                                <a:pt x="15957" y="1259"/>
                              </a:lnTo>
                              <a:lnTo>
                                <a:pt x="15957" y="2452"/>
                              </a:lnTo>
                              <a:cubicBezTo>
                                <a:pt x="15957" y="2584"/>
                                <a:pt x="15989" y="2683"/>
                                <a:pt x="16033" y="2683"/>
                              </a:cubicBezTo>
                              <a:lnTo>
                                <a:pt x="16711" y="2683"/>
                              </a:lnTo>
                              <a:cubicBezTo>
                                <a:pt x="16755" y="2683"/>
                                <a:pt x="16788" y="2584"/>
                                <a:pt x="16788" y="2452"/>
                              </a:cubicBezTo>
                              <a:lnTo>
                                <a:pt x="16788" y="1259"/>
                              </a:lnTo>
                              <a:lnTo>
                                <a:pt x="17182" y="1259"/>
                              </a:lnTo>
                              <a:cubicBezTo>
                                <a:pt x="17225" y="1259"/>
                                <a:pt x="17258" y="1160"/>
                                <a:pt x="17258" y="1027"/>
                              </a:cubicBezTo>
                              <a:lnTo>
                                <a:pt x="17258" y="0"/>
                              </a:lnTo>
                              <a:lnTo>
                                <a:pt x="15486" y="0"/>
                              </a:lnTo>
                              <a:lnTo>
                                <a:pt x="15486" y="1027"/>
                              </a:lnTo>
                              <a:close/>
                              <a:moveTo>
                                <a:pt x="12862" y="11761"/>
                              </a:moveTo>
                              <a:lnTo>
                                <a:pt x="12380" y="11761"/>
                              </a:lnTo>
                              <a:lnTo>
                                <a:pt x="12380" y="10303"/>
                              </a:lnTo>
                              <a:cubicBezTo>
                                <a:pt x="12380" y="10137"/>
                                <a:pt x="12337" y="10005"/>
                                <a:pt x="12282" y="10005"/>
                              </a:cubicBezTo>
                              <a:lnTo>
                                <a:pt x="11451" y="10005"/>
                              </a:lnTo>
                              <a:cubicBezTo>
                                <a:pt x="11396" y="10005"/>
                                <a:pt x="11352" y="10137"/>
                                <a:pt x="11352" y="10303"/>
                              </a:cubicBezTo>
                              <a:lnTo>
                                <a:pt x="11352" y="11761"/>
                              </a:lnTo>
                              <a:lnTo>
                                <a:pt x="10871" y="11761"/>
                              </a:lnTo>
                              <a:cubicBezTo>
                                <a:pt x="10816" y="11761"/>
                                <a:pt x="10773" y="11893"/>
                                <a:pt x="10773" y="12059"/>
                              </a:cubicBezTo>
                              <a:lnTo>
                                <a:pt x="10773" y="14577"/>
                              </a:lnTo>
                              <a:cubicBezTo>
                                <a:pt x="10773" y="14742"/>
                                <a:pt x="10816" y="14875"/>
                                <a:pt x="10871" y="14875"/>
                              </a:cubicBezTo>
                              <a:lnTo>
                                <a:pt x="11352" y="14875"/>
                              </a:lnTo>
                              <a:lnTo>
                                <a:pt x="11352" y="16333"/>
                              </a:lnTo>
                              <a:cubicBezTo>
                                <a:pt x="11352" y="16498"/>
                                <a:pt x="11396" y="16631"/>
                                <a:pt x="11451" y="16631"/>
                              </a:cubicBezTo>
                              <a:lnTo>
                                <a:pt x="12282" y="16631"/>
                              </a:lnTo>
                              <a:cubicBezTo>
                                <a:pt x="12337" y="16631"/>
                                <a:pt x="12380" y="16498"/>
                                <a:pt x="12380" y="16333"/>
                              </a:cubicBezTo>
                              <a:lnTo>
                                <a:pt x="12380" y="14875"/>
                              </a:lnTo>
                              <a:lnTo>
                                <a:pt x="12862" y="14875"/>
                              </a:lnTo>
                              <a:cubicBezTo>
                                <a:pt x="12916" y="14875"/>
                                <a:pt x="12960" y="14742"/>
                                <a:pt x="12960" y="14577"/>
                              </a:cubicBezTo>
                              <a:lnTo>
                                <a:pt x="12960" y="12059"/>
                              </a:lnTo>
                              <a:cubicBezTo>
                                <a:pt x="12949" y="11893"/>
                                <a:pt x="12905" y="11761"/>
                                <a:pt x="12862" y="11761"/>
                              </a:cubicBezTo>
                              <a:close/>
                              <a:moveTo>
                                <a:pt x="10773" y="1259"/>
                              </a:moveTo>
                              <a:cubicBezTo>
                                <a:pt x="10773" y="1425"/>
                                <a:pt x="10816" y="1557"/>
                                <a:pt x="10871" y="1557"/>
                              </a:cubicBezTo>
                              <a:lnTo>
                                <a:pt x="11352" y="1557"/>
                              </a:lnTo>
                              <a:lnTo>
                                <a:pt x="11352" y="3015"/>
                              </a:lnTo>
                              <a:cubicBezTo>
                                <a:pt x="11352" y="3180"/>
                                <a:pt x="11396" y="3313"/>
                                <a:pt x="11451" y="3313"/>
                              </a:cubicBezTo>
                              <a:lnTo>
                                <a:pt x="12282" y="3313"/>
                              </a:lnTo>
                              <a:cubicBezTo>
                                <a:pt x="12337" y="3313"/>
                                <a:pt x="12380" y="3180"/>
                                <a:pt x="12380" y="3015"/>
                              </a:cubicBezTo>
                              <a:lnTo>
                                <a:pt x="12380" y="1557"/>
                              </a:lnTo>
                              <a:lnTo>
                                <a:pt x="12862" y="1557"/>
                              </a:lnTo>
                              <a:cubicBezTo>
                                <a:pt x="12916" y="1557"/>
                                <a:pt x="12960" y="1425"/>
                                <a:pt x="12960" y="1259"/>
                              </a:cubicBezTo>
                              <a:lnTo>
                                <a:pt x="12960" y="0"/>
                              </a:lnTo>
                              <a:lnTo>
                                <a:pt x="10784" y="0"/>
                              </a:lnTo>
                              <a:lnTo>
                                <a:pt x="10784" y="125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97" name="Rectangle"/>
                      <wps:cNvSpPr/>
                      <wps:spPr>
                        <a:xfrm>
                          <a:off x="0" y="765544"/>
                          <a:ext cx="8618220" cy="10668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3439A1A" id="Group 59" o:spid="_x0000_s1026" style="position:absolute;margin-left:0;margin-top:0;width:678.6pt;height:71.3pt;z-index:251731968;mso-width-percent:1000;mso-position-horizontal:center;mso-position-horizontal-relative:margin;mso-position-vertical:top;mso-position-vertical-relative:page;mso-width-percent:1000;mso-width-relative:margin;mso-height-relative:margin" coordsize="86182,9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">
              <v:rect id="Rectangle" o:spid="_x0000_s1027" style="position:absolute;top:8612;width:86182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" fillcolor="#60b966 [3205]" stroked="f" strokeweight="1pt">
                <v:stroke miterlimit="4"/>
                <v:textbox inset="3pt,3pt,3pt,3pt"/>
              </v:rect>
              <v:shape id="Shape" o:spid="_x0000_s1028" style="position:absolute;width:25082;height:8280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" path="m19347,5764r-350,l18997,4704v,-132,-33,-198,-66,-198l18319,4506v-44,,-66,99,-66,198l18253,5764r-350,c17860,5764,17838,5864,17838,5963r,1855c17838,7951,17871,8017,17903,8017r350,l18253,9077v,133,33,199,66,199l18931,9276v44,,66,-99,66,-199l18997,8017r350,c19391,8017,19413,7918,19413,7818r,-1822c19413,5864,19380,5764,19347,5764xm21523,12291r-317,l21206,11330v,-99,-33,-199,-65,-199l20594,11131v-33,,-66,100,-66,199l20528,12291r-317,c20178,12291,20145,12390,20145,12490r,1656c20145,14245,20178,14345,20211,14345r317,l20528,15272v,100,33,199,66,199l21141,15471v32,,65,-99,65,-199l21206,14312r317,c21556,14312,21589,14212,21589,14113r,-1657c21589,12390,21556,12291,21523,12291xm19347,19082r-350,l18997,18022v,-132,-33,-199,-66,-199l18319,17823v-44,,-66,100,-66,199l18253,19082r-350,c17860,19082,17838,19182,17838,19281r,1855c17838,21269,17871,21335,17903,21335r350,l18253,21567r744,l18997,21335r350,c19391,21335,19413,21236,19413,21136r,-1855c19413,19182,19380,19082,19347,19082xm6135,1921r591,l6726,3710v,199,55,365,120,365l7874,4075v66,,121,-166,121,-365l7995,1921r590,c8651,1921,8706,1756,8706,1557r,-1391l8706,166,8706,,6015,r,1557c6015,1756,6070,1921,6135,1921xm8399,5267r,2816c8399,8249,8443,8415,8509,8415r536,l9045,10038v,166,43,331,109,331l10084,10369v54,,109,-132,109,-331l10193,8415r536,c10784,8415,10838,8282,10838,8083r,-1258l10838,6825r,-1558c10838,5102,10795,4936,10729,4936r-536,l10193,3346v,-166,-44,-331,-109,-331l9154,3015v-55,,-109,132,-109,331l9045,4936r-536,c8454,4936,8399,5069,8399,5267xm20156,r,828c20156,928,20189,1027,20222,1027r317,l20539,1988v,99,33,199,66,199l21152,2187v32,,65,-100,65,-199l21217,1027r317,c21567,1027,21600,928,21600,828r,-828l20156,xm6475,17558r-657,l5818,15571v,-232,-54,-398,-131,-398l4539,15173v-11,,-11,,-22,l4517,11396v,-232,-66,-463,-153,-463l3631,10933r,-2220c3631,8481,3565,8249,3478,8249r-1039,l2439,5002r1039,c3533,5002,3576,4903,3598,4804r,3313c3598,8348,3653,8514,3729,8514r657,l4386,10502v,232,54,397,131,397l5665,10899v77,,131,-165,131,-397l5796,8514r657,c6529,8514,6584,8348,6584,8117r,-3446c6584,4439,6529,4274,6453,4274r-657,l5796,2286v,-232,-54,-398,-131,-398l4517,1888v-11,,-11,,-22,l4495,,1170,r,828l,828,,11993r1192,l1192,14113,,14113r,7454l2450,21567r,-3247l3489,18320v54,,98,-99,120,-199l3609,21434v,67,,100,11,166l6595,21600v11,-33,11,-99,11,-166l6606,17989v,-232,-66,-431,-131,-431xm3642,2385r733,c4386,2385,4397,2385,4407,2352r,1922l3751,4274v-43,,-76,66,-109,165l3642,2385xm2078,17061r-602,l1476,15670r602,l2078,17061xm2078,10933r-602,l1476,9044r602,l2078,10933xm2078,3777r-602,l1476,2385r602,l2078,3777xm4407,17558r-656,c3708,17558,3675,17625,3642,17724r,-2054l4375,15670v11,,22,,32,-33l4407,17558xm8706,14875r,-1392l8706,13483r,-1722c8706,11562,8651,11396,8585,11396r-590,l7995,9607v,-198,-55,-364,-121,-364l6846,9243v-65,,-120,166,-120,364l6726,11396r-591,c6070,11396,6015,11562,6015,11761r,3114c6015,15074,6070,15239,6135,15239r591,l6726,17028v,199,55,365,120,365l7874,17393v66,,121,-166,121,-365l7995,15239r590,c8651,15239,8706,15074,8706,14875xm15005,5499r-426,l14579,4207v,-132,-44,-265,-88,-265l13737,3942v-44,,-88,133,-88,265l13649,5499r-427,c13179,5499,13135,5632,13135,5764r,2286c13135,8183,13179,8315,13222,8315r427,l13649,9607v,133,44,265,88,265l14491,9872v44,,88,-132,88,-265l14579,8315r426,c15049,8315,15093,8183,15093,8050r,-2286c15093,5632,15060,5499,15005,5499xm17171,12059r-394,l16777,10899v,-132,-33,-232,-77,-232l16022,10667v-43,,-76,100,-76,232l15946,12059r-394,c15508,12059,15475,12158,15475,12291r,2054c15475,14477,15508,14577,15552,14577r394,l15946,15769v,133,33,232,76,232l16700,16001v44,,77,-99,77,-232l16777,14577r394,c17214,14577,17247,14477,17247,14345r,-2054c17247,12158,17214,12059,17171,12059xm15005,18817r-426,l14579,17525v,-132,-44,-265,-88,-265l13737,17260v-44,,-88,133,-88,265l13649,18817r-427,c13179,18817,13135,18950,13135,19082r,2286c13135,21467,13157,21567,13190,21600r1859,c15082,21567,15104,21467,15104,21368r,-2286c15093,18917,15060,18817,15005,18817xm10718,18221r-536,l10182,16631v,-166,-44,-332,-109,-332l9143,16299v-55,,-109,133,-109,332l9034,18221r-536,c8443,18221,8388,18353,8388,18552r,2816c8388,21467,8399,21534,8421,21600r2363,c10805,21534,10816,21467,10816,21368r,-1259l10816,20109r,-1557c10827,18387,10773,18221,10718,18221xm15486,1027v,133,33,232,77,232l15957,1259r,1193c15957,2584,15989,2683,16033,2683r678,c16755,2683,16788,2584,16788,2452r,-1193l17182,1259v43,,76,-99,76,-232l17258,,15486,r,1027xm12862,11761r-482,l12380,10303v,-166,-43,-298,-98,-298l11451,10005v-55,,-99,132,-99,298l11352,11761r-481,c10816,11761,10773,11893,10773,12059r,2518c10773,14742,10816,14875,10871,14875r481,l11352,16333v,165,44,298,99,298l12282,16631v55,,98,-133,98,-298l12380,14875r482,c12916,14875,12960,14742,12960,14577r,-2518c12949,11893,12905,11761,12862,11761xm10773,1259v,166,43,298,98,298l11352,1557r,1458c11352,3180,11396,3313,11451,3313r831,c12337,3313,12380,3180,12380,3015r,-1458l12862,1557v54,,98,-132,98,-298l12960,,10784,r,1259l10773,1259xe" fillcolor="#d8d8d8 [2732]" stroked="f" strokeweight="1pt">
                <v:stroke miterlimit="4" joinstyle="miter"/>
                <v:path arrowok="t" o:extrusionok="f" o:connecttype="custom" o:connectlocs="1254125,414020;1254125,414020;1254125,414020;1254125,414020" o:connectangles="0,90,180,270"/>
              </v:shape>
              <v:rect id="Rectangle" o:spid="_x0000_s1029" style="position:absolute;top:7655;width:86182;height:1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" fillcolor="#264d2b [3204]" stroked="f" strokeweight="1pt">
                <v:stroke miterlimit="4"/>
                <v:textbox inset="3pt,3pt,3pt,3pt"/>
              </v:rect>
              <w10:wrap anchorx="margin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103FAD" w14:textId="77777777" w:rsidR="005235DF" w:rsidRDefault="005235DF" w:rsidP="00B17E13">
    <w:pPr>
      <w:pStyle w:val="Header"/>
      <w:ind w:right="27"/>
      <w:jc w:val="right"/>
    </w:pPr>
    <w:r w:rsidRPr="00495014">
      <w:rPr>
        <w:noProof/>
        <w:lang w:eastAsia="en-AU"/>
      </w:rPr>
      <mc:AlternateContent>
        <mc:Choice Requires="wps">
          <w:drawing>
            <wp:inline distT="0" distB="0" distL="0" distR="0" wp14:anchorId="67B7B861" wp14:editId="0E293D41">
              <wp:extent cx="1390652" cy="370841"/>
              <wp:effectExtent l="0" t="0" r="0" b="0"/>
              <wp:docPr id="55" name="Shape" descr="logo placehold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90652" cy="370841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9863" y="13537"/>
                            </a:moveTo>
                            <a:cubicBezTo>
                              <a:pt x="9587" y="13537"/>
                              <a:pt x="9370" y="13833"/>
                              <a:pt x="9212" y="14425"/>
                            </a:cubicBezTo>
                            <a:cubicBezTo>
                              <a:pt x="9054" y="15016"/>
                              <a:pt x="8975" y="15830"/>
                              <a:pt x="8975" y="16866"/>
                            </a:cubicBezTo>
                            <a:cubicBezTo>
                              <a:pt x="8975" y="17605"/>
                              <a:pt x="9015" y="18197"/>
                              <a:pt x="9094" y="18715"/>
                            </a:cubicBezTo>
                            <a:cubicBezTo>
                              <a:pt x="9173" y="19233"/>
                              <a:pt x="9271" y="19603"/>
                              <a:pt x="9390" y="19825"/>
                            </a:cubicBezTo>
                            <a:cubicBezTo>
                              <a:pt x="9508" y="20047"/>
                              <a:pt x="9666" y="20195"/>
                              <a:pt x="9863" y="20195"/>
                            </a:cubicBezTo>
                            <a:cubicBezTo>
                              <a:pt x="10060" y="20195"/>
                              <a:pt x="10198" y="20047"/>
                              <a:pt x="10336" y="19825"/>
                            </a:cubicBezTo>
                            <a:cubicBezTo>
                              <a:pt x="10475" y="19603"/>
                              <a:pt x="10553" y="19159"/>
                              <a:pt x="10632" y="18715"/>
                            </a:cubicBezTo>
                            <a:cubicBezTo>
                              <a:pt x="10711" y="18271"/>
                              <a:pt x="10731" y="17605"/>
                              <a:pt x="10731" y="16866"/>
                            </a:cubicBezTo>
                            <a:cubicBezTo>
                              <a:pt x="10731" y="15830"/>
                              <a:pt x="10652" y="15016"/>
                              <a:pt x="10494" y="14499"/>
                            </a:cubicBezTo>
                            <a:cubicBezTo>
                              <a:pt x="10336" y="13981"/>
                              <a:pt x="10139" y="13537"/>
                              <a:pt x="9863" y="13537"/>
                            </a:cubicBezTo>
                            <a:close/>
                            <a:moveTo>
                              <a:pt x="10139" y="18197"/>
                            </a:moveTo>
                            <a:cubicBezTo>
                              <a:pt x="10080" y="18493"/>
                              <a:pt x="9981" y="18641"/>
                              <a:pt x="9883" y="18641"/>
                            </a:cubicBezTo>
                            <a:cubicBezTo>
                              <a:pt x="9764" y="18641"/>
                              <a:pt x="9685" y="18493"/>
                              <a:pt x="9626" y="18197"/>
                            </a:cubicBezTo>
                            <a:cubicBezTo>
                              <a:pt x="9567" y="17901"/>
                              <a:pt x="9528" y="17458"/>
                              <a:pt x="9528" y="16792"/>
                            </a:cubicBezTo>
                            <a:cubicBezTo>
                              <a:pt x="9528" y="16126"/>
                              <a:pt x="9567" y="15682"/>
                              <a:pt x="9626" y="15386"/>
                            </a:cubicBezTo>
                            <a:cubicBezTo>
                              <a:pt x="9685" y="15090"/>
                              <a:pt x="9784" y="14942"/>
                              <a:pt x="9883" y="14942"/>
                            </a:cubicBezTo>
                            <a:cubicBezTo>
                              <a:pt x="10001" y="14942"/>
                              <a:pt x="10080" y="15090"/>
                              <a:pt x="10139" y="15386"/>
                            </a:cubicBezTo>
                            <a:cubicBezTo>
                              <a:pt x="10198" y="15682"/>
                              <a:pt x="10238" y="16126"/>
                              <a:pt x="10238" y="16718"/>
                            </a:cubicBezTo>
                            <a:cubicBezTo>
                              <a:pt x="10218" y="17458"/>
                              <a:pt x="10198" y="17975"/>
                              <a:pt x="10139" y="18197"/>
                            </a:cubicBezTo>
                            <a:close/>
                            <a:moveTo>
                              <a:pt x="8009" y="10800"/>
                            </a:moveTo>
                            <a:lnTo>
                              <a:pt x="8541" y="10800"/>
                            </a:lnTo>
                            <a:lnTo>
                              <a:pt x="8541" y="8137"/>
                            </a:lnTo>
                            <a:lnTo>
                              <a:pt x="9192" y="4438"/>
                            </a:lnTo>
                            <a:lnTo>
                              <a:pt x="8620" y="4438"/>
                            </a:lnTo>
                            <a:lnTo>
                              <a:pt x="8285" y="6584"/>
                            </a:lnTo>
                            <a:lnTo>
                              <a:pt x="7950" y="4438"/>
                            </a:lnTo>
                            <a:lnTo>
                              <a:pt x="7378" y="4438"/>
                            </a:lnTo>
                            <a:lnTo>
                              <a:pt x="8029" y="8137"/>
                            </a:lnTo>
                            <a:lnTo>
                              <a:pt x="8029" y="10800"/>
                            </a:lnTo>
                            <a:close/>
                            <a:moveTo>
                              <a:pt x="13690" y="8211"/>
                            </a:moveTo>
                            <a:lnTo>
                              <a:pt x="13729" y="8211"/>
                            </a:lnTo>
                            <a:cubicBezTo>
                              <a:pt x="13769" y="8211"/>
                              <a:pt x="13828" y="8285"/>
                              <a:pt x="13867" y="8359"/>
                            </a:cubicBezTo>
                            <a:cubicBezTo>
                              <a:pt x="13887" y="8433"/>
                              <a:pt x="13927" y="8581"/>
                              <a:pt x="13966" y="8877"/>
                            </a:cubicBezTo>
                            <a:lnTo>
                              <a:pt x="14242" y="10800"/>
                            </a:lnTo>
                            <a:lnTo>
                              <a:pt x="14834" y="10800"/>
                            </a:lnTo>
                            <a:lnTo>
                              <a:pt x="14578" y="8951"/>
                            </a:lnTo>
                            <a:cubicBezTo>
                              <a:pt x="14558" y="8877"/>
                              <a:pt x="14538" y="8729"/>
                              <a:pt x="14499" y="8581"/>
                            </a:cubicBezTo>
                            <a:cubicBezTo>
                              <a:pt x="14459" y="8433"/>
                              <a:pt x="14439" y="8285"/>
                              <a:pt x="14420" y="8211"/>
                            </a:cubicBezTo>
                            <a:cubicBezTo>
                              <a:pt x="14400" y="8137"/>
                              <a:pt x="14341" y="8063"/>
                              <a:pt x="14282" y="7989"/>
                            </a:cubicBezTo>
                            <a:cubicBezTo>
                              <a:pt x="14361" y="7915"/>
                              <a:pt x="14420" y="7841"/>
                              <a:pt x="14459" y="7767"/>
                            </a:cubicBezTo>
                            <a:cubicBezTo>
                              <a:pt x="14538" y="7619"/>
                              <a:pt x="14578" y="7397"/>
                              <a:pt x="14617" y="7175"/>
                            </a:cubicBezTo>
                            <a:cubicBezTo>
                              <a:pt x="14656" y="6953"/>
                              <a:pt x="14676" y="6584"/>
                              <a:pt x="14676" y="6288"/>
                            </a:cubicBezTo>
                            <a:cubicBezTo>
                              <a:pt x="14676" y="5918"/>
                              <a:pt x="14656" y="5548"/>
                              <a:pt x="14597" y="5252"/>
                            </a:cubicBezTo>
                            <a:cubicBezTo>
                              <a:pt x="14538" y="4956"/>
                              <a:pt x="14479" y="4808"/>
                              <a:pt x="14400" y="4660"/>
                            </a:cubicBezTo>
                            <a:cubicBezTo>
                              <a:pt x="14321" y="4512"/>
                              <a:pt x="14183" y="4512"/>
                              <a:pt x="14025" y="4512"/>
                            </a:cubicBezTo>
                            <a:lnTo>
                              <a:pt x="13157" y="4512"/>
                            </a:lnTo>
                            <a:lnTo>
                              <a:pt x="13157" y="10874"/>
                            </a:lnTo>
                            <a:lnTo>
                              <a:pt x="13690" y="10874"/>
                            </a:lnTo>
                            <a:lnTo>
                              <a:pt x="13690" y="8211"/>
                            </a:lnTo>
                            <a:close/>
                            <a:moveTo>
                              <a:pt x="13690" y="5770"/>
                            </a:moveTo>
                            <a:lnTo>
                              <a:pt x="13927" y="5770"/>
                            </a:lnTo>
                            <a:cubicBezTo>
                              <a:pt x="14025" y="5770"/>
                              <a:pt x="14084" y="5844"/>
                              <a:pt x="14124" y="5918"/>
                            </a:cubicBezTo>
                            <a:cubicBezTo>
                              <a:pt x="14163" y="5992"/>
                              <a:pt x="14183" y="6214"/>
                              <a:pt x="14183" y="6362"/>
                            </a:cubicBezTo>
                            <a:cubicBezTo>
                              <a:pt x="14183" y="6510"/>
                              <a:pt x="14163" y="6658"/>
                              <a:pt x="14144" y="6732"/>
                            </a:cubicBezTo>
                            <a:cubicBezTo>
                              <a:pt x="14124" y="6805"/>
                              <a:pt x="14084" y="6879"/>
                              <a:pt x="14065" y="6953"/>
                            </a:cubicBezTo>
                            <a:cubicBezTo>
                              <a:pt x="14005" y="7027"/>
                              <a:pt x="13946" y="7027"/>
                              <a:pt x="13927" y="7027"/>
                            </a:cubicBezTo>
                            <a:lnTo>
                              <a:pt x="13710" y="7027"/>
                            </a:lnTo>
                            <a:lnTo>
                              <a:pt x="13710" y="5770"/>
                            </a:lnTo>
                            <a:close/>
                            <a:moveTo>
                              <a:pt x="5504" y="5696"/>
                            </a:moveTo>
                            <a:lnTo>
                              <a:pt x="4241" y="5696"/>
                            </a:lnTo>
                            <a:lnTo>
                              <a:pt x="4241" y="962"/>
                            </a:lnTo>
                            <a:cubicBezTo>
                              <a:pt x="4241" y="444"/>
                              <a:pt x="4123" y="0"/>
                              <a:pt x="3985" y="0"/>
                            </a:cubicBezTo>
                            <a:lnTo>
                              <a:pt x="1775" y="0"/>
                            </a:lnTo>
                            <a:cubicBezTo>
                              <a:pt x="1637" y="0"/>
                              <a:pt x="1519" y="444"/>
                              <a:pt x="1519" y="962"/>
                            </a:cubicBezTo>
                            <a:lnTo>
                              <a:pt x="1519" y="5696"/>
                            </a:lnTo>
                            <a:lnTo>
                              <a:pt x="256" y="5696"/>
                            </a:lnTo>
                            <a:cubicBezTo>
                              <a:pt x="118" y="5696"/>
                              <a:pt x="0" y="6140"/>
                              <a:pt x="0" y="6658"/>
                            </a:cubicBezTo>
                            <a:lnTo>
                              <a:pt x="0" y="14942"/>
                            </a:lnTo>
                            <a:cubicBezTo>
                              <a:pt x="0" y="15460"/>
                              <a:pt x="118" y="15904"/>
                              <a:pt x="256" y="15904"/>
                            </a:cubicBezTo>
                            <a:lnTo>
                              <a:pt x="1519" y="15904"/>
                            </a:lnTo>
                            <a:lnTo>
                              <a:pt x="1519" y="20638"/>
                            </a:lnTo>
                            <a:cubicBezTo>
                              <a:pt x="1519" y="21156"/>
                              <a:pt x="1637" y="21600"/>
                              <a:pt x="1775" y="21600"/>
                            </a:cubicBezTo>
                            <a:lnTo>
                              <a:pt x="3985" y="21600"/>
                            </a:lnTo>
                            <a:cubicBezTo>
                              <a:pt x="4123" y="21600"/>
                              <a:pt x="4241" y="21156"/>
                              <a:pt x="4241" y="20638"/>
                            </a:cubicBezTo>
                            <a:lnTo>
                              <a:pt x="4241" y="15904"/>
                            </a:lnTo>
                            <a:lnTo>
                              <a:pt x="5504" y="15904"/>
                            </a:lnTo>
                            <a:cubicBezTo>
                              <a:pt x="5642" y="15904"/>
                              <a:pt x="5760" y="15460"/>
                              <a:pt x="5760" y="14942"/>
                            </a:cubicBezTo>
                            <a:lnTo>
                              <a:pt x="5760" y="6658"/>
                            </a:lnTo>
                            <a:cubicBezTo>
                              <a:pt x="5760" y="6140"/>
                              <a:pt x="5661" y="5696"/>
                              <a:pt x="5504" y="5696"/>
                            </a:cubicBezTo>
                            <a:close/>
                            <a:moveTo>
                              <a:pt x="8048" y="13611"/>
                            </a:moveTo>
                            <a:lnTo>
                              <a:pt x="7516" y="13611"/>
                            </a:lnTo>
                            <a:lnTo>
                              <a:pt x="7516" y="19973"/>
                            </a:lnTo>
                            <a:lnTo>
                              <a:pt x="8857" y="19973"/>
                            </a:lnTo>
                            <a:lnTo>
                              <a:pt x="8857" y="18419"/>
                            </a:lnTo>
                            <a:lnTo>
                              <a:pt x="8048" y="18419"/>
                            </a:lnTo>
                            <a:lnTo>
                              <a:pt x="8048" y="13611"/>
                            </a:lnTo>
                            <a:close/>
                            <a:moveTo>
                              <a:pt x="17379" y="15756"/>
                            </a:moveTo>
                            <a:lnTo>
                              <a:pt x="17043" y="13611"/>
                            </a:lnTo>
                            <a:lnTo>
                              <a:pt x="16471" y="13611"/>
                            </a:lnTo>
                            <a:lnTo>
                              <a:pt x="17122" y="17310"/>
                            </a:lnTo>
                            <a:lnTo>
                              <a:pt x="17122" y="19973"/>
                            </a:lnTo>
                            <a:lnTo>
                              <a:pt x="17655" y="19973"/>
                            </a:lnTo>
                            <a:lnTo>
                              <a:pt x="17655" y="17310"/>
                            </a:lnTo>
                            <a:lnTo>
                              <a:pt x="18306" y="13611"/>
                            </a:lnTo>
                            <a:lnTo>
                              <a:pt x="17734" y="13611"/>
                            </a:lnTo>
                            <a:lnTo>
                              <a:pt x="17379" y="15756"/>
                            </a:lnTo>
                            <a:close/>
                            <a:moveTo>
                              <a:pt x="19332" y="13611"/>
                            </a:moveTo>
                            <a:lnTo>
                              <a:pt x="18464" y="13611"/>
                            </a:lnTo>
                            <a:lnTo>
                              <a:pt x="18464" y="19973"/>
                            </a:lnTo>
                            <a:lnTo>
                              <a:pt x="18996" y="19973"/>
                            </a:lnTo>
                            <a:lnTo>
                              <a:pt x="18996" y="17605"/>
                            </a:lnTo>
                            <a:lnTo>
                              <a:pt x="19292" y="17605"/>
                            </a:lnTo>
                            <a:cubicBezTo>
                              <a:pt x="19509" y="17605"/>
                              <a:pt x="19667" y="17458"/>
                              <a:pt x="19765" y="17088"/>
                            </a:cubicBezTo>
                            <a:cubicBezTo>
                              <a:pt x="19864" y="16718"/>
                              <a:pt x="19923" y="16200"/>
                              <a:pt x="19923" y="15608"/>
                            </a:cubicBezTo>
                            <a:cubicBezTo>
                              <a:pt x="19923" y="15016"/>
                              <a:pt x="19884" y="14499"/>
                              <a:pt x="19785" y="14129"/>
                            </a:cubicBezTo>
                            <a:cubicBezTo>
                              <a:pt x="19687" y="13759"/>
                              <a:pt x="19509" y="13611"/>
                              <a:pt x="19332" y="13611"/>
                            </a:cubicBezTo>
                            <a:close/>
                            <a:moveTo>
                              <a:pt x="19332" y="16126"/>
                            </a:moveTo>
                            <a:cubicBezTo>
                              <a:pt x="19292" y="16274"/>
                              <a:pt x="19213" y="16348"/>
                              <a:pt x="19115" y="16348"/>
                            </a:cubicBezTo>
                            <a:lnTo>
                              <a:pt x="18976" y="16348"/>
                            </a:lnTo>
                            <a:lnTo>
                              <a:pt x="18976" y="14942"/>
                            </a:lnTo>
                            <a:lnTo>
                              <a:pt x="19134" y="14942"/>
                            </a:lnTo>
                            <a:cubicBezTo>
                              <a:pt x="19233" y="14942"/>
                              <a:pt x="19292" y="15016"/>
                              <a:pt x="19332" y="15164"/>
                            </a:cubicBezTo>
                            <a:cubicBezTo>
                              <a:pt x="19371" y="15312"/>
                              <a:pt x="19391" y="15460"/>
                              <a:pt x="19391" y="15682"/>
                            </a:cubicBezTo>
                            <a:cubicBezTo>
                              <a:pt x="19391" y="15830"/>
                              <a:pt x="19371" y="16052"/>
                              <a:pt x="19332" y="16126"/>
                            </a:cubicBezTo>
                            <a:close/>
                            <a:moveTo>
                              <a:pt x="14795" y="15238"/>
                            </a:moveTo>
                            <a:lnTo>
                              <a:pt x="15327" y="15238"/>
                            </a:lnTo>
                            <a:lnTo>
                              <a:pt x="15327" y="20047"/>
                            </a:lnTo>
                            <a:lnTo>
                              <a:pt x="15860" y="20047"/>
                            </a:lnTo>
                            <a:lnTo>
                              <a:pt x="15860" y="15238"/>
                            </a:lnTo>
                            <a:lnTo>
                              <a:pt x="16392" y="15238"/>
                            </a:lnTo>
                            <a:lnTo>
                              <a:pt x="16392" y="13685"/>
                            </a:lnTo>
                            <a:lnTo>
                              <a:pt x="14795" y="13685"/>
                            </a:lnTo>
                            <a:lnTo>
                              <a:pt x="14795" y="15238"/>
                            </a:lnTo>
                            <a:close/>
                            <a:moveTo>
                              <a:pt x="20693" y="18567"/>
                            </a:moveTo>
                            <a:lnTo>
                              <a:pt x="20693" y="17310"/>
                            </a:lnTo>
                            <a:lnTo>
                              <a:pt x="21501" y="17310"/>
                            </a:lnTo>
                            <a:lnTo>
                              <a:pt x="21501" y="15978"/>
                            </a:lnTo>
                            <a:lnTo>
                              <a:pt x="20693" y="15978"/>
                            </a:lnTo>
                            <a:lnTo>
                              <a:pt x="20693" y="14942"/>
                            </a:lnTo>
                            <a:lnTo>
                              <a:pt x="21580" y="14942"/>
                            </a:lnTo>
                            <a:lnTo>
                              <a:pt x="21580" y="13611"/>
                            </a:lnTo>
                            <a:lnTo>
                              <a:pt x="20180" y="13611"/>
                            </a:lnTo>
                            <a:lnTo>
                              <a:pt x="20180" y="19973"/>
                            </a:lnTo>
                            <a:lnTo>
                              <a:pt x="21600" y="19973"/>
                            </a:lnTo>
                            <a:lnTo>
                              <a:pt x="21600" y="18567"/>
                            </a:lnTo>
                            <a:lnTo>
                              <a:pt x="20693" y="18567"/>
                            </a:lnTo>
                            <a:close/>
                            <a:moveTo>
                              <a:pt x="12289" y="8359"/>
                            </a:moveTo>
                            <a:cubicBezTo>
                              <a:pt x="12289" y="8729"/>
                              <a:pt x="12270" y="8951"/>
                              <a:pt x="12210" y="9173"/>
                            </a:cubicBezTo>
                            <a:cubicBezTo>
                              <a:pt x="12151" y="9395"/>
                              <a:pt x="12092" y="9468"/>
                              <a:pt x="11993" y="9468"/>
                            </a:cubicBezTo>
                            <a:cubicBezTo>
                              <a:pt x="11895" y="9468"/>
                              <a:pt x="11836" y="9395"/>
                              <a:pt x="11776" y="9173"/>
                            </a:cubicBezTo>
                            <a:cubicBezTo>
                              <a:pt x="11717" y="8951"/>
                              <a:pt x="11698" y="8729"/>
                              <a:pt x="11698" y="8359"/>
                            </a:cubicBezTo>
                            <a:lnTo>
                              <a:pt x="11698" y="4512"/>
                            </a:lnTo>
                            <a:lnTo>
                              <a:pt x="11185" y="4512"/>
                            </a:lnTo>
                            <a:lnTo>
                              <a:pt x="11185" y="8285"/>
                            </a:lnTo>
                            <a:cubicBezTo>
                              <a:pt x="11185" y="8581"/>
                              <a:pt x="11204" y="8951"/>
                              <a:pt x="11224" y="9395"/>
                            </a:cubicBezTo>
                            <a:cubicBezTo>
                              <a:pt x="11244" y="9616"/>
                              <a:pt x="11283" y="9912"/>
                              <a:pt x="11342" y="10134"/>
                            </a:cubicBezTo>
                            <a:cubicBezTo>
                              <a:pt x="11402" y="10356"/>
                              <a:pt x="11461" y="10578"/>
                              <a:pt x="11520" y="10652"/>
                            </a:cubicBezTo>
                            <a:cubicBezTo>
                              <a:pt x="11579" y="10800"/>
                              <a:pt x="11658" y="10874"/>
                              <a:pt x="11757" y="10874"/>
                            </a:cubicBezTo>
                            <a:cubicBezTo>
                              <a:pt x="11855" y="10874"/>
                              <a:pt x="11954" y="10948"/>
                              <a:pt x="12033" y="10948"/>
                            </a:cubicBezTo>
                            <a:cubicBezTo>
                              <a:pt x="12171" y="10948"/>
                              <a:pt x="12289" y="10874"/>
                              <a:pt x="12408" y="10726"/>
                            </a:cubicBezTo>
                            <a:cubicBezTo>
                              <a:pt x="12487" y="10652"/>
                              <a:pt x="12546" y="10430"/>
                              <a:pt x="12625" y="10208"/>
                            </a:cubicBezTo>
                            <a:cubicBezTo>
                              <a:pt x="12684" y="9986"/>
                              <a:pt x="12743" y="9690"/>
                              <a:pt x="12763" y="9321"/>
                            </a:cubicBezTo>
                            <a:cubicBezTo>
                              <a:pt x="12782" y="8951"/>
                              <a:pt x="12802" y="8655"/>
                              <a:pt x="12802" y="8285"/>
                            </a:cubicBezTo>
                            <a:lnTo>
                              <a:pt x="12802" y="4512"/>
                            </a:lnTo>
                            <a:lnTo>
                              <a:pt x="12289" y="4512"/>
                            </a:lnTo>
                            <a:lnTo>
                              <a:pt x="12289" y="8359"/>
                            </a:lnTo>
                            <a:close/>
                            <a:moveTo>
                              <a:pt x="11875" y="17679"/>
                            </a:moveTo>
                            <a:lnTo>
                              <a:pt x="12230" y="17679"/>
                            </a:lnTo>
                            <a:lnTo>
                              <a:pt x="12230" y="18271"/>
                            </a:lnTo>
                            <a:cubicBezTo>
                              <a:pt x="12171" y="18419"/>
                              <a:pt x="12092" y="18567"/>
                              <a:pt x="12053" y="18567"/>
                            </a:cubicBezTo>
                            <a:cubicBezTo>
                              <a:pt x="12013" y="18567"/>
                              <a:pt x="11934" y="18641"/>
                              <a:pt x="11895" y="18641"/>
                            </a:cubicBezTo>
                            <a:cubicBezTo>
                              <a:pt x="11776" y="18641"/>
                              <a:pt x="11678" y="18493"/>
                              <a:pt x="11599" y="18197"/>
                            </a:cubicBezTo>
                            <a:cubicBezTo>
                              <a:pt x="11520" y="17901"/>
                              <a:pt x="11500" y="17384"/>
                              <a:pt x="11500" y="16718"/>
                            </a:cubicBezTo>
                            <a:cubicBezTo>
                              <a:pt x="11500" y="16052"/>
                              <a:pt x="11540" y="15608"/>
                              <a:pt x="11599" y="15312"/>
                            </a:cubicBezTo>
                            <a:cubicBezTo>
                              <a:pt x="11658" y="15016"/>
                              <a:pt x="11757" y="14868"/>
                              <a:pt x="11875" y="14868"/>
                            </a:cubicBezTo>
                            <a:cubicBezTo>
                              <a:pt x="11954" y="14868"/>
                              <a:pt x="12013" y="14942"/>
                              <a:pt x="12072" y="15090"/>
                            </a:cubicBezTo>
                            <a:cubicBezTo>
                              <a:pt x="12132" y="15238"/>
                              <a:pt x="12151" y="15386"/>
                              <a:pt x="12171" y="15608"/>
                            </a:cubicBezTo>
                            <a:lnTo>
                              <a:pt x="12684" y="15238"/>
                            </a:lnTo>
                            <a:cubicBezTo>
                              <a:pt x="12644" y="14795"/>
                              <a:pt x="12605" y="14499"/>
                              <a:pt x="12546" y="14203"/>
                            </a:cubicBezTo>
                            <a:cubicBezTo>
                              <a:pt x="12487" y="13907"/>
                              <a:pt x="12408" y="13759"/>
                              <a:pt x="12309" y="13611"/>
                            </a:cubicBezTo>
                            <a:cubicBezTo>
                              <a:pt x="12210" y="13463"/>
                              <a:pt x="12072" y="13389"/>
                              <a:pt x="11895" y="13389"/>
                            </a:cubicBezTo>
                            <a:cubicBezTo>
                              <a:pt x="11698" y="13389"/>
                              <a:pt x="11540" y="13463"/>
                              <a:pt x="11441" y="13685"/>
                            </a:cubicBezTo>
                            <a:cubicBezTo>
                              <a:pt x="11303" y="13981"/>
                              <a:pt x="11185" y="14351"/>
                              <a:pt x="11106" y="14868"/>
                            </a:cubicBezTo>
                            <a:cubicBezTo>
                              <a:pt x="11027" y="15386"/>
                              <a:pt x="10987" y="15978"/>
                              <a:pt x="10987" y="16644"/>
                            </a:cubicBezTo>
                            <a:cubicBezTo>
                              <a:pt x="10987" y="17310"/>
                              <a:pt x="11027" y="17901"/>
                              <a:pt x="11086" y="18419"/>
                            </a:cubicBezTo>
                            <a:cubicBezTo>
                              <a:pt x="11145" y="18937"/>
                              <a:pt x="11264" y="19307"/>
                              <a:pt x="11382" y="19603"/>
                            </a:cubicBezTo>
                            <a:cubicBezTo>
                              <a:pt x="11500" y="19899"/>
                              <a:pt x="11678" y="19973"/>
                              <a:pt x="11875" y="19973"/>
                            </a:cubicBezTo>
                            <a:cubicBezTo>
                              <a:pt x="12033" y="19973"/>
                              <a:pt x="12171" y="19899"/>
                              <a:pt x="12289" y="19751"/>
                            </a:cubicBezTo>
                            <a:cubicBezTo>
                              <a:pt x="12408" y="19603"/>
                              <a:pt x="12546" y="19307"/>
                              <a:pt x="12704" y="18937"/>
                            </a:cubicBezTo>
                            <a:lnTo>
                              <a:pt x="12704" y="16200"/>
                            </a:lnTo>
                            <a:lnTo>
                              <a:pt x="11895" y="16200"/>
                            </a:lnTo>
                            <a:lnTo>
                              <a:pt x="11895" y="17679"/>
                            </a:lnTo>
                            <a:close/>
                            <a:moveTo>
                              <a:pt x="13808" y="13537"/>
                            </a:moveTo>
                            <a:cubicBezTo>
                              <a:pt x="13532" y="13537"/>
                              <a:pt x="13315" y="13833"/>
                              <a:pt x="13157" y="14425"/>
                            </a:cubicBezTo>
                            <a:cubicBezTo>
                              <a:pt x="12999" y="15016"/>
                              <a:pt x="12921" y="15830"/>
                              <a:pt x="12921" y="16866"/>
                            </a:cubicBezTo>
                            <a:cubicBezTo>
                              <a:pt x="12921" y="17605"/>
                              <a:pt x="12960" y="18197"/>
                              <a:pt x="13039" y="18715"/>
                            </a:cubicBezTo>
                            <a:cubicBezTo>
                              <a:pt x="13118" y="19233"/>
                              <a:pt x="13216" y="19603"/>
                              <a:pt x="13335" y="19825"/>
                            </a:cubicBezTo>
                            <a:cubicBezTo>
                              <a:pt x="13453" y="20047"/>
                              <a:pt x="13611" y="20195"/>
                              <a:pt x="13808" y="20195"/>
                            </a:cubicBezTo>
                            <a:cubicBezTo>
                              <a:pt x="14005" y="20195"/>
                              <a:pt x="14144" y="20047"/>
                              <a:pt x="14282" y="19825"/>
                            </a:cubicBezTo>
                            <a:cubicBezTo>
                              <a:pt x="14420" y="19603"/>
                              <a:pt x="14499" y="19159"/>
                              <a:pt x="14578" y="18715"/>
                            </a:cubicBezTo>
                            <a:cubicBezTo>
                              <a:pt x="14656" y="18271"/>
                              <a:pt x="14676" y="17605"/>
                              <a:pt x="14676" y="16866"/>
                            </a:cubicBezTo>
                            <a:cubicBezTo>
                              <a:pt x="14676" y="15830"/>
                              <a:pt x="14597" y="15016"/>
                              <a:pt x="14439" y="14499"/>
                            </a:cubicBezTo>
                            <a:cubicBezTo>
                              <a:pt x="14282" y="13981"/>
                              <a:pt x="14084" y="13537"/>
                              <a:pt x="13808" y="13537"/>
                            </a:cubicBezTo>
                            <a:close/>
                            <a:moveTo>
                              <a:pt x="14065" y="18197"/>
                            </a:moveTo>
                            <a:cubicBezTo>
                              <a:pt x="14005" y="18493"/>
                              <a:pt x="13907" y="18641"/>
                              <a:pt x="13808" y="18641"/>
                            </a:cubicBezTo>
                            <a:cubicBezTo>
                              <a:pt x="13690" y="18641"/>
                              <a:pt x="13611" y="18493"/>
                              <a:pt x="13552" y="18197"/>
                            </a:cubicBezTo>
                            <a:cubicBezTo>
                              <a:pt x="13493" y="17901"/>
                              <a:pt x="13453" y="17458"/>
                              <a:pt x="13453" y="16792"/>
                            </a:cubicBezTo>
                            <a:cubicBezTo>
                              <a:pt x="13453" y="16126"/>
                              <a:pt x="13493" y="15682"/>
                              <a:pt x="13552" y="15386"/>
                            </a:cubicBezTo>
                            <a:cubicBezTo>
                              <a:pt x="13611" y="15090"/>
                              <a:pt x="13710" y="14942"/>
                              <a:pt x="13808" y="14942"/>
                            </a:cubicBezTo>
                            <a:cubicBezTo>
                              <a:pt x="13927" y="14942"/>
                              <a:pt x="14005" y="15090"/>
                              <a:pt x="14065" y="15386"/>
                            </a:cubicBezTo>
                            <a:cubicBezTo>
                              <a:pt x="14124" y="15682"/>
                              <a:pt x="14163" y="16126"/>
                              <a:pt x="14163" y="16718"/>
                            </a:cubicBezTo>
                            <a:cubicBezTo>
                              <a:pt x="14163" y="17458"/>
                              <a:pt x="14144" y="17975"/>
                              <a:pt x="14065" y="18197"/>
                            </a:cubicBezTo>
                            <a:close/>
                            <a:moveTo>
                              <a:pt x="10021" y="4364"/>
                            </a:moveTo>
                            <a:cubicBezTo>
                              <a:pt x="9745" y="4364"/>
                              <a:pt x="9528" y="4660"/>
                              <a:pt x="9370" y="5252"/>
                            </a:cubicBezTo>
                            <a:cubicBezTo>
                              <a:pt x="9212" y="5844"/>
                              <a:pt x="9133" y="6658"/>
                              <a:pt x="9133" y="7693"/>
                            </a:cubicBezTo>
                            <a:cubicBezTo>
                              <a:pt x="9133" y="8433"/>
                              <a:pt x="9173" y="9025"/>
                              <a:pt x="9252" y="9542"/>
                            </a:cubicBezTo>
                            <a:cubicBezTo>
                              <a:pt x="9330" y="10060"/>
                              <a:pt x="9429" y="10430"/>
                              <a:pt x="9547" y="10652"/>
                            </a:cubicBezTo>
                            <a:cubicBezTo>
                              <a:pt x="9666" y="10874"/>
                              <a:pt x="9824" y="11022"/>
                              <a:pt x="10021" y="11022"/>
                            </a:cubicBezTo>
                            <a:cubicBezTo>
                              <a:pt x="10218" y="11022"/>
                              <a:pt x="10356" y="10874"/>
                              <a:pt x="10494" y="10652"/>
                            </a:cubicBezTo>
                            <a:cubicBezTo>
                              <a:pt x="10632" y="10430"/>
                              <a:pt x="10711" y="9986"/>
                              <a:pt x="10790" y="9542"/>
                            </a:cubicBezTo>
                            <a:cubicBezTo>
                              <a:pt x="10869" y="9099"/>
                              <a:pt x="10889" y="8433"/>
                              <a:pt x="10889" y="7693"/>
                            </a:cubicBezTo>
                            <a:cubicBezTo>
                              <a:pt x="10889" y="6658"/>
                              <a:pt x="10810" y="5844"/>
                              <a:pt x="10652" y="5326"/>
                            </a:cubicBezTo>
                            <a:cubicBezTo>
                              <a:pt x="10494" y="4808"/>
                              <a:pt x="10317" y="4364"/>
                              <a:pt x="10021" y="4364"/>
                            </a:cubicBezTo>
                            <a:close/>
                            <a:moveTo>
                              <a:pt x="10297" y="9025"/>
                            </a:moveTo>
                            <a:cubicBezTo>
                              <a:pt x="10238" y="9321"/>
                              <a:pt x="10139" y="9468"/>
                              <a:pt x="10041" y="9468"/>
                            </a:cubicBezTo>
                            <a:cubicBezTo>
                              <a:pt x="9922" y="9468"/>
                              <a:pt x="9843" y="9321"/>
                              <a:pt x="9784" y="9025"/>
                            </a:cubicBezTo>
                            <a:cubicBezTo>
                              <a:pt x="9725" y="8729"/>
                              <a:pt x="9685" y="8285"/>
                              <a:pt x="9685" y="7619"/>
                            </a:cubicBezTo>
                            <a:cubicBezTo>
                              <a:pt x="9685" y="6953"/>
                              <a:pt x="9725" y="6510"/>
                              <a:pt x="9784" y="6214"/>
                            </a:cubicBezTo>
                            <a:cubicBezTo>
                              <a:pt x="9843" y="5918"/>
                              <a:pt x="9942" y="5770"/>
                              <a:pt x="10041" y="5770"/>
                            </a:cubicBezTo>
                            <a:cubicBezTo>
                              <a:pt x="10159" y="5770"/>
                              <a:pt x="10238" y="5918"/>
                              <a:pt x="10297" y="6214"/>
                            </a:cubicBezTo>
                            <a:cubicBezTo>
                              <a:pt x="10356" y="6510"/>
                              <a:pt x="10396" y="6953"/>
                              <a:pt x="10396" y="7545"/>
                            </a:cubicBezTo>
                            <a:cubicBezTo>
                              <a:pt x="10376" y="8285"/>
                              <a:pt x="10356" y="8803"/>
                              <a:pt x="10297" y="9025"/>
                            </a:cubicBezTo>
                            <a:close/>
                          </a:path>
                        </a:pathLst>
                      </a:custGeom>
                      <a:solidFill>
                        <a:schemeClr val="accent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inline>
          </w:drawing>
        </mc:Choice>
        <mc:Fallback>
          <w:pict>
            <v:shape w14:anchorId="177473F9" id="Shape" o:spid="_x0000_s1026" alt="logo placeholder" style="width:109.5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" path="m9863,13537v-276,,-493,296,-651,888c9054,15016,8975,15830,8975,16866v,739,40,1331,119,1849c9173,19233,9271,19603,9390,19825v118,222,276,370,473,370c10060,20195,10198,20047,10336,19825v139,-222,217,-666,296,-1110c10711,18271,10731,17605,10731,16866v,-1036,-79,-1850,-237,-2367c10336,13981,10139,13537,9863,13537xm10139,18197v-59,296,-158,444,-256,444c9764,18641,9685,18493,9626,18197v-59,-296,-98,-739,-98,-1405c9528,16126,9567,15682,9626,15386v59,-296,158,-444,257,-444c10001,14942,10080,15090,10139,15386v59,296,99,740,99,1332c10218,17458,10198,17975,10139,18197xm8009,10800r532,l8541,8137,9192,4438r-572,l8285,6584,7950,4438r-572,l8029,8137r,2663l8009,10800xm13690,8211r39,c13769,8211,13828,8285,13867,8359v20,74,60,222,99,518l14242,10800r592,l14578,8951v-20,-74,-40,-222,-79,-370c14459,8433,14439,8285,14420,8211v-20,-74,-79,-148,-138,-222c14361,7915,14420,7841,14459,7767v79,-148,119,-370,158,-592c14656,6953,14676,6584,14676,6288v,-370,-20,-740,-79,-1036c14538,4956,14479,4808,14400,4660v-79,-148,-217,-148,-375,-148l13157,4512r,6362l13690,10874r,-2663xm13690,5770r237,c14025,5770,14084,5844,14124,5918v39,74,59,296,59,444c14183,6510,14163,6658,14144,6732v-20,73,-60,147,-79,221c14005,7027,13946,7027,13927,7027r-217,l13710,5770r-20,xm5504,5696r-1263,l4241,962c4241,444,4123,,3985,l1775,c1637,,1519,444,1519,962r,4734l256,5696c118,5696,,6140,,6658r,8284c,15460,118,15904,256,15904r1263,l1519,20638v,518,118,962,256,962l3985,21600v138,,256,-444,256,-962l4241,15904r1263,c5642,15904,5760,15460,5760,14942r,-8284c5760,6140,5661,5696,5504,5696xm8048,13611r-532,l7516,19973r1341,l8857,18419r-809,l8048,13611xm17379,15756r-336,-2145l16471,13611r651,3699l17122,19973r533,l17655,17310r651,-3699l17734,13611r-355,2145xm19332,13611r-868,l18464,19973r532,l18996,17605r296,c19509,17605,19667,17458,19765,17088v99,-370,158,-888,158,-1480c19923,15016,19884,14499,19785,14129v-98,-370,-276,-518,-453,-518xm19332,16126v-40,148,-119,222,-217,222l18976,16348r,-1406l19134,14942v99,,158,74,198,222c19371,15312,19391,15460,19391,15682v,148,-20,370,-59,444xm14795,15238r532,l15327,20047r533,l15860,15238r532,l16392,13685r-1597,l14795,15238xm20693,18567r,-1257l21501,17310r,-1332l20693,15978r,-1036l21580,14942r,-1331l20180,13611r,6362l21600,19973r,-1406l20693,18567xm12289,8359v,370,-19,592,-79,814c12151,9395,12092,9468,11993,9468v-98,,-157,-73,-217,-295c11717,8951,11698,8729,11698,8359r,-3847l11185,4512r,3773c11185,8581,11204,8951,11224,9395v20,221,59,517,118,739c11402,10356,11461,10578,11520,10652v59,148,138,222,237,222c11855,10874,11954,10948,12033,10948v138,,256,-74,375,-222c12487,10652,12546,10430,12625,10208v59,-222,118,-518,138,-887c12782,8951,12802,8655,12802,8285r,-3773l12289,4512r,3847xm11875,17679r355,l12230,18271v-59,148,-138,296,-177,296c12013,18567,11934,18641,11895,18641v-119,,-217,-148,-296,-444c11520,17901,11500,17384,11500,16718v,-666,40,-1110,99,-1406c11658,15016,11757,14868,11875,14868v79,,138,74,197,222c12132,15238,12151,15386,12171,15608r513,-370c12644,14795,12605,14499,12546,14203v-59,-296,-138,-444,-237,-592c12210,13463,12072,13389,11895,13389v-197,,-355,74,-454,296c11303,13981,11185,14351,11106,14868v-79,518,-119,1110,-119,1776c10987,17310,11027,17901,11086,18419v59,518,178,888,296,1184c11500,19899,11678,19973,11875,19973v158,,296,-74,414,-222c12408,19603,12546,19307,12704,18937r,-2737l11895,16200r,1479l11875,17679xm13808,13537v-276,,-493,296,-651,888c12999,15016,12921,15830,12921,16866v,739,39,1331,118,1849c13118,19233,13216,19603,13335,19825v118,222,276,370,473,370c14005,20195,14144,20047,14282,19825v138,-222,217,-666,296,-1110c14656,18271,14676,17605,14676,16866v,-1036,-79,-1850,-237,-2367c14282,13981,14084,13537,13808,13537xm14065,18197v-60,296,-158,444,-257,444c13690,18641,13611,18493,13552,18197v-59,-296,-99,-739,-99,-1405c13453,16126,13493,15682,13552,15386v59,-296,158,-444,256,-444c13927,14942,14005,15090,14065,15386v59,296,98,740,98,1332c14163,17458,14144,17975,14065,18197xm10021,4364v-276,,-493,296,-651,888c9212,5844,9133,6658,9133,7693v,740,40,1332,119,1849c9330,10060,9429,10430,9547,10652v119,222,277,370,474,370c10218,11022,10356,10874,10494,10652v138,-222,217,-666,296,-1110c10869,9099,10889,8433,10889,7693v,-1035,-79,-1849,-237,-2367c10494,4808,10317,4364,10021,4364xm10297,9025v-59,296,-158,443,-256,443c9922,9468,9843,9321,9784,9025v-59,-296,-99,-740,-99,-1406c9685,6953,9725,6510,9784,6214v59,-296,158,-444,257,-444c10159,5770,10238,5918,10297,6214v59,296,99,739,99,1331c10376,8285,10356,8803,10297,9025xe" fillcolor="#60b966 [3205]" stroked="f" strokeweight="1pt">
              <v:stroke miterlimit="4" joinstyle="miter"/>
              <v:path arrowok="t" o:extrusionok="f" o:connecttype="custom" o:connectlocs="695326,185421;695326,185421;695326,185421;695326,185421" o:connectangles="0,90,180,270"/>
              <w10:anchorlock/>
            </v:shape>
          </w:pict>
        </mc:Fallback>
      </mc:AlternateContent>
    </w:r>
    <w:r w:rsidRPr="00495014">
      <w:rPr>
        <w:noProof/>
        <w:lang w:eastAsia="en-AU"/>
      </w:rPr>
      <mc:AlternateContent>
        <mc:Choice Requires="wpg">
          <w:drawing>
            <wp:anchor distT="0" distB="0" distL="114300" distR="114300" simplePos="0" relativeHeight="251727872" behindDoc="0" locked="0" layoutInCell="1" allowOverlap="1" wp14:anchorId="5F1F9C2F" wp14:editId="5AB7B268">
              <wp:simplePos x="0" y="0"/>
              <wp:positionH relativeFrom="margin">
                <wp:align>center</wp:align>
              </wp:positionH>
              <wp:positionV relativeFrom="page">
                <wp:align>top</wp:align>
              </wp:positionV>
              <wp:extent cx="6858000" cy="905256"/>
              <wp:effectExtent l="0" t="0" r="0" b="9525"/>
              <wp:wrapNone/>
              <wp:docPr id="41" name="Group 41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05256"/>
                        <a:chOff x="0" y="0"/>
                        <a:chExt cx="6858000" cy="909321"/>
                      </a:xfrm>
                    </wpg:grpSpPr>
                    <wps:wsp>
                      <wps:cNvPr id="42" name="Shape"/>
                      <wps:cNvSpPr/>
                      <wps:spPr>
                        <a:xfrm>
                          <a:off x="0" y="0"/>
                          <a:ext cx="2508250" cy="82804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9347" y="5764"/>
                              </a:moveTo>
                              <a:lnTo>
                                <a:pt x="18997" y="5764"/>
                              </a:lnTo>
                              <a:lnTo>
                                <a:pt x="18997" y="4704"/>
                              </a:lnTo>
                              <a:cubicBezTo>
                                <a:pt x="18997" y="4572"/>
                                <a:pt x="18964" y="4506"/>
                                <a:pt x="18931" y="4506"/>
                              </a:cubicBezTo>
                              <a:lnTo>
                                <a:pt x="18319" y="4506"/>
                              </a:lnTo>
                              <a:cubicBezTo>
                                <a:pt x="18275" y="4506"/>
                                <a:pt x="18253" y="4605"/>
                                <a:pt x="18253" y="4704"/>
                              </a:cubicBezTo>
                              <a:lnTo>
                                <a:pt x="18253" y="5764"/>
                              </a:lnTo>
                              <a:lnTo>
                                <a:pt x="17903" y="5764"/>
                              </a:lnTo>
                              <a:cubicBezTo>
                                <a:pt x="17860" y="5764"/>
                                <a:pt x="17838" y="5864"/>
                                <a:pt x="17838" y="5963"/>
                              </a:cubicBezTo>
                              <a:lnTo>
                                <a:pt x="17838" y="7818"/>
                              </a:lnTo>
                              <a:cubicBezTo>
                                <a:pt x="17838" y="7951"/>
                                <a:pt x="17871" y="8017"/>
                                <a:pt x="17903" y="8017"/>
                              </a:cubicBezTo>
                              <a:lnTo>
                                <a:pt x="18253" y="8017"/>
                              </a:lnTo>
                              <a:lnTo>
                                <a:pt x="18253" y="9077"/>
                              </a:lnTo>
                              <a:cubicBezTo>
                                <a:pt x="18253" y="9210"/>
                                <a:pt x="18286" y="9276"/>
                                <a:pt x="18319" y="9276"/>
                              </a:cubicBezTo>
                              <a:lnTo>
                                <a:pt x="18931" y="9276"/>
                              </a:lnTo>
                              <a:cubicBezTo>
                                <a:pt x="18975" y="9276"/>
                                <a:pt x="18997" y="9177"/>
                                <a:pt x="18997" y="9077"/>
                              </a:cubicBezTo>
                              <a:lnTo>
                                <a:pt x="18997" y="8017"/>
                              </a:lnTo>
                              <a:lnTo>
                                <a:pt x="19347" y="8017"/>
                              </a:lnTo>
                              <a:cubicBezTo>
                                <a:pt x="19391" y="8017"/>
                                <a:pt x="19413" y="7918"/>
                                <a:pt x="19413" y="7818"/>
                              </a:cubicBezTo>
                              <a:lnTo>
                                <a:pt x="19413" y="5996"/>
                              </a:lnTo>
                              <a:cubicBezTo>
                                <a:pt x="19413" y="5864"/>
                                <a:pt x="19380" y="5764"/>
                                <a:pt x="19347" y="5764"/>
                              </a:cubicBezTo>
                              <a:close/>
                              <a:moveTo>
                                <a:pt x="21523" y="12291"/>
                              </a:moveTo>
                              <a:lnTo>
                                <a:pt x="21206" y="12291"/>
                              </a:lnTo>
                              <a:lnTo>
                                <a:pt x="21206" y="11330"/>
                              </a:lnTo>
                              <a:cubicBezTo>
                                <a:pt x="21206" y="11231"/>
                                <a:pt x="21173" y="11131"/>
                                <a:pt x="21141" y="11131"/>
                              </a:cubicBezTo>
                              <a:lnTo>
                                <a:pt x="20594" y="11131"/>
                              </a:lnTo>
                              <a:cubicBezTo>
                                <a:pt x="20561" y="11131"/>
                                <a:pt x="20528" y="11231"/>
                                <a:pt x="20528" y="11330"/>
                              </a:cubicBezTo>
                              <a:lnTo>
                                <a:pt x="20528" y="12291"/>
                              </a:lnTo>
                              <a:lnTo>
                                <a:pt x="20211" y="12291"/>
                              </a:lnTo>
                              <a:cubicBezTo>
                                <a:pt x="20178" y="12291"/>
                                <a:pt x="20145" y="12390"/>
                                <a:pt x="20145" y="12490"/>
                              </a:cubicBezTo>
                              <a:lnTo>
                                <a:pt x="20145" y="14146"/>
                              </a:lnTo>
                              <a:cubicBezTo>
                                <a:pt x="20145" y="14245"/>
                                <a:pt x="20178" y="14345"/>
                                <a:pt x="20211" y="14345"/>
                              </a:cubicBezTo>
                              <a:lnTo>
                                <a:pt x="20528" y="14345"/>
                              </a:lnTo>
                              <a:lnTo>
                                <a:pt x="20528" y="15272"/>
                              </a:lnTo>
                              <a:cubicBezTo>
                                <a:pt x="20528" y="15372"/>
                                <a:pt x="20561" y="15471"/>
                                <a:pt x="20594" y="15471"/>
                              </a:cubicBezTo>
                              <a:lnTo>
                                <a:pt x="21141" y="15471"/>
                              </a:lnTo>
                              <a:cubicBezTo>
                                <a:pt x="21173" y="15471"/>
                                <a:pt x="21206" y="15372"/>
                                <a:pt x="21206" y="15272"/>
                              </a:cubicBezTo>
                              <a:lnTo>
                                <a:pt x="21206" y="14312"/>
                              </a:lnTo>
                              <a:lnTo>
                                <a:pt x="21523" y="14312"/>
                              </a:lnTo>
                              <a:cubicBezTo>
                                <a:pt x="21556" y="14312"/>
                                <a:pt x="21589" y="14212"/>
                                <a:pt x="21589" y="14113"/>
                              </a:cubicBezTo>
                              <a:lnTo>
                                <a:pt x="21589" y="12456"/>
                              </a:lnTo>
                              <a:cubicBezTo>
                                <a:pt x="21589" y="12390"/>
                                <a:pt x="21556" y="12291"/>
                                <a:pt x="21523" y="12291"/>
                              </a:cubicBezTo>
                              <a:close/>
                              <a:moveTo>
                                <a:pt x="19347" y="19082"/>
                              </a:moveTo>
                              <a:lnTo>
                                <a:pt x="18997" y="19082"/>
                              </a:lnTo>
                              <a:lnTo>
                                <a:pt x="18997" y="18022"/>
                              </a:lnTo>
                              <a:cubicBezTo>
                                <a:pt x="18997" y="17890"/>
                                <a:pt x="18964" y="17823"/>
                                <a:pt x="18931" y="17823"/>
                              </a:cubicBezTo>
                              <a:lnTo>
                                <a:pt x="18319" y="17823"/>
                              </a:lnTo>
                              <a:cubicBezTo>
                                <a:pt x="18275" y="17823"/>
                                <a:pt x="18253" y="17923"/>
                                <a:pt x="18253" y="18022"/>
                              </a:cubicBezTo>
                              <a:lnTo>
                                <a:pt x="18253" y="19082"/>
                              </a:lnTo>
                              <a:lnTo>
                                <a:pt x="17903" y="19082"/>
                              </a:lnTo>
                              <a:cubicBezTo>
                                <a:pt x="17860" y="19082"/>
                                <a:pt x="17838" y="19182"/>
                                <a:pt x="17838" y="19281"/>
                              </a:cubicBezTo>
                              <a:lnTo>
                                <a:pt x="17838" y="21136"/>
                              </a:lnTo>
                              <a:cubicBezTo>
                                <a:pt x="17838" y="21269"/>
                                <a:pt x="17871" y="21335"/>
                                <a:pt x="17903" y="21335"/>
                              </a:cubicBezTo>
                              <a:lnTo>
                                <a:pt x="18253" y="21335"/>
                              </a:lnTo>
                              <a:lnTo>
                                <a:pt x="18253" y="21567"/>
                              </a:lnTo>
                              <a:lnTo>
                                <a:pt x="18997" y="21567"/>
                              </a:lnTo>
                              <a:lnTo>
                                <a:pt x="18997" y="21335"/>
                              </a:lnTo>
                              <a:lnTo>
                                <a:pt x="19347" y="21335"/>
                              </a:lnTo>
                              <a:cubicBezTo>
                                <a:pt x="19391" y="21335"/>
                                <a:pt x="19413" y="21236"/>
                                <a:pt x="19413" y="21136"/>
                              </a:cubicBezTo>
                              <a:lnTo>
                                <a:pt x="19413" y="19281"/>
                              </a:lnTo>
                              <a:cubicBezTo>
                                <a:pt x="19413" y="19182"/>
                                <a:pt x="19380" y="19082"/>
                                <a:pt x="19347" y="19082"/>
                              </a:cubicBezTo>
                              <a:close/>
                              <a:moveTo>
                                <a:pt x="6135" y="1921"/>
                              </a:moveTo>
                              <a:lnTo>
                                <a:pt x="6726" y="1921"/>
                              </a:lnTo>
                              <a:lnTo>
                                <a:pt x="6726" y="3710"/>
                              </a:lnTo>
                              <a:cubicBezTo>
                                <a:pt x="6726" y="3909"/>
                                <a:pt x="6781" y="4075"/>
                                <a:pt x="6846" y="4075"/>
                              </a:cubicBezTo>
                              <a:lnTo>
                                <a:pt x="7874" y="4075"/>
                              </a:lnTo>
                              <a:cubicBezTo>
                                <a:pt x="7940" y="4075"/>
                                <a:pt x="7995" y="3909"/>
                                <a:pt x="7995" y="3710"/>
                              </a:cubicBezTo>
                              <a:lnTo>
                                <a:pt x="7995" y="1921"/>
                              </a:lnTo>
                              <a:lnTo>
                                <a:pt x="8585" y="1921"/>
                              </a:lnTo>
                              <a:cubicBezTo>
                                <a:pt x="8651" y="1921"/>
                                <a:pt x="8706" y="1756"/>
                                <a:pt x="8706" y="1557"/>
                              </a:cubicBezTo>
                              <a:lnTo>
                                <a:pt x="8706" y="166"/>
                              </a:lnTo>
                              <a:lnTo>
                                <a:pt x="8706" y="166"/>
                              </a:lnTo>
                              <a:lnTo>
                                <a:pt x="8706" y="0"/>
                              </a:lnTo>
                              <a:lnTo>
                                <a:pt x="6015" y="0"/>
                              </a:lnTo>
                              <a:lnTo>
                                <a:pt x="6015" y="1557"/>
                              </a:lnTo>
                              <a:cubicBezTo>
                                <a:pt x="6015" y="1756"/>
                                <a:pt x="6070" y="1921"/>
                                <a:pt x="6135" y="1921"/>
                              </a:cubicBezTo>
                              <a:close/>
                              <a:moveTo>
                                <a:pt x="8399" y="5267"/>
                              </a:moveTo>
                              <a:lnTo>
                                <a:pt x="8399" y="8083"/>
                              </a:lnTo>
                              <a:cubicBezTo>
                                <a:pt x="8399" y="8249"/>
                                <a:pt x="8443" y="8415"/>
                                <a:pt x="8509" y="8415"/>
                              </a:cubicBezTo>
                              <a:lnTo>
                                <a:pt x="9045" y="8415"/>
                              </a:lnTo>
                              <a:lnTo>
                                <a:pt x="9045" y="10038"/>
                              </a:lnTo>
                              <a:cubicBezTo>
                                <a:pt x="9045" y="10204"/>
                                <a:pt x="9088" y="10369"/>
                                <a:pt x="9154" y="10369"/>
                              </a:cubicBezTo>
                              <a:lnTo>
                                <a:pt x="10084" y="10369"/>
                              </a:lnTo>
                              <a:cubicBezTo>
                                <a:pt x="10138" y="10369"/>
                                <a:pt x="10193" y="10237"/>
                                <a:pt x="10193" y="10038"/>
                              </a:cubicBezTo>
                              <a:lnTo>
                                <a:pt x="10193" y="8415"/>
                              </a:lnTo>
                              <a:lnTo>
                                <a:pt x="10729" y="8415"/>
                              </a:lnTo>
                              <a:cubicBezTo>
                                <a:pt x="10784" y="8415"/>
                                <a:pt x="10838" y="8282"/>
                                <a:pt x="10838" y="8083"/>
                              </a:cubicBezTo>
                              <a:lnTo>
                                <a:pt x="10838" y="6825"/>
                              </a:lnTo>
                              <a:lnTo>
                                <a:pt x="10838" y="6825"/>
                              </a:lnTo>
                              <a:lnTo>
                                <a:pt x="10838" y="5267"/>
                              </a:lnTo>
                              <a:cubicBezTo>
                                <a:pt x="10838" y="5102"/>
                                <a:pt x="10795" y="4936"/>
                                <a:pt x="10729" y="4936"/>
                              </a:cubicBezTo>
                              <a:lnTo>
                                <a:pt x="10193" y="4936"/>
                              </a:lnTo>
                              <a:lnTo>
                                <a:pt x="10193" y="3346"/>
                              </a:lnTo>
                              <a:cubicBezTo>
                                <a:pt x="10193" y="3180"/>
                                <a:pt x="10149" y="3015"/>
                                <a:pt x="10084" y="3015"/>
                              </a:cubicBezTo>
                              <a:lnTo>
                                <a:pt x="9154" y="3015"/>
                              </a:lnTo>
                              <a:cubicBezTo>
                                <a:pt x="9099" y="3015"/>
                                <a:pt x="9045" y="3147"/>
                                <a:pt x="9045" y="3346"/>
                              </a:cubicBezTo>
                              <a:lnTo>
                                <a:pt x="9045" y="4936"/>
                              </a:lnTo>
                              <a:lnTo>
                                <a:pt x="8509" y="4936"/>
                              </a:lnTo>
                              <a:cubicBezTo>
                                <a:pt x="8454" y="4936"/>
                                <a:pt x="8399" y="5069"/>
                                <a:pt x="8399" y="5267"/>
                              </a:cubicBezTo>
                              <a:close/>
                              <a:moveTo>
                                <a:pt x="20156" y="0"/>
                              </a:moveTo>
                              <a:lnTo>
                                <a:pt x="20156" y="828"/>
                              </a:lnTo>
                              <a:cubicBezTo>
                                <a:pt x="20156" y="928"/>
                                <a:pt x="20189" y="1027"/>
                                <a:pt x="20222" y="1027"/>
                              </a:cubicBezTo>
                              <a:lnTo>
                                <a:pt x="20539" y="1027"/>
                              </a:lnTo>
                              <a:lnTo>
                                <a:pt x="20539" y="1988"/>
                              </a:lnTo>
                              <a:cubicBezTo>
                                <a:pt x="20539" y="2087"/>
                                <a:pt x="20572" y="2187"/>
                                <a:pt x="20605" y="2187"/>
                              </a:cubicBezTo>
                              <a:lnTo>
                                <a:pt x="21152" y="2187"/>
                              </a:lnTo>
                              <a:cubicBezTo>
                                <a:pt x="21184" y="2187"/>
                                <a:pt x="21217" y="2087"/>
                                <a:pt x="21217" y="1988"/>
                              </a:cubicBezTo>
                              <a:lnTo>
                                <a:pt x="21217" y="1027"/>
                              </a:lnTo>
                              <a:lnTo>
                                <a:pt x="21534" y="1027"/>
                              </a:lnTo>
                              <a:cubicBezTo>
                                <a:pt x="21567" y="1027"/>
                                <a:pt x="21600" y="928"/>
                                <a:pt x="21600" y="828"/>
                              </a:cubicBezTo>
                              <a:lnTo>
                                <a:pt x="21600" y="0"/>
                              </a:lnTo>
                              <a:lnTo>
                                <a:pt x="20156" y="0"/>
                              </a:lnTo>
                              <a:close/>
                              <a:moveTo>
                                <a:pt x="6475" y="17558"/>
                              </a:moveTo>
                              <a:lnTo>
                                <a:pt x="5818" y="17558"/>
                              </a:lnTo>
                              <a:lnTo>
                                <a:pt x="5818" y="15571"/>
                              </a:lnTo>
                              <a:cubicBezTo>
                                <a:pt x="5818" y="15339"/>
                                <a:pt x="5764" y="15173"/>
                                <a:pt x="5687" y="15173"/>
                              </a:cubicBezTo>
                              <a:lnTo>
                                <a:pt x="4539" y="15173"/>
                              </a:lnTo>
                              <a:cubicBezTo>
                                <a:pt x="4528" y="15173"/>
                                <a:pt x="4528" y="15173"/>
                                <a:pt x="4517" y="15173"/>
                              </a:cubicBezTo>
                              <a:lnTo>
                                <a:pt x="4517" y="11396"/>
                              </a:lnTo>
                              <a:cubicBezTo>
                                <a:pt x="4517" y="11164"/>
                                <a:pt x="4451" y="10933"/>
                                <a:pt x="4364" y="10933"/>
                              </a:cubicBezTo>
                              <a:lnTo>
                                <a:pt x="3631" y="10933"/>
                              </a:lnTo>
                              <a:lnTo>
                                <a:pt x="3631" y="8713"/>
                              </a:lnTo>
                              <a:cubicBezTo>
                                <a:pt x="3631" y="8481"/>
                                <a:pt x="3565" y="8249"/>
                                <a:pt x="3478" y="8249"/>
                              </a:cubicBezTo>
                              <a:lnTo>
                                <a:pt x="2439" y="8249"/>
                              </a:lnTo>
                              <a:lnTo>
                                <a:pt x="2439" y="5002"/>
                              </a:lnTo>
                              <a:lnTo>
                                <a:pt x="3478" y="5002"/>
                              </a:lnTo>
                              <a:cubicBezTo>
                                <a:pt x="3533" y="5002"/>
                                <a:pt x="3576" y="4903"/>
                                <a:pt x="3598" y="4804"/>
                              </a:cubicBezTo>
                              <a:lnTo>
                                <a:pt x="3598" y="8117"/>
                              </a:lnTo>
                              <a:cubicBezTo>
                                <a:pt x="3598" y="8348"/>
                                <a:pt x="3653" y="8514"/>
                                <a:pt x="3729" y="8514"/>
                              </a:cubicBezTo>
                              <a:lnTo>
                                <a:pt x="4386" y="8514"/>
                              </a:lnTo>
                              <a:lnTo>
                                <a:pt x="4386" y="10502"/>
                              </a:lnTo>
                              <a:cubicBezTo>
                                <a:pt x="4386" y="10734"/>
                                <a:pt x="4440" y="10899"/>
                                <a:pt x="4517" y="10899"/>
                              </a:cubicBezTo>
                              <a:lnTo>
                                <a:pt x="5665" y="10899"/>
                              </a:lnTo>
                              <a:cubicBezTo>
                                <a:pt x="5742" y="10899"/>
                                <a:pt x="5796" y="10734"/>
                                <a:pt x="5796" y="10502"/>
                              </a:cubicBezTo>
                              <a:lnTo>
                                <a:pt x="5796" y="8514"/>
                              </a:lnTo>
                              <a:lnTo>
                                <a:pt x="6453" y="8514"/>
                              </a:lnTo>
                              <a:cubicBezTo>
                                <a:pt x="6529" y="8514"/>
                                <a:pt x="6584" y="8348"/>
                                <a:pt x="6584" y="8117"/>
                              </a:cubicBezTo>
                              <a:lnTo>
                                <a:pt x="6584" y="4671"/>
                              </a:lnTo>
                              <a:cubicBezTo>
                                <a:pt x="6584" y="4439"/>
                                <a:pt x="6529" y="4274"/>
                                <a:pt x="6453" y="4274"/>
                              </a:cubicBezTo>
                              <a:lnTo>
                                <a:pt x="5796" y="4274"/>
                              </a:lnTo>
                              <a:lnTo>
                                <a:pt x="5796" y="2286"/>
                              </a:lnTo>
                              <a:cubicBezTo>
                                <a:pt x="5796" y="2054"/>
                                <a:pt x="5742" y="1888"/>
                                <a:pt x="5665" y="1888"/>
                              </a:cubicBezTo>
                              <a:lnTo>
                                <a:pt x="4517" y="1888"/>
                              </a:lnTo>
                              <a:cubicBezTo>
                                <a:pt x="4506" y="1888"/>
                                <a:pt x="4506" y="1888"/>
                                <a:pt x="4495" y="1888"/>
                              </a:cubicBezTo>
                              <a:lnTo>
                                <a:pt x="4495" y="0"/>
                              </a:lnTo>
                              <a:lnTo>
                                <a:pt x="1170" y="0"/>
                              </a:lnTo>
                              <a:lnTo>
                                <a:pt x="1170" y="828"/>
                              </a:lnTo>
                              <a:lnTo>
                                <a:pt x="0" y="828"/>
                              </a:lnTo>
                              <a:lnTo>
                                <a:pt x="0" y="11993"/>
                              </a:lnTo>
                              <a:lnTo>
                                <a:pt x="1192" y="11993"/>
                              </a:lnTo>
                              <a:lnTo>
                                <a:pt x="1192" y="14113"/>
                              </a:lnTo>
                              <a:lnTo>
                                <a:pt x="0" y="14113"/>
                              </a:lnTo>
                              <a:lnTo>
                                <a:pt x="0" y="21567"/>
                              </a:lnTo>
                              <a:lnTo>
                                <a:pt x="2450" y="21567"/>
                              </a:lnTo>
                              <a:lnTo>
                                <a:pt x="2450" y="18320"/>
                              </a:lnTo>
                              <a:lnTo>
                                <a:pt x="3489" y="18320"/>
                              </a:lnTo>
                              <a:cubicBezTo>
                                <a:pt x="3543" y="18320"/>
                                <a:pt x="3587" y="18221"/>
                                <a:pt x="3609" y="18121"/>
                              </a:cubicBezTo>
                              <a:lnTo>
                                <a:pt x="3609" y="21434"/>
                              </a:lnTo>
                              <a:cubicBezTo>
                                <a:pt x="3609" y="21501"/>
                                <a:pt x="3609" y="21534"/>
                                <a:pt x="3620" y="21600"/>
                              </a:cubicBezTo>
                              <a:lnTo>
                                <a:pt x="6595" y="21600"/>
                              </a:lnTo>
                              <a:cubicBezTo>
                                <a:pt x="6606" y="21567"/>
                                <a:pt x="6606" y="21501"/>
                                <a:pt x="6606" y="21434"/>
                              </a:cubicBezTo>
                              <a:lnTo>
                                <a:pt x="6606" y="17989"/>
                              </a:lnTo>
                              <a:cubicBezTo>
                                <a:pt x="6606" y="17757"/>
                                <a:pt x="6540" y="17558"/>
                                <a:pt x="6475" y="17558"/>
                              </a:cubicBezTo>
                              <a:close/>
                              <a:moveTo>
                                <a:pt x="3642" y="2385"/>
                              </a:moveTo>
                              <a:lnTo>
                                <a:pt x="4375" y="2385"/>
                              </a:lnTo>
                              <a:cubicBezTo>
                                <a:pt x="4386" y="2385"/>
                                <a:pt x="4397" y="2385"/>
                                <a:pt x="4407" y="2352"/>
                              </a:cubicBezTo>
                              <a:lnTo>
                                <a:pt x="4407" y="4274"/>
                              </a:lnTo>
                              <a:lnTo>
                                <a:pt x="3751" y="4274"/>
                              </a:lnTo>
                              <a:cubicBezTo>
                                <a:pt x="3708" y="4274"/>
                                <a:pt x="3675" y="4340"/>
                                <a:pt x="3642" y="4439"/>
                              </a:cubicBezTo>
                              <a:lnTo>
                                <a:pt x="3642" y="2385"/>
                              </a:lnTo>
                              <a:close/>
                              <a:moveTo>
                                <a:pt x="2078" y="17061"/>
                              </a:moveTo>
                              <a:lnTo>
                                <a:pt x="1476" y="17061"/>
                              </a:lnTo>
                              <a:lnTo>
                                <a:pt x="1476" y="15670"/>
                              </a:lnTo>
                              <a:lnTo>
                                <a:pt x="2078" y="15670"/>
                              </a:lnTo>
                              <a:lnTo>
                                <a:pt x="2078" y="17061"/>
                              </a:lnTo>
                              <a:close/>
                              <a:moveTo>
                                <a:pt x="2078" y="10933"/>
                              </a:moveTo>
                              <a:lnTo>
                                <a:pt x="1476" y="10933"/>
                              </a:lnTo>
                              <a:lnTo>
                                <a:pt x="1476" y="9044"/>
                              </a:lnTo>
                              <a:lnTo>
                                <a:pt x="2078" y="9044"/>
                              </a:lnTo>
                              <a:lnTo>
                                <a:pt x="2078" y="10933"/>
                              </a:lnTo>
                              <a:close/>
                              <a:moveTo>
                                <a:pt x="2078" y="3777"/>
                              </a:moveTo>
                              <a:lnTo>
                                <a:pt x="1476" y="3777"/>
                              </a:lnTo>
                              <a:lnTo>
                                <a:pt x="1476" y="2385"/>
                              </a:lnTo>
                              <a:lnTo>
                                <a:pt x="2078" y="2385"/>
                              </a:lnTo>
                              <a:lnTo>
                                <a:pt x="2078" y="3777"/>
                              </a:lnTo>
                              <a:close/>
                              <a:moveTo>
                                <a:pt x="4407" y="17558"/>
                              </a:moveTo>
                              <a:lnTo>
                                <a:pt x="3751" y="17558"/>
                              </a:lnTo>
                              <a:cubicBezTo>
                                <a:pt x="3708" y="17558"/>
                                <a:pt x="3675" y="17625"/>
                                <a:pt x="3642" y="17724"/>
                              </a:cubicBezTo>
                              <a:lnTo>
                                <a:pt x="3642" y="15670"/>
                              </a:lnTo>
                              <a:lnTo>
                                <a:pt x="4375" y="15670"/>
                              </a:lnTo>
                              <a:cubicBezTo>
                                <a:pt x="4386" y="15670"/>
                                <a:pt x="4397" y="15670"/>
                                <a:pt x="4407" y="15637"/>
                              </a:cubicBezTo>
                              <a:lnTo>
                                <a:pt x="4407" y="17558"/>
                              </a:lnTo>
                              <a:close/>
                              <a:moveTo>
                                <a:pt x="8706" y="14875"/>
                              </a:moveTo>
                              <a:lnTo>
                                <a:pt x="8706" y="13483"/>
                              </a:lnTo>
                              <a:lnTo>
                                <a:pt x="8706" y="13483"/>
                              </a:lnTo>
                              <a:lnTo>
                                <a:pt x="8706" y="11761"/>
                              </a:lnTo>
                              <a:cubicBezTo>
                                <a:pt x="8706" y="11562"/>
                                <a:pt x="8651" y="11396"/>
                                <a:pt x="8585" y="11396"/>
                              </a:cubicBezTo>
                              <a:lnTo>
                                <a:pt x="7995" y="11396"/>
                              </a:lnTo>
                              <a:lnTo>
                                <a:pt x="7995" y="9607"/>
                              </a:lnTo>
                              <a:cubicBezTo>
                                <a:pt x="7995" y="9409"/>
                                <a:pt x="7940" y="9243"/>
                                <a:pt x="7874" y="9243"/>
                              </a:cubicBezTo>
                              <a:lnTo>
                                <a:pt x="6846" y="9243"/>
                              </a:lnTo>
                              <a:cubicBezTo>
                                <a:pt x="6781" y="9243"/>
                                <a:pt x="6726" y="9409"/>
                                <a:pt x="6726" y="9607"/>
                              </a:cubicBezTo>
                              <a:lnTo>
                                <a:pt x="6726" y="11396"/>
                              </a:lnTo>
                              <a:lnTo>
                                <a:pt x="6135" y="11396"/>
                              </a:lnTo>
                              <a:cubicBezTo>
                                <a:pt x="6070" y="11396"/>
                                <a:pt x="6015" y="11562"/>
                                <a:pt x="6015" y="11761"/>
                              </a:cubicBezTo>
                              <a:lnTo>
                                <a:pt x="6015" y="14875"/>
                              </a:lnTo>
                              <a:cubicBezTo>
                                <a:pt x="6015" y="15074"/>
                                <a:pt x="6070" y="15239"/>
                                <a:pt x="6135" y="15239"/>
                              </a:cubicBezTo>
                              <a:lnTo>
                                <a:pt x="6726" y="15239"/>
                              </a:lnTo>
                              <a:lnTo>
                                <a:pt x="6726" y="17028"/>
                              </a:lnTo>
                              <a:cubicBezTo>
                                <a:pt x="6726" y="17227"/>
                                <a:pt x="6781" y="17393"/>
                                <a:pt x="6846" y="17393"/>
                              </a:cubicBezTo>
                              <a:lnTo>
                                <a:pt x="7874" y="17393"/>
                              </a:lnTo>
                              <a:cubicBezTo>
                                <a:pt x="7940" y="17393"/>
                                <a:pt x="7995" y="17227"/>
                                <a:pt x="7995" y="17028"/>
                              </a:cubicBezTo>
                              <a:lnTo>
                                <a:pt x="7995" y="15239"/>
                              </a:lnTo>
                              <a:lnTo>
                                <a:pt x="8585" y="15239"/>
                              </a:lnTo>
                              <a:cubicBezTo>
                                <a:pt x="8651" y="15239"/>
                                <a:pt x="8706" y="15074"/>
                                <a:pt x="8706" y="14875"/>
                              </a:cubicBezTo>
                              <a:close/>
                              <a:moveTo>
                                <a:pt x="15005" y="5499"/>
                              </a:moveTo>
                              <a:lnTo>
                                <a:pt x="14579" y="5499"/>
                              </a:lnTo>
                              <a:lnTo>
                                <a:pt x="14579" y="4207"/>
                              </a:lnTo>
                              <a:cubicBezTo>
                                <a:pt x="14579" y="4075"/>
                                <a:pt x="14535" y="3942"/>
                                <a:pt x="14491" y="3942"/>
                              </a:cubicBezTo>
                              <a:lnTo>
                                <a:pt x="13737" y="3942"/>
                              </a:lnTo>
                              <a:cubicBezTo>
                                <a:pt x="13693" y="3942"/>
                                <a:pt x="13649" y="4075"/>
                                <a:pt x="13649" y="4207"/>
                              </a:cubicBezTo>
                              <a:lnTo>
                                <a:pt x="13649" y="5499"/>
                              </a:lnTo>
                              <a:lnTo>
                                <a:pt x="13222" y="5499"/>
                              </a:lnTo>
                              <a:cubicBezTo>
                                <a:pt x="13179" y="5499"/>
                                <a:pt x="13135" y="5632"/>
                                <a:pt x="13135" y="5764"/>
                              </a:cubicBezTo>
                              <a:lnTo>
                                <a:pt x="13135" y="8050"/>
                              </a:lnTo>
                              <a:cubicBezTo>
                                <a:pt x="13135" y="8183"/>
                                <a:pt x="13179" y="8315"/>
                                <a:pt x="13222" y="8315"/>
                              </a:cubicBezTo>
                              <a:lnTo>
                                <a:pt x="13649" y="8315"/>
                              </a:lnTo>
                              <a:lnTo>
                                <a:pt x="13649" y="9607"/>
                              </a:lnTo>
                              <a:cubicBezTo>
                                <a:pt x="13649" y="9740"/>
                                <a:pt x="13693" y="9872"/>
                                <a:pt x="13737" y="9872"/>
                              </a:cubicBezTo>
                              <a:lnTo>
                                <a:pt x="14491" y="9872"/>
                              </a:lnTo>
                              <a:cubicBezTo>
                                <a:pt x="14535" y="9872"/>
                                <a:pt x="14579" y="9740"/>
                                <a:pt x="14579" y="9607"/>
                              </a:cubicBezTo>
                              <a:lnTo>
                                <a:pt x="14579" y="8315"/>
                              </a:lnTo>
                              <a:lnTo>
                                <a:pt x="15005" y="8315"/>
                              </a:lnTo>
                              <a:cubicBezTo>
                                <a:pt x="15049" y="8315"/>
                                <a:pt x="15093" y="8183"/>
                                <a:pt x="15093" y="8050"/>
                              </a:cubicBezTo>
                              <a:lnTo>
                                <a:pt x="15093" y="5764"/>
                              </a:lnTo>
                              <a:cubicBezTo>
                                <a:pt x="15093" y="5632"/>
                                <a:pt x="15060" y="5499"/>
                                <a:pt x="15005" y="5499"/>
                              </a:cubicBezTo>
                              <a:close/>
                              <a:moveTo>
                                <a:pt x="17171" y="12059"/>
                              </a:moveTo>
                              <a:lnTo>
                                <a:pt x="16777" y="12059"/>
                              </a:lnTo>
                              <a:lnTo>
                                <a:pt x="16777" y="10899"/>
                              </a:lnTo>
                              <a:cubicBezTo>
                                <a:pt x="16777" y="10767"/>
                                <a:pt x="16744" y="10667"/>
                                <a:pt x="16700" y="10667"/>
                              </a:cubicBezTo>
                              <a:lnTo>
                                <a:pt x="16022" y="10667"/>
                              </a:lnTo>
                              <a:cubicBezTo>
                                <a:pt x="15979" y="10667"/>
                                <a:pt x="15946" y="10767"/>
                                <a:pt x="15946" y="10899"/>
                              </a:cubicBezTo>
                              <a:lnTo>
                                <a:pt x="15946" y="12059"/>
                              </a:lnTo>
                              <a:lnTo>
                                <a:pt x="15552" y="12059"/>
                              </a:lnTo>
                              <a:cubicBezTo>
                                <a:pt x="15508" y="12059"/>
                                <a:pt x="15475" y="12158"/>
                                <a:pt x="15475" y="12291"/>
                              </a:cubicBezTo>
                              <a:lnTo>
                                <a:pt x="15475" y="14345"/>
                              </a:lnTo>
                              <a:cubicBezTo>
                                <a:pt x="15475" y="14477"/>
                                <a:pt x="15508" y="14577"/>
                                <a:pt x="15552" y="14577"/>
                              </a:cubicBezTo>
                              <a:lnTo>
                                <a:pt x="15946" y="14577"/>
                              </a:lnTo>
                              <a:lnTo>
                                <a:pt x="15946" y="15769"/>
                              </a:lnTo>
                              <a:cubicBezTo>
                                <a:pt x="15946" y="15902"/>
                                <a:pt x="15979" y="16001"/>
                                <a:pt x="16022" y="16001"/>
                              </a:cubicBezTo>
                              <a:lnTo>
                                <a:pt x="16700" y="16001"/>
                              </a:lnTo>
                              <a:cubicBezTo>
                                <a:pt x="16744" y="16001"/>
                                <a:pt x="16777" y="15902"/>
                                <a:pt x="16777" y="15769"/>
                              </a:cubicBezTo>
                              <a:lnTo>
                                <a:pt x="16777" y="14577"/>
                              </a:lnTo>
                              <a:lnTo>
                                <a:pt x="17171" y="14577"/>
                              </a:lnTo>
                              <a:cubicBezTo>
                                <a:pt x="17214" y="14577"/>
                                <a:pt x="17247" y="14477"/>
                                <a:pt x="17247" y="14345"/>
                              </a:cubicBezTo>
                              <a:lnTo>
                                <a:pt x="17247" y="12291"/>
                              </a:lnTo>
                              <a:cubicBezTo>
                                <a:pt x="17247" y="12158"/>
                                <a:pt x="17214" y="12059"/>
                                <a:pt x="17171" y="12059"/>
                              </a:cubicBezTo>
                              <a:close/>
                              <a:moveTo>
                                <a:pt x="15005" y="18817"/>
                              </a:moveTo>
                              <a:lnTo>
                                <a:pt x="14579" y="18817"/>
                              </a:lnTo>
                              <a:lnTo>
                                <a:pt x="14579" y="17525"/>
                              </a:lnTo>
                              <a:cubicBezTo>
                                <a:pt x="14579" y="17393"/>
                                <a:pt x="14535" y="17260"/>
                                <a:pt x="14491" y="17260"/>
                              </a:cubicBezTo>
                              <a:lnTo>
                                <a:pt x="13737" y="17260"/>
                              </a:lnTo>
                              <a:cubicBezTo>
                                <a:pt x="13693" y="17260"/>
                                <a:pt x="13649" y="17393"/>
                                <a:pt x="13649" y="17525"/>
                              </a:cubicBezTo>
                              <a:lnTo>
                                <a:pt x="13649" y="18817"/>
                              </a:lnTo>
                              <a:lnTo>
                                <a:pt x="13222" y="18817"/>
                              </a:lnTo>
                              <a:cubicBezTo>
                                <a:pt x="13179" y="18817"/>
                                <a:pt x="13135" y="18950"/>
                                <a:pt x="13135" y="19082"/>
                              </a:cubicBezTo>
                              <a:lnTo>
                                <a:pt x="13135" y="21368"/>
                              </a:lnTo>
                              <a:cubicBezTo>
                                <a:pt x="13135" y="21467"/>
                                <a:pt x="13157" y="21567"/>
                                <a:pt x="13190" y="21600"/>
                              </a:cubicBezTo>
                              <a:lnTo>
                                <a:pt x="15049" y="21600"/>
                              </a:lnTo>
                              <a:cubicBezTo>
                                <a:pt x="15082" y="21567"/>
                                <a:pt x="15104" y="21467"/>
                                <a:pt x="15104" y="21368"/>
                              </a:cubicBezTo>
                              <a:lnTo>
                                <a:pt x="15104" y="19082"/>
                              </a:lnTo>
                              <a:cubicBezTo>
                                <a:pt x="15093" y="18917"/>
                                <a:pt x="15060" y="18817"/>
                                <a:pt x="15005" y="18817"/>
                              </a:cubicBezTo>
                              <a:close/>
                              <a:moveTo>
                                <a:pt x="10718" y="18221"/>
                              </a:moveTo>
                              <a:lnTo>
                                <a:pt x="10182" y="18221"/>
                              </a:lnTo>
                              <a:lnTo>
                                <a:pt x="10182" y="16631"/>
                              </a:lnTo>
                              <a:cubicBezTo>
                                <a:pt x="10182" y="16465"/>
                                <a:pt x="10138" y="16299"/>
                                <a:pt x="10073" y="16299"/>
                              </a:cubicBezTo>
                              <a:lnTo>
                                <a:pt x="9143" y="16299"/>
                              </a:lnTo>
                              <a:cubicBezTo>
                                <a:pt x="9088" y="16299"/>
                                <a:pt x="9034" y="16432"/>
                                <a:pt x="9034" y="16631"/>
                              </a:cubicBezTo>
                              <a:lnTo>
                                <a:pt x="9034" y="18221"/>
                              </a:lnTo>
                              <a:lnTo>
                                <a:pt x="8498" y="18221"/>
                              </a:lnTo>
                              <a:cubicBezTo>
                                <a:pt x="8443" y="18221"/>
                                <a:pt x="8388" y="18353"/>
                                <a:pt x="8388" y="18552"/>
                              </a:cubicBezTo>
                              <a:lnTo>
                                <a:pt x="8388" y="21368"/>
                              </a:lnTo>
                              <a:cubicBezTo>
                                <a:pt x="8388" y="21467"/>
                                <a:pt x="8399" y="21534"/>
                                <a:pt x="8421" y="21600"/>
                              </a:cubicBezTo>
                              <a:lnTo>
                                <a:pt x="10784" y="21600"/>
                              </a:lnTo>
                              <a:cubicBezTo>
                                <a:pt x="10805" y="21534"/>
                                <a:pt x="10816" y="21467"/>
                                <a:pt x="10816" y="21368"/>
                              </a:cubicBezTo>
                              <a:lnTo>
                                <a:pt x="10816" y="20109"/>
                              </a:lnTo>
                              <a:lnTo>
                                <a:pt x="10816" y="20109"/>
                              </a:lnTo>
                              <a:lnTo>
                                <a:pt x="10816" y="18552"/>
                              </a:lnTo>
                              <a:cubicBezTo>
                                <a:pt x="10827" y="18387"/>
                                <a:pt x="10773" y="18221"/>
                                <a:pt x="10718" y="18221"/>
                              </a:cubicBezTo>
                              <a:close/>
                              <a:moveTo>
                                <a:pt x="15486" y="1027"/>
                              </a:moveTo>
                              <a:cubicBezTo>
                                <a:pt x="15486" y="1160"/>
                                <a:pt x="15519" y="1259"/>
                                <a:pt x="15563" y="1259"/>
                              </a:cubicBezTo>
                              <a:lnTo>
                                <a:pt x="15957" y="1259"/>
                              </a:lnTo>
                              <a:lnTo>
                                <a:pt x="15957" y="2452"/>
                              </a:lnTo>
                              <a:cubicBezTo>
                                <a:pt x="15957" y="2584"/>
                                <a:pt x="15989" y="2683"/>
                                <a:pt x="16033" y="2683"/>
                              </a:cubicBezTo>
                              <a:lnTo>
                                <a:pt x="16711" y="2683"/>
                              </a:lnTo>
                              <a:cubicBezTo>
                                <a:pt x="16755" y="2683"/>
                                <a:pt x="16788" y="2584"/>
                                <a:pt x="16788" y="2452"/>
                              </a:cubicBezTo>
                              <a:lnTo>
                                <a:pt x="16788" y="1259"/>
                              </a:lnTo>
                              <a:lnTo>
                                <a:pt x="17182" y="1259"/>
                              </a:lnTo>
                              <a:cubicBezTo>
                                <a:pt x="17225" y="1259"/>
                                <a:pt x="17258" y="1160"/>
                                <a:pt x="17258" y="1027"/>
                              </a:cubicBezTo>
                              <a:lnTo>
                                <a:pt x="17258" y="0"/>
                              </a:lnTo>
                              <a:lnTo>
                                <a:pt x="15486" y="0"/>
                              </a:lnTo>
                              <a:lnTo>
                                <a:pt x="15486" y="1027"/>
                              </a:lnTo>
                              <a:close/>
                              <a:moveTo>
                                <a:pt x="12862" y="11761"/>
                              </a:moveTo>
                              <a:lnTo>
                                <a:pt x="12380" y="11761"/>
                              </a:lnTo>
                              <a:lnTo>
                                <a:pt x="12380" y="10303"/>
                              </a:lnTo>
                              <a:cubicBezTo>
                                <a:pt x="12380" y="10137"/>
                                <a:pt x="12337" y="10005"/>
                                <a:pt x="12282" y="10005"/>
                              </a:cubicBezTo>
                              <a:lnTo>
                                <a:pt x="11451" y="10005"/>
                              </a:lnTo>
                              <a:cubicBezTo>
                                <a:pt x="11396" y="10005"/>
                                <a:pt x="11352" y="10137"/>
                                <a:pt x="11352" y="10303"/>
                              </a:cubicBezTo>
                              <a:lnTo>
                                <a:pt x="11352" y="11761"/>
                              </a:lnTo>
                              <a:lnTo>
                                <a:pt x="10871" y="11761"/>
                              </a:lnTo>
                              <a:cubicBezTo>
                                <a:pt x="10816" y="11761"/>
                                <a:pt x="10773" y="11893"/>
                                <a:pt x="10773" y="12059"/>
                              </a:cubicBezTo>
                              <a:lnTo>
                                <a:pt x="10773" y="14577"/>
                              </a:lnTo>
                              <a:cubicBezTo>
                                <a:pt x="10773" y="14742"/>
                                <a:pt x="10816" y="14875"/>
                                <a:pt x="10871" y="14875"/>
                              </a:cubicBezTo>
                              <a:lnTo>
                                <a:pt x="11352" y="14875"/>
                              </a:lnTo>
                              <a:lnTo>
                                <a:pt x="11352" y="16333"/>
                              </a:lnTo>
                              <a:cubicBezTo>
                                <a:pt x="11352" y="16498"/>
                                <a:pt x="11396" y="16631"/>
                                <a:pt x="11451" y="16631"/>
                              </a:cubicBezTo>
                              <a:lnTo>
                                <a:pt x="12282" y="16631"/>
                              </a:lnTo>
                              <a:cubicBezTo>
                                <a:pt x="12337" y="16631"/>
                                <a:pt x="12380" y="16498"/>
                                <a:pt x="12380" y="16333"/>
                              </a:cubicBezTo>
                              <a:lnTo>
                                <a:pt x="12380" y="14875"/>
                              </a:lnTo>
                              <a:lnTo>
                                <a:pt x="12862" y="14875"/>
                              </a:lnTo>
                              <a:cubicBezTo>
                                <a:pt x="12916" y="14875"/>
                                <a:pt x="12960" y="14742"/>
                                <a:pt x="12960" y="14577"/>
                              </a:cubicBezTo>
                              <a:lnTo>
                                <a:pt x="12960" y="12059"/>
                              </a:lnTo>
                              <a:cubicBezTo>
                                <a:pt x="12949" y="11893"/>
                                <a:pt x="12905" y="11761"/>
                                <a:pt x="12862" y="11761"/>
                              </a:cubicBezTo>
                              <a:close/>
                              <a:moveTo>
                                <a:pt x="10773" y="1259"/>
                              </a:moveTo>
                              <a:cubicBezTo>
                                <a:pt x="10773" y="1425"/>
                                <a:pt x="10816" y="1557"/>
                                <a:pt x="10871" y="1557"/>
                              </a:cubicBezTo>
                              <a:lnTo>
                                <a:pt x="11352" y="1557"/>
                              </a:lnTo>
                              <a:lnTo>
                                <a:pt x="11352" y="3015"/>
                              </a:lnTo>
                              <a:cubicBezTo>
                                <a:pt x="11352" y="3180"/>
                                <a:pt x="11396" y="3313"/>
                                <a:pt x="11451" y="3313"/>
                              </a:cubicBezTo>
                              <a:lnTo>
                                <a:pt x="12282" y="3313"/>
                              </a:lnTo>
                              <a:cubicBezTo>
                                <a:pt x="12337" y="3313"/>
                                <a:pt x="12380" y="3180"/>
                                <a:pt x="12380" y="3015"/>
                              </a:cubicBezTo>
                              <a:lnTo>
                                <a:pt x="12380" y="1557"/>
                              </a:lnTo>
                              <a:lnTo>
                                <a:pt x="12862" y="1557"/>
                              </a:lnTo>
                              <a:cubicBezTo>
                                <a:pt x="12916" y="1557"/>
                                <a:pt x="12960" y="1425"/>
                                <a:pt x="12960" y="1259"/>
                              </a:cubicBezTo>
                              <a:lnTo>
                                <a:pt x="12960" y="0"/>
                              </a:lnTo>
                              <a:lnTo>
                                <a:pt x="10784" y="0"/>
                              </a:lnTo>
                              <a:lnTo>
                                <a:pt x="10784" y="125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43" name="Rectangle"/>
                      <wps:cNvSpPr/>
                      <wps:spPr>
                        <a:xfrm>
                          <a:off x="0" y="762000"/>
                          <a:ext cx="6858000" cy="11049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44" name="Rectangle"/>
                      <wps:cNvSpPr/>
                      <wps:spPr>
                        <a:xfrm>
                          <a:off x="0" y="873760"/>
                          <a:ext cx="6858000" cy="355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0D856E7" id="Group 41" o:spid="_x0000_s1026" style="position:absolute;margin-left:0;margin-top:0;width:540pt;height:71.3pt;z-index:251727872;mso-width-percent:1000;mso-position-horizontal:center;mso-position-horizontal-relative:margin;mso-position-vertical:top;mso-position-vertical-relative:page;mso-width-percent:1000;mso-width-relative:margin;mso-height-relative:margin" coordsize="68580,9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">
              <v:shape id="Shape" o:spid="_x0000_s1027" style="position:absolute;width:25082;height:8280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" path="m19347,5764r-350,l18997,4704v,-132,-33,-198,-66,-198l18319,4506v-44,,-66,99,-66,198l18253,5764r-350,c17860,5764,17838,5864,17838,5963r,1855c17838,7951,17871,8017,17903,8017r350,l18253,9077v,133,33,199,66,199l18931,9276v44,,66,-99,66,-199l18997,8017r350,c19391,8017,19413,7918,19413,7818r,-1822c19413,5864,19380,5764,19347,5764xm21523,12291r-317,l21206,11330v,-99,-33,-199,-65,-199l20594,11131v-33,,-66,100,-66,199l20528,12291r-317,c20178,12291,20145,12390,20145,12490r,1656c20145,14245,20178,14345,20211,14345r317,l20528,15272v,100,33,199,66,199l21141,15471v32,,65,-99,65,-199l21206,14312r317,c21556,14312,21589,14212,21589,14113r,-1657c21589,12390,21556,12291,21523,12291xm19347,19082r-350,l18997,18022v,-132,-33,-199,-66,-199l18319,17823v-44,,-66,100,-66,199l18253,19082r-350,c17860,19082,17838,19182,17838,19281r,1855c17838,21269,17871,21335,17903,21335r350,l18253,21567r744,l18997,21335r350,c19391,21335,19413,21236,19413,21136r,-1855c19413,19182,19380,19082,19347,19082xm6135,1921r591,l6726,3710v,199,55,365,120,365l7874,4075v66,,121,-166,121,-365l7995,1921r590,c8651,1921,8706,1756,8706,1557r,-1391l8706,166,8706,,6015,r,1557c6015,1756,6070,1921,6135,1921xm8399,5267r,2816c8399,8249,8443,8415,8509,8415r536,l9045,10038v,166,43,331,109,331l10084,10369v54,,109,-132,109,-331l10193,8415r536,c10784,8415,10838,8282,10838,8083r,-1258l10838,6825r,-1558c10838,5102,10795,4936,10729,4936r-536,l10193,3346v,-166,-44,-331,-109,-331l9154,3015v-55,,-109,132,-109,331l9045,4936r-536,c8454,4936,8399,5069,8399,5267xm20156,r,828c20156,928,20189,1027,20222,1027r317,l20539,1988v,99,33,199,66,199l21152,2187v32,,65,-100,65,-199l21217,1027r317,c21567,1027,21600,928,21600,828r,-828l20156,xm6475,17558r-657,l5818,15571v,-232,-54,-398,-131,-398l4539,15173v-11,,-11,,-22,l4517,11396v,-232,-66,-463,-153,-463l3631,10933r,-2220c3631,8481,3565,8249,3478,8249r-1039,l2439,5002r1039,c3533,5002,3576,4903,3598,4804r,3313c3598,8348,3653,8514,3729,8514r657,l4386,10502v,232,54,397,131,397l5665,10899v77,,131,-165,131,-397l5796,8514r657,c6529,8514,6584,8348,6584,8117r,-3446c6584,4439,6529,4274,6453,4274r-657,l5796,2286v,-232,-54,-398,-131,-398l4517,1888v-11,,-11,,-22,l4495,,1170,r,828l,828,,11993r1192,l1192,14113,,14113r,7454l2450,21567r,-3247l3489,18320v54,,98,-99,120,-199l3609,21434v,67,,100,11,166l6595,21600v11,-33,11,-99,11,-166l6606,17989v,-232,-66,-431,-131,-431xm3642,2385r733,c4386,2385,4397,2385,4407,2352r,1922l3751,4274v-43,,-76,66,-109,165l3642,2385xm2078,17061r-602,l1476,15670r602,l2078,17061xm2078,10933r-602,l1476,9044r602,l2078,10933xm2078,3777r-602,l1476,2385r602,l2078,3777xm4407,17558r-656,c3708,17558,3675,17625,3642,17724r,-2054l4375,15670v11,,22,,32,-33l4407,17558xm8706,14875r,-1392l8706,13483r,-1722c8706,11562,8651,11396,8585,11396r-590,l7995,9607v,-198,-55,-364,-121,-364l6846,9243v-65,,-120,166,-120,364l6726,11396r-591,c6070,11396,6015,11562,6015,11761r,3114c6015,15074,6070,15239,6135,15239r591,l6726,17028v,199,55,365,120,365l7874,17393v66,,121,-166,121,-365l7995,15239r590,c8651,15239,8706,15074,8706,14875xm15005,5499r-426,l14579,4207v,-132,-44,-265,-88,-265l13737,3942v-44,,-88,133,-88,265l13649,5499r-427,c13179,5499,13135,5632,13135,5764r,2286c13135,8183,13179,8315,13222,8315r427,l13649,9607v,133,44,265,88,265l14491,9872v44,,88,-132,88,-265l14579,8315r426,c15049,8315,15093,8183,15093,8050r,-2286c15093,5632,15060,5499,15005,5499xm17171,12059r-394,l16777,10899v,-132,-33,-232,-77,-232l16022,10667v-43,,-76,100,-76,232l15946,12059r-394,c15508,12059,15475,12158,15475,12291r,2054c15475,14477,15508,14577,15552,14577r394,l15946,15769v,133,33,232,76,232l16700,16001v44,,77,-99,77,-232l16777,14577r394,c17214,14577,17247,14477,17247,14345r,-2054c17247,12158,17214,12059,17171,12059xm15005,18817r-426,l14579,17525v,-132,-44,-265,-88,-265l13737,17260v-44,,-88,133,-88,265l13649,18817r-427,c13179,18817,13135,18950,13135,19082r,2286c13135,21467,13157,21567,13190,21600r1859,c15082,21567,15104,21467,15104,21368r,-2286c15093,18917,15060,18817,15005,18817xm10718,18221r-536,l10182,16631v,-166,-44,-332,-109,-332l9143,16299v-55,,-109,133,-109,332l9034,18221r-536,c8443,18221,8388,18353,8388,18552r,2816c8388,21467,8399,21534,8421,21600r2363,c10805,21534,10816,21467,10816,21368r,-1259l10816,20109r,-1557c10827,18387,10773,18221,10718,18221xm15486,1027v,133,33,232,77,232l15957,1259r,1193c15957,2584,15989,2683,16033,2683r678,c16755,2683,16788,2584,16788,2452r,-1193l17182,1259v43,,76,-99,76,-232l17258,,15486,r,1027xm12862,11761r-482,l12380,10303v,-166,-43,-298,-98,-298l11451,10005v-55,,-99,132,-99,298l11352,11761r-481,c10816,11761,10773,11893,10773,12059r,2518c10773,14742,10816,14875,10871,14875r481,l11352,16333v,165,44,298,99,298l12282,16631v55,,98,-133,98,-298l12380,14875r482,c12916,14875,12960,14742,12960,14577r,-2518c12949,11893,12905,11761,12862,11761xm10773,1259v,166,43,298,98,298l11352,1557r,1458c11352,3180,11396,3313,11451,3313r831,c12337,3313,12380,3180,12380,3015r,-1458l12862,1557v54,,98,-132,98,-298l12960,,10784,r,1259l10773,1259xe" fillcolor="#d8d8d8 [2732]" stroked="f" strokeweight="1pt">
                <v:stroke miterlimit="4" joinstyle="miter"/>
                <v:path arrowok="t" o:extrusionok="f" o:connecttype="custom" o:connectlocs="1254125,414021;1254125,414021;1254125,414021;1254125,414021" o:connectangles="0,90,180,270"/>
              </v:shape>
              <v:rect id="Rectangle" o:spid="_x0000_s1028" style="position:absolute;top:7620;width:68580;height:1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" fillcolor="#264d2b [3204]" stroked="f" strokeweight="1pt">
                <v:stroke miterlimit="4"/>
                <v:textbox inset="3pt,3pt,3pt,3pt"/>
              </v:rect>
              <v:rect id="Rectangle" o:spid="_x0000_s1029" style="position:absolute;top:8737;width:68580;height:3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" fillcolor="#60b966 [3205]" stroked="f" strokeweight="1pt">
                <v:stroke miterlimit="4"/>
                <v:textbox inset="3pt,3pt,3pt,3pt"/>
              </v:rect>
              <w10:wrap anchorx="margin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233D58" w14:textId="77777777" w:rsidR="005235DF" w:rsidRDefault="005235DF" w:rsidP="00B17E13">
    <w:pPr>
      <w:pStyle w:val="Header"/>
      <w:ind w:right="27"/>
      <w:jc w:val="right"/>
    </w:pPr>
    <w:r w:rsidRPr="00495014">
      <w:rPr>
        <w:noProof/>
        <w:lang w:eastAsia="en-AU"/>
      </w:rPr>
      <mc:AlternateContent>
        <mc:Choice Requires="wps">
          <w:drawing>
            <wp:inline distT="0" distB="0" distL="0" distR="0" wp14:anchorId="3017EACF" wp14:editId="2097D1AE">
              <wp:extent cx="1390652" cy="370841"/>
              <wp:effectExtent l="0" t="0" r="0" b="0"/>
              <wp:docPr id="57" name="Shape" descr="logo placehold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90652" cy="370841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9863" y="13537"/>
                            </a:moveTo>
                            <a:cubicBezTo>
                              <a:pt x="9587" y="13537"/>
                              <a:pt x="9370" y="13833"/>
                              <a:pt x="9212" y="14425"/>
                            </a:cubicBezTo>
                            <a:cubicBezTo>
                              <a:pt x="9054" y="15016"/>
                              <a:pt x="8975" y="15830"/>
                              <a:pt x="8975" y="16866"/>
                            </a:cubicBezTo>
                            <a:cubicBezTo>
                              <a:pt x="8975" y="17605"/>
                              <a:pt x="9015" y="18197"/>
                              <a:pt x="9094" y="18715"/>
                            </a:cubicBezTo>
                            <a:cubicBezTo>
                              <a:pt x="9173" y="19233"/>
                              <a:pt x="9271" y="19603"/>
                              <a:pt x="9390" y="19825"/>
                            </a:cubicBezTo>
                            <a:cubicBezTo>
                              <a:pt x="9508" y="20047"/>
                              <a:pt x="9666" y="20195"/>
                              <a:pt x="9863" y="20195"/>
                            </a:cubicBezTo>
                            <a:cubicBezTo>
                              <a:pt x="10060" y="20195"/>
                              <a:pt x="10198" y="20047"/>
                              <a:pt x="10336" y="19825"/>
                            </a:cubicBezTo>
                            <a:cubicBezTo>
                              <a:pt x="10475" y="19603"/>
                              <a:pt x="10553" y="19159"/>
                              <a:pt x="10632" y="18715"/>
                            </a:cubicBezTo>
                            <a:cubicBezTo>
                              <a:pt x="10711" y="18271"/>
                              <a:pt x="10731" y="17605"/>
                              <a:pt x="10731" y="16866"/>
                            </a:cubicBezTo>
                            <a:cubicBezTo>
                              <a:pt x="10731" y="15830"/>
                              <a:pt x="10652" y="15016"/>
                              <a:pt x="10494" y="14499"/>
                            </a:cubicBezTo>
                            <a:cubicBezTo>
                              <a:pt x="10336" y="13981"/>
                              <a:pt x="10139" y="13537"/>
                              <a:pt x="9863" y="13537"/>
                            </a:cubicBezTo>
                            <a:close/>
                            <a:moveTo>
                              <a:pt x="10139" y="18197"/>
                            </a:moveTo>
                            <a:cubicBezTo>
                              <a:pt x="10080" y="18493"/>
                              <a:pt x="9981" y="18641"/>
                              <a:pt x="9883" y="18641"/>
                            </a:cubicBezTo>
                            <a:cubicBezTo>
                              <a:pt x="9764" y="18641"/>
                              <a:pt x="9685" y="18493"/>
                              <a:pt x="9626" y="18197"/>
                            </a:cubicBezTo>
                            <a:cubicBezTo>
                              <a:pt x="9567" y="17901"/>
                              <a:pt x="9528" y="17458"/>
                              <a:pt x="9528" y="16792"/>
                            </a:cubicBezTo>
                            <a:cubicBezTo>
                              <a:pt x="9528" y="16126"/>
                              <a:pt x="9567" y="15682"/>
                              <a:pt x="9626" y="15386"/>
                            </a:cubicBezTo>
                            <a:cubicBezTo>
                              <a:pt x="9685" y="15090"/>
                              <a:pt x="9784" y="14942"/>
                              <a:pt x="9883" y="14942"/>
                            </a:cubicBezTo>
                            <a:cubicBezTo>
                              <a:pt x="10001" y="14942"/>
                              <a:pt x="10080" y="15090"/>
                              <a:pt x="10139" y="15386"/>
                            </a:cubicBezTo>
                            <a:cubicBezTo>
                              <a:pt x="10198" y="15682"/>
                              <a:pt x="10238" y="16126"/>
                              <a:pt x="10238" y="16718"/>
                            </a:cubicBezTo>
                            <a:cubicBezTo>
                              <a:pt x="10218" y="17458"/>
                              <a:pt x="10198" y="17975"/>
                              <a:pt x="10139" y="18197"/>
                            </a:cubicBezTo>
                            <a:close/>
                            <a:moveTo>
                              <a:pt x="8009" y="10800"/>
                            </a:moveTo>
                            <a:lnTo>
                              <a:pt x="8541" y="10800"/>
                            </a:lnTo>
                            <a:lnTo>
                              <a:pt x="8541" y="8137"/>
                            </a:lnTo>
                            <a:lnTo>
                              <a:pt x="9192" y="4438"/>
                            </a:lnTo>
                            <a:lnTo>
                              <a:pt x="8620" y="4438"/>
                            </a:lnTo>
                            <a:lnTo>
                              <a:pt x="8285" y="6584"/>
                            </a:lnTo>
                            <a:lnTo>
                              <a:pt x="7950" y="4438"/>
                            </a:lnTo>
                            <a:lnTo>
                              <a:pt x="7378" y="4438"/>
                            </a:lnTo>
                            <a:lnTo>
                              <a:pt x="8029" y="8137"/>
                            </a:lnTo>
                            <a:lnTo>
                              <a:pt x="8029" y="10800"/>
                            </a:lnTo>
                            <a:close/>
                            <a:moveTo>
                              <a:pt x="13690" y="8211"/>
                            </a:moveTo>
                            <a:lnTo>
                              <a:pt x="13729" y="8211"/>
                            </a:lnTo>
                            <a:cubicBezTo>
                              <a:pt x="13769" y="8211"/>
                              <a:pt x="13828" y="8285"/>
                              <a:pt x="13867" y="8359"/>
                            </a:cubicBezTo>
                            <a:cubicBezTo>
                              <a:pt x="13887" y="8433"/>
                              <a:pt x="13927" y="8581"/>
                              <a:pt x="13966" y="8877"/>
                            </a:cubicBezTo>
                            <a:lnTo>
                              <a:pt x="14242" y="10800"/>
                            </a:lnTo>
                            <a:lnTo>
                              <a:pt x="14834" y="10800"/>
                            </a:lnTo>
                            <a:lnTo>
                              <a:pt x="14578" y="8951"/>
                            </a:lnTo>
                            <a:cubicBezTo>
                              <a:pt x="14558" y="8877"/>
                              <a:pt x="14538" y="8729"/>
                              <a:pt x="14499" y="8581"/>
                            </a:cubicBezTo>
                            <a:cubicBezTo>
                              <a:pt x="14459" y="8433"/>
                              <a:pt x="14439" y="8285"/>
                              <a:pt x="14420" y="8211"/>
                            </a:cubicBezTo>
                            <a:cubicBezTo>
                              <a:pt x="14400" y="8137"/>
                              <a:pt x="14341" y="8063"/>
                              <a:pt x="14282" y="7989"/>
                            </a:cubicBezTo>
                            <a:cubicBezTo>
                              <a:pt x="14361" y="7915"/>
                              <a:pt x="14420" y="7841"/>
                              <a:pt x="14459" y="7767"/>
                            </a:cubicBezTo>
                            <a:cubicBezTo>
                              <a:pt x="14538" y="7619"/>
                              <a:pt x="14578" y="7397"/>
                              <a:pt x="14617" y="7175"/>
                            </a:cubicBezTo>
                            <a:cubicBezTo>
                              <a:pt x="14656" y="6953"/>
                              <a:pt x="14676" y="6584"/>
                              <a:pt x="14676" y="6288"/>
                            </a:cubicBezTo>
                            <a:cubicBezTo>
                              <a:pt x="14676" y="5918"/>
                              <a:pt x="14656" y="5548"/>
                              <a:pt x="14597" y="5252"/>
                            </a:cubicBezTo>
                            <a:cubicBezTo>
                              <a:pt x="14538" y="4956"/>
                              <a:pt x="14479" y="4808"/>
                              <a:pt x="14400" y="4660"/>
                            </a:cubicBezTo>
                            <a:cubicBezTo>
                              <a:pt x="14321" y="4512"/>
                              <a:pt x="14183" y="4512"/>
                              <a:pt x="14025" y="4512"/>
                            </a:cubicBezTo>
                            <a:lnTo>
                              <a:pt x="13157" y="4512"/>
                            </a:lnTo>
                            <a:lnTo>
                              <a:pt x="13157" y="10874"/>
                            </a:lnTo>
                            <a:lnTo>
                              <a:pt x="13690" y="10874"/>
                            </a:lnTo>
                            <a:lnTo>
                              <a:pt x="13690" y="8211"/>
                            </a:lnTo>
                            <a:close/>
                            <a:moveTo>
                              <a:pt x="13690" y="5770"/>
                            </a:moveTo>
                            <a:lnTo>
                              <a:pt x="13927" y="5770"/>
                            </a:lnTo>
                            <a:cubicBezTo>
                              <a:pt x="14025" y="5770"/>
                              <a:pt x="14084" y="5844"/>
                              <a:pt x="14124" y="5918"/>
                            </a:cubicBezTo>
                            <a:cubicBezTo>
                              <a:pt x="14163" y="5992"/>
                              <a:pt x="14183" y="6214"/>
                              <a:pt x="14183" y="6362"/>
                            </a:cubicBezTo>
                            <a:cubicBezTo>
                              <a:pt x="14183" y="6510"/>
                              <a:pt x="14163" y="6658"/>
                              <a:pt x="14144" y="6732"/>
                            </a:cubicBezTo>
                            <a:cubicBezTo>
                              <a:pt x="14124" y="6805"/>
                              <a:pt x="14084" y="6879"/>
                              <a:pt x="14065" y="6953"/>
                            </a:cubicBezTo>
                            <a:cubicBezTo>
                              <a:pt x="14005" y="7027"/>
                              <a:pt x="13946" y="7027"/>
                              <a:pt x="13927" y="7027"/>
                            </a:cubicBezTo>
                            <a:lnTo>
                              <a:pt x="13710" y="7027"/>
                            </a:lnTo>
                            <a:lnTo>
                              <a:pt x="13710" y="5770"/>
                            </a:lnTo>
                            <a:close/>
                            <a:moveTo>
                              <a:pt x="5504" y="5696"/>
                            </a:moveTo>
                            <a:lnTo>
                              <a:pt x="4241" y="5696"/>
                            </a:lnTo>
                            <a:lnTo>
                              <a:pt x="4241" y="962"/>
                            </a:lnTo>
                            <a:cubicBezTo>
                              <a:pt x="4241" y="444"/>
                              <a:pt x="4123" y="0"/>
                              <a:pt x="3985" y="0"/>
                            </a:cubicBezTo>
                            <a:lnTo>
                              <a:pt x="1775" y="0"/>
                            </a:lnTo>
                            <a:cubicBezTo>
                              <a:pt x="1637" y="0"/>
                              <a:pt x="1519" y="444"/>
                              <a:pt x="1519" y="962"/>
                            </a:cubicBezTo>
                            <a:lnTo>
                              <a:pt x="1519" y="5696"/>
                            </a:lnTo>
                            <a:lnTo>
                              <a:pt x="256" y="5696"/>
                            </a:lnTo>
                            <a:cubicBezTo>
                              <a:pt x="118" y="5696"/>
                              <a:pt x="0" y="6140"/>
                              <a:pt x="0" y="6658"/>
                            </a:cubicBezTo>
                            <a:lnTo>
                              <a:pt x="0" y="14942"/>
                            </a:lnTo>
                            <a:cubicBezTo>
                              <a:pt x="0" y="15460"/>
                              <a:pt x="118" y="15904"/>
                              <a:pt x="256" y="15904"/>
                            </a:cubicBezTo>
                            <a:lnTo>
                              <a:pt x="1519" y="15904"/>
                            </a:lnTo>
                            <a:lnTo>
                              <a:pt x="1519" y="20638"/>
                            </a:lnTo>
                            <a:cubicBezTo>
                              <a:pt x="1519" y="21156"/>
                              <a:pt x="1637" y="21600"/>
                              <a:pt x="1775" y="21600"/>
                            </a:cubicBezTo>
                            <a:lnTo>
                              <a:pt x="3985" y="21600"/>
                            </a:lnTo>
                            <a:cubicBezTo>
                              <a:pt x="4123" y="21600"/>
                              <a:pt x="4241" y="21156"/>
                              <a:pt x="4241" y="20638"/>
                            </a:cubicBezTo>
                            <a:lnTo>
                              <a:pt x="4241" y="15904"/>
                            </a:lnTo>
                            <a:lnTo>
                              <a:pt x="5504" y="15904"/>
                            </a:lnTo>
                            <a:cubicBezTo>
                              <a:pt x="5642" y="15904"/>
                              <a:pt x="5760" y="15460"/>
                              <a:pt x="5760" y="14942"/>
                            </a:cubicBezTo>
                            <a:lnTo>
                              <a:pt x="5760" y="6658"/>
                            </a:lnTo>
                            <a:cubicBezTo>
                              <a:pt x="5760" y="6140"/>
                              <a:pt x="5661" y="5696"/>
                              <a:pt x="5504" y="5696"/>
                            </a:cubicBezTo>
                            <a:close/>
                            <a:moveTo>
                              <a:pt x="8048" y="13611"/>
                            </a:moveTo>
                            <a:lnTo>
                              <a:pt x="7516" y="13611"/>
                            </a:lnTo>
                            <a:lnTo>
                              <a:pt x="7516" y="19973"/>
                            </a:lnTo>
                            <a:lnTo>
                              <a:pt x="8857" y="19973"/>
                            </a:lnTo>
                            <a:lnTo>
                              <a:pt x="8857" y="18419"/>
                            </a:lnTo>
                            <a:lnTo>
                              <a:pt x="8048" y="18419"/>
                            </a:lnTo>
                            <a:lnTo>
                              <a:pt x="8048" y="13611"/>
                            </a:lnTo>
                            <a:close/>
                            <a:moveTo>
                              <a:pt x="17379" y="15756"/>
                            </a:moveTo>
                            <a:lnTo>
                              <a:pt x="17043" y="13611"/>
                            </a:lnTo>
                            <a:lnTo>
                              <a:pt x="16471" y="13611"/>
                            </a:lnTo>
                            <a:lnTo>
                              <a:pt x="17122" y="17310"/>
                            </a:lnTo>
                            <a:lnTo>
                              <a:pt x="17122" y="19973"/>
                            </a:lnTo>
                            <a:lnTo>
                              <a:pt x="17655" y="19973"/>
                            </a:lnTo>
                            <a:lnTo>
                              <a:pt x="17655" y="17310"/>
                            </a:lnTo>
                            <a:lnTo>
                              <a:pt x="18306" y="13611"/>
                            </a:lnTo>
                            <a:lnTo>
                              <a:pt x="17734" y="13611"/>
                            </a:lnTo>
                            <a:lnTo>
                              <a:pt x="17379" y="15756"/>
                            </a:lnTo>
                            <a:close/>
                            <a:moveTo>
                              <a:pt x="19332" y="13611"/>
                            </a:moveTo>
                            <a:lnTo>
                              <a:pt x="18464" y="13611"/>
                            </a:lnTo>
                            <a:lnTo>
                              <a:pt x="18464" y="19973"/>
                            </a:lnTo>
                            <a:lnTo>
                              <a:pt x="18996" y="19973"/>
                            </a:lnTo>
                            <a:lnTo>
                              <a:pt x="18996" y="17605"/>
                            </a:lnTo>
                            <a:lnTo>
                              <a:pt x="19292" y="17605"/>
                            </a:lnTo>
                            <a:cubicBezTo>
                              <a:pt x="19509" y="17605"/>
                              <a:pt x="19667" y="17458"/>
                              <a:pt x="19765" y="17088"/>
                            </a:cubicBezTo>
                            <a:cubicBezTo>
                              <a:pt x="19864" y="16718"/>
                              <a:pt x="19923" y="16200"/>
                              <a:pt x="19923" y="15608"/>
                            </a:cubicBezTo>
                            <a:cubicBezTo>
                              <a:pt x="19923" y="15016"/>
                              <a:pt x="19884" y="14499"/>
                              <a:pt x="19785" y="14129"/>
                            </a:cubicBezTo>
                            <a:cubicBezTo>
                              <a:pt x="19687" y="13759"/>
                              <a:pt x="19509" y="13611"/>
                              <a:pt x="19332" y="13611"/>
                            </a:cubicBezTo>
                            <a:close/>
                            <a:moveTo>
                              <a:pt x="19332" y="16126"/>
                            </a:moveTo>
                            <a:cubicBezTo>
                              <a:pt x="19292" y="16274"/>
                              <a:pt x="19213" y="16348"/>
                              <a:pt x="19115" y="16348"/>
                            </a:cubicBezTo>
                            <a:lnTo>
                              <a:pt x="18976" y="16348"/>
                            </a:lnTo>
                            <a:lnTo>
                              <a:pt x="18976" y="14942"/>
                            </a:lnTo>
                            <a:lnTo>
                              <a:pt x="19134" y="14942"/>
                            </a:lnTo>
                            <a:cubicBezTo>
                              <a:pt x="19233" y="14942"/>
                              <a:pt x="19292" y="15016"/>
                              <a:pt x="19332" y="15164"/>
                            </a:cubicBezTo>
                            <a:cubicBezTo>
                              <a:pt x="19371" y="15312"/>
                              <a:pt x="19391" y="15460"/>
                              <a:pt x="19391" y="15682"/>
                            </a:cubicBezTo>
                            <a:cubicBezTo>
                              <a:pt x="19391" y="15830"/>
                              <a:pt x="19371" y="16052"/>
                              <a:pt x="19332" y="16126"/>
                            </a:cubicBezTo>
                            <a:close/>
                            <a:moveTo>
                              <a:pt x="14795" y="15238"/>
                            </a:moveTo>
                            <a:lnTo>
                              <a:pt x="15327" y="15238"/>
                            </a:lnTo>
                            <a:lnTo>
                              <a:pt x="15327" y="20047"/>
                            </a:lnTo>
                            <a:lnTo>
                              <a:pt x="15860" y="20047"/>
                            </a:lnTo>
                            <a:lnTo>
                              <a:pt x="15860" y="15238"/>
                            </a:lnTo>
                            <a:lnTo>
                              <a:pt x="16392" y="15238"/>
                            </a:lnTo>
                            <a:lnTo>
                              <a:pt x="16392" y="13685"/>
                            </a:lnTo>
                            <a:lnTo>
                              <a:pt x="14795" y="13685"/>
                            </a:lnTo>
                            <a:lnTo>
                              <a:pt x="14795" y="15238"/>
                            </a:lnTo>
                            <a:close/>
                            <a:moveTo>
                              <a:pt x="20693" y="18567"/>
                            </a:moveTo>
                            <a:lnTo>
                              <a:pt x="20693" y="17310"/>
                            </a:lnTo>
                            <a:lnTo>
                              <a:pt x="21501" y="17310"/>
                            </a:lnTo>
                            <a:lnTo>
                              <a:pt x="21501" y="15978"/>
                            </a:lnTo>
                            <a:lnTo>
                              <a:pt x="20693" y="15978"/>
                            </a:lnTo>
                            <a:lnTo>
                              <a:pt x="20693" y="14942"/>
                            </a:lnTo>
                            <a:lnTo>
                              <a:pt x="21580" y="14942"/>
                            </a:lnTo>
                            <a:lnTo>
                              <a:pt x="21580" y="13611"/>
                            </a:lnTo>
                            <a:lnTo>
                              <a:pt x="20180" y="13611"/>
                            </a:lnTo>
                            <a:lnTo>
                              <a:pt x="20180" y="19973"/>
                            </a:lnTo>
                            <a:lnTo>
                              <a:pt x="21600" y="19973"/>
                            </a:lnTo>
                            <a:lnTo>
                              <a:pt x="21600" y="18567"/>
                            </a:lnTo>
                            <a:lnTo>
                              <a:pt x="20693" y="18567"/>
                            </a:lnTo>
                            <a:close/>
                            <a:moveTo>
                              <a:pt x="12289" y="8359"/>
                            </a:moveTo>
                            <a:cubicBezTo>
                              <a:pt x="12289" y="8729"/>
                              <a:pt x="12270" y="8951"/>
                              <a:pt x="12210" y="9173"/>
                            </a:cubicBezTo>
                            <a:cubicBezTo>
                              <a:pt x="12151" y="9395"/>
                              <a:pt x="12092" y="9468"/>
                              <a:pt x="11993" y="9468"/>
                            </a:cubicBezTo>
                            <a:cubicBezTo>
                              <a:pt x="11895" y="9468"/>
                              <a:pt x="11836" y="9395"/>
                              <a:pt x="11776" y="9173"/>
                            </a:cubicBezTo>
                            <a:cubicBezTo>
                              <a:pt x="11717" y="8951"/>
                              <a:pt x="11698" y="8729"/>
                              <a:pt x="11698" y="8359"/>
                            </a:cubicBezTo>
                            <a:lnTo>
                              <a:pt x="11698" y="4512"/>
                            </a:lnTo>
                            <a:lnTo>
                              <a:pt x="11185" y="4512"/>
                            </a:lnTo>
                            <a:lnTo>
                              <a:pt x="11185" y="8285"/>
                            </a:lnTo>
                            <a:cubicBezTo>
                              <a:pt x="11185" y="8581"/>
                              <a:pt x="11204" y="8951"/>
                              <a:pt x="11224" y="9395"/>
                            </a:cubicBezTo>
                            <a:cubicBezTo>
                              <a:pt x="11244" y="9616"/>
                              <a:pt x="11283" y="9912"/>
                              <a:pt x="11342" y="10134"/>
                            </a:cubicBezTo>
                            <a:cubicBezTo>
                              <a:pt x="11402" y="10356"/>
                              <a:pt x="11461" y="10578"/>
                              <a:pt x="11520" y="10652"/>
                            </a:cubicBezTo>
                            <a:cubicBezTo>
                              <a:pt x="11579" y="10800"/>
                              <a:pt x="11658" y="10874"/>
                              <a:pt x="11757" y="10874"/>
                            </a:cubicBezTo>
                            <a:cubicBezTo>
                              <a:pt x="11855" y="10874"/>
                              <a:pt x="11954" y="10948"/>
                              <a:pt x="12033" y="10948"/>
                            </a:cubicBezTo>
                            <a:cubicBezTo>
                              <a:pt x="12171" y="10948"/>
                              <a:pt x="12289" y="10874"/>
                              <a:pt x="12408" y="10726"/>
                            </a:cubicBezTo>
                            <a:cubicBezTo>
                              <a:pt x="12487" y="10652"/>
                              <a:pt x="12546" y="10430"/>
                              <a:pt x="12625" y="10208"/>
                            </a:cubicBezTo>
                            <a:cubicBezTo>
                              <a:pt x="12684" y="9986"/>
                              <a:pt x="12743" y="9690"/>
                              <a:pt x="12763" y="9321"/>
                            </a:cubicBezTo>
                            <a:cubicBezTo>
                              <a:pt x="12782" y="8951"/>
                              <a:pt x="12802" y="8655"/>
                              <a:pt x="12802" y="8285"/>
                            </a:cubicBezTo>
                            <a:lnTo>
                              <a:pt x="12802" y="4512"/>
                            </a:lnTo>
                            <a:lnTo>
                              <a:pt x="12289" y="4512"/>
                            </a:lnTo>
                            <a:lnTo>
                              <a:pt x="12289" y="8359"/>
                            </a:lnTo>
                            <a:close/>
                            <a:moveTo>
                              <a:pt x="11875" y="17679"/>
                            </a:moveTo>
                            <a:lnTo>
                              <a:pt x="12230" y="17679"/>
                            </a:lnTo>
                            <a:lnTo>
                              <a:pt x="12230" y="18271"/>
                            </a:lnTo>
                            <a:cubicBezTo>
                              <a:pt x="12171" y="18419"/>
                              <a:pt x="12092" y="18567"/>
                              <a:pt x="12053" y="18567"/>
                            </a:cubicBezTo>
                            <a:cubicBezTo>
                              <a:pt x="12013" y="18567"/>
                              <a:pt x="11934" y="18641"/>
                              <a:pt x="11895" y="18641"/>
                            </a:cubicBezTo>
                            <a:cubicBezTo>
                              <a:pt x="11776" y="18641"/>
                              <a:pt x="11678" y="18493"/>
                              <a:pt x="11599" y="18197"/>
                            </a:cubicBezTo>
                            <a:cubicBezTo>
                              <a:pt x="11520" y="17901"/>
                              <a:pt x="11500" y="17384"/>
                              <a:pt x="11500" y="16718"/>
                            </a:cubicBezTo>
                            <a:cubicBezTo>
                              <a:pt x="11500" y="16052"/>
                              <a:pt x="11540" y="15608"/>
                              <a:pt x="11599" y="15312"/>
                            </a:cubicBezTo>
                            <a:cubicBezTo>
                              <a:pt x="11658" y="15016"/>
                              <a:pt x="11757" y="14868"/>
                              <a:pt x="11875" y="14868"/>
                            </a:cubicBezTo>
                            <a:cubicBezTo>
                              <a:pt x="11954" y="14868"/>
                              <a:pt x="12013" y="14942"/>
                              <a:pt x="12072" y="15090"/>
                            </a:cubicBezTo>
                            <a:cubicBezTo>
                              <a:pt x="12132" y="15238"/>
                              <a:pt x="12151" y="15386"/>
                              <a:pt x="12171" y="15608"/>
                            </a:cubicBezTo>
                            <a:lnTo>
                              <a:pt x="12684" y="15238"/>
                            </a:lnTo>
                            <a:cubicBezTo>
                              <a:pt x="12644" y="14795"/>
                              <a:pt x="12605" y="14499"/>
                              <a:pt x="12546" y="14203"/>
                            </a:cubicBezTo>
                            <a:cubicBezTo>
                              <a:pt x="12487" y="13907"/>
                              <a:pt x="12408" y="13759"/>
                              <a:pt x="12309" y="13611"/>
                            </a:cubicBezTo>
                            <a:cubicBezTo>
                              <a:pt x="12210" y="13463"/>
                              <a:pt x="12072" y="13389"/>
                              <a:pt x="11895" y="13389"/>
                            </a:cubicBezTo>
                            <a:cubicBezTo>
                              <a:pt x="11698" y="13389"/>
                              <a:pt x="11540" y="13463"/>
                              <a:pt x="11441" y="13685"/>
                            </a:cubicBezTo>
                            <a:cubicBezTo>
                              <a:pt x="11303" y="13981"/>
                              <a:pt x="11185" y="14351"/>
                              <a:pt x="11106" y="14868"/>
                            </a:cubicBezTo>
                            <a:cubicBezTo>
                              <a:pt x="11027" y="15386"/>
                              <a:pt x="10987" y="15978"/>
                              <a:pt x="10987" y="16644"/>
                            </a:cubicBezTo>
                            <a:cubicBezTo>
                              <a:pt x="10987" y="17310"/>
                              <a:pt x="11027" y="17901"/>
                              <a:pt x="11086" y="18419"/>
                            </a:cubicBezTo>
                            <a:cubicBezTo>
                              <a:pt x="11145" y="18937"/>
                              <a:pt x="11264" y="19307"/>
                              <a:pt x="11382" y="19603"/>
                            </a:cubicBezTo>
                            <a:cubicBezTo>
                              <a:pt x="11500" y="19899"/>
                              <a:pt x="11678" y="19973"/>
                              <a:pt x="11875" y="19973"/>
                            </a:cubicBezTo>
                            <a:cubicBezTo>
                              <a:pt x="12033" y="19973"/>
                              <a:pt x="12171" y="19899"/>
                              <a:pt x="12289" y="19751"/>
                            </a:cubicBezTo>
                            <a:cubicBezTo>
                              <a:pt x="12408" y="19603"/>
                              <a:pt x="12546" y="19307"/>
                              <a:pt x="12704" y="18937"/>
                            </a:cubicBezTo>
                            <a:lnTo>
                              <a:pt x="12704" y="16200"/>
                            </a:lnTo>
                            <a:lnTo>
                              <a:pt x="11895" y="16200"/>
                            </a:lnTo>
                            <a:lnTo>
                              <a:pt x="11895" y="17679"/>
                            </a:lnTo>
                            <a:close/>
                            <a:moveTo>
                              <a:pt x="13808" y="13537"/>
                            </a:moveTo>
                            <a:cubicBezTo>
                              <a:pt x="13532" y="13537"/>
                              <a:pt x="13315" y="13833"/>
                              <a:pt x="13157" y="14425"/>
                            </a:cubicBezTo>
                            <a:cubicBezTo>
                              <a:pt x="12999" y="15016"/>
                              <a:pt x="12921" y="15830"/>
                              <a:pt x="12921" y="16866"/>
                            </a:cubicBezTo>
                            <a:cubicBezTo>
                              <a:pt x="12921" y="17605"/>
                              <a:pt x="12960" y="18197"/>
                              <a:pt x="13039" y="18715"/>
                            </a:cubicBezTo>
                            <a:cubicBezTo>
                              <a:pt x="13118" y="19233"/>
                              <a:pt x="13216" y="19603"/>
                              <a:pt x="13335" y="19825"/>
                            </a:cubicBezTo>
                            <a:cubicBezTo>
                              <a:pt x="13453" y="20047"/>
                              <a:pt x="13611" y="20195"/>
                              <a:pt x="13808" y="20195"/>
                            </a:cubicBezTo>
                            <a:cubicBezTo>
                              <a:pt x="14005" y="20195"/>
                              <a:pt x="14144" y="20047"/>
                              <a:pt x="14282" y="19825"/>
                            </a:cubicBezTo>
                            <a:cubicBezTo>
                              <a:pt x="14420" y="19603"/>
                              <a:pt x="14499" y="19159"/>
                              <a:pt x="14578" y="18715"/>
                            </a:cubicBezTo>
                            <a:cubicBezTo>
                              <a:pt x="14656" y="18271"/>
                              <a:pt x="14676" y="17605"/>
                              <a:pt x="14676" y="16866"/>
                            </a:cubicBezTo>
                            <a:cubicBezTo>
                              <a:pt x="14676" y="15830"/>
                              <a:pt x="14597" y="15016"/>
                              <a:pt x="14439" y="14499"/>
                            </a:cubicBezTo>
                            <a:cubicBezTo>
                              <a:pt x="14282" y="13981"/>
                              <a:pt x="14084" y="13537"/>
                              <a:pt x="13808" y="13537"/>
                            </a:cubicBezTo>
                            <a:close/>
                            <a:moveTo>
                              <a:pt x="14065" y="18197"/>
                            </a:moveTo>
                            <a:cubicBezTo>
                              <a:pt x="14005" y="18493"/>
                              <a:pt x="13907" y="18641"/>
                              <a:pt x="13808" y="18641"/>
                            </a:cubicBezTo>
                            <a:cubicBezTo>
                              <a:pt x="13690" y="18641"/>
                              <a:pt x="13611" y="18493"/>
                              <a:pt x="13552" y="18197"/>
                            </a:cubicBezTo>
                            <a:cubicBezTo>
                              <a:pt x="13493" y="17901"/>
                              <a:pt x="13453" y="17458"/>
                              <a:pt x="13453" y="16792"/>
                            </a:cubicBezTo>
                            <a:cubicBezTo>
                              <a:pt x="13453" y="16126"/>
                              <a:pt x="13493" y="15682"/>
                              <a:pt x="13552" y="15386"/>
                            </a:cubicBezTo>
                            <a:cubicBezTo>
                              <a:pt x="13611" y="15090"/>
                              <a:pt x="13710" y="14942"/>
                              <a:pt x="13808" y="14942"/>
                            </a:cubicBezTo>
                            <a:cubicBezTo>
                              <a:pt x="13927" y="14942"/>
                              <a:pt x="14005" y="15090"/>
                              <a:pt x="14065" y="15386"/>
                            </a:cubicBezTo>
                            <a:cubicBezTo>
                              <a:pt x="14124" y="15682"/>
                              <a:pt x="14163" y="16126"/>
                              <a:pt x="14163" y="16718"/>
                            </a:cubicBezTo>
                            <a:cubicBezTo>
                              <a:pt x="14163" y="17458"/>
                              <a:pt x="14144" y="17975"/>
                              <a:pt x="14065" y="18197"/>
                            </a:cubicBezTo>
                            <a:close/>
                            <a:moveTo>
                              <a:pt x="10021" y="4364"/>
                            </a:moveTo>
                            <a:cubicBezTo>
                              <a:pt x="9745" y="4364"/>
                              <a:pt x="9528" y="4660"/>
                              <a:pt x="9370" y="5252"/>
                            </a:cubicBezTo>
                            <a:cubicBezTo>
                              <a:pt x="9212" y="5844"/>
                              <a:pt x="9133" y="6658"/>
                              <a:pt x="9133" y="7693"/>
                            </a:cubicBezTo>
                            <a:cubicBezTo>
                              <a:pt x="9133" y="8433"/>
                              <a:pt x="9173" y="9025"/>
                              <a:pt x="9252" y="9542"/>
                            </a:cubicBezTo>
                            <a:cubicBezTo>
                              <a:pt x="9330" y="10060"/>
                              <a:pt x="9429" y="10430"/>
                              <a:pt x="9547" y="10652"/>
                            </a:cubicBezTo>
                            <a:cubicBezTo>
                              <a:pt x="9666" y="10874"/>
                              <a:pt x="9824" y="11022"/>
                              <a:pt x="10021" y="11022"/>
                            </a:cubicBezTo>
                            <a:cubicBezTo>
                              <a:pt x="10218" y="11022"/>
                              <a:pt x="10356" y="10874"/>
                              <a:pt x="10494" y="10652"/>
                            </a:cubicBezTo>
                            <a:cubicBezTo>
                              <a:pt x="10632" y="10430"/>
                              <a:pt x="10711" y="9986"/>
                              <a:pt x="10790" y="9542"/>
                            </a:cubicBezTo>
                            <a:cubicBezTo>
                              <a:pt x="10869" y="9099"/>
                              <a:pt x="10889" y="8433"/>
                              <a:pt x="10889" y="7693"/>
                            </a:cubicBezTo>
                            <a:cubicBezTo>
                              <a:pt x="10889" y="6658"/>
                              <a:pt x="10810" y="5844"/>
                              <a:pt x="10652" y="5326"/>
                            </a:cubicBezTo>
                            <a:cubicBezTo>
                              <a:pt x="10494" y="4808"/>
                              <a:pt x="10317" y="4364"/>
                              <a:pt x="10021" y="4364"/>
                            </a:cubicBezTo>
                            <a:close/>
                            <a:moveTo>
                              <a:pt x="10297" y="9025"/>
                            </a:moveTo>
                            <a:cubicBezTo>
                              <a:pt x="10238" y="9321"/>
                              <a:pt x="10139" y="9468"/>
                              <a:pt x="10041" y="9468"/>
                            </a:cubicBezTo>
                            <a:cubicBezTo>
                              <a:pt x="9922" y="9468"/>
                              <a:pt x="9843" y="9321"/>
                              <a:pt x="9784" y="9025"/>
                            </a:cubicBezTo>
                            <a:cubicBezTo>
                              <a:pt x="9725" y="8729"/>
                              <a:pt x="9685" y="8285"/>
                              <a:pt x="9685" y="7619"/>
                            </a:cubicBezTo>
                            <a:cubicBezTo>
                              <a:pt x="9685" y="6953"/>
                              <a:pt x="9725" y="6510"/>
                              <a:pt x="9784" y="6214"/>
                            </a:cubicBezTo>
                            <a:cubicBezTo>
                              <a:pt x="9843" y="5918"/>
                              <a:pt x="9942" y="5770"/>
                              <a:pt x="10041" y="5770"/>
                            </a:cubicBezTo>
                            <a:cubicBezTo>
                              <a:pt x="10159" y="5770"/>
                              <a:pt x="10238" y="5918"/>
                              <a:pt x="10297" y="6214"/>
                            </a:cubicBezTo>
                            <a:cubicBezTo>
                              <a:pt x="10356" y="6510"/>
                              <a:pt x="10396" y="6953"/>
                              <a:pt x="10396" y="7545"/>
                            </a:cubicBezTo>
                            <a:cubicBezTo>
                              <a:pt x="10376" y="8285"/>
                              <a:pt x="10356" y="8803"/>
                              <a:pt x="10297" y="9025"/>
                            </a:cubicBezTo>
                            <a:close/>
                          </a:path>
                        </a:pathLst>
                      </a:custGeom>
                      <a:solidFill>
                        <a:schemeClr val="accent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inline>
          </w:drawing>
        </mc:Choice>
        <mc:Fallback>
          <w:pict>
            <v:shape w14:anchorId="3B30D62C" id="Shape" o:spid="_x0000_s1026" alt="logo placeholder" style="width:109.5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" path="m9863,13537v-276,,-493,296,-651,888c9054,15016,8975,15830,8975,16866v,739,40,1331,119,1849c9173,19233,9271,19603,9390,19825v118,222,276,370,473,370c10060,20195,10198,20047,10336,19825v139,-222,217,-666,296,-1110c10711,18271,10731,17605,10731,16866v,-1036,-79,-1850,-237,-2367c10336,13981,10139,13537,9863,13537xm10139,18197v-59,296,-158,444,-256,444c9764,18641,9685,18493,9626,18197v-59,-296,-98,-739,-98,-1405c9528,16126,9567,15682,9626,15386v59,-296,158,-444,257,-444c10001,14942,10080,15090,10139,15386v59,296,99,740,99,1332c10218,17458,10198,17975,10139,18197xm8009,10800r532,l8541,8137,9192,4438r-572,l8285,6584,7950,4438r-572,l8029,8137r,2663l8009,10800xm13690,8211r39,c13769,8211,13828,8285,13867,8359v20,74,60,222,99,518l14242,10800r592,l14578,8951v-20,-74,-40,-222,-79,-370c14459,8433,14439,8285,14420,8211v-20,-74,-79,-148,-138,-222c14361,7915,14420,7841,14459,7767v79,-148,119,-370,158,-592c14656,6953,14676,6584,14676,6288v,-370,-20,-740,-79,-1036c14538,4956,14479,4808,14400,4660v-79,-148,-217,-148,-375,-148l13157,4512r,6362l13690,10874r,-2663xm13690,5770r237,c14025,5770,14084,5844,14124,5918v39,74,59,296,59,444c14183,6510,14163,6658,14144,6732v-20,73,-60,147,-79,221c14005,7027,13946,7027,13927,7027r-217,l13710,5770r-20,xm5504,5696r-1263,l4241,962c4241,444,4123,,3985,l1775,c1637,,1519,444,1519,962r,4734l256,5696c118,5696,,6140,,6658r,8284c,15460,118,15904,256,15904r1263,l1519,20638v,518,118,962,256,962l3985,21600v138,,256,-444,256,-962l4241,15904r1263,c5642,15904,5760,15460,5760,14942r,-8284c5760,6140,5661,5696,5504,5696xm8048,13611r-532,l7516,19973r1341,l8857,18419r-809,l8048,13611xm17379,15756r-336,-2145l16471,13611r651,3699l17122,19973r533,l17655,17310r651,-3699l17734,13611r-355,2145xm19332,13611r-868,l18464,19973r532,l18996,17605r296,c19509,17605,19667,17458,19765,17088v99,-370,158,-888,158,-1480c19923,15016,19884,14499,19785,14129v-98,-370,-276,-518,-453,-518xm19332,16126v-40,148,-119,222,-217,222l18976,16348r,-1406l19134,14942v99,,158,74,198,222c19371,15312,19391,15460,19391,15682v,148,-20,370,-59,444xm14795,15238r532,l15327,20047r533,l15860,15238r532,l16392,13685r-1597,l14795,15238xm20693,18567r,-1257l21501,17310r,-1332l20693,15978r,-1036l21580,14942r,-1331l20180,13611r,6362l21600,19973r,-1406l20693,18567xm12289,8359v,370,-19,592,-79,814c12151,9395,12092,9468,11993,9468v-98,,-157,-73,-217,-295c11717,8951,11698,8729,11698,8359r,-3847l11185,4512r,3773c11185,8581,11204,8951,11224,9395v20,221,59,517,118,739c11402,10356,11461,10578,11520,10652v59,148,138,222,237,222c11855,10874,11954,10948,12033,10948v138,,256,-74,375,-222c12487,10652,12546,10430,12625,10208v59,-222,118,-518,138,-887c12782,8951,12802,8655,12802,8285r,-3773l12289,4512r,3847xm11875,17679r355,l12230,18271v-59,148,-138,296,-177,296c12013,18567,11934,18641,11895,18641v-119,,-217,-148,-296,-444c11520,17901,11500,17384,11500,16718v,-666,40,-1110,99,-1406c11658,15016,11757,14868,11875,14868v79,,138,74,197,222c12132,15238,12151,15386,12171,15608r513,-370c12644,14795,12605,14499,12546,14203v-59,-296,-138,-444,-237,-592c12210,13463,12072,13389,11895,13389v-197,,-355,74,-454,296c11303,13981,11185,14351,11106,14868v-79,518,-119,1110,-119,1776c10987,17310,11027,17901,11086,18419v59,518,178,888,296,1184c11500,19899,11678,19973,11875,19973v158,,296,-74,414,-222c12408,19603,12546,19307,12704,18937r,-2737l11895,16200r,1479l11875,17679xm13808,13537v-276,,-493,296,-651,888c12999,15016,12921,15830,12921,16866v,739,39,1331,118,1849c13118,19233,13216,19603,13335,19825v118,222,276,370,473,370c14005,20195,14144,20047,14282,19825v138,-222,217,-666,296,-1110c14656,18271,14676,17605,14676,16866v,-1036,-79,-1850,-237,-2367c14282,13981,14084,13537,13808,13537xm14065,18197v-60,296,-158,444,-257,444c13690,18641,13611,18493,13552,18197v-59,-296,-99,-739,-99,-1405c13453,16126,13493,15682,13552,15386v59,-296,158,-444,256,-444c13927,14942,14005,15090,14065,15386v59,296,98,740,98,1332c14163,17458,14144,17975,14065,18197xm10021,4364v-276,,-493,296,-651,888c9212,5844,9133,6658,9133,7693v,740,40,1332,119,1849c9330,10060,9429,10430,9547,10652v119,222,277,370,474,370c10218,11022,10356,10874,10494,10652v138,-222,217,-666,296,-1110c10869,9099,10889,8433,10889,7693v,-1035,-79,-1849,-237,-2367c10494,4808,10317,4364,10021,4364xm10297,9025v-59,296,-158,443,-256,443c9922,9468,9843,9321,9784,9025v-59,-296,-99,-740,-99,-1406c9685,6953,9725,6510,9784,6214v59,-296,158,-444,257,-444c10159,5770,10238,5918,10297,6214v59,296,99,739,99,1331c10376,8285,10356,8803,10297,9025xe" fillcolor="#60b966 [3205]" stroked="f" strokeweight="1pt">
              <v:stroke miterlimit="4" joinstyle="miter"/>
              <v:path arrowok="t" o:extrusionok="f" o:connecttype="custom" o:connectlocs="695326,185421;695326,185421;695326,185421;695326,185421" o:connectangles="0,90,180,270"/>
              <w10:anchorlock/>
            </v:shape>
          </w:pict>
        </mc:Fallback>
      </mc:AlternateContent>
    </w:r>
    <w:r w:rsidRPr="00495014">
      <w:rPr>
        <w:noProof/>
        <w:lang w:eastAsia="en-AU"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7B53C8D0" wp14:editId="584BD423">
              <wp:simplePos x="0" y="0"/>
              <wp:positionH relativeFrom="margin">
                <wp:align>center</wp:align>
              </wp:positionH>
              <wp:positionV relativeFrom="page">
                <wp:align>top</wp:align>
              </wp:positionV>
              <wp:extent cx="8618220" cy="905256"/>
              <wp:effectExtent l="0" t="0" r="6350" b="9525"/>
              <wp:wrapNone/>
              <wp:docPr id="194" name="Group 19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18220" cy="905256"/>
                        <a:chOff x="0" y="0"/>
                        <a:chExt cx="8618220" cy="906322"/>
                      </a:xfrm>
                    </wpg:grpSpPr>
                    <wps:wsp>
                      <wps:cNvPr id="62" name="Rectangle"/>
                      <wps:cNvSpPr/>
                      <wps:spPr>
                        <a:xfrm>
                          <a:off x="0" y="861237"/>
                          <a:ext cx="8618220" cy="4508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63" name="Shape"/>
                      <wps:cNvSpPr/>
                      <wps:spPr>
                        <a:xfrm>
                          <a:off x="0" y="0"/>
                          <a:ext cx="2508250" cy="82804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9347" y="5764"/>
                              </a:moveTo>
                              <a:lnTo>
                                <a:pt x="18997" y="5764"/>
                              </a:lnTo>
                              <a:lnTo>
                                <a:pt x="18997" y="4704"/>
                              </a:lnTo>
                              <a:cubicBezTo>
                                <a:pt x="18997" y="4572"/>
                                <a:pt x="18964" y="4506"/>
                                <a:pt x="18931" y="4506"/>
                              </a:cubicBezTo>
                              <a:lnTo>
                                <a:pt x="18319" y="4506"/>
                              </a:lnTo>
                              <a:cubicBezTo>
                                <a:pt x="18275" y="4506"/>
                                <a:pt x="18253" y="4605"/>
                                <a:pt x="18253" y="4704"/>
                              </a:cubicBezTo>
                              <a:lnTo>
                                <a:pt x="18253" y="5764"/>
                              </a:lnTo>
                              <a:lnTo>
                                <a:pt x="17903" y="5764"/>
                              </a:lnTo>
                              <a:cubicBezTo>
                                <a:pt x="17860" y="5764"/>
                                <a:pt x="17838" y="5864"/>
                                <a:pt x="17838" y="5963"/>
                              </a:cubicBezTo>
                              <a:lnTo>
                                <a:pt x="17838" y="7818"/>
                              </a:lnTo>
                              <a:cubicBezTo>
                                <a:pt x="17838" y="7951"/>
                                <a:pt x="17871" y="8017"/>
                                <a:pt x="17903" y="8017"/>
                              </a:cubicBezTo>
                              <a:lnTo>
                                <a:pt x="18253" y="8017"/>
                              </a:lnTo>
                              <a:lnTo>
                                <a:pt x="18253" y="9077"/>
                              </a:lnTo>
                              <a:cubicBezTo>
                                <a:pt x="18253" y="9210"/>
                                <a:pt x="18286" y="9276"/>
                                <a:pt x="18319" y="9276"/>
                              </a:cubicBezTo>
                              <a:lnTo>
                                <a:pt x="18931" y="9276"/>
                              </a:lnTo>
                              <a:cubicBezTo>
                                <a:pt x="18975" y="9276"/>
                                <a:pt x="18997" y="9177"/>
                                <a:pt x="18997" y="9077"/>
                              </a:cubicBezTo>
                              <a:lnTo>
                                <a:pt x="18997" y="8017"/>
                              </a:lnTo>
                              <a:lnTo>
                                <a:pt x="19347" y="8017"/>
                              </a:lnTo>
                              <a:cubicBezTo>
                                <a:pt x="19391" y="8017"/>
                                <a:pt x="19413" y="7918"/>
                                <a:pt x="19413" y="7818"/>
                              </a:cubicBezTo>
                              <a:lnTo>
                                <a:pt x="19413" y="5996"/>
                              </a:lnTo>
                              <a:cubicBezTo>
                                <a:pt x="19413" y="5864"/>
                                <a:pt x="19380" y="5764"/>
                                <a:pt x="19347" y="5764"/>
                              </a:cubicBezTo>
                              <a:close/>
                              <a:moveTo>
                                <a:pt x="21523" y="12291"/>
                              </a:moveTo>
                              <a:lnTo>
                                <a:pt x="21206" y="12291"/>
                              </a:lnTo>
                              <a:lnTo>
                                <a:pt x="21206" y="11330"/>
                              </a:lnTo>
                              <a:cubicBezTo>
                                <a:pt x="21206" y="11231"/>
                                <a:pt x="21173" y="11131"/>
                                <a:pt x="21141" y="11131"/>
                              </a:cubicBezTo>
                              <a:lnTo>
                                <a:pt x="20594" y="11131"/>
                              </a:lnTo>
                              <a:cubicBezTo>
                                <a:pt x="20561" y="11131"/>
                                <a:pt x="20528" y="11231"/>
                                <a:pt x="20528" y="11330"/>
                              </a:cubicBezTo>
                              <a:lnTo>
                                <a:pt x="20528" y="12291"/>
                              </a:lnTo>
                              <a:lnTo>
                                <a:pt x="20211" y="12291"/>
                              </a:lnTo>
                              <a:cubicBezTo>
                                <a:pt x="20178" y="12291"/>
                                <a:pt x="20145" y="12390"/>
                                <a:pt x="20145" y="12490"/>
                              </a:cubicBezTo>
                              <a:lnTo>
                                <a:pt x="20145" y="14146"/>
                              </a:lnTo>
                              <a:cubicBezTo>
                                <a:pt x="20145" y="14245"/>
                                <a:pt x="20178" y="14345"/>
                                <a:pt x="20211" y="14345"/>
                              </a:cubicBezTo>
                              <a:lnTo>
                                <a:pt x="20528" y="14345"/>
                              </a:lnTo>
                              <a:lnTo>
                                <a:pt x="20528" y="15272"/>
                              </a:lnTo>
                              <a:cubicBezTo>
                                <a:pt x="20528" y="15372"/>
                                <a:pt x="20561" y="15471"/>
                                <a:pt x="20594" y="15471"/>
                              </a:cubicBezTo>
                              <a:lnTo>
                                <a:pt x="21141" y="15471"/>
                              </a:lnTo>
                              <a:cubicBezTo>
                                <a:pt x="21173" y="15471"/>
                                <a:pt x="21206" y="15372"/>
                                <a:pt x="21206" y="15272"/>
                              </a:cubicBezTo>
                              <a:lnTo>
                                <a:pt x="21206" y="14312"/>
                              </a:lnTo>
                              <a:lnTo>
                                <a:pt x="21523" y="14312"/>
                              </a:lnTo>
                              <a:cubicBezTo>
                                <a:pt x="21556" y="14312"/>
                                <a:pt x="21589" y="14212"/>
                                <a:pt x="21589" y="14113"/>
                              </a:cubicBezTo>
                              <a:lnTo>
                                <a:pt x="21589" y="12456"/>
                              </a:lnTo>
                              <a:cubicBezTo>
                                <a:pt x="21589" y="12390"/>
                                <a:pt x="21556" y="12291"/>
                                <a:pt x="21523" y="12291"/>
                              </a:cubicBezTo>
                              <a:close/>
                              <a:moveTo>
                                <a:pt x="19347" y="19082"/>
                              </a:moveTo>
                              <a:lnTo>
                                <a:pt x="18997" y="19082"/>
                              </a:lnTo>
                              <a:lnTo>
                                <a:pt x="18997" y="18022"/>
                              </a:lnTo>
                              <a:cubicBezTo>
                                <a:pt x="18997" y="17890"/>
                                <a:pt x="18964" y="17823"/>
                                <a:pt x="18931" y="17823"/>
                              </a:cubicBezTo>
                              <a:lnTo>
                                <a:pt x="18319" y="17823"/>
                              </a:lnTo>
                              <a:cubicBezTo>
                                <a:pt x="18275" y="17823"/>
                                <a:pt x="18253" y="17923"/>
                                <a:pt x="18253" y="18022"/>
                              </a:cubicBezTo>
                              <a:lnTo>
                                <a:pt x="18253" y="19082"/>
                              </a:lnTo>
                              <a:lnTo>
                                <a:pt x="17903" y="19082"/>
                              </a:lnTo>
                              <a:cubicBezTo>
                                <a:pt x="17860" y="19082"/>
                                <a:pt x="17838" y="19182"/>
                                <a:pt x="17838" y="19281"/>
                              </a:cubicBezTo>
                              <a:lnTo>
                                <a:pt x="17838" y="21136"/>
                              </a:lnTo>
                              <a:cubicBezTo>
                                <a:pt x="17838" y="21269"/>
                                <a:pt x="17871" y="21335"/>
                                <a:pt x="17903" y="21335"/>
                              </a:cubicBezTo>
                              <a:lnTo>
                                <a:pt x="18253" y="21335"/>
                              </a:lnTo>
                              <a:lnTo>
                                <a:pt x="18253" y="21567"/>
                              </a:lnTo>
                              <a:lnTo>
                                <a:pt x="18997" y="21567"/>
                              </a:lnTo>
                              <a:lnTo>
                                <a:pt x="18997" y="21335"/>
                              </a:lnTo>
                              <a:lnTo>
                                <a:pt x="19347" y="21335"/>
                              </a:lnTo>
                              <a:cubicBezTo>
                                <a:pt x="19391" y="21335"/>
                                <a:pt x="19413" y="21236"/>
                                <a:pt x="19413" y="21136"/>
                              </a:cubicBezTo>
                              <a:lnTo>
                                <a:pt x="19413" y="19281"/>
                              </a:lnTo>
                              <a:cubicBezTo>
                                <a:pt x="19413" y="19182"/>
                                <a:pt x="19380" y="19082"/>
                                <a:pt x="19347" y="19082"/>
                              </a:cubicBezTo>
                              <a:close/>
                              <a:moveTo>
                                <a:pt x="6135" y="1921"/>
                              </a:moveTo>
                              <a:lnTo>
                                <a:pt x="6726" y="1921"/>
                              </a:lnTo>
                              <a:lnTo>
                                <a:pt x="6726" y="3710"/>
                              </a:lnTo>
                              <a:cubicBezTo>
                                <a:pt x="6726" y="3909"/>
                                <a:pt x="6781" y="4075"/>
                                <a:pt x="6846" y="4075"/>
                              </a:cubicBezTo>
                              <a:lnTo>
                                <a:pt x="7874" y="4075"/>
                              </a:lnTo>
                              <a:cubicBezTo>
                                <a:pt x="7940" y="4075"/>
                                <a:pt x="7995" y="3909"/>
                                <a:pt x="7995" y="3710"/>
                              </a:cubicBezTo>
                              <a:lnTo>
                                <a:pt x="7995" y="1921"/>
                              </a:lnTo>
                              <a:lnTo>
                                <a:pt x="8585" y="1921"/>
                              </a:lnTo>
                              <a:cubicBezTo>
                                <a:pt x="8651" y="1921"/>
                                <a:pt x="8706" y="1756"/>
                                <a:pt x="8706" y="1557"/>
                              </a:cubicBezTo>
                              <a:lnTo>
                                <a:pt x="8706" y="166"/>
                              </a:lnTo>
                              <a:lnTo>
                                <a:pt x="8706" y="166"/>
                              </a:lnTo>
                              <a:lnTo>
                                <a:pt x="8706" y="0"/>
                              </a:lnTo>
                              <a:lnTo>
                                <a:pt x="6015" y="0"/>
                              </a:lnTo>
                              <a:lnTo>
                                <a:pt x="6015" y="1557"/>
                              </a:lnTo>
                              <a:cubicBezTo>
                                <a:pt x="6015" y="1756"/>
                                <a:pt x="6070" y="1921"/>
                                <a:pt x="6135" y="1921"/>
                              </a:cubicBezTo>
                              <a:close/>
                              <a:moveTo>
                                <a:pt x="8399" y="5267"/>
                              </a:moveTo>
                              <a:lnTo>
                                <a:pt x="8399" y="8083"/>
                              </a:lnTo>
                              <a:cubicBezTo>
                                <a:pt x="8399" y="8249"/>
                                <a:pt x="8443" y="8415"/>
                                <a:pt x="8509" y="8415"/>
                              </a:cubicBezTo>
                              <a:lnTo>
                                <a:pt x="9045" y="8415"/>
                              </a:lnTo>
                              <a:lnTo>
                                <a:pt x="9045" y="10038"/>
                              </a:lnTo>
                              <a:cubicBezTo>
                                <a:pt x="9045" y="10204"/>
                                <a:pt x="9088" y="10369"/>
                                <a:pt x="9154" y="10369"/>
                              </a:cubicBezTo>
                              <a:lnTo>
                                <a:pt x="10084" y="10369"/>
                              </a:lnTo>
                              <a:cubicBezTo>
                                <a:pt x="10138" y="10369"/>
                                <a:pt x="10193" y="10237"/>
                                <a:pt x="10193" y="10038"/>
                              </a:cubicBezTo>
                              <a:lnTo>
                                <a:pt x="10193" y="8415"/>
                              </a:lnTo>
                              <a:lnTo>
                                <a:pt x="10729" y="8415"/>
                              </a:lnTo>
                              <a:cubicBezTo>
                                <a:pt x="10784" y="8415"/>
                                <a:pt x="10838" y="8282"/>
                                <a:pt x="10838" y="8083"/>
                              </a:cubicBezTo>
                              <a:lnTo>
                                <a:pt x="10838" y="6825"/>
                              </a:lnTo>
                              <a:lnTo>
                                <a:pt x="10838" y="6825"/>
                              </a:lnTo>
                              <a:lnTo>
                                <a:pt x="10838" y="5267"/>
                              </a:lnTo>
                              <a:cubicBezTo>
                                <a:pt x="10838" y="5102"/>
                                <a:pt x="10795" y="4936"/>
                                <a:pt x="10729" y="4936"/>
                              </a:cubicBezTo>
                              <a:lnTo>
                                <a:pt x="10193" y="4936"/>
                              </a:lnTo>
                              <a:lnTo>
                                <a:pt x="10193" y="3346"/>
                              </a:lnTo>
                              <a:cubicBezTo>
                                <a:pt x="10193" y="3180"/>
                                <a:pt x="10149" y="3015"/>
                                <a:pt x="10084" y="3015"/>
                              </a:cubicBezTo>
                              <a:lnTo>
                                <a:pt x="9154" y="3015"/>
                              </a:lnTo>
                              <a:cubicBezTo>
                                <a:pt x="9099" y="3015"/>
                                <a:pt x="9045" y="3147"/>
                                <a:pt x="9045" y="3346"/>
                              </a:cubicBezTo>
                              <a:lnTo>
                                <a:pt x="9045" y="4936"/>
                              </a:lnTo>
                              <a:lnTo>
                                <a:pt x="8509" y="4936"/>
                              </a:lnTo>
                              <a:cubicBezTo>
                                <a:pt x="8454" y="4936"/>
                                <a:pt x="8399" y="5069"/>
                                <a:pt x="8399" y="5267"/>
                              </a:cubicBezTo>
                              <a:close/>
                              <a:moveTo>
                                <a:pt x="20156" y="0"/>
                              </a:moveTo>
                              <a:lnTo>
                                <a:pt x="20156" y="828"/>
                              </a:lnTo>
                              <a:cubicBezTo>
                                <a:pt x="20156" y="928"/>
                                <a:pt x="20189" y="1027"/>
                                <a:pt x="20222" y="1027"/>
                              </a:cubicBezTo>
                              <a:lnTo>
                                <a:pt x="20539" y="1027"/>
                              </a:lnTo>
                              <a:lnTo>
                                <a:pt x="20539" y="1988"/>
                              </a:lnTo>
                              <a:cubicBezTo>
                                <a:pt x="20539" y="2087"/>
                                <a:pt x="20572" y="2187"/>
                                <a:pt x="20605" y="2187"/>
                              </a:cubicBezTo>
                              <a:lnTo>
                                <a:pt x="21152" y="2187"/>
                              </a:lnTo>
                              <a:cubicBezTo>
                                <a:pt x="21184" y="2187"/>
                                <a:pt x="21217" y="2087"/>
                                <a:pt x="21217" y="1988"/>
                              </a:cubicBezTo>
                              <a:lnTo>
                                <a:pt x="21217" y="1027"/>
                              </a:lnTo>
                              <a:lnTo>
                                <a:pt x="21534" y="1027"/>
                              </a:lnTo>
                              <a:cubicBezTo>
                                <a:pt x="21567" y="1027"/>
                                <a:pt x="21600" y="928"/>
                                <a:pt x="21600" y="828"/>
                              </a:cubicBezTo>
                              <a:lnTo>
                                <a:pt x="21600" y="0"/>
                              </a:lnTo>
                              <a:lnTo>
                                <a:pt x="20156" y="0"/>
                              </a:lnTo>
                              <a:close/>
                              <a:moveTo>
                                <a:pt x="6475" y="17558"/>
                              </a:moveTo>
                              <a:lnTo>
                                <a:pt x="5818" y="17558"/>
                              </a:lnTo>
                              <a:lnTo>
                                <a:pt x="5818" y="15571"/>
                              </a:lnTo>
                              <a:cubicBezTo>
                                <a:pt x="5818" y="15339"/>
                                <a:pt x="5764" y="15173"/>
                                <a:pt x="5687" y="15173"/>
                              </a:cubicBezTo>
                              <a:lnTo>
                                <a:pt x="4539" y="15173"/>
                              </a:lnTo>
                              <a:cubicBezTo>
                                <a:pt x="4528" y="15173"/>
                                <a:pt x="4528" y="15173"/>
                                <a:pt x="4517" y="15173"/>
                              </a:cubicBezTo>
                              <a:lnTo>
                                <a:pt x="4517" y="11396"/>
                              </a:lnTo>
                              <a:cubicBezTo>
                                <a:pt x="4517" y="11164"/>
                                <a:pt x="4451" y="10933"/>
                                <a:pt x="4364" y="10933"/>
                              </a:cubicBezTo>
                              <a:lnTo>
                                <a:pt x="3631" y="10933"/>
                              </a:lnTo>
                              <a:lnTo>
                                <a:pt x="3631" y="8713"/>
                              </a:lnTo>
                              <a:cubicBezTo>
                                <a:pt x="3631" y="8481"/>
                                <a:pt x="3565" y="8249"/>
                                <a:pt x="3478" y="8249"/>
                              </a:cubicBezTo>
                              <a:lnTo>
                                <a:pt x="2439" y="8249"/>
                              </a:lnTo>
                              <a:lnTo>
                                <a:pt x="2439" y="5002"/>
                              </a:lnTo>
                              <a:lnTo>
                                <a:pt x="3478" y="5002"/>
                              </a:lnTo>
                              <a:cubicBezTo>
                                <a:pt x="3533" y="5002"/>
                                <a:pt x="3576" y="4903"/>
                                <a:pt x="3598" y="4804"/>
                              </a:cubicBezTo>
                              <a:lnTo>
                                <a:pt x="3598" y="8117"/>
                              </a:lnTo>
                              <a:cubicBezTo>
                                <a:pt x="3598" y="8348"/>
                                <a:pt x="3653" y="8514"/>
                                <a:pt x="3729" y="8514"/>
                              </a:cubicBezTo>
                              <a:lnTo>
                                <a:pt x="4386" y="8514"/>
                              </a:lnTo>
                              <a:lnTo>
                                <a:pt x="4386" y="10502"/>
                              </a:lnTo>
                              <a:cubicBezTo>
                                <a:pt x="4386" y="10734"/>
                                <a:pt x="4440" y="10899"/>
                                <a:pt x="4517" y="10899"/>
                              </a:cubicBezTo>
                              <a:lnTo>
                                <a:pt x="5665" y="10899"/>
                              </a:lnTo>
                              <a:cubicBezTo>
                                <a:pt x="5742" y="10899"/>
                                <a:pt x="5796" y="10734"/>
                                <a:pt x="5796" y="10502"/>
                              </a:cubicBezTo>
                              <a:lnTo>
                                <a:pt x="5796" y="8514"/>
                              </a:lnTo>
                              <a:lnTo>
                                <a:pt x="6453" y="8514"/>
                              </a:lnTo>
                              <a:cubicBezTo>
                                <a:pt x="6529" y="8514"/>
                                <a:pt x="6584" y="8348"/>
                                <a:pt x="6584" y="8117"/>
                              </a:cubicBezTo>
                              <a:lnTo>
                                <a:pt x="6584" y="4671"/>
                              </a:lnTo>
                              <a:cubicBezTo>
                                <a:pt x="6584" y="4439"/>
                                <a:pt x="6529" y="4274"/>
                                <a:pt x="6453" y="4274"/>
                              </a:cubicBezTo>
                              <a:lnTo>
                                <a:pt x="5796" y="4274"/>
                              </a:lnTo>
                              <a:lnTo>
                                <a:pt x="5796" y="2286"/>
                              </a:lnTo>
                              <a:cubicBezTo>
                                <a:pt x="5796" y="2054"/>
                                <a:pt x="5742" y="1888"/>
                                <a:pt x="5665" y="1888"/>
                              </a:cubicBezTo>
                              <a:lnTo>
                                <a:pt x="4517" y="1888"/>
                              </a:lnTo>
                              <a:cubicBezTo>
                                <a:pt x="4506" y="1888"/>
                                <a:pt x="4506" y="1888"/>
                                <a:pt x="4495" y="1888"/>
                              </a:cubicBezTo>
                              <a:lnTo>
                                <a:pt x="4495" y="0"/>
                              </a:lnTo>
                              <a:lnTo>
                                <a:pt x="1170" y="0"/>
                              </a:lnTo>
                              <a:lnTo>
                                <a:pt x="1170" y="828"/>
                              </a:lnTo>
                              <a:lnTo>
                                <a:pt x="0" y="828"/>
                              </a:lnTo>
                              <a:lnTo>
                                <a:pt x="0" y="11993"/>
                              </a:lnTo>
                              <a:lnTo>
                                <a:pt x="1192" y="11993"/>
                              </a:lnTo>
                              <a:lnTo>
                                <a:pt x="1192" y="14113"/>
                              </a:lnTo>
                              <a:lnTo>
                                <a:pt x="0" y="14113"/>
                              </a:lnTo>
                              <a:lnTo>
                                <a:pt x="0" y="21567"/>
                              </a:lnTo>
                              <a:lnTo>
                                <a:pt x="2450" y="21567"/>
                              </a:lnTo>
                              <a:lnTo>
                                <a:pt x="2450" y="18320"/>
                              </a:lnTo>
                              <a:lnTo>
                                <a:pt x="3489" y="18320"/>
                              </a:lnTo>
                              <a:cubicBezTo>
                                <a:pt x="3543" y="18320"/>
                                <a:pt x="3587" y="18221"/>
                                <a:pt x="3609" y="18121"/>
                              </a:cubicBezTo>
                              <a:lnTo>
                                <a:pt x="3609" y="21434"/>
                              </a:lnTo>
                              <a:cubicBezTo>
                                <a:pt x="3609" y="21501"/>
                                <a:pt x="3609" y="21534"/>
                                <a:pt x="3620" y="21600"/>
                              </a:cubicBezTo>
                              <a:lnTo>
                                <a:pt x="6595" y="21600"/>
                              </a:lnTo>
                              <a:cubicBezTo>
                                <a:pt x="6606" y="21567"/>
                                <a:pt x="6606" y="21501"/>
                                <a:pt x="6606" y="21434"/>
                              </a:cubicBezTo>
                              <a:lnTo>
                                <a:pt x="6606" y="17989"/>
                              </a:lnTo>
                              <a:cubicBezTo>
                                <a:pt x="6606" y="17757"/>
                                <a:pt x="6540" y="17558"/>
                                <a:pt x="6475" y="17558"/>
                              </a:cubicBezTo>
                              <a:close/>
                              <a:moveTo>
                                <a:pt x="3642" y="2385"/>
                              </a:moveTo>
                              <a:lnTo>
                                <a:pt x="4375" y="2385"/>
                              </a:lnTo>
                              <a:cubicBezTo>
                                <a:pt x="4386" y="2385"/>
                                <a:pt x="4397" y="2385"/>
                                <a:pt x="4407" y="2352"/>
                              </a:cubicBezTo>
                              <a:lnTo>
                                <a:pt x="4407" y="4274"/>
                              </a:lnTo>
                              <a:lnTo>
                                <a:pt x="3751" y="4274"/>
                              </a:lnTo>
                              <a:cubicBezTo>
                                <a:pt x="3708" y="4274"/>
                                <a:pt x="3675" y="4340"/>
                                <a:pt x="3642" y="4439"/>
                              </a:cubicBezTo>
                              <a:lnTo>
                                <a:pt x="3642" y="2385"/>
                              </a:lnTo>
                              <a:close/>
                              <a:moveTo>
                                <a:pt x="2078" y="17061"/>
                              </a:moveTo>
                              <a:lnTo>
                                <a:pt x="1476" y="17061"/>
                              </a:lnTo>
                              <a:lnTo>
                                <a:pt x="1476" y="15670"/>
                              </a:lnTo>
                              <a:lnTo>
                                <a:pt x="2078" y="15670"/>
                              </a:lnTo>
                              <a:lnTo>
                                <a:pt x="2078" y="17061"/>
                              </a:lnTo>
                              <a:close/>
                              <a:moveTo>
                                <a:pt x="2078" y="10933"/>
                              </a:moveTo>
                              <a:lnTo>
                                <a:pt x="1476" y="10933"/>
                              </a:lnTo>
                              <a:lnTo>
                                <a:pt x="1476" y="9044"/>
                              </a:lnTo>
                              <a:lnTo>
                                <a:pt x="2078" y="9044"/>
                              </a:lnTo>
                              <a:lnTo>
                                <a:pt x="2078" y="10933"/>
                              </a:lnTo>
                              <a:close/>
                              <a:moveTo>
                                <a:pt x="2078" y="3777"/>
                              </a:moveTo>
                              <a:lnTo>
                                <a:pt x="1476" y="3777"/>
                              </a:lnTo>
                              <a:lnTo>
                                <a:pt x="1476" y="2385"/>
                              </a:lnTo>
                              <a:lnTo>
                                <a:pt x="2078" y="2385"/>
                              </a:lnTo>
                              <a:lnTo>
                                <a:pt x="2078" y="3777"/>
                              </a:lnTo>
                              <a:close/>
                              <a:moveTo>
                                <a:pt x="4407" y="17558"/>
                              </a:moveTo>
                              <a:lnTo>
                                <a:pt x="3751" y="17558"/>
                              </a:lnTo>
                              <a:cubicBezTo>
                                <a:pt x="3708" y="17558"/>
                                <a:pt x="3675" y="17625"/>
                                <a:pt x="3642" y="17724"/>
                              </a:cubicBezTo>
                              <a:lnTo>
                                <a:pt x="3642" y="15670"/>
                              </a:lnTo>
                              <a:lnTo>
                                <a:pt x="4375" y="15670"/>
                              </a:lnTo>
                              <a:cubicBezTo>
                                <a:pt x="4386" y="15670"/>
                                <a:pt x="4397" y="15670"/>
                                <a:pt x="4407" y="15637"/>
                              </a:cubicBezTo>
                              <a:lnTo>
                                <a:pt x="4407" y="17558"/>
                              </a:lnTo>
                              <a:close/>
                              <a:moveTo>
                                <a:pt x="8706" y="14875"/>
                              </a:moveTo>
                              <a:lnTo>
                                <a:pt x="8706" y="13483"/>
                              </a:lnTo>
                              <a:lnTo>
                                <a:pt x="8706" y="13483"/>
                              </a:lnTo>
                              <a:lnTo>
                                <a:pt x="8706" y="11761"/>
                              </a:lnTo>
                              <a:cubicBezTo>
                                <a:pt x="8706" y="11562"/>
                                <a:pt x="8651" y="11396"/>
                                <a:pt x="8585" y="11396"/>
                              </a:cubicBezTo>
                              <a:lnTo>
                                <a:pt x="7995" y="11396"/>
                              </a:lnTo>
                              <a:lnTo>
                                <a:pt x="7995" y="9607"/>
                              </a:lnTo>
                              <a:cubicBezTo>
                                <a:pt x="7995" y="9409"/>
                                <a:pt x="7940" y="9243"/>
                                <a:pt x="7874" y="9243"/>
                              </a:cubicBezTo>
                              <a:lnTo>
                                <a:pt x="6846" y="9243"/>
                              </a:lnTo>
                              <a:cubicBezTo>
                                <a:pt x="6781" y="9243"/>
                                <a:pt x="6726" y="9409"/>
                                <a:pt x="6726" y="9607"/>
                              </a:cubicBezTo>
                              <a:lnTo>
                                <a:pt x="6726" y="11396"/>
                              </a:lnTo>
                              <a:lnTo>
                                <a:pt x="6135" y="11396"/>
                              </a:lnTo>
                              <a:cubicBezTo>
                                <a:pt x="6070" y="11396"/>
                                <a:pt x="6015" y="11562"/>
                                <a:pt x="6015" y="11761"/>
                              </a:cubicBezTo>
                              <a:lnTo>
                                <a:pt x="6015" y="14875"/>
                              </a:lnTo>
                              <a:cubicBezTo>
                                <a:pt x="6015" y="15074"/>
                                <a:pt x="6070" y="15239"/>
                                <a:pt x="6135" y="15239"/>
                              </a:cubicBezTo>
                              <a:lnTo>
                                <a:pt x="6726" y="15239"/>
                              </a:lnTo>
                              <a:lnTo>
                                <a:pt x="6726" y="17028"/>
                              </a:lnTo>
                              <a:cubicBezTo>
                                <a:pt x="6726" y="17227"/>
                                <a:pt x="6781" y="17393"/>
                                <a:pt x="6846" y="17393"/>
                              </a:cubicBezTo>
                              <a:lnTo>
                                <a:pt x="7874" y="17393"/>
                              </a:lnTo>
                              <a:cubicBezTo>
                                <a:pt x="7940" y="17393"/>
                                <a:pt x="7995" y="17227"/>
                                <a:pt x="7995" y="17028"/>
                              </a:cubicBezTo>
                              <a:lnTo>
                                <a:pt x="7995" y="15239"/>
                              </a:lnTo>
                              <a:lnTo>
                                <a:pt x="8585" y="15239"/>
                              </a:lnTo>
                              <a:cubicBezTo>
                                <a:pt x="8651" y="15239"/>
                                <a:pt x="8706" y="15074"/>
                                <a:pt x="8706" y="14875"/>
                              </a:cubicBezTo>
                              <a:close/>
                              <a:moveTo>
                                <a:pt x="15005" y="5499"/>
                              </a:moveTo>
                              <a:lnTo>
                                <a:pt x="14579" y="5499"/>
                              </a:lnTo>
                              <a:lnTo>
                                <a:pt x="14579" y="4207"/>
                              </a:lnTo>
                              <a:cubicBezTo>
                                <a:pt x="14579" y="4075"/>
                                <a:pt x="14535" y="3942"/>
                                <a:pt x="14491" y="3942"/>
                              </a:cubicBezTo>
                              <a:lnTo>
                                <a:pt x="13737" y="3942"/>
                              </a:lnTo>
                              <a:cubicBezTo>
                                <a:pt x="13693" y="3942"/>
                                <a:pt x="13649" y="4075"/>
                                <a:pt x="13649" y="4207"/>
                              </a:cubicBezTo>
                              <a:lnTo>
                                <a:pt x="13649" y="5499"/>
                              </a:lnTo>
                              <a:lnTo>
                                <a:pt x="13222" y="5499"/>
                              </a:lnTo>
                              <a:cubicBezTo>
                                <a:pt x="13179" y="5499"/>
                                <a:pt x="13135" y="5632"/>
                                <a:pt x="13135" y="5764"/>
                              </a:cubicBezTo>
                              <a:lnTo>
                                <a:pt x="13135" y="8050"/>
                              </a:lnTo>
                              <a:cubicBezTo>
                                <a:pt x="13135" y="8183"/>
                                <a:pt x="13179" y="8315"/>
                                <a:pt x="13222" y="8315"/>
                              </a:cubicBezTo>
                              <a:lnTo>
                                <a:pt x="13649" y="8315"/>
                              </a:lnTo>
                              <a:lnTo>
                                <a:pt x="13649" y="9607"/>
                              </a:lnTo>
                              <a:cubicBezTo>
                                <a:pt x="13649" y="9740"/>
                                <a:pt x="13693" y="9872"/>
                                <a:pt x="13737" y="9872"/>
                              </a:cubicBezTo>
                              <a:lnTo>
                                <a:pt x="14491" y="9872"/>
                              </a:lnTo>
                              <a:cubicBezTo>
                                <a:pt x="14535" y="9872"/>
                                <a:pt x="14579" y="9740"/>
                                <a:pt x="14579" y="9607"/>
                              </a:cubicBezTo>
                              <a:lnTo>
                                <a:pt x="14579" y="8315"/>
                              </a:lnTo>
                              <a:lnTo>
                                <a:pt x="15005" y="8315"/>
                              </a:lnTo>
                              <a:cubicBezTo>
                                <a:pt x="15049" y="8315"/>
                                <a:pt x="15093" y="8183"/>
                                <a:pt x="15093" y="8050"/>
                              </a:cubicBezTo>
                              <a:lnTo>
                                <a:pt x="15093" y="5764"/>
                              </a:lnTo>
                              <a:cubicBezTo>
                                <a:pt x="15093" y="5632"/>
                                <a:pt x="15060" y="5499"/>
                                <a:pt x="15005" y="5499"/>
                              </a:cubicBezTo>
                              <a:close/>
                              <a:moveTo>
                                <a:pt x="17171" y="12059"/>
                              </a:moveTo>
                              <a:lnTo>
                                <a:pt x="16777" y="12059"/>
                              </a:lnTo>
                              <a:lnTo>
                                <a:pt x="16777" y="10899"/>
                              </a:lnTo>
                              <a:cubicBezTo>
                                <a:pt x="16777" y="10767"/>
                                <a:pt x="16744" y="10667"/>
                                <a:pt x="16700" y="10667"/>
                              </a:cubicBezTo>
                              <a:lnTo>
                                <a:pt x="16022" y="10667"/>
                              </a:lnTo>
                              <a:cubicBezTo>
                                <a:pt x="15979" y="10667"/>
                                <a:pt x="15946" y="10767"/>
                                <a:pt x="15946" y="10899"/>
                              </a:cubicBezTo>
                              <a:lnTo>
                                <a:pt x="15946" y="12059"/>
                              </a:lnTo>
                              <a:lnTo>
                                <a:pt x="15552" y="12059"/>
                              </a:lnTo>
                              <a:cubicBezTo>
                                <a:pt x="15508" y="12059"/>
                                <a:pt x="15475" y="12158"/>
                                <a:pt x="15475" y="12291"/>
                              </a:cubicBezTo>
                              <a:lnTo>
                                <a:pt x="15475" y="14345"/>
                              </a:lnTo>
                              <a:cubicBezTo>
                                <a:pt x="15475" y="14477"/>
                                <a:pt x="15508" y="14577"/>
                                <a:pt x="15552" y="14577"/>
                              </a:cubicBezTo>
                              <a:lnTo>
                                <a:pt x="15946" y="14577"/>
                              </a:lnTo>
                              <a:lnTo>
                                <a:pt x="15946" y="15769"/>
                              </a:lnTo>
                              <a:cubicBezTo>
                                <a:pt x="15946" y="15902"/>
                                <a:pt x="15979" y="16001"/>
                                <a:pt x="16022" y="16001"/>
                              </a:cubicBezTo>
                              <a:lnTo>
                                <a:pt x="16700" y="16001"/>
                              </a:lnTo>
                              <a:cubicBezTo>
                                <a:pt x="16744" y="16001"/>
                                <a:pt x="16777" y="15902"/>
                                <a:pt x="16777" y="15769"/>
                              </a:cubicBezTo>
                              <a:lnTo>
                                <a:pt x="16777" y="14577"/>
                              </a:lnTo>
                              <a:lnTo>
                                <a:pt x="17171" y="14577"/>
                              </a:lnTo>
                              <a:cubicBezTo>
                                <a:pt x="17214" y="14577"/>
                                <a:pt x="17247" y="14477"/>
                                <a:pt x="17247" y="14345"/>
                              </a:cubicBezTo>
                              <a:lnTo>
                                <a:pt x="17247" y="12291"/>
                              </a:lnTo>
                              <a:cubicBezTo>
                                <a:pt x="17247" y="12158"/>
                                <a:pt x="17214" y="12059"/>
                                <a:pt x="17171" y="12059"/>
                              </a:cubicBezTo>
                              <a:close/>
                              <a:moveTo>
                                <a:pt x="15005" y="18817"/>
                              </a:moveTo>
                              <a:lnTo>
                                <a:pt x="14579" y="18817"/>
                              </a:lnTo>
                              <a:lnTo>
                                <a:pt x="14579" y="17525"/>
                              </a:lnTo>
                              <a:cubicBezTo>
                                <a:pt x="14579" y="17393"/>
                                <a:pt x="14535" y="17260"/>
                                <a:pt x="14491" y="17260"/>
                              </a:cubicBezTo>
                              <a:lnTo>
                                <a:pt x="13737" y="17260"/>
                              </a:lnTo>
                              <a:cubicBezTo>
                                <a:pt x="13693" y="17260"/>
                                <a:pt x="13649" y="17393"/>
                                <a:pt x="13649" y="17525"/>
                              </a:cubicBezTo>
                              <a:lnTo>
                                <a:pt x="13649" y="18817"/>
                              </a:lnTo>
                              <a:lnTo>
                                <a:pt x="13222" y="18817"/>
                              </a:lnTo>
                              <a:cubicBezTo>
                                <a:pt x="13179" y="18817"/>
                                <a:pt x="13135" y="18950"/>
                                <a:pt x="13135" y="19082"/>
                              </a:cubicBezTo>
                              <a:lnTo>
                                <a:pt x="13135" y="21368"/>
                              </a:lnTo>
                              <a:cubicBezTo>
                                <a:pt x="13135" y="21467"/>
                                <a:pt x="13157" y="21567"/>
                                <a:pt x="13190" y="21600"/>
                              </a:cubicBezTo>
                              <a:lnTo>
                                <a:pt x="15049" y="21600"/>
                              </a:lnTo>
                              <a:cubicBezTo>
                                <a:pt x="15082" y="21567"/>
                                <a:pt x="15104" y="21467"/>
                                <a:pt x="15104" y="21368"/>
                              </a:cubicBezTo>
                              <a:lnTo>
                                <a:pt x="15104" y="19082"/>
                              </a:lnTo>
                              <a:cubicBezTo>
                                <a:pt x="15093" y="18917"/>
                                <a:pt x="15060" y="18817"/>
                                <a:pt x="15005" y="18817"/>
                              </a:cubicBezTo>
                              <a:close/>
                              <a:moveTo>
                                <a:pt x="10718" y="18221"/>
                              </a:moveTo>
                              <a:lnTo>
                                <a:pt x="10182" y="18221"/>
                              </a:lnTo>
                              <a:lnTo>
                                <a:pt x="10182" y="16631"/>
                              </a:lnTo>
                              <a:cubicBezTo>
                                <a:pt x="10182" y="16465"/>
                                <a:pt x="10138" y="16299"/>
                                <a:pt x="10073" y="16299"/>
                              </a:cubicBezTo>
                              <a:lnTo>
                                <a:pt x="9143" y="16299"/>
                              </a:lnTo>
                              <a:cubicBezTo>
                                <a:pt x="9088" y="16299"/>
                                <a:pt x="9034" y="16432"/>
                                <a:pt x="9034" y="16631"/>
                              </a:cubicBezTo>
                              <a:lnTo>
                                <a:pt x="9034" y="18221"/>
                              </a:lnTo>
                              <a:lnTo>
                                <a:pt x="8498" y="18221"/>
                              </a:lnTo>
                              <a:cubicBezTo>
                                <a:pt x="8443" y="18221"/>
                                <a:pt x="8388" y="18353"/>
                                <a:pt x="8388" y="18552"/>
                              </a:cubicBezTo>
                              <a:lnTo>
                                <a:pt x="8388" y="21368"/>
                              </a:lnTo>
                              <a:cubicBezTo>
                                <a:pt x="8388" y="21467"/>
                                <a:pt x="8399" y="21534"/>
                                <a:pt x="8421" y="21600"/>
                              </a:cubicBezTo>
                              <a:lnTo>
                                <a:pt x="10784" y="21600"/>
                              </a:lnTo>
                              <a:cubicBezTo>
                                <a:pt x="10805" y="21534"/>
                                <a:pt x="10816" y="21467"/>
                                <a:pt x="10816" y="21368"/>
                              </a:cubicBezTo>
                              <a:lnTo>
                                <a:pt x="10816" y="20109"/>
                              </a:lnTo>
                              <a:lnTo>
                                <a:pt x="10816" y="20109"/>
                              </a:lnTo>
                              <a:lnTo>
                                <a:pt x="10816" y="18552"/>
                              </a:lnTo>
                              <a:cubicBezTo>
                                <a:pt x="10827" y="18387"/>
                                <a:pt x="10773" y="18221"/>
                                <a:pt x="10718" y="18221"/>
                              </a:cubicBezTo>
                              <a:close/>
                              <a:moveTo>
                                <a:pt x="15486" y="1027"/>
                              </a:moveTo>
                              <a:cubicBezTo>
                                <a:pt x="15486" y="1160"/>
                                <a:pt x="15519" y="1259"/>
                                <a:pt x="15563" y="1259"/>
                              </a:cubicBezTo>
                              <a:lnTo>
                                <a:pt x="15957" y="1259"/>
                              </a:lnTo>
                              <a:lnTo>
                                <a:pt x="15957" y="2452"/>
                              </a:lnTo>
                              <a:cubicBezTo>
                                <a:pt x="15957" y="2584"/>
                                <a:pt x="15989" y="2683"/>
                                <a:pt x="16033" y="2683"/>
                              </a:cubicBezTo>
                              <a:lnTo>
                                <a:pt x="16711" y="2683"/>
                              </a:lnTo>
                              <a:cubicBezTo>
                                <a:pt x="16755" y="2683"/>
                                <a:pt x="16788" y="2584"/>
                                <a:pt x="16788" y="2452"/>
                              </a:cubicBezTo>
                              <a:lnTo>
                                <a:pt x="16788" y="1259"/>
                              </a:lnTo>
                              <a:lnTo>
                                <a:pt x="17182" y="1259"/>
                              </a:lnTo>
                              <a:cubicBezTo>
                                <a:pt x="17225" y="1259"/>
                                <a:pt x="17258" y="1160"/>
                                <a:pt x="17258" y="1027"/>
                              </a:cubicBezTo>
                              <a:lnTo>
                                <a:pt x="17258" y="0"/>
                              </a:lnTo>
                              <a:lnTo>
                                <a:pt x="15486" y="0"/>
                              </a:lnTo>
                              <a:lnTo>
                                <a:pt x="15486" y="1027"/>
                              </a:lnTo>
                              <a:close/>
                              <a:moveTo>
                                <a:pt x="12862" y="11761"/>
                              </a:moveTo>
                              <a:lnTo>
                                <a:pt x="12380" y="11761"/>
                              </a:lnTo>
                              <a:lnTo>
                                <a:pt x="12380" y="10303"/>
                              </a:lnTo>
                              <a:cubicBezTo>
                                <a:pt x="12380" y="10137"/>
                                <a:pt x="12337" y="10005"/>
                                <a:pt x="12282" y="10005"/>
                              </a:cubicBezTo>
                              <a:lnTo>
                                <a:pt x="11451" y="10005"/>
                              </a:lnTo>
                              <a:cubicBezTo>
                                <a:pt x="11396" y="10005"/>
                                <a:pt x="11352" y="10137"/>
                                <a:pt x="11352" y="10303"/>
                              </a:cubicBezTo>
                              <a:lnTo>
                                <a:pt x="11352" y="11761"/>
                              </a:lnTo>
                              <a:lnTo>
                                <a:pt x="10871" y="11761"/>
                              </a:lnTo>
                              <a:cubicBezTo>
                                <a:pt x="10816" y="11761"/>
                                <a:pt x="10773" y="11893"/>
                                <a:pt x="10773" y="12059"/>
                              </a:cubicBezTo>
                              <a:lnTo>
                                <a:pt x="10773" y="14577"/>
                              </a:lnTo>
                              <a:cubicBezTo>
                                <a:pt x="10773" y="14742"/>
                                <a:pt x="10816" y="14875"/>
                                <a:pt x="10871" y="14875"/>
                              </a:cubicBezTo>
                              <a:lnTo>
                                <a:pt x="11352" y="14875"/>
                              </a:lnTo>
                              <a:lnTo>
                                <a:pt x="11352" y="16333"/>
                              </a:lnTo>
                              <a:cubicBezTo>
                                <a:pt x="11352" y="16498"/>
                                <a:pt x="11396" y="16631"/>
                                <a:pt x="11451" y="16631"/>
                              </a:cubicBezTo>
                              <a:lnTo>
                                <a:pt x="12282" y="16631"/>
                              </a:lnTo>
                              <a:cubicBezTo>
                                <a:pt x="12337" y="16631"/>
                                <a:pt x="12380" y="16498"/>
                                <a:pt x="12380" y="16333"/>
                              </a:cubicBezTo>
                              <a:lnTo>
                                <a:pt x="12380" y="14875"/>
                              </a:lnTo>
                              <a:lnTo>
                                <a:pt x="12862" y="14875"/>
                              </a:lnTo>
                              <a:cubicBezTo>
                                <a:pt x="12916" y="14875"/>
                                <a:pt x="12960" y="14742"/>
                                <a:pt x="12960" y="14577"/>
                              </a:cubicBezTo>
                              <a:lnTo>
                                <a:pt x="12960" y="12059"/>
                              </a:lnTo>
                              <a:cubicBezTo>
                                <a:pt x="12949" y="11893"/>
                                <a:pt x="12905" y="11761"/>
                                <a:pt x="12862" y="11761"/>
                              </a:cubicBezTo>
                              <a:close/>
                              <a:moveTo>
                                <a:pt x="10773" y="1259"/>
                              </a:moveTo>
                              <a:cubicBezTo>
                                <a:pt x="10773" y="1425"/>
                                <a:pt x="10816" y="1557"/>
                                <a:pt x="10871" y="1557"/>
                              </a:cubicBezTo>
                              <a:lnTo>
                                <a:pt x="11352" y="1557"/>
                              </a:lnTo>
                              <a:lnTo>
                                <a:pt x="11352" y="3015"/>
                              </a:lnTo>
                              <a:cubicBezTo>
                                <a:pt x="11352" y="3180"/>
                                <a:pt x="11396" y="3313"/>
                                <a:pt x="11451" y="3313"/>
                              </a:cubicBezTo>
                              <a:lnTo>
                                <a:pt x="12282" y="3313"/>
                              </a:lnTo>
                              <a:cubicBezTo>
                                <a:pt x="12337" y="3313"/>
                                <a:pt x="12380" y="3180"/>
                                <a:pt x="12380" y="3015"/>
                              </a:cubicBezTo>
                              <a:lnTo>
                                <a:pt x="12380" y="1557"/>
                              </a:lnTo>
                              <a:lnTo>
                                <a:pt x="12862" y="1557"/>
                              </a:lnTo>
                              <a:cubicBezTo>
                                <a:pt x="12916" y="1557"/>
                                <a:pt x="12960" y="1425"/>
                                <a:pt x="12960" y="1259"/>
                              </a:cubicBezTo>
                              <a:lnTo>
                                <a:pt x="12960" y="0"/>
                              </a:lnTo>
                              <a:lnTo>
                                <a:pt x="10784" y="0"/>
                              </a:lnTo>
                              <a:lnTo>
                                <a:pt x="10784" y="125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192" name="Rectangle"/>
                      <wps:cNvSpPr/>
                      <wps:spPr>
                        <a:xfrm>
                          <a:off x="0" y="765544"/>
                          <a:ext cx="8618220" cy="10668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FE013ED" id="Group 194" o:spid="_x0000_s1026" style="position:absolute;margin-left:0;margin-top:0;width:678.6pt;height:71.3pt;z-index:251696128;mso-width-percent:1000;mso-position-horizontal:center;mso-position-horizontal-relative:margin;mso-position-vertical:top;mso-position-vertical-relative:page;mso-width-percent:1000;mso-width-relative:margin;mso-height-relative:margin" coordsize="86182,9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">
              <v:rect id="Rectangle" o:spid="_x0000_s1027" style="position:absolute;top:8612;width:86182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" fillcolor="#60b966 [3205]" stroked="f" strokeweight="1pt">
                <v:stroke miterlimit="4"/>
                <v:textbox inset="3pt,3pt,3pt,3pt"/>
              </v:rect>
              <v:shape id="Shape" o:spid="_x0000_s1028" style="position:absolute;width:25082;height:8280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" path="m19347,5764r-350,l18997,4704v,-132,-33,-198,-66,-198l18319,4506v-44,,-66,99,-66,198l18253,5764r-350,c17860,5764,17838,5864,17838,5963r,1855c17838,7951,17871,8017,17903,8017r350,l18253,9077v,133,33,199,66,199l18931,9276v44,,66,-99,66,-199l18997,8017r350,c19391,8017,19413,7918,19413,7818r,-1822c19413,5864,19380,5764,19347,5764xm21523,12291r-317,l21206,11330v,-99,-33,-199,-65,-199l20594,11131v-33,,-66,100,-66,199l20528,12291r-317,c20178,12291,20145,12390,20145,12490r,1656c20145,14245,20178,14345,20211,14345r317,l20528,15272v,100,33,199,66,199l21141,15471v32,,65,-99,65,-199l21206,14312r317,c21556,14312,21589,14212,21589,14113r,-1657c21589,12390,21556,12291,21523,12291xm19347,19082r-350,l18997,18022v,-132,-33,-199,-66,-199l18319,17823v-44,,-66,100,-66,199l18253,19082r-350,c17860,19082,17838,19182,17838,19281r,1855c17838,21269,17871,21335,17903,21335r350,l18253,21567r744,l18997,21335r350,c19391,21335,19413,21236,19413,21136r,-1855c19413,19182,19380,19082,19347,19082xm6135,1921r591,l6726,3710v,199,55,365,120,365l7874,4075v66,,121,-166,121,-365l7995,1921r590,c8651,1921,8706,1756,8706,1557r,-1391l8706,166,8706,,6015,r,1557c6015,1756,6070,1921,6135,1921xm8399,5267r,2816c8399,8249,8443,8415,8509,8415r536,l9045,10038v,166,43,331,109,331l10084,10369v54,,109,-132,109,-331l10193,8415r536,c10784,8415,10838,8282,10838,8083r,-1258l10838,6825r,-1558c10838,5102,10795,4936,10729,4936r-536,l10193,3346v,-166,-44,-331,-109,-331l9154,3015v-55,,-109,132,-109,331l9045,4936r-536,c8454,4936,8399,5069,8399,5267xm20156,r,828c20156,928,20189,1027,20222,1027r317,l20539,1988v,99,33,199,66,199l21152,2187v32,,65,-100,65,-199l21217,1027r317,c21567,1027,21600,928,21600,828r,-828l20156,xm6475,17558r-657,l5818,15571v,-232,-54,-398,-131,-398l4539,15173v-11,,-11,,-22,l4517,11396v,-232,-66,-463,-153,-463l3631,10933r,-2220c3631,8481,3565,8249,3478,8249r-1039,l2439,5002r1039,c3533,5002,3576,4903,3598,4804r,3313c3598,8348,3653,8514,3729,8514r657,l4386,10502v,232,54,397,131,397l5665,10899v77,,131,-165,131,-397l5796,8514r657,c6529,8514,6584,8348,6584,8117r,-3446c6584,4439,6529,4274,6453,4274r-657,l5796,2286v,-232,-54,-398,-131,-398l4517,1888v-11,,-11,,-22,l4495,,1170,r,828l,828,,11993r1192,l1192,14113,,14113r,7454l2450,21567r,-3247l3489,18320v54,,98,-99,120,-199l3609,21434v,67,,100,11,166l6595,21600v11,-33,11,-99,11,-166l6606,17989v,-232,-66,-431,-131,-431xm3642,2385r733,c4386,2385,4397,2385,4407,2352r,1922l3751,4274v-43,,-76,66,-109,165l3642,2385xm2078,17061r-602,l1476,15670r602,l2078,17061xm2078,10933r-602,l1476,9044r602,l2078,10933xm2078,3777r-602,l1476,2385r602,l2078,3777xm4407,17558r-656,c3708,17558,3675,17625,3642,17724r,-2054l4375,15670v11,,22,,32,-33l4407,17558xm8706,14875r,-1392l8706,13483r,-1722c8706,11562,8651,11396,8585,11396r-590,l7995,9607v,-198,-55,-364,-121,-364l6846,9243v-65,,-120,166,-120,364l6726,11396r-591,c6070,11396,6015,11562,6015,11761r,3114c6015,15074,6070,15239,6135,15239r591,l6726,17028v,199,55,365,120,365l7874,17393v66,,121,-166,121,-365l7995,15239r590,c8651,15239,8706,15074,8706,14875xm15005,5499r-426,l14579,4207v,-132,-44,-265,-88,-265l13737,3942v-44,,-88,133,-88,265l13649,5499r-427,c13179,5499,13135,5632,13135,5764r,2286c13135,8183,13179,8315,13222,8315r427,l13649,9607v,133,44,265,88,265l14491,9872v44,,88,-132,88,-265l14579,8315r426,c15049,8315,15093,8183,15093,8050r,-2286c15093,5632,15060,5499,15005,5499xm17171,12059r-394,l16777,10899v,-132,-33,-232,-77,-232l16022,10667v-43,,-76,100,-76,232l15946,12059r-394,c15508,12059,15475,12158,15475,12291r,2054c15475,14477,15508,14577,15552,14577r394,l15946,15769v,133,33,232,76,232l16700,16001v44,,77,-99,77,-232l16777,14577r394,c17214,14577,17247,14477,17247,14345r,-2054c17247,12158,17214,12059,17171,12059xm15005,18817r-426,l14579,17525v,-132,-44,-265,-88,-265l13737,17260v-44,,-88,133,-88,265l13649,18817r-427,c13179,18817,13135,18950,13135,19082r,2286c13135,21467,13157,21567,13190,21600r1859,c15082,21567,15104,21467,15104,21368r,-2286c15093,18917,15060,18817,15005,18817xm10718,18221r-536,l10182,16631v,-166,-44,-332,-109,-332l9143,16299v-55,,-109,133,-109,332l9034,18221r-536,c8443,18221,8388,18353,8388,18552r,2816c8388,21467,8399,21534,8421,21600r2363,c10805,21534,10816,21467,10816,21368r,-1259l10816,20109r,-1557c10827,18387,10773,18221,10718,18221xm15486,1027v,133,33,232,77,232l15957,1259r,1193c15957,2584,15989,2683,16033,2683r678,c16755,2683,16788,2584,16788,2452r,-1193l17182,1259v43,,76,-99,76,-232l17258,,15486,r,1027xm12862,11761r-482,l12380,10303v,-166,-43,-298,-98,-298l11451,10005v-55,,-99,132,-99,298l11352,11761r-481,c10816,11761,10773,11893,10773,12059r,2518c10773,14742,10816,14875,10871,14875r481,l11352,16333v,165,44,298,99,298l12282,16631v55,,98,-133,98,-298l12380,14875r482,c12916,14875,12960,14742,12960,14577r,-2518c12949,11893,12905,11761,12862,11761xm10773,1259v,166,43,298,98,298l11352,1557r,1458c11352,3180,11396,3313,11451,3313r831,c12337,3313,12380,3180,12380,3015r,-1458l12862,1557v54,,98,-132,98,-298l12960,,10784,r,1259l10773,1259xe" fillcolor="#d8d8d8 [2732]" stroked="f" strokeweight="1pt">
                <v:stroke miterlimit="4" joinstyle="miter"/>
                <v:path arrowok="t" o:extrusionok="f" o:connecttype="custom" o:connectlocs="1254125,414020;1254125,414020;1254125,414020;1254125,414020" o:connectangles="0,90,180,270"/>
              </v:shape>
              <v:rect id="Rectangle" o:spid="_x0000_s1029" style="position:absolute;top:7655;width:86182;height:1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" fillcolor="#264d2b [3204]" stroked="f" strokeweight="1pt">
                <v:stroke miterlimit="4"/>
                <v:textbox inset="3pt,3pt,3pt,3pt"/>
              </v:rect>
              <w10:wrap anchorx="margin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69F7FC" w14:textId="77777777" w:rsidR="005235DF" w:rsidRPr="00495014" w:rsidRDefault="005235DF" w:rsidP="00B17E13">
    <w:pPr>
      <w:pStyle w:val="Header"/>
      <w:ind w:right="27"/>
      <w:jc w:val="right"/>
    </w:pPr>
    <w:r w:rsidRPr="00495014">
      <w:rPr>
        <w:noProof/>
        <w:lang w:eastAsia="en-AU"/>
      </w:rPr>
      <mc:AlternateContent>
        <mc:Choice Requires="wps">
          <w:drawing>
            <wp:inline distT="0" distB="0" distL="0" distR="0" wp14:anchorId="44D713C5" wp14:editId="0A1E5791">
              <wp:extent cx="1390652" cy="370841"/>
              <wp:effectExtent l="0" t="0" r="0" b="0"/>
              <wp:docPr id="56" name="Shape" descr="logo placehold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90652" cy="370841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9863" y="13537"/>
                            </a:moveTo>
                            <a:cubicBezTo>
                              <a:pt x="9587" y="13537"/>
                              <a:pt x="9370" y="13833"/>
                              <a:pt x="9212" y="14425"/>
                            </a:cubicBezTo>
                            <a:cubicBezTo>
                              <a:pt x="9054" y="15016"/>
                              <a:pt x="8975" y="15830"/>
                              <a:pt x="8975" y="16866"/>
                            </a:cubicBezTo>
                            <a:cubicBezTo>
                              <a:pt x="8975" y="17605"/>
                              <a:pt x="9015" y="18197"/>
                              <a:pt x="9094" y="18715"/>
                            </a:cubicBezTo>
                            <a:cubicBezTo>
                              <a:pt x="9173" y="19233"/>
                              <a:pt x="9271" y="19603"/>
                              <a:pt x="9390" y="19825"/>
                            </a:cubicBezTo>
                            <a:cubicBezTo>
                              <a:pt x="9508" y="20047"/>
                              <a:pt x="9666" y="20195"/>
                              <a:pt x="9863" y="20195"/>
                            </a:cubicBezTo>
                            <a:cubicBezTo>
                              <a:pt x="10060" y="20195"/>
                              <a:pt x="10198" y="20047"/>
                              <a:pt x="10336" y="19825"/>
                            </a:cubicBezTo>
                            <a:cubicBezTo>
                              <a:pt x="10475" y="19603"/>
                              <a:pt x="10553" y="19159"/>
                              <a:pt x="10632" y="18715"/>
                            </a:cubicBezTo>
                            <a:cubicBezTo>
                              <a:pt x="10711" y="18271"/>
                              <a:pt x="10731" y="17605"/>
                              <a:pt x="10731" y="16866"/>
                            </a:cubicBezTo>
                            <a:cubicBezTo>
                              <a:pt x="10731" y="15830"/>
                              <a:pt x="10652" y="15016"/>
                              <a:pt x="10494" y="14499"/>
                            </a:cubicBezTo>
                            <a:cubicBezTo>
                              <a:pt x="10336" y="13981"/>
                              <a:pt x="10139" y="13537"/>
                              <a:pt x="9863" y="13537"/>
                            </a:cubicBezTo>
                            <a:close/>
                            <a:moveTo>
                              <a:pt x="10139" y="18197"/>
                            </a:moveTo>
                            <a:cubicBezTo>
                              <a:pt x="10080" y="18493"/>
                              <a:pt x="9981" y="18641"/>
                              <a:pt x="9883" y="18641"/>
                            </a:cubicBezTo>
                            <a:cubicBezTo>
                              <a:pt x="9764" y="18641"/>
                              <a:pt x="9685" y="18493"/>
                              <a:pt x="9626" y="18197"/>
                            </a:cubicBezTo>
                            <a:cubicBezTo>
                              <a:pt x="9567" y="17901"/>
                              <a:pt x="9528" y="17458"/>
                              <a:pt x="9528" y="16792"/>
                            </a:cubicBezTo>
                            <a:cubicBezTo>
                              <a:pt x="9528" y="16126"/>
                              <a:pt x="9567" y="15682"/>
                              <a:pt x="9626" y="15386"/>
                            </a:cubicBezTo>
                            <a:cubicBezTo>
                              <a:pt x="9685" y="15090"/>
                              <a:pt x="9784" y="14942"/>
                              <a:pt x="9883" y="14942"/>
                            </a:cubicBezTo>
                            <a:cubicBezTo>
                              <a:pt x="10001" y="14942"/>
                              <a:pt x="10080" y="15090"/>
                              <a:pt x="10139" y="15386"/>
                            </a:cubicBezTo>
                            <a:cubicBezTo>
                              <a:pt x="10198" y="15682"/>
                              <a:pt x="10238" y="16126"/>
                              <a:pt x="10238" y="16718"/>
                            </a:cubicBezTo>
                            <a:cubicBezTo>
                              <a:pt x="10218" y="17458"/>
                              <a:pt x="10198" y="17975"/>
                              <a:pt x="10139" y="18197"/>
                            </a:cubicBezTo>
                            <a:close/>
                            <a:moveTo>
                              <a:pt x="8009" y="10800"/>
                            </a:moveTo>
                            <a:lnTo>
                              <a:pt x="8541" y="10800"/>
                            </a:lnTo>
                            <a:lnTo>
                              <a:pt x="8541" y="8137"/>
                            </a:lnTo>
                            <a:lnTo>
                              <a:pt x="9192" y="4438"/>
                            </a:lnTo>
                            <a:lnTo>
                              <a:pt x="8620" y="4438"/>
                            </a:lnTo>
                            <a:lnTo>
                              <a:pt x="8285" y="6584"/>
                            </a:lnTo>
                            <a:lnTo>
                              <a:pt x="7950" y="4438"/>
                            </a:lnTo>
                            <a:lnTo>
                              <a:pt x="7378" y="4438"/>
                            </a:lnTo>
                            <a:lnTo>
                              <a:pt x="8029" y="8137"/>
                            </a:lnTo>
                            <a:lnTo>
                              <a:pt x="8029" y="10800"/>
                            </a:lnTo>
                            <a:close/>
                            <a:moveTo>
                              <a:pt x="13690" y="8211"/>
                            </a:moveTo>
                            <a:lnTo>
                              <a:pt x="13729" y="8211"/>
                            </a:lnTo>
                            <a:cubicBezTo>
                              <a:pt x="13769" y="8211"/>
                              <a:pt x="13828" y="8285"/>
                              <a:pt x="13867" y="8359"/>
                            </a:cubicBezTo>
                            <a:cubicBezTo>
                              <a:pt x="13887" y="8433"/>
                              <a:pt x="13927" y="8581"/>
                              <a:pt x="13966" y="8877"/>
                            </a:cubicBezTo>
                            <a:lnTo>
                              <a:pt x="14242" y="10800"/>
                            </a:lnTo>
                            <a:lnTo>
                              <a:pt x="14834" y="10800"/>
                            </a:lnTo>
                            <a:lnTo>
                              <a:pt x="14578" y="8951"/>
                            </a:lnTo>
                            <a:cubicBezTo>
                              <a:pt x="14558" y="8877"/>
                              <a:pt x="14538" y="8729"/>
                              <a:pt x="14499" y="8581"/>
                            </a:cubicBezTo>
                            <a:cubicBezTo>
                              <a:pt x="14459" y="8433"/>
                              <a:pt x="14439" y="8285"/>
                              <a:pt x="14420" y="8211"/>
                            </a:cubicBezTo>
                            <a:cubicBezTo>
                              <a:pt x="14400" y="8137"/>
                              <a:pt x="14341" y="8063"/>
                              <a:pt x="14282" y="7989"/>
                            </a:cubicBezTo>
                            <a:cubicBezTo>
                              <a:pt x="14361" y="7915"/>
                              <a:pt x="14420" y="7841"/>
                              <a:pt x="14459" y="7767"/>
                            </a:cubicBezTo>
                            <a:cubicBezTo>
                              <a:pt x="14538" y="7619"/>
                              <a:pt x="14578" y="7397"/>
                              <a:pt x="14617" y="7175"/>
                            </a:cubicBezTo>
                            <a:cubicBezTo>
                              <a:pt x="14656" y="6953"/>
                              <a:pt x="14676" y="6584"/>
                              <a:pt x="14676" y="6288"/>
                            </a:cubicBezTo>
                            <a:cubicBezTo>
                              <a:pt x="14676" y="5918"/>
                              <a:pt x="14656" y="5548"/>
                              <a:pt x="14597" y="5252"/>
                            </a:cubicBezTo>
                            <a:cubicBezTo>
                              <a:pt x="14538" y="4956"/>
                              <a:pt x="14479" y="4808"/>
                              <a:pt x="14400" y="4660"/>
                            </a:cubicBezTo>
                            <a:cubicBezTo>
                              <a:pt x="14321" y="4512"/>
                              <a:pt x="14183" y="4512"/>
                              <a:pt x="14025" y="4512"/>
                            </a:cubicBezTo>
                            <a:lnTo>
                              <a:pt x="13157" y="4512"/>
                            </a:lnTo>
                            <a:lnTo>
                              <a:pt x="13157" y="10874"/>
                            </a:lnTo>
                            <a:lnTo>
                              <a:pt x="13690" y="10874"/>
                            </a:lnTo>
                            <a:lnTo>
                              <a:pt x="13690" y="8211"/>
                            </a:lnTo>
                            <a:close/>
                            <a:moveTo>
                              <a:pt x="13690" y="5770"/>
                            </a:moveTo>
                            <a:lnTo>
                              <a:pt x="13927" y="5770"/>
                            </a:lnTo>
                            <a:cubicBezTo>
                              <a:pt x="14025" y="5770"/>
                              <a:pt x="14084" y="5844"/>
                              <a:pt x="14124" y="5918"/>
                            </a:cubicBezTo>
                            <a:cubicBezTo>
                              <a:pt x="14163" y="5992"/>
                              <a:pt x="14183" y="6214"/>
                              <a:pt x="14183" y="6362"/>
                            </a:cubicBezTo>
                            <a:cubicBezTo>
                              <a:pt x="14183" y="6510"/>
                              <a:pt x="14163" y="6658"/>
                              <a:pt x="14144" y="6732"/>
                            </a:cubicBezTo>
                            <a:cubicBezTo>
                              <a:pt x="14124" y="6805"/>
                              <a:pt x="14084" y="6879"/>
                              <a:pt x="14065" y="6953"/>
                            </a:cubicBezTo>
                            <a:cubicBezTo>
                              <a:pt x="14005" y="7027"/>
                              <a:pt x="13946" y="7027"/>
                              <a:pt x="13927" y="7027"/>
                            </a:cubicBezTo>
                            <a:lnTo>
                              <a:pt x="13710" y="7027"/>
                            </a:lnTo>
                            <a:lnTo>
                              <a:pt x="13710" y="5770"/>
                            </a:lnTo>
                            <a:close/>
                            <a:moveTo>
                              <a:pt x="5504" y="5696"/>
                            </a:moveTo>
                            <a:lnTo>
                              <a:pt x="4241" y="5696"/>
                            </a:lnTo>
                            <a:lnTo>
                              <a:pt x="4241" y="962"/>
                            </a:lnTo>
                            <a:cubicBezTo>
                              <a:pt x="4241" y="444"/>
                              <a:pt x="4123" y="0"/>
                              <a:pt x="3985" y="0"/>
                            </a:cubicBezTo>
                            <a:lnTo>
                              <a:pt x="1775" y="0"/>
                            </a:lnTo>
                            <a:cubicBezTo>
                              <a:pt x="1637" y="0"/>
                              <a:pt x="1519" y="444"/>
                              <a:pt x="1519" y="962"/>
                            </a:cubicBezTo>
                            <a:lnTo>
                              <a:pt x="1519" y="5696"/>
                            </a:lnTo>
                            <a:lnTo>
                              <a:pt x="256" y="5696"/>
                            </a:lnTo>
                            <a:cubicBezTo>
                              <a:pt x="118" y="5696"/>
                              <a:pt x="0" y="6140"/>
                              <a:pt x="0" y="6658"/>
                            </a:cubicBezTo>
                            <a:lnTo>
                              <a:pt x="0" y="14942"/>
                            </a:lnTo>
                            <a:cubicBezTo>
                              <a:pt x="0" y="15460"/>
                              <a:pt x="118" y="15904"/>
                              <a:pt x="256" y="15904"/>
                            </a:cubicBezTo>
                            <a:lnTo>
                              <a:pt x="1519" y="15904"/>
                            </a:lnTo>
                            <a:lnTo>
                              <a:pt x="1519" y="20638"/>
                            </a:lnTo>
                            <a:cubicBezTo>
                              <a:pt x="1519" y="21156"/>
                              <a:pt x="1637" y="21600"/>
                              <a:pt x="1775" y="21600"/>
                            </a:cubicBezTo>
                            <a:lnTo>
                              <a:pt x="3985" y="21600"/>
                            </a:lnTo>
                            <a:cubicBezTo>
                              <a:pt x="4123" y="21600"/>
                              <a:pt x="4241" y="21156"/>
                              <a:pt x="4241" y="20638"/>
                            </a:cubicBezTo>
                            <a:lnTo>
                              <a:pt x="4241" y="15904"/>
                            </a:lnTo>
                            <a:lnTo>
                              <a:pt x="5504" y="15904"/>
                            </a:lnTo>
                            <a:cubicBezTo>
                              <a:pt x="5642" y="15904"/>
                              <a:pt x="5760" y="15460"/>
                              <a:pt x="5760" y="14942"/>
                            </a:cubicBezTo>
                            <a:lnTo>
                              <a:pt x="5760" y="6658"/>
                            </a:lnTo>
                            <a:cubicBezTo>
                              <a:pt x="5760" y="6140"/>
                              <a:pt x="5661" y="5696"/>
                              <a:pt x="5504" y="5696"/>
                            </a:cubicBezTo>
                            <a:close/>
                            <a:moveTo>
                              <a:pt x="8048" y="13611"/>
                            </a:moveTo>
                            <a:lnTo>
                              <a:pt x="7516" y="13611"/>
                            </a:lnTo>
                            <a:lnTo>
                              <a:pt x="7516" y="19973"/>
                            </a:lnTo>
                            <a:lnTo>
                              <a:pt x="8857" y="19973"/>
                            </a:lnTo>
                            <a:lnTo>
                              <a:pt x="8857" y="18419"/>
                            </a:lnTo>
                            <a:lnTo>
                              <a:pt x="8048" y="18419"/>
                            </a:lnTo>
                            <a:lnTo>
                              <a:pt x="8048" y="13611"/>
                            </a:lnTo>
                            <a:close/>
                            <a:moveTo>
                              <a:pt x="17379" y="15756"/>
                            </a:moveTo>
                            <a:lnTo>
                              <a:pt x="17043" y="13611"/>
                            </a:lnTo>
                            <a:lnTo>
                              <a:pt x="16471" y="13611"/>
                            </a:lnTo>
                            <a:lnTo>
                              <a:pt x="17122" y="17310"/>
                            </a:lnTo>
                            <a:lnTo>
                              <a:pt x="17122" y="19973"/>
                            </a:lnTo>
                            <a:lnTo>
                              <a:pt x="17655" y="19973"/>
                            </a:lnTo>
                            <a:lnTo>
                              <a:pt x="17655" y="17310"/>
                            </a:lnTo>
                            <a:lnTo>
                              <a:pt x="18306" y="13611"/>
                            </a:lnTo>
                            <a:lnTo>
                              <a:pt x="17734" y="13611"/>
                            </a:lnTo>
                            <a:lnTo>
                              <a:pt x="17379" y="15756"/>
                            </a:lnTo>
                            <a:close/>
                            <a:moveTo>
                              <a:pt x="19332" y="13611"/>
                            </a:moveTo>
                            <a:lnTo>
                              <a:pt x="18464" y="13611"/>
                            </a:lnTo>
                            <a:lnTo>
                              <a:pt x="18464" y="19973"/>
                            </a:lnTo>
                            <a:lnTo>
                              <a:pt x="18996" y="19973"/>
                            </a:lnTo>
                            <a:lnTo>
                              <a:pt x="18996" y="17605"/>
                            </a:lnTo>
                            <a:lnTo>
                              <a:pt x="19292" y="17605"/>
                            </a:lnTo>
                            <a:cubicBezTo>
                              <a:pt x="19509" y="17605"/>
                              <a:pt x="19667" y="17458"/>
                              <a:pt x="19765" y="17088"/>
                            </a:cubicBezTo>
                            <a:cubicBezTo>
                              <a:pt x="19864" y="16718"/>
                              <a:pt x="19923" y="16200"/>
                              <a:pt x="19923" y="15608"/>
                            </a:cubicBezTo>
                            <a:cubicBezTo>
                              <a:pt x="19923" y="15016"/>
                              <a:pt x="19884" y="14499"/>
                              <a:pt x="19785" y="14129"/>
                            </a:cubicBezTo>
                            <a:cubicBezTo>
                              <a:pt x="19687" y="13759"/>
                              <a:pt x="19509" y="13611"/>
                              <a:pt x="19332" y="13611"/>
                            </a:cubicBezTo>
                            <a:close/>
                            <a:moveTo>
                              <a:pt x="19332" y="16126"/>
                            </a:moveTo>
                            <a:cubicBezTo>
                              <a:pt x="19292" y="16274"/>
                              <a:pt x="19213" y="16348"/>
                              <a:pt x="19115" y="16348"/>
                            </a:cubicBezTo>
                            <a:lnTo>
                              <a:pt x="18976" y="16348"/>
                            </a:lnTo>
                            <a:lnTo>
                              <a:pt x="18976" y="14942"/>
                            </a:lnTo>
                            <a:lnTo>
                              <a:pt x="19134" y="14942"/>
                            </a:lnTo>
                            <a:cubicBezTo>
                              <a:pt x="19233" y="14942"/>
                              <a:pt x="19292" y="15016"/>
                              <a:pt x="19332" y="15164"/>
                            </a:cubicBezTo>
                            <a:cubicBezTo>
                              <a:pt x="19371" y="15312"/>
                              <a:pt x="19391" y="15460"/>
                              <a:pt x="19391" y="15682"/>
                            </a:cubicBezTo>
                            <a:cubicBezTo>
                              <a:pt x="19391" y="15830"/>
                              <a:pt x="19371" y="16052"/>
                              <a:pt x="19332" y="16126"/>
                            </a:cubicBezTo>
                            <a:close/>
                            <a:moveTo>
                              <a:pt x="14795" y="15238"/>
                            </a:moveTo>
                            <a:lnTo>
                              <a:pt x="15327" y="15238"/>
                            </a:lnTo>
                            <a:lnTo>
                              <a:pt x="15327" y="20047"/>
                            </a:lnTo>
                            <a:lnTo>
                              <a:pt x="15860" y="20047"/>
                            </a:lnTo>
                            <a:lnTo>
                              <a:pt x="15860" y="15238"/>
                            </a:lnTo>
                            <a:lnTo>
                              <a:pt x="16392" y="15238"/>
                            </a:lnTo>
                            <a:lnTo>
                              <a:pt x="16392" y="13685"/>
                            </a:lnTo>
                            <a:lnTo>
                              <a:pt x="14795" y="13685"/>
                            </a:lnTo>
                            <a:lnTo>
                              <a:pt x="14795" y="15238"/>
                            </a:lnTo>
                            <a:close/>
                            <a:moveTo>
                              <a:pt x="20693" y="18567"/>
                            </a:moveTo>
                            <a:lnTo>
                              <a:pt x="20693" y="17310"/>
                            </a:lnTo>
                            <a:lnTo>
                              <a:pt x="21501" y="17310"/>
                            </a:lnTo>
                            <a:lnTo>
                              <a:pt x="21501" y="15978"/>
                            </a:lnTo>
                            <a:lnTo>
                              <a:pt x="20693" y="15978"/>
                            </a:lnTo>
                            <a:lnTo>
                              <a:pt x="20693" y="14942"/>
                            </a:lnTo>
                            <a:lnTo>
                              <a:pt x="21580" y="14942"/>
                            </a:lnTo>
                            <a:lnTo>
                              <a:pt x="21580" y="13611"/>
                            </a:lnTo>
                            <a:lnTo>
                              <a:pt x="20180" y="13611"/>
                            </a:lnTo>
                            <a:lnTo>
                              <a:pt x="20180" y="19973"/>
                            </a:lnTo>
                            <a:lnTo>
                              <a:pt x="21600" y="19973"/>
                            </a:lnTo>
                            <a:lnTo>
                              <a:pt x="21600" y="18567"/>
                            </a:lnTo>
                            <a:lnTo>
                              <a:pt x="20693" y="18567"/>
                            </a:lnTo>
                            <a:close/>
                            <a:moveTo>
                              <a:pt x="12289" y="8359"/>
                            </a:moveTo>
                            <a:cubicBezTo>
                              <a:pt x="12289" y="8729"/>
                              <a:pt x="12270" y="8951"/>
                              <a:pt x="12210" y="9173"/>
                            </a:cubicBezTo>
                            <a:cubicBezTo>
                              <a:pt x="12151" y="9395"/>
                              <a:pt x="12092" y="9468"/>
                              <a:pt x="11993" y="9468"/>
                            </a:cubicBezTo>
                            <a:cubicBezTo>
                              <a:pt x="11895" y="9468"/>
                              <a:pt x="11836" y="9395"/>
                              <a:pt x="11776" y="9173"/>
                            </a:cubicBezTo>
                            <a:cubicBezTo>
                              <a:pt x="11717" y="8951"/>
                              <a:pt x="11698" y="8729"/>
                              <a:pt x="11698" y="8359"/>
                            </a:cubicBezTo>
                            <a:lnTo>
                              <a:pt x="11698" y="4512"/>
                            </a:lnTo>
                            <a:lnTo>
                              <a:pt x="11185" y="4512"/>
                            </a:lnTo>
                            <a:lnTo>
                              <a:pt x="11185" y="8285"/>
                            </a:lnTo>
                            <a:cubicBezTo>
                              <a:pt x="11185" y="8581"/>
                              <a:pt x="11204" y="8951"/>
                              <a:pt x="11224" y="9395"/>
                            </a:cubicBezTo>
                            <a:cubicBezTo>
                              <a:pt x="11244" y="9616"/>
                              <a:pt x="11283" y="9912"/>
                              <a:pt x="11342" y="10134"/>
                            </a:cubicBezTo>
                            <a:cubicBezTo>
                              <a:pt x="11402" y="10356"/>
                              <a:pt x="11461" y="10578"/>
                              <a:pt x="11520" y="10652"/>
                            </a:cubicBezTo>
                            <a:cubicBezTo>
                              <a:pt x="11579" y="10800"/>
                              <a:pt x="11658" y="10874"/>
                              <a:pt x="11757" y="10874"/>
                            </a:cubicBezTo>
                            <a:cubicBezTo>
                              <a:pt x="11855" y="10874"/>
                              <a:pt x="11954" y="10948"/>
                              <a:pt x="12033" y="10948"/>
                            </a:cubicBezTo>
                            <a:cubicBezTo>
                              <a:pt x="12171" y="10948"/>
                              <a:pt x="12289" y="10874"/>
                              <a:pt x="12408" y="10726"/>
                            </a:cubicBezTo>
                            <a:cubicBezTo>
                              <a:pt x="12487" y="10652"/>
                              <a:pt x="12546" y="10430"/>
                              <a:pt x="12625" y="10208"/>
                            </a:cubicBezTo>
                            <a:cubicBezTo>
                              <a:pt x="12684" y="9986"/>
                              <a:pt x="12743" y="9690"/>
                              <a:pt x="12763" y="9321"/>
                            </a:cubicBezTo>
                            <a:cubicBezTo>
                              <a:pt x="12782" y="8951"/>
                              <a:pt x="12802" y="8655"/>
                              <a:pt x="12802" y="8285"/>
                            </a:cubicBezTo>
                            <a:lnTo>
                              <a:pt x="12802" y="4512"/>
                            </a:lnTo>
                            <a:lnTo>
                              <a:pt x="12289" y="4512"/>
                            </a:lnTo>
                            <a:lnTo>
                              <a:pt x="12289" y="8359"/>
                            </a:lnTo>
                            <a:close/>
                            <a:moveTo>
                              <a:pt x="11875" y="17679"/>
                            </a:moveTo>
                            <a:lnTo>
                              <a:pt x="12230" y="17679"/>
                            </a:lnTo>
                            <a:lnTo>
                              <a:pt x="12230" y="18271"/>
                            </a:lnTo>
                            <a:cubicBezTo>
                              <a:pt x="12171" y="18419"/>
                              <a:pt x="12092" y="18567"/>
                              <a:pt x="12053" y="18567"/>
                            </a:cubicBezTo>
                            <a:cubicBezTo>
                              <a:pt x="12013" y="18567"/>
                              <a:pt x="11934" y="18641"/>
                              <a:pt x="11895" y="18641"/>
                            </a:cubicBezTo>
                            <a:cubicBezTo>
                              <a:pt x="11776" y="18641"/>
                              <a:pt x="11678" y="18493"/>
                              <a:pt x="11599" y="18197"/>
                            </a:cubicBezTo>
                            <a:cubicBezTo>
                              <a:pt x="11520" y="17901"/>
                              <a:pt x="11500" y="17384"/>
                              <a:pt x="11500" y="16718"/>
                            </a:cubicBezTo>
                            <a:cubicBezTo>
                              <a:pt x="11500" y="16052"/>
                              <a:pt x="11540" y="15608"/>
                              <a:pt x="11599" y="15312"/>
                            </a:cubicBezTo>
                            <a:cubicBezTo>
                              <a:pt x="11658" y="15016"/>
                              <a:pt x="11757" y="14868"/>
                              <a:pt x="11875" y="14868"/>
                            </a:cubicBezTo>
                            <a:cubicBezTo>
                              <a:pt x="11954" y="14868"/>
                              <a:pt x="12013" y="14942"/>
                              <a:pt x="12072" y="15090"/>
                            </a:cubicBezTo>
                            <a:cubicBezTo>
                              <a:pt x="12132" y="15238"/>
                              <a:pt x="12151" y="15386"/>
                              <a:pt x="12171" y="15608"/>
                            </a:cubicBezTo>
                            <a:lnTo>
                              <a:pt x="12684" y="15238"/>
                            </a:lnTo>
                            <a:cubicBezTo>
                              <a:pt x="12644" y="14795"/>
                              <a:pt x="12605" y="14499"/>
                              <a:pt x="12546" y="14203"/>
                            </a:cubicBezTo>
                            <a:cubicBezTo>
                              <a:pt x="12487" y="13907"/>
                              <a:pt x="12408" y="13759"/>
                              <a:pt x="12309" y="13611"/>
                            </a:cubicBezTo>
                            <a:cubicBezTo>
                              <a:pt x="12210" y="13463"/>
                              <a:pt x="12072" y="13389"/>
                              <a:pt x="11895" y="13389"/>
                            </a:cubicBezTo>
                            <a:cubicBezTo>
                              <a:pt x="11698" y="13389"/>
                              <a:pt x="11540" y="13463"/>
                              <a:pt x="11441" y="13685"/>
                            </a:cubicBezTo>
                            <a:cubicBezTo>
                              <a:pt x="11303" y="13981"/>
                              <a:pt x="11185" y="14351"/>
                              <a:pt x="11106" y="14868"/>
                            </a:cubicBezTo>
                            <a:cubicBezTo>
                              <a:pt x="11027" y="15386"/>
                              <a:pt x="10987" y="15978"/>
                              <a:pt x="10987" y="16644"/>
                            </a:cubicBezTo>
                            <a:cubicBezTo>
                              <a:pt x="10987" y="17310"/>
                              <a:pt x="11027" y="17901"/>
                              <a:pt x="11086" y="18419"/>
                            </a:cubicBezTo>
                            <a:cubicBezTo>
                              <a:pt x="11145" y="18937"/>
                              <a:pt x="11264" y="19307"/>
                              <a:pt x="11382" y="19603"/>
                            </a:cubicBezTo>
                            <a:cubicBezTo>
                              <a:pt x="11500" y="19899"/>
                              <a:pt x="11678" y="19973"/>
                              <a:pt x="11875" y="19973"/>
                            </a:cubicBezTo>
                            <a:cubicBezTo>
                              <a:pt x="12033" y="19973"/>
                              <a:pt x="12171" y="19899"/>
                              <a:pt x="12289" y="19751"/>
                            </a:cubicBezTo>
                            <a:cubicBezTo>
                              <a:pt x="12408" y="19603"/>
                              <a:pt x="12546" y="19307"/>
                              <a:pt x="12704" y="18937"/>
                            </a:cubicBezTo>
                            <a:lnTo>
                              <a:pt x="12704" y="16200"/>
                            </a:lnTo>
                            <a:lnTo>
                              <a:pt x="11895" y="16200"/>
                            </a:lnTo>
                            <a:lnTo>
                              <a:pt x="11895" y="17679"/>
                            </a:lnTo>
                            <a:close/>
                            <a:moveTo>
                              <a:pt x="13808" y="13537"/>
                            </a:moveTo>
                            <a:cubicBezTo>
                              <a:pt x="13532" y="13537"/>
                              <a:pt x="13315" y="13833"/>
                              <a:pt x="13157" y="14425"/>
                            </a:cubicBezTo>
                            <a:cubicBezTo>
                              <a:pt x="12999" y="15016"/>
                              <a:pt x="12921" y="15830"/>
                              <a:pt x="12921" y="16866"/>
                            </a:cubicBezTo>
                            <a:cubicBezTo>
                              <a:pt x="12921" y="17605"/>
                              <a:pt x="12960" y="18197"/>
                              <a:pt x="13039" y="18715"/>
                            </a:cubicBezTo>
                            <a:cubicBezTo>
                              <a:pt x="13118" y="19233"/>
                              <a:pt x="13216" y="19603"/>
                              <a:pt x="13335" y="19825"/>
                            </a:cubicBezTo>
                            <a:cubicBezTo>
                              <a:pt x="13453" y="20047"/>
                              <a:pt x="13611" y="20195"/>
                              <a:pt x="13808" y="20195"/>
                            </a:cubicBezTo>
                            <a:cubicBezTo>
                              <a:pt x="14005" y="20195"/>
                              <a:pt x="14144" y="20047"/>
                              <a:pt x="14282" y="19825"/>
                            </a:cubicBezTo>
                            <a:cubicBezTo>
                              <a:pt x="14420" y="19603"/>
                              <a:pt x="14499" y="19159"/>
                              <a:pt x="14578" y="18715"/>
                            </a:cubicBezTo>
                            <a:cubicBezTo>
                              <a:pt x="14656" y="18271"/>
                              <a:pt x="14676" y="17605"/>
                              <a:pt x="14676" y="16866"/>
                            </a:cubicBezTo>
                            <a:cubicBezTo>
                              <a:pt x="14676" y="15830"/>
                              <a:pt x="14597" y="15016"/>
                              <a:pt x="14439" y="14499"/>
                            </a:cubicBezTo>
                            <a:cubicBezTo>
                              <a:pt x="14282" y="13981"/>
                              <a:pt x="14084" y="13537"/>
                              <a:pt x="13808" y="13537"/>
                            </a:cubicBezTo>
                            <a:close/>
                            <a:moveTo>
                              <a:pt x="14065" y="18197"/>
                            </a:moveTo>
                            <a:cubicBezTo>
                              <a:pt x="14005" y="18493"/>
                              <a:pt x="13907" y="18641"/>
                              <a:pt x="13808" y="18641"/>
                            </a:cubicBezTo>
                            <a:cubicBezTo>
                              <a:pt x="13690" y="18641"/>
                              <a:pt x="13611" y="18493"/>
                              <a:pt x="13552" y="18197"/>
                            </a:cubicBezTo>
                            <a:cubicBezTo>
                              <a:pt x="13493" y="17901"/>
                              <a:pt x="13453" y="17458"/>
                              <a:pt x="13453" y="16792"/>
                            </a:cubicBezTo>
                            <a:cubicBezTo>
                              <a:pt x="13453" y="16126"/>
                              <a:pt x="13493" y="15682"/>
                              <a:pt x="13552" y="15386"/>
                            </a:cubicBezTo>
                            <a:cubicBezTo>
                              <a:pt x="13611" y="15090"/>
                              <a:pt x="13710" y="14942"/>
                              <a:pt x="13808" y="14942"/>
                            </a:cubicBezTo>
                            <a:cubicBezTo>
                              <a:pt x="13927" y="14942"/>
                              <a:pt x="14005" y="15090"/>
                              <a:pt x="14065" y="15386"/>
                            </a:cubicBezTo>
                            <a:cubicBezTo>
                              <a:pt x="14124" y="15682"/>
                              <a:pt x="14163" y="16126"/>
                              <a:pt x="14163" y="16718"/>
                            </a:cubicBezTo>
                            <a:cubicBezTo>
                              <a:pt x="14163" y="17458"/>
                              <a:pt x="14144" y="17975"/>
                              <a:pt x="14065" y="18197"/>
                            </a:cubicBezTo>
                            <a:close/>
                            <a:moveTo>
                              <a:pt x="10021" y="4364"/>
                            </a:moveTo>
                            <a:cubicBezTo>
                              <a:pt x="9745" y="4364"/>
                              <a:pt x="9528" y="4660"/>
                              <a:pt x="9370" y="5252"/>
                            </a:cubicBezTo>
                            <a:cubicBezTo>
                              <a:pt x="9212" y="5844"/>
                              <a:pt x="9133" y="6658"/>
                              <a:pt x="9133" y="7693"/>
                            </a:cubicBezTo>
                            <a:cubicBezTo>
                              <a:pt x="9133" y="8433"/>
                              <a:pt x="9173" y="9025"/>
                              <a:pt x="9252" y="9542"/>
                            </a:cubicBezTo>
                            <a:cubicBezTo>
                              <a:pt x="9330" y="10060"/>
                              <a:pt x="9429" y="10430"/>
                              <a:pt x="9547" y="10652"/>
                            </a:cubicBezTo>
                            <a:cubicBezTo>
                              <a:pt x="9666" y="10874"/>
                              <a:pt x="9824" y="11022"/>
                              <a:pt x="10021" y="11022"/>
                            </a:cubicBezTo>
                            <a:cubicBezTo>
                              <a:pt x="10218" y="11022"/>
                              <a:pt x="10356" y="10874"/>
                              <a:pt x="10494" y="10652"/>
                            </a:cubicBezTo>
                            <a:cubicBezTo>
                              <a:pt x="10632" y="10430"/>
                              <a:pt x="10711" y="9986"/>
                              <a:pt x="10790" y="9542"/>
                            </a:cubicBezTo>
                            <a:cubicBezTo>
                              <a:pt x="10869" y="9099"/>
                              <a:pt x="10889" y="8433"/>
                              <a:pt x="10889" y="7693"/>
                            </a:cubicBezTo>
                            <a:cubicBezTo>
                              <a:pt x="10889" y="6658"/>
                              <a:pt x="10810" y="5844"/>
                              <a:pt x="10652" y="5326"/>
                            </a:cubicBezTo>
                            <a:cubicBezTo>
                              <a:pt x="10494" y="4808"/>
                              <a:pt x="10317" y="4364"/>
                              <a:pt x="10021" y="4364"/>
                            </a:cubicBezTo>
                            <a:close/>
                            <a:moveTo>
                              <a:pt x="10297" y="9025"/>
                            </a:moveTo>
                            <a:cubicBezTo>
                              <a:pt x="10238" y="9321"/>
                              <a:pt x="10139" y="9468"/>
                              <a:pt x="10041" y="9468"/>
                            </a:cubicBezTo>
                            <a:cubicBezTo>
                              <a:pt x="9922" y="9468"/>
                              <a:pt x="9843" y="9321"/>
                              <a:pt x="9784" y="9025"/>
                            </a:cubicBezTo>
                            <a:cubicBezTo>
                              <a:pt x="9725" y="8729"/>
                              <a:pt x="9685" y="8285"/>
                              <a:pt x="9685" y="7619"/>
                            </a:cubicBezTo>
                            <a:cubicBezTo>
                              <a:pt x="9685" y="6953"/>
                              <a:pt x="9725" y="6510"/>
                              <a:pt x="9784" y="6214"/>
                            </a:cubicBezTo>
                            <a:cubicBezTo>
                              <a:pt x="9843" y="5918"/>
                              <a:pt x="9942" y="5770"/>
                              <a:pt x="10041" y="5770"/>
                            </a:cubicBezTo>
                            <a:cubicBezTo>
                              <a:pt x="10159" y="5770"/>
                              <a:pt x="10238" y="5918"/>
                              <a:pt x="10297" y="6214"/>
                            </a:cubicBezTo>
                            <a:cubicBezTo>
                              <a:pt x="10356" y="6510"/>
                              <a:pt x="10396" y="6953"/>
                              <a:pt x="10396" y="7545"/>
                            </a:cubicBezTo>
                            <a:cubicBezTo>
                              <a:pt x="10376" y="8285"/>
                              <a:pt x="10356" y="8803"/>
                              <a:pt x="10297" y="9025"/>
                            </a:cubicBezTo>
                            <a:close/>
                          </a:path>
                        </a:pathLst>
                      </a:custGeom>
                      <a:solidFill>
                        <a:schemeClr val="accent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inline>
          </w:drawing>
        </mc:Choice>
        <mc:Fallback>
          <w:pict>
            <v:shape w14:anchorId="47E66368" id="Shape" o:spid="_x0000_s1026" alt="logo placeholder" style="width:109.5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" path="m9863,13537v-276,,-493,296,-651,888c9054,15016,8975,15830,8975,16866v,739,40,1331,119,1849c9173,19233,9271,19603,9390,19825v118,222,276,370,473,370c10060,20195,10198,20047,10336,19825v139,-222,217,-666,296,-1110c10711,18271,10731,17605,10731,16866v,-1036,-79,-1850,-237,-2367c10336,13981,10139,13537,9863,13537xm10139,18197v-59,296,-158,444,-256,444c9764,18641,9685,18493,9626,18197v-59,-296,-98,-739,-98,-1405c9528,16126,9567,15682,9626,15386v59,-296,158,-444,257,-444c10001,14942,10080,15090,10139,15386v59,296,99,740,99,1332c10218,17458,10198,17975,10139,18197xm8009,10800r532,l8541,8137,9192,4438r-572,l8285,6584,7950,4438r-572,l8029,8137r,2663l8009,10800xm13690,8211r39,c13769,8211,13828,8285,13867,8359v20,74,60,222,99,518l14242,10800r592,l14578,8951v-20,-74,-40,-222,-79,-370c14459,8433,14439,8285,14420,8211v-20,-74,-79,-148,-138,-222c14361,7915,14420,7841,14459,7767v79,-148,119,-370,158,-592c14656,6953,14676,6584,14676,6288v,-370,-20,-740,-79,-1036c14538,4956,14479,4808,14400,4660v-79,-148,-217,-148,-375,-148l13157,4512r,6362l13690,10874r,-2663xm13690,5770r237,c14025,5770,14084,5844,14124,5918v39,74,59,296,59,444c14183,6510,14163,6658,14144,6732v-20,73,-60,147,-79,221c14005,7027,13946,7027,13927,7027r-217,l13710,5770r-20,xm5504,5696r-1263,l4241,962c4241,444,4123,,3985,l1775,c1637,,1519,444,1519,962r,4734l256,5696c118,5696,,6140,,6658r,8284c,15460,118,15904,256,15904r1263,l1519,20638v,518,118,962,256,962l3985,21600v138,,256,-444,256,-962l4241,15904r1263,c5642,15904,5760,15460,5760,14942r,-8284c5760,6140,5661,5696,5504,5696xm8048,13611r-532,l7516,19973r1341,l8857,18419r-809,l8048,13611xm17379,15756r-336,-2145l16471,13611r651,3699l17122,19973r533,l17655,17310r651,-3699l17734,13611r-355,2145xm19332,13611r-868,l18464,19973r532,l18996,17605r296,c19509,17605,19667,17458,19765,17088v99,-370,158,-888,158,-1480c19923,15016,19884,14499,19785,14129v-98,-370,-276,-518,-453,-518xm19332,16126v-40,148,-119,222,-217,222l18976,16348r,-1406l19134,14942v99,,158,74,198,222c19371,15312,19391,15460,19391,15682v,148,-20,370,-59,444xm14795,15238r532,l15327,20047r533,l15860,15238r532,l16392,13685r-1597,l14795,15238xm20693,18567r,-1257l21501,17310r,-1332l20693,15978r,-1036l21580,14942r,-1331l20180,13611r,6362l21600,19973r,-1406l20693,18567xm12289,8359v,370,-19,592,-79,814c12151,9395,12092,9468,11993,9468v-98,,-157,-73,-217,-295c11717,8951,11698,8729,11698,8359r,-3847l11185,4512r,3773c11185,8581,11204,8951,11224,9395v20,221,59,517,118,739c11402,10356,11461,10578,11520,10652v59,148,138,222,237,222c11855,10874,11954,10948,12033,10948v138,,256,-74,375,-222c12487,10652,12546,10430,12625,10208v59,-222,118,-518,138,-887c12782,8951,12802,8655,12802,8285r,-3773l12289,4512r,3847xm11875,17679r355,l12230,18271v-59,148,-138,296,-177,296c12013,18567,11934,18641,11895,18641v-119,,-217,-148,-296,-444c11520,17901,11500,17384,11500,16718v,-666,40,-1110,99,-1406c11658,15016,11757,14868,11875,14868v79,,138,74,197,222c12132,15238,12151,15386,12171,15608r513,-370c12644,14795,12605,14499,12546,14203v-59,-296,-138,-444,-237,-592c12210,13463,12072,13389,11895,13389v-197,,-355,74,-454,296c11303,13981,11185,14351,11106,14868v-79,518,-119,1110,-119,1776c10987,17310,11027,17901,11086,18419v59,518,178,888,296,1184c11500,19899,11678,19973,11875,19973v158,,296,-74,414,-222c12408,19603,12546,19307,12704,18937r,-2737l11895,16200r,1479l11875,17679xm13808,13537v-276,,-493,296,-651,888c12999,15016,12921,15830,12921,16866v,739,39,1331,118,1849c13118,19233,13216,19603,13335,19825v118,222,276,370,473,370c14005,20195,14144,20047,14282,19825v138,-222,217,-666,296,-1110c14656,18271,14676,17605,14676,16866v,-1036,-79,-1850,-237,-2367c14282,13981,14084,13537,13808,13537xm14065,18197v-60,296,-158,444,-257,444c13690,18641,13611,18493,13552,18197v-59,-296,-99,-739,-99,-1405c13453,16126,13493,15682,13552,15386v59,-296,158,-444,256,-444c13927,14942,14005,15090,14065,15386v59,296,98,740,98,1332c14163,17458,14144,17975,14065,18197xm10021,4364v-276,,-493,296,-651,888c9212,5844,9133,6658,9133,7693v,740,40,1332,119,1849c9330,10060,9429,10430,9547,10652v119,222,277,370,474,370c10218,11022,10356,10874,10494,10652v138,-222,217,-666,296,-1110c10869,9099,10889,8433,10889,7693v,-1035,-79,-1849,-237,-2367c10494,4808,10317,4364,10021,4364xm10297,9025v-59,296,-158,443,-256,443c9922,9468,9843,9321,9784,9025v-59,-296,-99,-740,-99,-1406c9685,6953,9725,6510,9784,6214v59,-296,158,-444,257,-444c10159,5770,10238,5918,10297,6214v59,296,99,739,99,1331c10376,8285,10356,8803,10297,9025xe" fillcolor="#60b966 [3205]" stroked="f" strokeweight="1pt">
              <v:stroke miterlimit="4" joinstyle="miter"/>
              <v:path arrowok="t" o:extrusionok="f" o:connecttype="custom" o:connectlocs="695326,185421;695326,185421;695326,185421;695326,185421" o:connectangles="0,90,180,270"/>
              <w10:anchorlock/>
            </v:shape>
          </w:pict>
        </mc:Fallback>
      </mc:AlternateContent>
    </w:r>
    <w:r w:rsidRPr="00495014">
      <w:rPr>
        <w:noProof/>
        <w:lang w:eastAsia="en-AU"/>
      </w:rPr>
      <mc:AlternateContent>
        <mc:Choice Requires="wpg">
          <w:drawing>
            <wp:anchor distT="0" distB="0" distL="114300" distR="114300" simplePos="0" relativeHeight="251729920" behindDoc="0" locked="0" layoutInCell="1" allowOverlap="1" wp14:anchorId="491217D6" wp14:editId="5629557E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6858000" cy="905256"/>
              <wp:effectExtent l="0" t="0" r="0" b="9525"/>
              <wp:wrapNone/>
              <wp:docPr id="45" name="Group 4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05256"/>
                        <a:chOff x="0" y="0"/>
                        <a:chExt cx="6858000" cy="909321"/>
                      </a:xfrm>
                    </wpg:grpSpPr>
                    <wps:wsp>
                      <wps:cNvPr id="52" name="Shape"/>
                      <wps:cNvSpPr/>
                      <wps:spPr>
                        <a:xfrm>
                          <a:off x="0" y="0"/>
                          <a:ext cx="2508250" cy="82804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9347" y="5764"/>
                              </a:moveTo>
                              <a:lnTo>
                                <a:pt x="18997" y="5764"/>
                              </a:lnTo>
                              <a:lnTo>
                                <a:pt x="18997" y="4704"/>
                              </a:lnTo>
                              <a:cubicBezTo>
                                <a:pt x="18997" y="4572"/>
                                <a:pt x="18964" y="4506"/>
                                <a:pt x="18931" y="4506"/>
                              </a:cubicBezTo>
                              <a:lnTo>
                                <a:pt x="18319" y="4506"/>
                              </a:lnTo>
                              <a:cubicBezTo>
                                <a:pt x="18275" y="4506"/>
                                <a:pt x="18253" y="4605"/>
                                <a:pt x="18253" y="4704"/>
                              </a:cubicBezTo>
                              <a:lnTo>
                                <a:pt x="18253" y="5764"/>
                              </a:lnTo>
                              <a:lnTo>
                                <a:pt x="17903" y="5764"/>
                              </a:lnTo>
                              <a:cubicBezTo>
                                <a:pt x="17860" y="5764"/>
                                <a:pt x="17838" y="5864"/>
                                <a:pt x="17838" y="5963"/>
                              </a:cubicBezTo>
                              <a:lnTo>
                                <a:pt x="17838" y="7818"/>
                              </a:lnTo>
                              <a:cubicBezTo>
                                <a:pt x="17838" y="7951"/>
                                <a:pt x="17871" y="8017"/>
                                <a:pt x="17903" y="8017"/>
                              </a:cubicBezTo>
                              <a:lnTo>
                                <a:pt x="18253" y="8017"/>
                              </a:lnTo>
                              <a:lnTo>
                                <a:pt x="18253" y="9077"/>
                              </a:lnTo>
                              <a:cubicBezTo>
                                <a:pt x="18253" y="9210"/>
                                <a:pt x="18286" y="9276"/>
                                <a:pt x="18319" y="9276"/>
                              </a:cubicBezTo>
                              <a:lnTo>
                                <a:pt x="18931" y="9276"/>
                              </a:lnTo>
                              <a:cubicBezTo>
                                <a:pt x="18975" y="9276"/>
                                <a:pt x="18997" y="9177"/>
                                <a:pt x="18997" y="9077"/>
                              </a:cubicBezTo>
                              <a:lnTo>
                                <a:pt x="18997" y="8017"/>
                              </a:lnTo>
                              <a:lnTo>
                                <a:pt x="19347" y="8017"/>
                              </a:lnTo>
                              <a:cubicBezTo>
                                <a:pt x="19391" y="8017"/>
                                <a:pt x="19413" y="7918"/>
                                <a:pt x="19413" y="7818"/>
                              </a:cubicBezTo>
                              <a:lnTo>
                                <a:pt x="19413" y="5996"/>
                              </a:lnTo>
                              <a:cubicBezTo>
                                <a:pt x="19413" y="5864"/>
                                <a:pt x="19380" y="5764"/>
                                <a:pt x="19347" y="5764"/>
                              </a:cubicBezTo>
                              <a:close/>
                              <a:moveTo>
                                <a:pt x="21523" y="12291"/>
                              </a:moveTo>
                              <a:lnTo>
                                <a:pt x="21206" y="12291"/>
                              </a:lnTo>
                              <a:lnTo>
                                <a:pt x="21206" y="11330"/>
                              </a:lnTo>
                              <a:cubicBezTo>
                                <a:pt x="21206" y="11231"/>
                                <a:pt x="21173" y="11131"/>
                                <a:pt x="21141" y="11131"/>
                              </a:cubicBezTo>
                              <a:lnTo>
                                <a:pt x="20594" y="11131"/>
                              </a:lnTo>
                              <a:cubicBezTo>
                                <a:pt x="20561" y="11131"/>
                                <a:pt x="20528" y="11231"/>
                                <a:pt x="20528" y="11330"/>
                              </a:cubicBezTo>
                              <a:lnTo>
                                <a:pt x="20528" y="12291"/>
                              </a:lnTo>
                              <a:lnTo>
                                <a:pt x="20211" y="12291"/>
                              </a:lnTo>
                              <a:cubicBezTo>
                                <a:pt x="20178" y="12291"/>
                                <a:pt x="20145" y="12390"/>
                                <a:pt x="20145" y="12490"/>
                              </a:cubicBezTo>
                              <a:lnTo>
                                <a:pt x="20145" y="14146"/>
                              </a:lnTo>
                              <a:cubicBezTo>
                                <a:pt x="20145" y="14245"/>
                                <a:pt x="20178" y="14345"/>
                                <a:pt x="20211" y="14345"/>
                              </a:cubicBezTo>
                              <a:lnTo>
                                <a:pt x="20528" y="14345"/>
                              </a:lnTo>
                              <a:lnTo>
                                <a:pt x="20528" y="15272"/>
                              </a:lnTo>
                              <a:cubicBezTo>
                                <a:pt x="20528" y="15372"/>
                                <a:pt x="20561" y="15471"/>
                                <a:pt x="20594" y="15471"/>
                              </a:cubicBezTo>
                              <a:lnTo>
                                <a:pt x="21141" y="15471"/>
                              </a:lnTo>
                              <a:cubicBezTo>
                                <a:pt x="21173" y="15471"/>
                                <a:pt x="21206" y="15372"/>
                                <a:pt x="21206" y="15272"/>
                              </a:cubicBezTo>
                              <a:lnTo>
                                <a:pt x="21206" y="14312"/>
                              </a:lnTo>
                              <a:lnTo>
                                <a:pt x="21523" y="14312"/>
                              </a:lnTo>
                              <a:cubicBezTo>
                                <a:pt x="21556" y="14312"/>
                                <a:pt x="21589" y="14212"/>
                                <a:pt x="21589" y="14113"/>
                              </a:cubicBezTo>
                              <a:lnTo>
                                <a:pt x="21589" y="12456"/>
                              </a:lnTo>
                              <a:cubicBezTo>
                                <a:pt x="21589" y="12390"/>
                                <a:pt x="21556" y="12291"/>
                                <a:pt x="21523" y="12291"/>
                              </a:cubicBezTo>
                              <a:close/>
                              <a:moveTo>
                                <a:pt x="19347" y="19082"/>
                              </a:moveTo>
                              <a:lnTo>
                                <a:pt x="18997" y="19082"/>
                              </a:lnTo>
                              <a:lnTo>
                                <a:pt x="18997" y="18022"/>
                              </a:lnTo>
                              <a:cubicBezTo>
                                <a:pt x="18997" y="17890"/>
                                <a:pt x="18964" y="17823"/>
                                <a:pt x="18931" y="17823"/>
                              </a:cubicBezTo>
                              <a:lnTo>
                                <a:pt x="18319" y="17823"/>
                              </a:lnTo>
                              <a:cubicBezTo>
                                <a:pt x="18275" y="17823"/>
                                <a:pt x="18253" y="17923"/>
                                <a:pt x="18253" y="18022"/>
                              </a:cubicBezTo>
                              <a:lnTo>
                                <a:pt x="18253" y="19082"/>
                              </a:lnTo>
                              <a:lnTo>
                                <a:pt x="17903" y="19082"/>
                              </a:lnTo>
                              <a:cubicBezTo>
                                <a:pt x="17860" y="19082"/>
                                <a:pt x="17838" y="19182"/>
                                <a:pt x="17838" y="19281"/>
                              </a:cubicBezTo>
                              <a:lnTo>
                                <a:pt x="17838" y="21136"/>
                              </a:lnTo>
                              <a:cubicBezTo>
                                <a:pt x="17838" y="21269"/>
                                <a:pt x="17871" y="21335"/>
                                <a:pt x="17903" y="21335"/>
                              </a:cubicBezTo>
                              <a:lnTo>
                                <a:pt x="18253" y="21335"/>
                              </a:lnTo>
                              <a:lnTo>
                                <a:pt x="18253" y="21567"/>
                              </a:lnTo>
                              <a:lnTo>
                                <a:pt x="18997" y="21567"/>
                              </a:lnTo>
                              <a:lnTo>
                                <a:pt x="18997" y="21335"/>
                              </a:lnTo>
                              <a:lnTo>
                                <a:pt x="19347" y="21335"/>
                              </a:lnTo>
                              <a:cubicBezTo>
                                <a:pt x="19391" y="21335"/>
                                <a:pt x="19413" y="21236"/>
                                <a:pt x="19413" y="21136"/>
                              </a:cubicBezTo>
                              <a:lnTo>
                                <a:pt x="19413" y="19281"/>
                              </a:lnTo>
                              <a:cubicBezTo>
                                <a:pt x="19413" y="19182"/>
                                <a:pt x="19380" y="19082"/>
                                <a:pt x="19347" y="19082"/>
                              </a:cubicBezTo>
                              <a:close/>
                              <a:moveTo>
                                <a:pt x="6135" y="1921"/>
                              </a:moveTo>
                              <a:lnTo>
                                <a:pt x="6726" y="1921"/>
                              </a:lnTo>
                              <a:lnTo>
                                <a:pt x="6726" y="3710"/>
                              </a:lnTo>
                              <a:cubicBezTo>
                                <a:pt x="6726" y="3909"/>
                                <a:pt x="6781" y="4075"/>
                                <a:pt x="6846" y="4075"/>
                              </a:cubicBezTo>
                              <a:lnTo>
                                <a:pt x="7874" y="4075"/>
                              </a:lnTo>
                              <a:cubicBezTo>
                                <a:pt x="7940" y="4075"/>
                                <a:pt x="7995" y="3909"/>
                                <a:pt x="7995" y="3710"/>
                              </a:cubicBezTo>
                              <a:lnTo>
                                <a:pt x="7995" y="1921"/>
                              </a:lnTo>
                              <a:lnTo>
                                <a:pt x="8585" y="1921"/>
                              </a:lnTo>
                              <a:cubicBezTo>
                                <a:pt x="8651" y="1921"/>
                                <a:pt x="8706" y="1756"/>
                                <a:pt x="8706" y="1557"/>
                              </a:cubicBezTo>
                              <a:lnTo>
                                <a:pt x="8706" y="166"/>
                              </a:lnTo>
                              <a:lnTo>
                                <a:pt x="8706" y="166"/>
                              </a:lnTo>
                              <a:lnTo>
                                <a:pt x="8706" y="0"/>
                              </a:lnTo>
                              <a:lnTo>
                                <a:pt x="6015" y="0"/>
                              </a:lnTo>
                              <a:lnTo>
                                <a:pt x="6015" y="1557"/>
                              </a:lnTo>
                              <a:cubicBezTo>
                                <a:pt x="6015" y="1756"/>
                                <a:pt x="6070" y="1921"/>
                                <a:pt x="6135" y="1921"/>
                              </a:cubicBezTo>
                              <a:close/>
                              <a:moveTo>
                                <a:pt x="8399" y="5267"/>
                              </a:moveTo>
                              <a:lnTo>
                                <a:pt x="8399" y="8083"/>
                              </a:lnTo>
                              <a:cubicBezTo>
                                <a:pt x="8399" y="8249"/>
                                <a:pt x="8443" y="8415"/>
                                <a:pt x="8509" y="8415"/>
                              </a:cubicBezTo>
                              <a:lnTo>
                                <a:pt x="9045" y="8415"/>
                              </a:lnTo>
                              <a:lnTo>
                                <a:pt x="9045" y="10038"/>
                              </a:lnTo>
                              <a:cubicBezTo>
                                <a:pt x="9045" y="10204"/>
                                <a:pt x="9088" y="10369"/>
                                <a:pt x="9154" y="10369"/>
                              </a:cubicBezTo>
                              <a:lnTo>
                                <a:pt x="10084" y="10369"/>
                              </a:lnTo>
                              <a:cubicBezTo>
                                <a:pt x="10138" y="10369"/>
                                <a:pt x="10193" y="10237"/>
                                <a:pt x="10193" y="10038"/>
                              </a:cubicBezTo>
                              <a:lnTo>
                                <a:pt x="10193" y="8415"/>
                              </a:lnTo>
                              <a:lnTo>
                                <a:pt x="10729" y="8415"/>
                              </a:lnTo>
                              <a:cubicBezTo>
                                <a:pt x="10784" y="8415"/>
                                <a:pt x="10838" y="8282"/>
                                <a:pt x="10838" y="8083"/>
                              </a:cubicBezTo>
                              <a:lnTo>
                                <a:pt x="10838" y="6825"/>
                              </a:lnTo>
                              <a:lnTo>
                                <a:pt x="10838" y="6825"/>
                              </a:lnTo>
                              <a:lnTo>
                                <a:pt x="10838" y="5267"/>
                              </a:lnTo>
                              <a:cubicBezTo>
                                <a:pt x="10838" y="5102"/>
                                <a:pt x="10795" y="4936"/>
                                <a:pt x="10729" y="4936"/>
                              </a:cubicBezTo>
                              <a:lnTo>
                                <a:pt x="10193" y="4936"/>
                              </a:lnTo>
                              <a:lnTo>
                                <a:pt x="10193" y="3346"/>
                              </a:lnTo>
                              <a:cubicBezTo>
                                <a:pt x="10193" y="3180"/>
                                <a:pt x="10149" y="3015"/>
                                <a:pt x="10084" y="3015"/>
                              </a:cubicBezTo>
                              <a:lnTo>
                                <a:pt x="9154" y="3015"/>
                              </a:lnTo>
                              <a:cubicBezTo>
                                <a:pt x="9099" y="3015"/>
                                <a:pt x="9045" y="3147"/>
                                <a:pt x="9045" y="3346"/>
                              </a:cubicBezTo>
                              <a:lnTo>
                                <a:pt x="9045" y="4936"/>
                              </a:lnTo>
                              <a:lnTo>
                                <a:pt x="8509" y="4936"/>
                              </a:lnTo>
                              <a:cubicBezTo>
                                <a:pt x="8454" y="4936"/>
                                <a:pt x="8399" y="5069"/>
                                <a:pt x="8399" y="5267"/>
                              </a:cubicBezTo>
                              <a:close/>
                              <a:moveTo>
                                <a:pt x="20156" y="0"/>
                              </a:moveTo>
                              <a:lnTo>
                                <a:pt x="20156" y="828"/>
                              </a:lnTo>
                              <a:cubicBezTo>
                                <a:pt x="20156" y="928"/>
                                <a:pt x="20189" y="1027"/>
                                <a:pt x="20222" y="1027"/>
                              </a:cubicBezTo>
                              <a:lnTo>
                                <a:pt x="20539" y="1027"/>
                              </a:lnTo>
                              <a:lnTo>
                                <a:pt x="20539" y="1988"/>
                              </a:lnTo>
                              <a:cubicBezTo>
                                <a:pt x="20539" y="2087"/>
                                <a:pt x="20572" y="2187"/>
                                <a:pt x="20605" y="2187"/>
                              </a:cubicBezTo>
                              <a:lnTo>
                                <a:pt x="21152" y="2187"/>
                              </a:lnTo>
                              <a:cubicBezTo>
                                <a:pt x="21184" y="2187"/>
                                <a:pt x="21217" y="2087"/>
                                <a:pt x="21217" y="1988"/>
                              </a:cubicBezTo>
                              <a:lnTo>
                                <a:pt x="21217" y="1027"/>
                              </a:lnTo>
                              <a:lnTo>
                                <a:pt x="21534" y="1027"/>
                              </a:lnTo>
                              <a:cubicBezTo>
                                <a:pt x="21567" y="1027"/>
                                <a:pt x="21600" y="928"/>
                                <a:pt x="21600" y="828"/>
                              </a:cubicBezTo>
                              <a:lnTo>
                                <a:pt x="21600" y="0"/>
                              </a:lnTo>
                              <a:lnTo>
                                <a:pt x="20156" y="0"/>
                              </a:lnTo>
                              <a:close/>
                              <a:moveTo>
                                <a:pt x="6475" y="17558"/>
                              </a:moveTo>
                              <a:lnTo>
                                <a:pt x="5818" y="17558"/>
                              </a:lnTo>
                              <a:lnTo>
                                <a:pt x="5818" y="15571"/>
                              </a:lnTo>
                              <a:cubicBezTo>
                                <a:pt x="5818" y="15339"/>
                                <a:pt x="5764" y="15173"/>
                                <a:pt x="5687" y="15173"/>
                              </a:cubicBezTo>
                              <a:lnTo>
                                <a:pt x="4539" y="15173"/>
                              </a:lnTo>
                              <a:cubicBezTo>
                                <a:pt x="4528" y="15173"/>
                                <a:pt x="4528" y="15173"/>
                                <a:pt x="4517" y="15173"/>
                              </a:cubicBezTo>
                              <a:lnTo>
                                <a:pt x="4517" y="11396"/>
                              </a:lnTo>
                              <a:cubicBezTo>
                                <a:pt x="4517" y="11164"/>
                                <a:pt x="4451" y="10933"/>
                                <a:pt x="4364" y="10933"/>
                              </a:cubicBezTo>
                              <a:lnTo>
                                <a:pt x="3631" y="10933"/>
                              </a:lnTo>
                              <a:lnTo>
                                <a:pt x="3631" y="8713"/>
                              </a:lnTo>
                              <a:cubicBezTo>
                                <a:pt x="3631" y="8481"/>
                                <a:pt x="3565" y="8249"/>
                                <a:pt x="3478" y="8249"/>
                              </a:cubicBezTo>
                              <a:lnTo>
                                <a:pt x="2439" y="8249"/>
                              </a:lnTo>
                              <a:lnTo>
                                <a:pt x="2439" y="5002"/>
                              </a:lnTo>
                              <a:lnTo>
                                <a:pt x="3478" y="5002"/>
                              </a:lnTo>
                              <a:cubicBezTo>
                                <a:pt x="3533" y="5002"/>
                                <a:pt x="3576" y="4903"/>
                                <a:pt x="3598" y="4804"/>
                              </a:cubicBezTo>
                              <a:lnTo>
                                <a:pt x="3598" y="8117"/>
                              </a:lnTo>
                              <a:cubicBezTo>
                                <a:pt x="3598" y="8348"/>
                                <a:pt x="3653" y="8514"/>
                                <a:pt x="3729" y="8514"/>
                              </a:cubicBezTo>
                              <a:lnTo>
                                <a:pt x="4386" y="8514"/>
                              </a:lnTo>
                              <a:lnTo>
                                <a:pt x="4386" y="10502"/>
                              </a:lnTo>
                              <a:cubicBezTo>
                                <a:pt x="4386" y="10734"/>
                                <a:pt x="4440" y="10899"/>
                                <a:pt x="4517" y="10899"/>
                              </a:cubicBezTo>
                              <a:lnTo>
                                <a:pt x="5665" y="10899"/>
                              </a:lnTo>
                              <a:cubicBezTo>
                                <a:pt x="5742" y="10899"/>
                                <a:pt x="5796" y="10734"/>
                                <a:pt x="5796" y="10502"/>
                              </a:cubicBezTo>
                              <a:lnTo>
                                <a:pt x="5796" y="8514"/>
                              </a:lnTo>
                              <a:lnTo>
                                <a:pt x="6453" y="8514"/>
                              </a:lnTo>
                              <a:cubicBezTo>
                                <a:pt x="6529" y="8514"/>
                                <a:pt x="6584" y="8348"/>
                                <a:pt x="6584" y="8117"/>
                              </a:cubicBezTo>
                              <a:lnTo>
                                <a:pt x="6584" y="4671"/>
                              </a:lnTo>
                              <a:cubicBezTo>
                                <a:pt x="6584" y="4439"/>
                                <a:pt x="6529" y="4274"/>
                                <a:pt x="6453" y="4274"/>
                              </a:cubicBezTo>
                              <a:lnTo>
                                <a:pt x="5796" y="4274"/>
                              </a:lnTo>
                              <a:lnTo>
                                <a:pt x="5796" y="2286"/>
                              </a:lnTo>
                              <a:cubicBezTo>
                                <a:pt x="5796" y="2054"/>
                                <a:pt x="5742" y="1888"/>
                                <a:pt x="5665" y="1888"/>
                              </a:cubicBezTo>
                              <a:lnTo>
                                <a:pt x="4517" y="1888"/>
                              </a:lnTo>
                              <a:cubicBezTo>
                                <a:pt x="4506" y="1888"/>
                                <a:pt x="4506" y="1888"/>
                                <a:pt x="4495" y="1888"/>
                              </a:cubicBezTo>
                              <a:lnTo>
                                <a:pt x="4495" y="0"/>
                              </a:lnTo>
                              <a:lnTo>
                                <a:pt x="1170" y="0"/>
                              </a:lnTo>
                              <a:lnTo>
                                <a:pt x="1170" y="828"/>
                              </a:lnTo>
                              <a:lnTo>
                                <a:pt x="0" y="828"/>
                              </a:lnTo>
                              <a:lnTo>
                                <a:pt x="0" y="11993"/>
                              </a:lnTo>
                              <a:lnTo>
                                <a:pt x="1192" y="11993"/>
                              </a:lnTo>
                              <a:lnTo>
                                <a:pt x="1192" y="14113"/>
                              </a:lnTo>
                              <a:lnTo>
                                <a:pt x="0" y="14113"/>
                              </a:lnTo>
                              <a:lnTo>
                                <a:pt x="0" y="21567"/>
                              </a:lnTo>
                              <a:lnTo>
                                <a:pt x="2450" y="21567"/>
                              </a:lnTo>
                              <a:lnTo>
                                <a:pt x="2450" y="18320"/>
                              </a:lnTo>
                              <a:lnTo>
                                <a:pt x="3489" y="18320"/>
                              </a:lnTo>
                              <a:cubicBezTo>
                                <a:pt x="3543" y="18320"/>
                                <a:pt x="3587" y="18221"/>
                                <a:pt x="3609" y="18121"/>
                              </a:cubicBezTo>
                              <a:lnTo>
                                <a:pt x="3609" y="21434"/>
                              </a:lnTo>
                              <a:cubicBezTo>
                                <a:pt x="3609" y="21501"/>
                                <a:pt x="3609" y="21534"/>
                                <a:pt x="3620" y="21600"/>
                              </a:cubicBezTo>
                              <a:lnTo>
                                <a:pt x="6595" y="21600"/>
                              </a:lnTo>
                              <a:cubicBezTo>
                                <a:pt x="6606" y="21567"/>
                                <a:pt x="6606" y="21501"/>
                                <a:pt x="6606" y="21434"/>
                              </a:cubicBezTo>
                              <a:lnTo>
                                <a:pt x="6606" y="17989"/>
                              </a:lnTo>
                              <a:cubicBezTo>
                                <a:pt x="6606" y="17757"/>
                                <a:pt x="6540" y="17558"/>
                                <a:pt x="6475" y="17558"/>
                              </a:cubicBezTo>
                              <a:close/>
                              <a:moveTo>
                                <a:pt x="3642" y="2385"/>
                              </a:moveTo>
                              <a:lnTo>
                                <a:pt x="4375" y="2385"/>
                              </a:lnTo>
                              <a:cubicBezTo>
                                <a:pt x="4386" y="2385"/>
                                <a:pt x="4397" y="2385"/>
                                <a:pt x="4407" y="2352"/>
                              </a:cubicBezTo>
                              <a:lnTo>
                                <a:pt x="4407" y="4274"/>
                              </a:lnTo>
                              <a:lnTo>
                                <a:pt x="3751" y="4274"/>
                              </a:lnTo>
                              <a:cubicBezTo>
                                <a:pt x="3708" y="4274"/>
                                <a:pt x="3675" y="4340"/>
                                <a:pt x="3642" y="4439"/>
                              </a:cubicBezTo>
                              <a:lnTo>
                                <a:pt x="3642" y="2385"/>
                              </a:lnTo>
                              <a:close/>
                              <a:moveTo>
                                <a:pt x="2078" y="17061"/>
                              </a:moveTo>
                              <a:lnTo>
                                <a:pt x="1476" y="17061"/>
                              </a:lnTo>
                              <a:lnTo>
                                <a:pt x="1476" y="15670"/>
                              </a:lnTo>
                              <a:lnTo>
                                <a:pt x="2078" y="15670"/>
                              </a:lnTo>
                              <a:lnTo>
                                <a:pt x="2078" y="17061"/>
                              </a:lnTo>
                              <a:close/>
                              <a:moveTo>
                                <a:pt x="2078" y="10933"/>
                              </a:moveTo>
                              <a:lnTo>
                                <a:pt x="1476" y="10933"/>
                              </a:lnTo>
                              <a:lnTo>
                                <a:pt x="1476" y="9044"/>
                              </a:lnTo>
                              <a:lnTo>
                                <a:pt x="2078" y="9044"/>
                              </a:lnTo>
                              <a:lnTo>
                                <a:pt x="2078" y="10933"/>
                              </a:lnTo>
                              <a:close/>
                              <a:moveTo>
                                <a:pt x="2078" y="3777"/>
                              </a:moveTo>
                              <a:lnTo>
                                <a:pt x="1476" y="3777"/>
                              </a:lnTo>
                              <a:lnTo>
                                <a:pt x="1476" y="2385"/>
                              </a:lnTo>
                              <a:lnTo>
                                <a:pt x="2078" y="2385"/>
                              </a:lnTo>
                              <a:lnTo>
                                <a:pt x="2078" y="3777"/>
                              </a:lnTo>
                              <a:close/>
                              <a:moveTo>
                                <a:pt x="4407" y="17558"/>
                              </a:moveTo>
                              <a:lnTo>
                                <a:pt x="3751" y="17558"/>
                              </a:lnTo>
                              <a:cubicBezTo>
                                <a:pt x="3708" y="17558"/>
                                <a:pt x="3675" y="17625"/>
                                <a:pt x="3642" y="17724"/>
                              </a:cubicBezTo>
                              <a:lnTo>
                                <a:pt x="3642" y="15670"/>
                              </a:lnTo>
                              <a:lnTo>
                                <a:pt x="4375" y="15670"/>
                              </a:lnTo>
                              <a:cubicBezTo>
                                <a:pt x="4386" y="15670"/>
                                <a:pt x="4397" y="15670"/>
                                <a:pt x="4407" y="15637"/>
                              </a:cubicBezTo>
                              <a:lnTo>
                                <a:pt x="4407" y="17558"/>
                              </a:lnTo>
                              <a:close/>
                              <a:moveTo>
                                <a:pt x="8706" y="14875"/>
                              </a:moveTo>
                              <a:lnTo>
                                <a:pt x="8706" y="13483"/>
                              </a:lnTo>
                              <a:lnTo>
                                <a:pt x="8706" y="13483"/>
                              </a:lnTo>
                              <a:lnTo>
                                <a:pt x="8706" y="11761"/>
                              </a:lnTo>
                              <a:cubicBezTo>
                                <a:pt x="8706" y="11562"/>
                                <a:pt x="8651" y="11396"/>
                                <a:pt x="8585" y="11396"/>
                              </a:cubicBezTo>
                              <a:lnTo>
                                <a:pt x="7995" y="11396"/>
                              </a:lnTo>
                              <a:lnTo>
                                <a:pt x="7995" y="9607"/>
                              </a:lnTo>
                              <a:cubicBezTo>
                                <a:pt x="7995" y="9409"/>
                                <a:pt x="7940" y="9243"/>
                                <a:pt x="7874" y="9243"/>
                              </a:cubicBezTo>
                              <a:lnTo>
                                <a:pt x="6846" y="9243"/>
                              </a:lnTo>
                              <a:cubicBezTo>
                                <a:pt x="6781" y="9243"/>
                                <a:pt x="6726" y="9409"/>
                                <a:pt x="6726" y="9607"/>
                              </a:cubicBezTo>
                              <a:lnTo>
                                <a:pt x="6726" y="11396"/>
                              </a:lnTo>
                              <a:lnTo>
                                <a:pt x="6135" y="11396"/>
                              </a:lnTo>
                              <a:cubicBezTo>
                                <a:pt x="6070" y="11396"/>
                                <a:pt x="6015" y="11562"/>
                                <a:pt x="6015" y="11761"/>
                              </a:cubicBezTo>
                              <a:lnTo>
                                <a:pt x="6015" y="14875"/>
                              </a:lnTo>
                              <a:cubicBezTo>
                                <a:pt x="6015" y="15074"/>
                                <a:pt x="6070" y="15239"/>
                                <a:pt x="6135" y="15239"/>
                              </a:cubicBezTo>
                              <a:lnTo>
                                <a:pt x="6726" y="15239"/>
                              </a:lnTo>
                              <a:lnTo>
                                <a:pt x="6726" y="17028"/>
                              </a:lnTo>
                              <a:cubicBezTo>
                                <a:pt x="6726" y="17227"/>
                                <a:pt x="6781" y="17393"/>
                                <a:pt x="6846" y="17393"/>
                              </a:cubicBezTo>
                              <a:lnTo>
                                <a:pt x="7874" y="17393"/>
                              </a:lnTo>
                              <a:cubicBezTo>
                                <a:pt x="7940" y="17393"/>
                                <a:pt x="7995" y="17227"/>
                                <a:pt x="7995" y="17028"/>
                              </a:cubicBezTo>
                              <a:lnTo>
                                <a:pt x="7995" y="15239"/>
                              </a:lnTo>
                              <a:lnTo>
                                <a:pt x="8585" y="15239"/>
                              </a:lnTo>
                              <a:cubicBezTo>
                                <a:pt x="8651" y="15239"/>
                                <a:pt x="8706" y="15074"/>
                                <a:pt x="8706" y="14875"/>
                              </a:cubicBezTo>
                              <a:close/>
                              <a:moveTo>
                                <a:pt x="15005" y="5499"/>
                              </a:moveTo>
                              <a:lnTo>
                                <a:pt x="14579" y="5499"/>
                              </a:lnTo>
                              <a:lnTo>
                                <a:pt x="14579" y="4207"/>
                              </a:lnTo>
                              <a:cubicBezTo>
                                <a:pt x="14579" y="4075"/>
                                <a:pt x="14535" y="3942"/>
                                <a:pt x="14491" y="3942"/>
                              </a:cubicBezTo>
                              <a:lnTo>
                                <a:pt x="13737" y="3942"/>
                              </a:lnTo>
                              <a:cubicBezTo>
                                <a:pt x="13693" y="3942"/>
                                <a:pt x="13649" y="4075"/>
                                <a:pt x="13649" y="4207"/>
                              </a:cubicBezTo>
                              <a:lnTo>
                                <a:pt x="13649" y="5499"/>
                              </a:lnTo>
                              <a:lnTo>
                                <a:pt x="13222" y="5499"/>
                              </a:lnTo>
                              <a:cubicBezTo>
                                <a:pt x="13179" y="5499"/>
                                <a:pt x="13135" y="5632"/>
                                <a:pt x="13135" y="5764"/>
                              </a:cubicBezTo>
                              <a:lnTo>
                                <a:pt x="13135" y="8050"/>
                              </a:lnTo>
                              <a:cubicBezTo>
                                <a:pt x="13135" y="8183"/>
                                <a:pt x="13179" y="8315"/>
                                <a:pt x="13222" y="8315"/>
                              </a:cubicBezTo>
                              <a:lnTo>
                                <a:pt x="13649" y="8315"/>
                              </a:lnTo>
                              <a:lnTo>
                                <a:pt x="13649" y="9607"/>
                              </a:lnTo>
                              <a:cubicBezTo>
                                <a:pt x="13649" y="9740"/>
                                <a:pt x="13693" y="9872"/>
                                <a:pt x="13737" y="9872"/>
                              </a:cubicBezTo>
                              <a:lnTo>
                                <a:pt x="14491" y="9872"/>
                              </a:lnTo>
                              <a:cubicBezTo>
                                <a:pt x="14535" y="9872"/>
                                <a:pt x="14579" y="9740"/>
                                <a:pt x="14579" y="9607"/>
                              </a:cubicBezTo>
                              <a:lnTo>
                                <a:pt x="14579" y="8315"/>
                              </a:lnTo>
                              <a:lnTo>
                                <a:pt x="15005" y="8315"/>
                              </a:lnTo>
                              <a:cubicBezTo>
                                <a:pt x="15049" y="8315"/>
                                <a:pt x="15093" y="8183"/>
                                <a:pt x="15093" y="8050"/>
                              </a:cubicBezTo>
                              <a:lnTo>
                                <a:pt x="15093" y="5764"/>
                              </a:lnTo>
                              <a:cubicBezTo>
                                <a:pt x="15093" y="5632"/>
                                <a:pt x="15060" y="5499"/>
                                <a:pt x="15005" y="5499"/>
                              </a:cubicBezTo>
                              <a:close/>
                              <a:moveTo>
                                <a:pt x="17171" y="12059"/>
                              </a:moveTo>
                              <a:lnTo>
                                <a:pt x="16777" y="12059"/>
                              </a:lnTo>
                              <a:lnTo>
                                <a:pt x="16777" y="10899"/>
                              </a:lnTo>
                              <a:cubicBezTo>
                                <a:pt x="16777" y="10767"/>
                                <a:pt x="16744" y="10667"/>
                                <a:pt x="16700" y="10667"/>
                              </a:cubicBezTo>
                              <a:lnTo>
                                <a:pt x="16022" y="10667"/>
                              </a:lnTo>
                              <a:cubicBezTo>
                                <a:pt x="15979" y="10667"/>
                                <a:pt x="15946" y="10767"/>
                                <a:pt x="15946" y="10899"/>
                              </a:cubicBezTo>
                              <a:lnTo>
                                <a:pt x="15946" y="12059"/>
                              </a:lnTo>
                              <a:lnTo>
                                <a:pt x="15552" y="12059"/>
                              </a:lnTo>
                              <a:cubicBezTo>
                                <a:pt x="15508" y="12059"/>
                                <a:pt x="15475" y="12158"/>
                                <a:pt x="15475" y="12291"/>
                              </a:cubicBezTo>
                              <a:lnTo>
                                <a:pt x="15475" y="14345"/>
                              </a:lnTo>
                              <a:cubicBezTo>
                                <a:pt x="15475" y="14477"/>
                                <a:pt x="15508" y="14577"/>
                                <a:pt x="15552" y="14577"/>
                              </a:cubicBezTo>
                              <a:lnTo>
                                <a:pt x="15946" y="14577"/>
                              </a:lnTo>
                              <a:lnTo>
                                <a:pt x="15946" y="15769"/>
                              </a:lnTo>
                              <a:cubicBezTo>
                                <a:pt x="15946" y="15902"/>
                                <a:pt x="15979" y="16001"/>
                                <a:pt x="16022" y="16001"/>
                              </a:cubicBezTo>
                              <a:lnTo>
                                <a:pt x="16700" y="16001"/>
                              </a:lnTo>
                              <a:cubicBezTo>
                                <a:pt x="16744" y="16001"/>
                                <a:pt x="16777" y="15902"/>
                                <a:pt x="16777" y="15769"/>
                              </a:cubicBezTo>
                              <a:lnTo>
                                <a:pt x="16777" y="14577"/>
                              </a:lnTo>
                              <a:lnTo>
                                <a:pt x="17171" y="14577"/>
                              </a:lnTo>
                              <a:cubicBezTo>
                                <a:pt x="17214" y="14577"/>
                                <a:pt x="17247" y="14477"/>
                                <a:pt x="17247" y="14345"/>
                              </a:cubicBezTo>
                              <a:lnTo>
                                <a:pt x="17247" y="12291"/>
                              </a:lnTo>
                              <a:cubicBezTo>
                                <a:pt x="17247" y="12158"/>
                                <a:pt x="17214" y="12059"/>
                                <a:pt x="17171" y="12059"/>
                              </a:cubicBezTo>
                              <a:close/>
                              <a:moveTo>
                                <a:pt x="15005" y="18817"/>
                              </a:moveTo>
                              <a:lnTo>
                                <a:pt x="14579" y="18817"/>
                              </a:lnTo>
                              <a:lnTo>
                                <a:pt x="14579" y="17525"/>
                              </a:lnTo>
                              <a:cubicBezTo>
                                <a:pt x="14579" y="17393"/>
                                <a:pt x="14535" y="17260"/>
                                <a:pt x="14491" y="17260"/>
                              </a:cubicBezTo>
                              <a:lnTo>
                                <a:pt x="13737" y="17260"/>
                              </a:lnTo>
                              <a:cubicBezTo>
                                <a:pt x="13693" y="17260"/>
                                <a:pt x="13649" y="17393"/>
                                <a:pt x="13649" y="17525"/>
                              </a:cubicBezTo>
                              <a:lnTo>
                                <a:pt x="13649" y="18817"/>
                              </a:lnTo>
                              <a:lnTo>
                                <a:pt x="13222" y="18817"/>
                              </a:lnTo>
                              <a:cubicBezTo>
                                <a:pt x="13179" y="18817"/>
                                <a:pt x="13135" y="18950"/>
                                <a:pt x="13135" y="19082"/>
                              </a:cubicBezTo>
                              <a:lnTo>
                                <a:pt x="13135" y="21368"/>
                              </a:lnTo>
                              <a:cubicBezTo>
                                <a:pt x="13135" y="21467"/>
                                <a:pt x="13157" y="21567"/>
                                <a:pt x="13190" y="21600"/>
                              </a:cubicBezTo>
                              <a:lnTo>
                                <a:pt x="15049" y="21600"/>
                              </a:lnTo>
                              <a:cubicBezTo>
                                <a:pt x="15082" y="21567"/>
                                <a:pt x="15104" y="21467"/>
                                <a:pt x="15104" y="21368"/>
                              </a:cubicBezTo>
                              <a:lnTo>
                                <a:pt x="15104" y="19082"/>
                              </a:lnTo>
                              <a:cubicBezTo>
                                <a:pt x="15093" y="18917"/>
                                <a:pt x="15060" y="18817"/>
                                <a:pt x="15005" y="18817"/>
                              </a:cubicBezTo>
                              <a:close/>
                              <a:moveTo>
                                <a:pt x="10718" y="18221"/>
                              </a:moveTo>
                              <a:lnTo>
                                <a:pt x="10182" y="18221"/>
                              </a:lnTo>
                              <a:lnTo>
                                <a:pt x="10182" y="16631"/>
                              </a:lnTo>
                              <a:cubicBezTo>
                                <a:pt x="10182" y="16465"/>
                                <a:pt x="10138" y="16299"/>
                                <a:pt x="10073" y="16299"/>
                              </a:cubicBezTo>
                              <a:lnTo>
                                <a:pt x="9143" y="16299"/>
                              </a:lnTo>
                              <a:cubicBezTo>
                                <a:pt x="9088" y="16299"/>
                                <a:pt x="9034" y="16432"/>
                                <a:pt x="9034" y="16631"/>
                              </a:cubicBezTo>
                              <a:lnTo>
                                <a:pt x="9034" y="18221"/>
                              </a:lnTo>
                              <a:lnTo>
                                <a:pt x="8498" y="18221"/>
                              </a:lnTo>
                              <a:cubicBezTo>
                                <a:pt x="8443" y="18221"/>
                                <a:pt x="8388" y="18353"/>
                                <a:pt x="8388" y="18552"/>
                              </a:cubicBezTo>
                              <a:lnTo>
                                <a:pt x="8388" y="21368"/>
                              </a:lnTo>
                              <a:cubicBezTo>
                                <a:pt x="8388" y="21467"/>
                                <a:pt x="8399" y="21534"/>
                                <a:pt x="8421" y="21600"/>
                              </a:cubicBezTo>
                              <a:lnTo>
                                <a:pt x="10784" y="21600"/>
                              </a:lnTo>
                              <a:cubicBezTo>
                                <a:pt x="10805" y="21534"/>
                                <a:pt x="10816" y="21467"/>
                                <a:pt x="10816" y="21368"/>
                              </a:cubicBezTo>
                              <a:lnTo>
                                <a:pt x="10816" y="20109"/>
                              </a:lnTo>
                              <a:lnTo>
                                <a:pt x="10816" y="20109"/>
                              </a:lnTo>
                              <a:lnTo>
                                <a:pt x="10816" y="18552"/>
                              </a:lnTo>
                              <a:cubicBezTo>
                                <a:pt x="10827" y="18387"/>
                                <a:pt x="10773" y="18221"/>
                                <a:pt x="10718" y="18221"/>
                              </a:cubicBezTo>
                              <a:close/>
                              <a:moveTo>
                                <a:pt x="15486" y="1027"/>
                              </a:moveTo>
                              <a:cubicBezTo>
                                <a:pt x="15486" y="1160"/>
                                <a:pt x="15519" y="1259"/>
                                <a:pt x="15563" y="1259"/>
                              </a:cubicBezTo>
                              <a:lnTo>
                                <a:pt x="15957" y="1259"/>
                              </a:lnTo>
                              <a:lnTo>
                                <a:pt x="15957" y="2452"/>
                              </a:lnTo>
                              <a:cubicBezTo>
                                <a:pt x="15957" y="2584"/>
                                <a:pt x="15989" y="2683"/>
                                <a:pt x="16033" y="2683"/>
                              </a:cubicBezTo>
                              <a:lnTo>
                                <a:pt x="16711" y="2683"/>
                              </a:lnTo>
                              <a:cubicBezTo>
                                <a:pt x="16755" y="2683"/>
                                <a:pt x="16788" y="2584"/>
                                <a:pt x="16788" y="2452"/>
                              </a:cubicBezTo>
                              <a:lnTo>
                                <a:pt x="16788" y="1259"/>
                              </a:lnTo>
                              <a:lnTo>
                                <a:pt x="17182" y="1259"/>
                              </a:lnTo>
                              <a:cubicBezTo>
                                <a:pt x="17225" y="1259"/>
                                <a:pt x="17258" y="1160"/>
                                <a:pt x="17258" y="1027"/>
                              </a:cubicBezTo>
                              <a:lnTo>
                                <a:pt x="17258" y="0"/>
                              </a:lnTo>
                              <a:lnTo>
                                <a:pt x="15486" y="0"/>
                              </a:lnTo>
                              <a:lnTo>
                                <a:pt x="15486" y="1027"/>
                              </a:lnTo>
                              <a:close/>
                              <a:moveTo>
                                <a:pt x="12862" y="11761"/>
                              </a:moveTo>
                              <a:lnTo>
                                <a:pt x="12380" y="11761"/>
                              </a:lnTo>
                              <a:lnTo>
                                <a:pt x="12380" y="10303"/>
                              </a:lnTo>
                              <a:cubicBezTo>
                                <a:pt x="12380" y="10137"/>
                                <a:pt x="12337" y="10005"/>
                                <a:pt x="12282" y="10005"/>
                              </a:cubicBezTo>
                              <a:lnTo>
                                <a:pt x="11451" y="10005"/>
                              </a:lnTo>
                              <a:cubicBezTo>
                                <a:pt x="11396" y="10005"/>
                                <a:pt x="11352" y="10137"/>
                                <a:pt x="11352" y="10303"/>
                              </a:cubicBezTo>
                              <a:lnTo>
                                <a:pt x="11352" y="11761"/>
                              </a:lnTo>
                              <a:lnTo>
                                <a:pt x="10871" y="11761"/>
                              </a:lnTo>
                              <a:cubicBezTo>
                                <a:pt x="10816" y="11761"/>
                                <a:pt x="10773" y="11893"/>
                                <a:pt x="10773" y="12059"/>
                              </a:cubicBezTo>
                              <a:lnTo>
                                <a:pt x="10773" y="14577"/>
                              </a:lnTo>
                              <a:cubicBezTo>
                                <a:pt x="10773" y="14742"/>
                                <a:pt x="10816" y="14875"/>
                                <a:pt x="10871" y="14875"/>
                              </a:cubicBezTo>
                              <a:lnTo>
                                <a:pt x="11352" y="14875"/>
                              </a:lnTo>
                              <a:lnTo>
                                <a:pt x="11352" y="16333"/>
                              </a:lnTo>
                              <a:cubicBezTo>
                                <a:pt x="11352" y="16498"/>
                                <a:pt x="11396" y="16631"/>
                                <a:pt x="11451" y="16631"/>
                              </a:cubicBezTo>
                              <a:lnTo>
                                <a:pt x="12282" y="16631"/>
                              </a:lnTo>
                              <a:cubicBezTo>
                                <a:pt x="12337" y="16631"/>
                                <a:pt x="12380" y="16498"/>
                                <a:pt x="12380" y="16333"/>
                              </a:cubicBezTo>
                              <a:lnTo>
                                <a:pt x="12380" y="14875"/>
                              </a:lnTo>
                              <a:lnTo>
                                <a:pt x="12862" y="14875"/>
                              </a:lnTo>
                              <a:cubicBezTo>
                                <a:pt x="12916" y="14875"/>
                                <a:pt x="12960" y="14742"/>
                                <a:pt x="12960" y="14577"/>
                              </a:cubicBezTo>
                              <a:lnTo>
                                <a:pt x="12960" y="12059"/>
                              </a:lnTo>
                              <a:cubicBezTo>
                                <a:pt x="12949" y="11893"/>
                                <a:pt x="12905" y="11761"/>
                                <a:pt x="12862" y="11761"/>
                              </a:cubicBezTo>
                              <a:close/>
                              <a:moveTo>
                                <a:pt x="10773" y="1259"/>
                              </a:moveTo>
                              <a:cubicBezTo>
                                <a:pt x="10773" y="1425"/>
                                <a:pt x="10816" y="1557"/>
                                <a:pt x="10871" y="1557"/>
                              </a:cubicBezTo>
                              <a:lnTo>
                                <a:pt x="11352" y="1557"/>
                              </a:lnTo>
                              <a:lnTo>
                                <a:pt x="11352" y="3015"/>
                              </a:lnTo>
                              <a:cubicBezTo>
                                <a:pt x="11352" y="3180"/>
                                <a:pt x="11396" y="3313"/>
                                <a:pt x="11451" y="3313"/>
                              </a:cubicBezTo>
                              <a:lnTo>
                                <a:pt x="12282" y="3313"/>
                              </a:lnTo>
                              <a:cubicBezTo>
                                <a:pt x="12337" y="3313"/>
                                <a:pt x="12380" y="3180"/>
                                <a:pt x="12380" y="3015"/>
                              </a:cubicBezTo>
                              <a:lnTo>
                                <a:pt x="12380" y="1557"/>
                              </a:lnTo>
                              <a:lnTo>
                                <a:pt x="12862" y="1557"/>
                              </a:lnTo>
                              <a:cubicBezTo>
                                <a:pt x="12916" y="1557"/>
                                <a:pt x="12960" y="1425"/>
                                <a:pt x="12960" y="1259"/>
                              </a:cubicBezTo>
                              <a:lnTo>
                                <a:pt x="12960" y="0"/>
                              </a:lnTo>
                              <a:lnTo>
                                <a:pt x="10784" y="0"/>
                              </a:lnTo>
                              <a:lnTo>
                                <a:pt x="10784" y="125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53" name="Rectangle"/>
                      <wps:cNvSpPr/>
                      <wps:spPr>
                        <a:xfrm>
                          <a:off x="0" y="762000"/>
                          <a:ext cx="6858000" cy="11049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54" name="Rectangle"/>
                      <wps:cNvSpPr/>
                      <wps:spPr>
                        <a:xfrm>
                          <a:off x="0" y="873760"/>
                          <a:ext cx="6858000" cy="355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29E3FD3" id="Group 45" o:spid="_x0000_s1026" style="position:absolute;margin-left:0;margin-top:0;width:540pt;height:71.3pt;z-index:251729920;mso-width-percent:1000;mso-position-horizontal:center;mso-position-horizontal-relative:page;mso-position-vertical:top;mso-position-vertical-relative:page;mso-width-percent:1000;mso-width-relative:margin;mso-height-relative:margin" coordsize="68580,9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">
              <v:shape id="Shape" o:spid="_x0000_s1027" style="position:absolute;width:25082;height:8280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" path="m19347,5764r-350,l18997,4704v,-132,-33,-198,-66,-198l18319,4506v-44,,-66,99,-66,198l18253,5764r-350,c17860,5764,17838,5864,17838,5963r,1855c17838,7951,17871,8017,17903,8017r350,l18253,9077v,133,33,199,66,199l18931,9276v44,,66,-99,66,-199l18997,8017r350,c19391,8017,19413,7918,19413,7818r,-1822c19413,5864,19380,5764,19347,5764xm21523,12291r-317,l21206,11330v,-99,-33,-199,-65,-199l20594,11131v-33,,-66,100,-66,199l20528,12291r-317,c20178,12291,20145,12390,20145,12490r,1656c20145,14245,20178,14345,20211,14345r317,l20528,15272v,100,33,199,66,199l21141,15471v32,,65,-99,65,-199l21206,14312r317,c21556,14312,21589,14212,21589,14113r,-1657c21589,12390,21556,12291,21523,12291xm19347,19082r-350,l18997,18022v,-132,-33,-199,-66,-199l18319,17823v-44,,-66,100,-66,199l18253,19082r-350,c17860,19082,17838,19182,17838,19281r,1855c17838,21269,17871,21335,17903,21335r350,l18253,21567r744,l18997,21335r350,c19391,21335,19413,21236,19413,21136r,-1855c19413,19182,19380,19082,19347,19082xm6135,1921r591,l6726,3710v,199,55,365,120,365l7874,4075v66,,121,-166,121,-365l7995,1921r590,c8651,1921,8706,1756,8706,1557r,-1391l8706,166,8706,,6015,r,1557c6015,1756,6070,1921,6135,1921xm8399,5267r,2816c8399,8249,8443,8415,8509,8415r536,l9045,10038v,166,43,331,109,331l10084,10369v54,,109,-132,109,-331l10193,8415r536,c10784,8415,10838,8282,10838,8083r,-1258l10838,6825r,-1558c10838,5102,10795,4936,10729,4936r-536,l10193,3346v,-166,-44,-331,-109,-331l9154,3015v-55,,-109,132,-109,331l9045,4936r-536,c8454,4936,8399,5069,8399,5267xm20156,r,828c20156,928,20189,1027,20222,1027r317,l20539,1988v,99,33,199,66,199l21152,2187v32,,65,-100,65,-199l21217,1027r317,c21567,1027,21600,928,21600,828r,-828l20156,xm6475,17558r-657,l5818,15571v,-232,-54,-398,-131,-398l4539,15173v-11,,-11,,-22,l4517,11396v,-232,-66,-463,-153,-463l3631,10933r,-2220c3631,8481,3565,8249,3478,8249r-1039,l2439,5002r1039,c3533,5002,3576,4903,3598,4804r,3313c3598,8348,3653,8514,3729,8514r657,l4386,10502v,232,54,397,131,397l5665,10899v77,,131,-165,131,-397l5796,8514r657,c6529,8514,6584,8348,6584,8117r,-3446c6584,4439,6529,4274,6453,4274r-657,l5796,2286v,-232,-54,-398,-131,-398l4517,1888v-11,,-11,,-22,l4495,,1170,r,828l,828,,11993r1192,l1192,14113,,14113r,7454l2450,21567r,-3247l3489,18320v54,,98,-99,120,-199l3609,21434v,67,,100,11,166l6595,21600v11,-33,11,-99,11,-166l6606,17989v,-232,-66,-431,-131,-431xm3642,2385r733,c4386,2385,4397,2385,4407,2352r,1922l3751,4274v-43,,-76,66,-109,165l3642,2385xm2078,17061r-602,l1476,15670r602,l2078,17061xm2078,10933r-602,l1476,9044r602,l2078,10933xm2078,3777r-602,l1476,2385r602,l2078,3777xm4407,17558r-656,c3708,17558,3675,17625,3642,17724r,-2054l4375,15670v11,,22,,32,-33l4407,17558xm8706,14875r,-1392l8706,13483r,-1722c8706,11562,8651,11396,8585,11396r-590,l7995,9607v,-198,-55,-364,-121,-364l6846,9243v-65,,-120,166,-120,364l6726,11396r-591,c6070,11396,6015,11562,6015,11761r,3114c6015,15074,6070,15239,6135,15239r591,l6726,17028v,199,55,365,120,365l7874,17393v66,,121,-166,121,-365l7995,15239r590,c8651,15239,8706,15074,8706,14875xm15005,5499r-426,l14579,4207v,-132,-44,-265,-88,-265l13737,3942v-44,,-88,133,-88,265l13649,5499r-427,c13179,5499,13135,5632,13135,5764r,2286c13135,8183,13179,8315,13222,8315r427,l13649,9607v,133,44,265,88,265l14491,9872v44,,88,-132,88,-265l14579,8315r426,c15049,8315,15093,8183,15093,8050r,-2286c15093,5632,15060,5499,15005,5499xm17171,12059r-394,l16777,10899v,-132,-33,-232,-77,-232l16022,10667v-43,,-76,100,-76,232l15946,12059r-394,c15508,12059,15475,12158,15475,12291r,2054c15475,14477,15508,14577,15552,14577r394,l15946,15769v,133,33,232,76,232l16700,16001v44,,77,-99,77,-232l16777,14577r394,c17214,14577,17247,14477,17247,14345r,-2054c17247,12158,17214,12059,17171,12059xm15005,18817r-426,l14579,17525v,-132,-44,-265,-88,-265l13737,17260v-44,,-88,133,-88,265l13649,18817r-427,c13179,18817,13135,18950,13135,19082r,2286c13135,21467,13157,21567,13190,21600r1859,c15082,21567,15104,21467,15104,21368r,-2286c15093,18917,15060,18817,15005,18817xm10718,18221r-536,l10182,16631v,-166,-44,-332,-109,-332l9143,16299v-55,,-109,133,-109,332l9034,18221r-536,c8443,18221,8388,18353,8388,18552r,2816c8388,21467,8399,21534,8421,21600r2363,c10805,21534,10816,21467,10816,21368r,-1259l10816,20109r,-1557c10827,18387,10773,18221,10718,18221xm15486,1027v,133,33,232,77,232l15957,1259r,1193c15957,2584,15989,2683,16033,2683r678,c16755,2683,16788,2584,16788,2452r,-1193l17182,1259v43,,76,-99,76,-232l17258,,15486,r,1027xm12862,11761r-482,l12380,10303v,-166,-43,-298,-98,-298l11451,10005v-55,,-99,132,-99,298l11352,11761r-481,c10816,11761,10773,11893,10773,12059r,2518c10773,14742,10816,14875,10871,14875r481,l11352,16333v,165,44,298,99,298l12282,16631v55,,98,-133,98,-298l12380,14875r482,c12916,14875,12960,14742,12960,14577r,-2518c12949,11893,12905,11761,12862,11761xm10773,1259v,166,43,298,98,298l11352,1557r,1458c11352,3180,11396,3313,11451,3313r831,c12337,3313,12380,3180,12380,3015r,-1458l12862,1557v54,,98,-132,98,-298l12960,,10784,r,1259l10773,1259xe" fillcolor="#d8d8d8 [2732]" stroked="f" strokeweight="1pt">
                <v:stroke miterlimit="4" joinstyle="miter"/>
                <v:path arrowok="t" o:extrusionok="f" o:connecttype="custom" o:connectlocs="1254125,414021;1254125,414021;1254125,414021;1254125,414021" o:connectangles="0,90,180,270"/>
              </v:shape>
              <v:rect id="Rectangle" o:spid="_x0000_s1028" style="position:absolute;top:7620;width:68580;height:1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" fillcolor="#264d2b [3204]" stroked="f" strokeweight="1pt">
                <v:stroke miterlimit="4"/>
                <v:textbox inset="3pt,3pt,3pt,3pt"/>
              </v:rect>
              <v:rect id="Rectangle" o:spid="_x0000_s1029" style="position:absolute;top:8737;width:68580;height:3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" fillcolor="#60b966 [3205]" stroked="f" strokeweight="1pt">
                <v:stroke miterlimit="4"/>
                <v:textbox inset="3pt,3pt,3pt,3pt"/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F"/>
    <w:multiLevelType w:val="singleLevel"/>
    <w:tmpl w:val="079C2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DC321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010675B0"/>
    <w:multiLevelType w:val="hybridMultilevel"/>
    <w:tmpl w:val="08866F0C"/>
    <w:lvl w:ilvl="0" w:tplc="87869B7E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5E5E5E" w:themeColor="text2"/>
        <w:u w:color="264D2B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1B0354"/>
    <w:multiLevelType w:val="hybridMultilevel"/>
    <w:tmpl w:val="A1281CDC"/>
    <w:lvl w:ilvl="0" w:tplc="AEA2F03A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A6A6A6" w:themeColor="background1" w:themeShade="A6"/>
        <w:u w:color="264D2B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533D15"/>
    <w:multiLevelType w:val="hybridMultilevel"/>
    <w:tmpl w:val="6A4EB6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5" w15:restartNumberingAfterBreak="0">
    <w:nsid w:val="08B23B8B"/>
    <w:multiLevelType w:val="hybridMultilevel"/>
    <w:tmpl w:val="E130A0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5F57AF7"/>
    <w:multiLevelType w:val="multilevel"/>
    <w:tmpl w:val="929C0FC4"/>
    <w:styleLink w:val="BullettedList"/>
    <w:lvl w:ilvl="0">
      <w:start w:val="1"/>
      <w:numFmt w:val="bullet"/>
      <w:pStyle w:val="Bullets"/>
      <w:lvlText w:val=""/>
      <w:lvlJc w:val="left"/>
      <w:pPr>
        <w:ind w:left="530" w:hanging="360"/>
      </w:pPr>
      <w:rPr>
        <w:rFonts w:ascii="Symbol" w:hAnsi="Symbol" w:hint="default"/>
        <w:color w:val="60B966" w:themeColor="accent2"/>
      </w:rPr>
    </w:lvl>
    <w:lvl w:ilvl="1">
      <w:start w:val="1"/>
      <w:numFmt w:val="bullet"/>
      <w:pStyle w:val="ListBullet2"/>
      <w:lvlText w:val="o"/>
      <w:lvlJc w:val="left"/>
      <w:pPr>
        <w:ind w:left="1440" w:hanging="360"/>
      </w:pPr>
      <w:rPr>
        <w:rFonts w:ascii="Courier New" w:hAnsi="Courier New" w:hint="default"/>
        <w:color w:val="60B966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DA5AD5"/>
    <w:multiLevelType w:val="hybridMultilevel"/>
    <w:tmpl w:val="BD20F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277AFC"/>
    <w:multiLevelType w:val="hybridMultilevel"/>
    <w:tmpl w:val="22A46128"/>
    <w:lvl w:ilvl="0" w:tplc="94AE65E6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264D2B" w:themeColor="accent1"/>
        <w:u w:color="264D2B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3547C4"/>
    <w:multiLevelType w:val="hybridMultilevel"/>
    <w:tmpl w:val="D0644C9E"/>
    <w:lvl w:ilvl="0" w:tplc="D68A18B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263C8E"/>
    <w:multiLevelType w:val="multilevel"/>
    <w:tmpl w:val="24FE798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456F0B"/>
    <w:multiLevelType w:val="hybridMultilevel"/>
    <w:tmpl w:val="8640E514"/>
    <w:lvl w:ilvl="0" w:tplc="88EC3A62">
      <w:numFmt w:val="bullet"/>
      <w:lvlText w:val="•"/>
      <w:lvlJc w:val="left"/>
      <w:pPr>
        <w:ind w:left="72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7BE5D17"/>
    <w:multiLevelType w:val="hybridMultilevel"/>
    <w:tmpl w:val="0F4A04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C02EFCE">
      <w:numFmt w:val="bullet"/>
      <w:lvlText w:val="•"/>
      <w:lvlJc w:val="left"/>
      <w:pPr>
        <w:ind w:left="1440" w:hanging="72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82B3981"/>
    <w:multiLevelType w:val="hybridMultilevel"/>
    <w:tmpl w:val="8ABE26DE"/>
    <w:lvl w:ilvl="0" w:tplc="04090003">
      <w:start w:val="1"/>
      <w:numFmt w:val="bullet"/>
      <w:lvlText w:val="o"/>
      <w:lvlJc w:val="left"/>
      <w:pPr>
        <w:ind w:left="530" w:hanging="360"/>
      </w:pPr>
      <w:rPr>
        <w:rFonts w:ascii="Courier New" w:hAnsi="Courier New" w:cs="Courier New" w:hint="default"/>
        <w:color w:val="60B966" w:themeColor="accent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EA1B3D"/>
    <w:multiLevelType w:val="hybridMultilevel"/>
    <w:tmpl w:val="3B2A08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D9448EF"/>
    <w:multiLevelType w:val="hybridMultilevel"/>
    <w:tmpl w:val="20941740"/>
    <w:lvl w:ilvl="0" w:tplc="5F42D17E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60B966" w:themeColor="accent2"/>
        <w:u w:color="264D2B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BDC222B"/>
    <w:multiLevelType w:val="hybridMultilevel"/>
    <w:tmpl w:val="1CCE74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E6C7223"/>
    <w:multiLevelType w:val="hybridMultilevel"/>
    <w:tmpl w:val="02A4B1C2"/>
    <w:lvl w:ilvl="0" w:tplc="7F66E1C6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9961B0"/>
    <w:multiLevelType w:val="multilevel"/>
    <w:tmpl w:val="8EA6EA72"/>
    <w:lvl w:ilvl="0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  <w:color w:val="5E5E5E" w:themeColor="text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095000"/>
    <w:multiLevelType w:val="hybridMultilevel"/>
    <w:tmpl w:val="BFA4A880"/>
    <w:lvl w:ilvl="0" w:tplc="D4C08AD8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  <w:color w:val="60B966" w:themeColor="accent2"/>
      </w:rPr>
    </w:lvl>
    <w:lvl w:ilvl="1" w:tplc="FFEA3C3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60B966" w:themeColor="accent2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145787"/>
    <w:multiLevelType w:val="multilevel"/>
    <w:tmpl w:val="3640C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A2663FB"/>
    <w:multiLevelType w:val="hybridMultilevel"/>
    <w:tmpl w:val="6360E24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B385DE7"/>
    <w:multiLevelType w:val="hybridMultilevel"/>
    <w:tmpl w:val="68CA97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10E397A"/>
    <w:multiLevelType w:val="hybridMultilevel"/>
    <w:tmpl w:val="1A22FF1E"/>
    <w:lvl w:ilvl="0" w:tplc="E3B4F4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41A3D3B"/>
    <w:multiLevelType w:val="hybridMultilevel"/>
    <w:tmpl w:val="80D4BB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B760BC7"/>
    <w:multiLevelType w:val="hybridMultilevel"/>
    <w:tmpl w:val="FBE40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561039"/>
    <w:multiLevelType w:val="hybridMultilevel"/>
    <w:tmpl w:val="07188F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D17129"/>
    <w:multiLevelType w:val="hybridMultilevel"/>
    <w:tmpl w:val="1E948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6A59A4"/>
    <w:multiLevelType w:val="hybridMultilevel"/>
    <w:tmpl w:val="ABE0201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EC6158E"/>
    <w:multiLevelType w:val="multilevel"/>
    <w:tmpl w:val="2430A412"/>
    <w:styleLink w:val="NumberedList"/>
    <w:lvl w:ilvl="0">
      <w:start w:val="1"/>
      <w:numFmt w:val="decimal"/>
      <w:pStyle w:val="Numbers"/>
      <w:lvlText w:val="%1."/>
      <w:lvlJc w:val="left"/>
      <w:pPr>
        <w:ind w:left="576" w:hanging="288"/>
      </w:pPr>
      <w:rPr>
        <w:rFonts w:hint="default"/>
      </w:rPr>
    </w:lvl>
    <w:lvl w:ilvl="1">
      <w:start w:val="1"/>
      <w:numFmt w:val="lowerLetter"/>
      <w:pStyle w:val="ListNumber2"/>
      <w:lvlText w:val="%2."/>
      <w:lvlJc w:val="left"/>
      <w:pPr>
        <w:ind w:left="1152" w:hanging="288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728" w:hanging="288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304" w:hanging="288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880" w:hanging="288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456" w:hanging="2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032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608" w:hanging="288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84" w:hanging="288"/>
      </w:pPr>
      <w:rPr>
        <w:rFonts w:hint="default"/>
      </w:rPr>
    </w:lvl>
  </w:abstractNum>
  <w:abstractNum w:abstractNumId="38" w15:restartNumberingAfterBreak="0">
    <w:nsid w:val="619D08C4"/>
    <w:multiLevelType w:val="hybridMultilevel"/>
    <w:tmpl w:val="46326D84"/>
    <w:lvl w:ilvl="0" w:tplc="D68A18B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4630E3"/>
    <w:multiLevelType w:val="hybridMultilevel"/>
    <w:tmpl w:val="82E65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0F4D2C"/>
    <w:multiLevelType w:val="hybridMultilevel"/>
    <w:tmpl w:val="0D32A1E0"/>
    <w:lvl w:ilvl="0" w:tplc="88EC3A62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2707404">
    <w:abstractNumId w:val="34"/>
  </w:num>
  <w:num w:numId="2" w16cid:durableId="213733256">
    <w:abstractNumId w:val="40"/>
  </w:num>
  <w:num w:numId="3" w16cid:durableId="1796944720">
    <w:abstractNumId w:val="12"/>
  </w:num>
  <w:num w:numId="4" w16cid:durableId="94178745">
    <w:abstractNumId w:val="16"/>
  </w:num>
  <w:num w:numId="5" w16cid:durableId="603267314">
    <w:abstractNumId w:val="14"/>
  </w:num>
  <w:num w:numId="6" w16cid:durableId="650645744">
    <w:abstractNumId w:val="5"/>
  </w:num>
  <w:num w:numId="7" w16cid:durableId="1675573959">
    <w:abstractNumId w:val="35"/>
  </w:num>
  <w:num w:numId="8" w16cid:durableId="487983894">
    <w:abstractNumId w:val="29"/>
  </w:num>
  <w:num w:numId="9" w16cid:durableId="1485733267">
    <w:abstractNumId w:val="33"/>
  </w:num>
  <w:num w:numId="10" w16cid:durableId="1527789184">
    <w:abstractNumId w:val="32"/>
  </w:num>
  <w:num w:numId="11" w16cid:durableId="776754870">
    <w:abstractNumId w:val="22"/>
  </w:num>
  <w:num w:numId="12" w16cid:durableId="574633576">
    <w:abstractNumId w:val="38"/>
  </w:num>
  <w:num w:numId="13" w16cid:durableId="381756089">
    <w:abstractNumId w:val="10"/>
  </w:num>
  <w:num w:numId="14" w16cid:durableId="1100952661">
    <w:abstractNumId w:val="30"/>
  </w:num>
  <w:num w:numId="15" w16cid:durableId="898172943">
    <w:abstractNumId w:val="25"/>
  </w:num>
  <w:num w:numId="16" w16cid:durableId="568459380">
    <w:abstractNumId w:val="11"/>
  </w:num>
  <w:num w:numId="17" w16cid:durableId="855463159">
    <w:abstractNumId w:val="13"/>
  </w:num>
  <w:num w:numId="18" w16cid:durableId="369188051">
    <w:abstractNumId w:val="24"/>
  </w:num>
  <w:num w:numId="19" w16cid:durableId="2071148962">
    <w:abstractNumId w:val="23"/>
  </w:num>
  <w:num w:numId="20" w16cid:durableId="910041489">
    <w:abstractNumId w:val="27"/>
  </w:num>
  <w:num w:numId="21" w16cid:durableId="498155367">
    <w:abstractNumId w:val="6"/>
  </w:num>
  <w:num w:numId="22" w16cid:durableId="254944070">
    <w:abstractNumId w:val="31"/>
  </w:num>
  <w:num w:numId="23" w16cid:durableId="412822368">
    <w:abstractNumId w:val="19"/>
  </w:num>
  <w:num w:numId="24" w16cid:durableId="1715544611">
    <w:abstractNumId w:val="8"/>
  </w:num>
  <w:num w:numId="25" w16cid:durableId="911155523">
    <w:abstractNumId w:val="39"/>
  </w:num>
  <w:num w:numId="26" w16cid:durableId="1514296572">
    <w:abstractNumId w:val="21"/>
  </w:num>
  <w:num w:numId="27" w16cid:durableId="1991783206">
    <w:abstractNumId w:val="18"/>
  </w:num>
  <w:num w:numId="28" w16cid:durableId="1789742871">
    <w:abstractNumId w:val="20"/>
  </w:num>
  <w:num w:numId="29" w16cid:durableId="786385438">
    <w:abstractNumId w:val="15"/>
  </w:num>
  <w:num w:numId="30" w16cid:durableId="478763101">
    <w:abstractNumId w:val="4"/>
  </w:num>
  <w:num w:numId="31" w16cid:durableId="11616323">
    <w:abstractNumId w:val="23"/>
    <w:lvlOverride w:ilvl="0">
      <w:startOverride w:val="1"/>
    </w:lvlOverride>
  </w:num>
  <w:num w:numId="32" w16cid:durableId="657273673">
    <w:abstractNumId w:val="23"/>
    <w:lvlOverride w:ilvl="0">
      <w:startOverride w:val="1"/>
    </w:lvlOverride>
  </w:num>
  <w:num w:numId="33" w16cid:durableId="2097361099">
    <w:abstractNumId w:val="9"/>
  </w:num>
  <w:num w:numId="34" w16cid:durableId="1695307442">
    <w:abstractNumId w:val="17"/>
  </w:num>
  <w:num w:numId="35" w16cid:durableId="1026952754">
    <w:abstractNumId w:val="3"/>
  </w:num>
  <w:num w:numId="36" w16cid:durableId="1625454610">
    <w:abstractNumId w:val="2"/>
  </w:num>
  <w:num w:numId="37" w16cid:durableId="1436051404">
    <w:abstractNumId w:val="23"/>
    <w:lvlOverride w:ilvl="0">
      <w:startOverride w:val="1"/>
    </w:lvlOverride>
  </w:num>
  <w:num w:numId="38" w16cid:durableId="883567141">
    <w:abstractNumId w:val="1"/>
  </w:num>
  <w:num w:numId="39" w16cid:durableId="863439422">
    <w:abstractNumId w:val="7"/>
  </w:num>
  <w:num w:numId="40" w16cid:durableId="62188675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172984844">
    <w:abstractNumId w:val="23"/>
    <w:lvlOverride w:ilvl="0">
      <w:startOverride w:val="1"/>
    </w:lvlOverride>
  </w:num>
  <w:num w:numId="42" w16cid:durableId="660474099">
    <w:abstractNumId w:val="37"/>
  </w:num>
  <w:num w:numId="43" w16cid:durableId="442849533">
    <w:abstractNumId w:val="0"/>
  </w:num>
  <w:num w:numId="44" w16cid:durableId="194348933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821194561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587886505">
    <w:abstractNumId w:val="28"/>
  </w:num>
  <w:num w:numId="47" w16cid:durableId="551424535">
    <w:abstractNumId w:val="36"/>
  </w:num>
  <w:num w:numId="48" w16cid:durableId="181613821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D24"/>
    <w:rsid w:val="00003B75"/>
    <w:rsid w:val="000048CB"/>
    <w:rsid w:val="00007C26"/>
    <w:rsid w:val="0002674F"/>
    <w:rsid w:val="000446E1"/>
    <w:rsid w:val="00061AD5"/>
    <w:rsid w:val="000656AE"/>
    <w:rsid w:val="000A2C38"/>
    <w:rsid w:val="000A7CCA"/>
    <w:rsid w:val="000D5219"/>
    <w:rsid w:val="000F0B18"/>
    <w:rsid w:val="000F6C90"/>
    <w:rsid w:val="0011677C"/>
    <w:rsid w:val="00121CCF"/>
    <w:rsid w:val="00123565"/>
    <w:rsid w:val="00127D78"/>
    <w:rsid w:val="001327F4"/>
    <w:rsid w:val="00135DEF"/>
    <w:rsid w:val="0014729A"/>
    <w:rsid w:val="00174F40"/>
    <w:rsid w:val="001900D7"/>
    <w:rsid w:val="00191D63"/>
    <w:rsid w:val="00191DD0"/>
    <w:rsid w:val="00193F0D"/>
    <w:rsid w:val="00194685"/>
    <w:rsid w:val="001A2376"/>
    <w:rsid w:val="001A3F3A"/>
    <w:rsid w:val="001D5B2D"/>
    <w:rsid w:val="001D7E33"/>
    <w:rsid w:val="001E6CEB"/>
    <w:rsid w:val="00201773"/>
    <w:rsid w:val="00213709"/>
    <w:rsid w:val="00233C92"/>
    <w:rsid w:val="0024119E"/>
    <w:rsid w:val="00241A86"/>
    <w:rsid w:val="00276F32"/>
    <w:rsid w:val="00277281"/>
    <w:rsid w:val="00286E0A"/>
    <w:rsid w:val="0029115B"/>
    <w:rsid w:val="00297A58"/>
    <w:rsid w:val="002B0F79"/>
    <w:rsid w:val="00311990"/>
    <w:rsid w:val="00325DA0"/>
    <w:rsid w:val="003320D6"/>
    <w:rsid w:val="00352790"/>
    <w:rsid w:val="00377792"/>
    <w:rsid w:val="00391A7B"/>
    <w:rsid w:val="003A5F78"/>
    <w:rsid w:val="00404562"/>
    <w:rsid w:val="004120C2"/>
    <w:rsid w:val="00425C02"/>
    <w:rsid w:val="00435F2E"/>
    <w:rsid w:val="00436C33"/>
    <w:rsid w:val="00450BBB"/>
    <w:rsid w:val="00495014"/>
    <w:rsid w:val="004A09FC"/>
    <w:rsid w:val="004C3084"/>
    <w:rsid w:val="004C32B5"/>
    <w:rsid w:val="004C595B"/>
    <w:rsid w:val="004E2FE1"/>
    <w:rsid w:val="00502E99"/>
    <w:rsid w:val="0050308A"/>
    <w:rsid w:val="00505624"/>
    <w:rsid w:val="00513443"/>
    <w:rsid w:val="00522168"/>
    <w:rsid w:val="005235DF"/>
    <w:rsid w:val="00541367"/>
    <w:rsid w:val="005426A5"/>
    <w:rsid w:val="00545E74"/>
    <w:rsid w:val="00585480"/>
    <w:rsid w:val="005B45F0"/>
    <w:rsid w:val="005C1710"/>
    <w:rsid w:val="005C6747"/>
    <w:rsid w:val="005D2A28"/>
    <w:rsid w:val="005D3ADE"/>
    <w:rsid w:val="005E14D5"/>
    <w:rsid w:val="005E6AAF"/>
    <w:rsid w:val="00631541"/>
    <w:rsid w:val="006439A8"/>
    <w:rsid w:val="00663A5E"/>
    <w:rsid w:val="0067461F"/>
    <w:rsid w:val="006A4307"/>
    <w:rsid w:val="006B2F2B"/>
    <w:rsid w:val="00701D7A"/>
    <w:rsid w:val="00714A9A"/>
    <w:rsid w:val="007237D4"/>
    <w:rsid w:val="00743D10"/>
    <w:rsid w:val="00751BCB"/>
    <w:rsid w:val="007630F2"/>
    <w:rsid w:val="007667FA"/>
    <w:rsid w:val="007707EE"/>
    <w:rsid w:val="007820AA"/>
    <w:rsid w:val="00792405"/>
    <w:rsid w:val="007A3E5A"/>
    <w:rsid w:val="007A4B7E"/>
    <w:rsid w:val="007B6B58"/>
    <w:rsid w:val="007C5A6C"/>
    <w:rsid w:val="007D34D0"/>
    <w:rsid w:val="007E3455"/>
    <w:rsid w:val="007F1E4B"/>
    <w:rsid w:val="007F3CE4"/>
    <w:rsid w:val="007F3D82"/>
    <w:rsid w:val="00803C56"/>
    <w:rsid w:val="0080551C"/>
    <w:rsid w:val="00824D55"/>
    <w:rsid w:val="00825C8A"/>
    <w:rsid w:val="00847081"/>
    <w:rsid w:val="00852BBD"/>
    <w:rsid w:val="008553BB"/>
    <w:rsid w:val="0088045F"/>
    <w:rsid w:val="008A4365"/>
    <w:rsid w:val="008A60B8"/>
    <w:rsid w:val="008A6ABB"/>
    <w:rsid w:val="008C318E"/>
    <w:rsid w:val="008F1194"/>
    <w:rsid w:val="008F65F5"/>
    <w:rsid w:val="009128D7"/>
    <w:rsid w:val="009210EA"/>
    <w:rsid w:val="0092600A"/>
    <w:rsid w:val="009358CF"/>
    <w:rsid w:val="00935DD1"/>
    <w:rsid w:val="00945B9D"/>
    <w:rsid w:val="009544F4"/>
    <w:rsid w:val="00974A50"/>
    <w:rsid w:val="009C0094"/>
    <w:rsid w:val="009C31D9"/>
    <w:rsid w:val="009E4B73"/>
    <w:rsid w:val="00A119C5"/>
    <w:rsid w:val="00A1430A"/>
    <w:rsid w:val="00A22F8A"/>
    <w:rsid w:val="00A4190C"/>
    <w:rsid w:val="00A43F3A"/>
    <w:rsid w:val="00A60BEE"/>
    <w:rsid w:val="00A9160B"/>
    <w:rsid w:val="00A95895"/>
    <w:rsid w:val="00AA2EC9"/>
    <w:rsid w:val="00AB78D1"/>
    <w:rsid w:val="00AC11E8"/>
    <w:rsid w:val="00AD36A4"/>
    <w:rsid w:val="00B012AE"/>
    <w:rsid w:val="00B04624"/>
    <w:rsid w:val="00B05BBE"/>
    <w:rsid w:val="00B17E13"/>
    <w:rsid w:val="00B61A17"/>
    <w:rsid w:val="00B63326"/>
    <w:rsid w:val="00B6591A"/>
    <w:rsid w:val="00B86DBD"/>
    <w:rsid w:val="00B91A00"/>
    <w:rsid w:val="00BB2437"/>
    <w:rsid w:val="00BB647D"/>
    <w:rsid w:val="00BD6B67"/>
    <w:rsid w:val="00C026D3"/>
    <w:rsid w:val="00C05BBB"/>
    <w:rsid w:val="00C328F5"/>
    <w:rsid w:val="00C56DC6"/>
    <w:rsid w:val="00C56DCA"/>
    <w:rsid w:val="00CA3BE4"/>
    <w:rsid w:val="00CE03B5"/>
    <w:rsid w:val="00CE3304"/>
    <w:rsid w:val="00CF7269"/>
    <w:rsid w:val="00D06101"/>
    <w:rsid w:val="00D073F1"/>
    <w:rsid w:val="00D11E77"/>
    <w:rsid w:val="00D237A2"/>
    <w:rsid w:val="00D30F4A"/>
    <w:rsid w:val="00D50E05"/>
    <w:rsid w:val="00D5153F"/>
    <w:rsid w:val="00D71C9E"/>
    <w:rsid w:val="00DD1468"/>
    <w:rsid w:val="00DD2790"/>
    <w:rsid w:val="00DF21FF"/>
    <w:rsid w:val="00DF5141"/>
    <w:rsid w:val="00E231A0"/>
    <w:rsid w:val="00E23B8F"/>
    <w:rsid w:val="00E24036"/>
    <w:rsid w:val="00E25BC6"/>
    <w:rsid w:val="00E61D53"/>
    <w:rsid w:val="00E6596E"/>
    <w:rsid w:val="00E667B3"/>
    <w:rsid w:val="00E82221"/>
    <w:rsid w:val="00EA1406"/>
    <w:rsid w:val="00EA5FA7"/>
    <w:rsid w:val="00ED77F4"/>
    <w:rsid w:val="00EF043F"/>
    <w:rsid w:val="00EF627F"/>
    <w:rsid w:val="00F01696"/>
    <w:rsid w:val="00F07C1A"/>
    <w:rsid w:val="00F26EB3"/>
    <w:rsid w:val="00F45F0A"/>
    <w:rsid w:val="00F81CC4"/>
    <w:rsid w:val="00F823AD"/>
    <w:rsid w:val="00F90CA2"/>
    <w:rsid w:val="00F94789"/>
    <w:rsid w:val="00FA27A5"/>
    <w:rsid w:val="00FA61CB"/>
    <w:rsid w:val="00FB1147"/>
    <w:rsid w:val="00FB13F4"/>
    <w:rsid w:val="00FB4726"/>
    <w:rsid w:val="00FB6417"/>
    <w:rsid w:val="00FC6307"/>
    <w:rsid w:val="00FE76AF"/>
    <w:rsid w:val="00FF0D24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57321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2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uiPriority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C38"/>
    <w:rPr>
      <w:rFonts w:cs="Times New Roman (Body CS)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3F0D"/>
    <w:pPr>
      <w:spacing w:line="240" w:lineRule="auto"/>
      <w:outlineLvl w:val="0"/>
    </w:pPr>
    <w:rPr>
      <w:rFonts w:asciiTheme="majorHAnsi" w:hAnsiTheme="majorHAnsi"/>
      <w:color w:val="264D2B" w:themeColor="accent1"/>
      <w:sz w:val="36"/>
    </w:rPr>
  </w:style>
  <w:style w:type="paragraph" w:styleId="Heading2">
    <w:name w:val="heading 2"/>
    <w:basedOn w:val="Normal"/>
    <w:next w:val="Normal"/>
    <w:link w:val="Heading2Char"/>
    <w:uiPriority w:val="9"/>
    <w:qFormat/>
    <w:rsid w:val="00F01696"/>
    <w:pPr>
      <w:keepNext/>
      <w:keepLines/>
      <w:outlineLvl w:val="1"/>
    </w:pPr>
    <w:rPr>
      <w:rFonts w:eastAsiaTheme="majorEastAsia" w:cstheme="majorBidi"/>
      <w:b/>
      <w:caps/>
      <w:color w:val="FFFFFF" w:themeColor="background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F01696"/>
    <w:pPr>
      <w:keepNext/>
      <w:keepLines/>
      <w:spacing w:after="0"/>
      <w:outlineLvl w:val="2"/>
    </w:pPr>
    <w:rPr>
      <w:rFonts w:eastAsiaTheme="majorEastAsia" w:cstheme="majorBidi"/>
      <w:b/>
      <w:caps/>
      <w:color w:val="132615" w:themeColor="accent1" w:themeShade="7F"/>
      <w:sz w:val="1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14D5"/>
    <w:rPr>
      <w:rFonts w:asciiTheme="majorHAnsi" w:hAnsiTheme="majorHAnsi" w:cs="Times New Roman (Body CS)"/>
      <w:color w:val="264D2B" w:themeColor="accent1"/>
      <w:sz w:val="36"/>
    </w:rPr>
  </w:style>
  <w:style w:type="paragraph" w:styleId="Header">
    <w:name w:val="header"/>
    <w:basedOn w:val="Normal"/>
    <w:link w:val="HeaderChar"/>
    <w:uiPriority w:val="99"/>
    <w:semiHidden/>
    <w:rsid w:val="009544F4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544F4"/>
    <w:rPr>
      <w:rFonts w:cs="Times New Roman (Body CS)"/>
      <w:color w:val="000000" w:themeColor="text1"/>
    </w:rPr>
  </w:style>
  <w:style w:type="paragraph" w:styleId="Footer">
    <w:name w:val="footer"/>
    <w:basedOn w:val="Normal"/>
    <w:link w:val="FooterChar"/>
    <w:uiPriority w:val="99"/>
    <w:semiHidden/>
    <w:rsid w:val="009544F4"/>
    <w:pPr>
      <w:spacing w:after="0" w:line="240" w:lineRule="auto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9544F4"/>
    <w:rPr>
      <w:rFonts w:cs="Times New Roman (Body CS)"/>
      <w:color w:val="FFFFFF" w:themeColor="background1"/>
    </w:rPr>
  </w:style>
  <w:style w:type="table" w:styleId="TableGrid">
    <w:name w:val="Table Grid"/>
    <w:basedOn w:val="TableNormal"/>
    <w:uiPriority w:val="39"/>
    <w:rsid w:val="00631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63154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CE03B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127D78"/>
    <w:pPr>
      <w:spacing w:after="0" w:line="240" w:lineRule="auto"/>
    </w:pPr>
    <w:rPr>
      <w:rFonts w:asciiTheme="majorHAnsi" w:hAnsiTheme="majorHAnsi"/>
      <w:color w:val="264D2B" w:themeColor="accent1"/>
      <w:sz w:val="68"/>
    </w:rPr>
  </w:style>
  <w:style w:type="character" w:customStyle="1" w:styleId="TitleChar">
    <w:name w:val="Title Char"/>
    <w:basedOn w:val="DefaultParagraphFont"/>
    <w:link w:val="Title"/>
    <w:uiPriority w:val="10"/>
    <w:rsid w:val="005E14D5"/>
    <w:rPr>
      <w:rFonts w:asciiTheme="majorHAnsi" w:hAnsiTheme="majorHAnsi" w:cs="Times New Roman (Body CS)"/>
      <w:color w:val="264D2B" w:themeColor="accent1"/>
      <w:sz w:val="68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30F2"/>
    <w:pPr>
      <w:spacing w:after="0" w:line="240" w:lineRule="auto"/>
    </w:pPr>
    <w:rPr>
      <w:color w:val="7F7F7F" w:themeColor="text1" w:themeTint="80"/>
      <w:sz w:val="68"/>
    </w:rPr>
  </w:style>
  <w:style w:type="character" w:customStyle="1" w:styleId="SubtitleChar">
    <w:name w:val="Subtitle Char"/>
    <w:basedOn w:val="DefaultParagraphFont"/>
    <w:link w:val="Subtitle"/>
    <w:uiPriority w:val="11"/>
    <w:rsid w:val="005E14D5"/>
    <w:rPr>
      <w:rFonts w:cs="Times New Roman (Body CS)"/>
      <w:color w:val="7F7F7F" w:themeColor="text1" w:themeTint="80"/>
      <w:sz w:val="68"/>
    </w:rPr>
  </w:style>
  <w:style w:type="paragraph" w:customStyle="1" w:styleId="Bullets">
    <w:name w:val="Bullets"/>
    <w:basedOn w:val="Normal"/>
    <w:next w:val="Normal"/>
    <w:uiPriority w:val="12"/>
    <w:qFormat/>
    <w:rsid w:val="00123565"/>
    <w:pPr>
      <w:numPr>
        <w:numId w:val="39"/>
      </w:numPr>
      <w:pBdr>
        <w:top w:val="single" w:sz="12" w:space="6" w:color="60B966" w:themeColor="accent2"/>
        <w:bottom w:val="single" w:sz="12" w:space="6" w:color="60B966" w:themeColor="accent2"/>
      </w:pBdr>
    </w:pPr>
  </w:style>
  <w:style w:type="character" w:styleId="Strong">
    <w:name w:val="Strong"/>
    <w:basedOn w:val="DefaultParagraphFont"/>
    <w:uiPriority w:val="22"/>
    <w:qFormat/>
    <w:rsid w:val="005E6AAF"/>
    <w:rPr>
      <w:b/>
      <w:bCs/>
      <w:color w:val="264D2B" w:themeColor="accent1"/>
    </w:rPr>
  </w:style>
  <w:style w:type="paragraph" w:customStyle="1" w:styleId="Numbers">
    <w:name w:val="Numbers"/>
    <w:basedOn w:val="Normal"/>
    <w:next w:val="Normal"/>
    <w:uiPriority w:val="13"/>
    <w:qFormat/>
    <w:rsid w:val="00123565"/>
    <w:pPr>
      <w:numPr>
        <w:numId w:val="42"/>
      </w:numPr>
    </w:pPr>
  </w:style>
  <w:style w:type="paragraph" w:styleId="Quote">
    <w:name w:val="Quote"/>
    <w:basedOn w:val="Normal"/>
    <w:next w:val="Normal"/>
    <w:link w:val="QuoteChar"/>
    <w:uiPriority w:val="29"/>
    <w:semiHidden/>
    <w:qFormat/>
    <w:rsid w:val="00743D1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DF5141"/>
    <w:rPr>
      <w:rFonts w:cs="Times New Roman (Body CS)"/>
      <w:i/>
      <w:iCs/>
      <w:color w:val="404040" w:themeColor="text1" w:themeTint="BF"/>
    </w:rPr>
  </w:style>
  <w:style w:type="paragraph" w:customStyle="1" w:styleId="TableText">
    <w:name w:val="Table Text"/>
    <w:basedOn w:val="Normal"/>
    <w:next w:val="Normal"/>
    <w:link w:val="TableTextChar"/>
    <w:uiPriority w:val="17"/>
    <w:qFormat/>
    <w:rsid w:val="00CF7269"/>
    <w:pPr>
      <w:spacing w:after="0" w:line="240" w:lineRule="auto"/>
    </w:pPr>
    <w:rPr>
      <w:sz w:val="16"/>
    </w:rPr>
  </w:style>
  <w:style w:type="paragraph" w:customStyle="1" w:styleId="Graphheading1">
    <w:name w:val="Graph heading 1"/>
    <w:basedOn w:val="Normal"/>
    <w:uiPriority w:val="15"/>
    <w:qFormat/>
    <w:rsid w:val="007A3E5A"/>
    <w:pPr>
      <w:spacing w:before="120" w:after="60" w:line="240" w:lineRule="auto"/>
    </w:pPr>
    <w:rPr>
      <w:rFonts w:cstheme="minorBidi"/>
      <w:b/>
      <w:color w:val="264D2B" w:themeColor="accent1"/>
      <w:sz w:val="24"/>
    </w:rPr>
  </w:style>
  <w:style w:type="paragraph" w:customStyle="1" w:styleId="Graphbullet">
    <w:name w:val="Graph bullet"/>
    <w:basedOn w:val="Normal"/>
    <w:uiPriority w:val="16"/>
    <w:qFormat/>
    <w:rsid w:val="007A3E5A"/>
    <w:pPr>
      <w:numPr>
        <w:numId w:val="33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2">
    <w:name w:val="Graph heading 2"/>
    <w:basedOn w:val="Normal"/>
    <w:uiPriority w:val="15"/>
    <w:qFormat/>
    <w:rsid w:val="000F0B18"/>
    <w:pPr>
      <w:spacing w:before="120" w:after="60" w:line="240" w:lineRule="auto"/>
    </w:pPr>
    <w:rPr>
      <w:rFonts w:cstheme="minorBidi"/>
      <w:b/>
      <w:color w:val="2B612E" w:themeColor="accent2" w:themeShade="80"/>
      <w:sz w:val="24"/>
    </w:rPr>
  </w:style>
  <w:style w:type="paragraph" w:customStyle="1" w:styleId="Graphbullet2">
    <w:name w:val="Graph bullet 2"/>
    <w:basedOn w:val="Normal"/>
    <w:uiPriority w:val="16"/>
    <w:qFormat/>
    <w:rsid w:val="007A3E5A"/>
    <w:pPr>
      <w:numPr>
        <w:numId w:val="34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3">
    <w:name w:val="Graph heading 3"/>
    <w:basedOn w:val="Normal"/>
    <w:uiPriority w:val="15"/>
    <w:qFormat/>
    <w:rsid w:val="000F0B18"/>
    <w:pPr>
      <w:spacing w:before="120" w:after="60" w:line="240" w:lineRule="auto"/>
    </w:pPr>
    <w:rPr>
      <w:rFonts w:cstheme="minorBidi"/>
      <w:b/>
      <w:color w:val="595959" w:themeColor="text1" w:themeTint="A6"/>
      <w:sz w:val="24"/>
    </w:rPr>
  </w:style>
  <w:style w:type="paragraph" w:customStyle="1" w:styleId="Graphbullet3">
    <w:name w:val="Graph bullet 3"/>
    <w:basedOn w:val="Normal"/>
    <w:uiPriority w:val="16"/>
    <w:qFormat/>
    <w:rsid w:val="007A3E5A"/>
    <w:pPr>
      <w:numPr>
        <w:numId w:val="35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4">
    <w:name w:val="Graph heading 4"/>
    <w:basedOn w:val="Normal"/>
    <w:uiPriority w:val="15"/>
    <w:qFormat/>
    <w:rsid w:val="007A3E5A"/>
    <w:pPr>
      <w:spacing w:before="120" w:after="60" w:line="240" w:lineRule="auto"/>
    </w:pPr>
    <w:rPr>
      <w:rFonts w:cstheme="minorBidi"/>
      <w:b/>
      <w:color w:val="5E5E5E" w:themeColor="text2"/>
      <w:sz w:val="24"/>
    </w:rPr>
  </w:style>
  <w:style w:type="paragraph" w:customStyle="1" w:styleId="Graphbullet4">
    <w:name w:val="Graph bullet 4"/>
    <w:basedOn w:val="Normal"/>
    <w:uiPriority w:val="16"/>
    <w:qFormat/>
    <w:rsid w:val="007A3E5A"/>
    <w:pPr>
      <w:numPr>
        <w:numId w:val="36"/>
      </w:numPr>
      <w:spacing w:after="0" w:line="240" w:lineRule="auto"/>
      <w:ind w:left="284" w:hanging="284"/>
    </w:pPr>
    <w:rPr>
      <w:rFonts w:cstheme="minorBidi"/>
      <w:color w:val="595959" w:themeColor="text1" w:themeTint="A6"/>
      <w:sz w:val="20"/>
    </w:rPr>
  </w:style>
  <w:style w:type="numbering" w:customStyle="1" w:styleId="BullettedList">
    <w:name w:val="BullettedList"/>
    <w:uiPriority w:val="99"/>
    <w:rsid w:val="00352790"/>
    <w:pPr>
      <w:numPr>
        <w:numId w:val="39"/>
      </w:numPr>
    </w:pPr>
  </w:style>
  <w:style w:type="numbering" w:customStyle="1" w:styleId="NumberedList">
    <w:name w:val="NumberedList"/>
    <w:uiPriority w:val="99"/>
    <w:rsid w:val="00DF21FF"/>
    <w:pPr>
      <w:numPr>
        <w:numId w:val="42"/>
      </w:numPr>
    </w:pPr>
  </w:style>
  <w:style w:type="paragraph" w:styleId="ListBullet2">
    <w:name w:val="List Bullet 2"/>
    <w:basedOn w:val="Normal"/>
    <w:uiPriority w:val="12"/>
    <w:qFormat/>
    <w:rsid w:val="00DF21FF"/>
    <w:pPr>
      <w:numPr>
        <w:ilvl w:val="1"/>
        <w:numId w:val="39"/>
      </w:numPr>
    </w:pPr>
  </w:style>
  <w:style w:type="character" w:customStyle="1" w:styleId="Heading2Char">
    <w:name w:val="Heading 2 Char"/>
    <w:basedOn w:val="DefaultParagraphFont"/>
    <w:link w:val="Heading2"/>
    <w:uiPriority w:val="9"/>
    <w:rsid w:val="00F01696"/>
    <w:rPr>
      <w:rFonts w:eastAsiaTheme="majorEastAsia" w:cstheme="majorBidi"/>
      <w:b/>
      <w:caps/>
      <w:color w:val="FFFFFF" w:themeColor="background1"/>
      <w:sz w:val="28"/>
      <w:szCs w:val="26"/>
    </w:rPr>
  </w:style>
  <w:style w:type="paragraph" w:styleId="ListNumber2">
    <w:name w:val="List Number 2"/>
    <w:basedOn w:val="Normal"/>
    <w:uiPriority w:val="14"/>
    <w:unhideWhenUsed/>
    <w:qFormat/>
    <w:rsid w:val="00DF21FF"/>
    <w:pPr>
      <w:numPr>
        <w:ilvl w:val="1"/>
        <w:numId w:val="42"/>
      </w:numPr>
    </w:pPr>
  </w:style>
  <w:style w:type="character" w:customStyle="1" w:styleId="Heading3Char">
    <w:name w:val="Heading 3 Char"/>
    <w:basedOn w:val="DefaultParagraphFont"/>
    <w:link w:val="Heading3"/>
    <w:uiPriority w:val="9"/>
    <w:rsid w:val="00F01696"/>
    <w:rPr>
      <w:rFonts w:eastAsiaTheme="majorEastAsia" w:cstheme="majorBidi"/>
      <w:b/>
      <w:caps/>
      <w:color w:val="132615" w:themeColor="accent1" w:themeShade="7F"/>
      <w:sz w:val="16"/>
      <w:szCs w:val="24"/>
    </w:rPr>
  </w:style>
  <w:style w:type="paragraph" w:customStyle="1" w:styleId="Tabletotal">
    <w:name w:val="Table total"/>
    <w:basedOn w:val="TableText"/>
    <w:link w:val="TabletotalChar"/>
    <w:uiPriority w:val="18"/>
    <w:qFormat/>
    <w:rsid w:val="00425C02"/>
    <w:rPr>
      <w:b/>
      <w:color w:val="FFFFFF" w:themeColor="background1"/>
    </w:rPr>
  </w:style>
  <w:style w:type="character" w:customStyle="1" w:styleId="TableTextChar">
    <w:name w:val="Table Text Char"/>
    <w:basedOn w:val="DefaultParagraphFont"/>
    <w:link w:val="TableText"/>
    <w:uiPriority w:val="17"/>
    <w:rsid w:val="005E14D5"/>
    <w:rPr>
      <w:rFonts w:cs="Times New Roman (Body CS)"/>
      <w:color w:val="000000" w:themeColor="text1"/>
      <w:sz w:val="16"/>
    </w:rPr>
  </w:style>
  <w:style w:type="character" w:customStyle="1" w:styleId="TabletotalChar">
    <w:name w:val="Table total Char"/>
    <w:basedOn w:val="TableTextChar"/>
    <w:link w:val="Tabletotal"/>
    <w:uiPriority w:val="18"/>
    <w:rsid w:val="005E14D5"/>
    <w:rPr>
      <w:rFonts w:cs="Times New Roman (Body CS)"/>
      <w:b/>
      <w:color w:val="FFFFFF" w:themeColor="background1"/>
      <w:sz w:val="16"/>
    </w:rPr>
  </w:style>
  <w:style w:type="paragraph" w:styleId="ListParagraph">
    <w:name w:val="List Paragraph"/>
    <w:basedOn w:val="Normal"/>
    <w:uiPriority w:val="34"/>
    <w:qFormat/>
    <w:rsid w:val="00505624"/>
    <w:pPr>
      <w:spacing w:after="160" w:line="259" w:lineRule="auto"/>
      <w:ind w:left="720"/>
      <w:contextualSpacing/>
    </w:pPr>
    <w:rPr>
      <w:rFonts w:cstheme="minorBidi"/>
      <w:color w:val="auto"/>
    </w:rPr>
  </w:style>
  <w:style w:type="paragraph" w:customStyle="1" w:styleId="nav-item">
    <w:name w:val="nav-item"/>
    <w:basedOn w:val="Normal"/>
    <w:rsid w:val="005056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0562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3.xml"/><Relationship Id="rId47" Type="http://schemas.openxmlformats.org/officeDocument/2006/relationships/footer" Target="footer5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5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6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3.xml"/><Relationship Id="rId48" Type="http://schemas.openxmlformats.org/officeDocument/2006/relationships/header" Target="header6.xml"/><Relationship Id="rId8" Type="http://schemas.openxmlformats.org/officeDocument/2006/relationships/image" Target="media/image1.jpg"/><Relationship Id="rId51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BC\AppData\Roaming\Microsoft\Templates\Healthcare%20business%20plan.dotx" TargetMode="External"/></Relationships>
</file>

<file path=word/theme/theme1.xml><?xml version="1.0" encoding="utf-8"?>
<a:theme xmlns:a="http://schemas.openxmlformats.org/drawingml/2006/main" name="Healthcare">
  <a:themeElements>
    <a:clrScheme name="Healthcare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264D2B"/>
      </a:accent1>
      <a:accent2>
        <a:srgbClr val="60B966"/>
      </a:accent2>
      <a:accent3>
        <a:srgbClr val="A91E30"/>
      </a:accent3>
      <a:accent4>
        <a:srgbClr val="EE4141"/>
      </a:accent4>
      <a:accent5>
        <a:srgbClr val="084D9E"/>
      </a:accent5>
      <a:accent6>
        <a:srgbClr val="2278CF"/>
      </a:accent6>
      <a:hlink>
        <a:srgbClr val="0000FF"/>
      </a:hlink>
      <a:folHlink>
        <a:srgbClr val="FF00FF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Healthcare" id="{8E585ACA-EF7B-4740-90C4-1122ECCB3F42}" vid="{04500B0B-062B-BC4C-91BD-C3C32043576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E304AE-9B22-4CA7-AEC4-3DED9C77D7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Healthcare business plan</Template>
  <TotalTime>0</TotalTime>
  <Pages>30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2024-01-11T18:04:00Z</dcterms:created>
  <dcterms:modified xsi:type="dcterms:W3CDTF">2024-01-11T18:04:00Z</dcterms:modified>
</cp:coreProperties>
</file>